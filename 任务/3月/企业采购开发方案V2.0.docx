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970CE" w14:textId="4C351703" w:rsidR="001A6894" w:rsidRPr="00713676" w:rsidRDefault="001A6894" w:rsidP="001A6894">
      <w:pPr>
        <w:widowControl/>
        <w:ind w:left="566" w:firstLine="545"/>
        <w:jc w:val="left"/>
        <w:rPr>
          <w:rFonts w:ascii="宋体" w:hAnsi="宋体"/>
        </w:rPr>
      </w:pPr>
      <w:bookmarkStart w:id="0" w:name="_Toc327194592"/>
    </w:p>
    <w:p w14:paraId="46A96C92" w14:textId="77777777" w:rsidR="009A13A7" w:rsidRDefault="009A13A7" w:rsidP="00CC1759">
      <w:pPr>
        <w:jc w:val="center"/>
        <w:rPr>
          <w:b/>
          <w:sz w:val="36"/>
          <w:szCs w:val="36"/>
        </w:rPr>
      </w:pPr>
    </w:p>
    <w:p w14:paraId="6CB6FFCB" w14:textId="77777777" w:rsidR="009A13A7" w:rsidRDefault="009A13A7" w:rsidP="00CC1759">
      <w:pPr>
        <w:jc w:val="center"/>
        <w:rPr>
          <w:b/>
          <w:sz w:val="36"/>
          <w:szCs w:val="36"/>
        </w:rPr>
      </w:pPr>
    </w:p>
    <w:p w14:paraId="437FF805" w14:textId="77777777" w:rsidR="009A13A7" w:rsidRDefault="009A13A7" w:rsidP="00CC1759">
      <w:pPr>
        <w:jc w:val="center"/>
        <w:rPr>
          <w:b/>
          <w:sz w:val="36"/>
          <w:szCs w:val="36"/>
        </w:rPr>
      </w:pPr>
    </w:p>
    <w:p w14:paraId="1F5AB99A" w14:textId="5FB47B04" w:rsidR="00115520" w:rsidRPr="00CC1759" w:rsidRDefault="004A4B0C" w:rsidP="00CC1759">
      <w:pPr>
        <w:jc w:val="center"/>
        <w:rPr>
          <w:b/>
          <w:sz w:val="36"/>
          <w:szCs w:val="36"/>
        </w:rPr>
      </w:pPr>
      <w:r w:rsidRPr="004A4B0C">
        <w:rPr>
          <w:b/>
          <w:sz w:val="36"/>
          <w:szCs w:val="36"/>
        </w:rPr>
        <w:t>企业采购</w:t>
      </w:r>
      <w:r w:rsidR="00EC1D60">
        <w:rPr>
          <w:rFonts w:hint="eastAsia"/>
          <w:b/>
          <w:sz w:val="36"/>
          <w:szCs w:val="36"/>
        </w:rPr>
        <w:t>需求分析</w:t>
      </w:r>
    </w:p>
    <w:p w14:paraId="768EFDFE" w14:textId="77777777" w:rsidR="00115520" w:rsidRPr="00713676" w:rsidRDefault="00115520" w:rsidP="009A13A7">
      <w:pPr>
        <w:widowControl/>
        <w:spacing w:beforeLines="700" w:before="2184"/>
        <w:rPr>
          <w:rFonts w:ascii="宋体" w:hAnsi="宋体"/>
          <w:b/>
          <w:snapToGrid w:val="0"/>
          <w:sz w:val="36"/>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4327"/>
        <w:gridCol w:w="1476"/>
        <w:gridCol w:w="1282"/>
      </w:tblGrid>
      <w:tr w:rsidR="00873872" w:rsidRPr="00894AD4" w14:paraId="123881F9" w14:textId="77777777" w:rsidTr="00444483">
        <w:tc>
          <w:tcPr>
            <w:tcW w:w="1217" w:type="dxa"/>
            <w:shd w:val="pct30" w:color="auto" w:fill="auto"/>
            <w:vAlign w:val="center"/>
          </w:tcPr>
          <w:p w14:paraId="66B2EA30" w14:textId="77777777" w:rsidR="00873872" w:rsidRPr="00713676" w:rsidRDefault="00873872" w:rsidP="00D858B6">
            <w:pPr>
              <w:jc w:val="center"/>
              <w:rPr>
                <w:rFonts w:ascii="宋体" w:hAnsi="宋体"/>
                <w:color w:val="000000"/>
                <w:sz w:val="28"/>
                <w:szCs w:val="28"/>
              </w:rPr>
            </w:pPr>
            <w:r w:rsidRPr="00713676">
              <w:rPr>
                <w:rFonts w:ascii="宋体" w:hAnsi="宋体" w:hint="eastAsia"/>
                <w:color w:val="000000"/>
                <w:sz w:val="28"/>
                <w:szCs w:val="28"/>
              </w:rPr>
              <w:t>版本号</w:t>
            </w:r>
          </w:p>
        </w:tc>
        <w:tc>
          <w:tcPr>
            <w:tcW w:w="4327" w:type="dxa"/>
            <w:shd w:val="pct30" w:color="auto" w:fill="auto"/>
            <w:vAlign w:val="center"/>
          </w:tcPr>
          <w:p w14:paraId="78CF2972" w14:textId="77777777" w:rsidR="00873872" w:rsidRPr="00713676" w:rsidRDefault="00873872" w:rsidP="00D858B6">
            <w:pPr>
              <w:jc w:val="center"/>
              <w:rPr>
                <w:rFonts w:ascii="宋体" w:hAnsi="宋体"/>
                <w:color w:val="000000"/>
                <w:sz w:val="28"/>
                <w:szCs w:val="28"/>
              </w:rPr>
            </w:pPr>
            <w:r w:rsidRPr="00713676">
              <w:rPr>
                <w:rFonts w:ascii="宋体" w:hAnsi="宋体" w:hint="eastAsia"/>
                <w:color w:val="000000"/>
                <w:sz w:val="28"/>
                <w:szCs w:val="28"/>
              </w:rPr>
              <w:t>内容</w:t>
            </w:r>
          </w:p>
        </w:tc>
        <w:tc>
          <w:tcPr>
            <w:tcW w:w="1476" w:type="dxa"/>
            <w:shd w:val="pct30" w:color="auto" w:fill="auto"/>
            <w:vAlign w:val="center"/>
          </w:tcPr>
          <w:p w14:paraId="3E75FDD7" w14:textId="77777777" w:rsidR="00873872" w:rsidRPr="00713676" w:rsidRDefault="00C12C76" w:rsidP="00D858B6">
            <w:pPr>
              <w:jc w:val="center"/>
              <w:rPr>
                <w:rFonts w:ascii="宋体" w:hAnsi="宋体"/>
                <w:color w:val="000000"/>
                <w:sz w:val="28"/>
                <w:szCs w:val="28"/>
              </w:rPr>
            </w:pPr>
            <w:r>
              <w:rPr>
                <w:rFonts w:ascii="宋体" w:hAnsi="宋体" w:hint="eastAsia"/>
                <w:color w:val="000000"/>
                <w:sz w:val="28"/>
                <w:szCs w:val="28"/>
              </w:rPr>
              <w:t>日期</w:t>
            </w:r>
          </w:p>
        </w:tc>
        <w:tc>
          <w:tcPr>
            <w:tcW w:w="1282" w:type="dxa"/>
            <w:shd w:val="pct30" w:color="auto" w:fill="auto"/>
            <w:vAlign w:val="center"/>
          </w:tcPr>
          <w:p w14:paraId="4F97EBA9" w14:textId="77777777" w:rsidR="00873872" w:rsidRPr="00713676" w:rsidRDefault="00C12C76" w:rsidP="00D858B6">
            <w:pPr>
              <w:jc w:val="center"/>
              <w:rPr>
                <w:rFonts w:ascii="宋体" w:hAnsi="宋体"/>
                <w:color w:val="000000"/>
                <w:sz w:val="28"/>
                <w:szCs w:val="28"/>
              </w:rPr>
            </w:pPr>
            <w:r>
              <w:rPr>
                <w:rFonts w:ascii="宋体" w:hAnsi="宋体" w:hint="eastAsia"/>
                <w:color w:val="000000"/>
                <w:sz w:val="28"/>
                <w:szCs w:val="28"/>
              </w:rPr>
              <w:t>撰写人</w:t>
            </w:r>
          </w:p>
        </w:tc>
      </w:tr>
      <w:tr w:rsidR="00873872" w:rsidRPr="00894AD4" w14:paraId="10C00A60" w14:textId="77777777" w:rsidTr="00444483">
        <w:tc>
          <w:tcPr>
            <w:tcW w:w="1217" w:type="dxa"/>
            <w:shd w:val="clear" w:color="auto" w:fill="auto"/>
            <w:vAlign w:val="center"/>
          </w:tcPr>
          <w:p w14:paraId="1CDEDD30" w14:textId="77777777" w:rsidR="00873872" w:rsidRPr="00713676" w:rsidRDefault="00873872" w:rsidP="00D858B6">
            <w:pPr>
              <w:jc w:val="center"/>
              <w:rPr>
                <w:rFonts w:ascii="宋体" w:hAnsi="宋体"/>
                <w:sz w:val="28"/>
                <w:szCs w:val="28"/>
              </w:rPr>
            </w:pPr>
            <w:r w:rsidRPr="00713676">
              <w:rPr>
                <w:rFonts w:ascii="宋体" w:hAnsi="宋体"/>
                <w:sz w:val="28"/>
                <w:szCs w:val="28"/>
              </w:rPr>
              <w:t>V1.0</w:t>
            </w:r>
          </w:p>
        </w:tc>
        <w:tc>
          <w:tcPr>
            <w:tcW w:w="4327" w:type="dxa"/>
            <w:shd w:val="clear" w:color="auto" w:fill="auto"/>
            <w:vAlign w:val="center"/>
          </w:tcPr>
          <w:p w14:paraId="2CD848F7" w14:textId="2568114E" w:rsidR="00873872" w:rsidRPr="00713676" w:rsidRDefault="004A4B0C" w:rsidP="00D858B6">
            <w:pPr>
              <w:jc w:val="center"/>
              <w:rPr>
                <w:rFonts w:ascii="宋体" w:hAnsi="宋体"/>
                <w:sz w:val="21"/>
                <w:szCs w:val="21"/>
              </w:rPr>
            </w:pPr>
            <w:r>
              <w:rPr>
                <w:rFonts w:ascii="宋体" w:hAnsi="宋体"/>
                <w:sz w:val="21"/>
                <w:szCs w:val="21"/>
              </w:rPr>
              <w:t>初步需求分析</w:t>
            </w:r>
          </w:p>
        </w:tc>
        <w:tc>
          <w:tcPr>
            <w:tcW w:w="1476" w:type="dxa"/>
            <w:shd w:val="clear" w:color="auto" w:fill="auto"/>
            <w:vAlign w:val="center"/>
          </w:tcPr>
          <w:p w14:paraId="0073ECFF" w14:textId="30C80245" w:rsidR="00873872" w:rsidRPr="00713676" w:rsidRDefault="004A4B0C" w:rsidP="00D858B6">
            <w:pPr>
              <w:jc w:val="center"/>
              <w:rPr>
                <w:rFonts w:ascii="宋体" w:hAnsi="宋体"/>
                <w:sz w:val="28"/>
                <w:szCs w:val="28"/>
              </w:rPr>
            </w:pPr>
            <w:r>
              <w:rPr>
                <w:rFonts w:ascii="宋体" w:hAnsi="宋体"/>
                <w:sz w:val="28"/>
                <w:szCs w:val="28"/>
              </w:rPr>
              <w:t>2018/2/27</w:t>
            </w:r>
          </w:p>
        </w:tc>
        <w:tc>
          <w:tcPr>
            <w:tcW w:w="1282" w:type="dxa"/>
            <w:shd w:val="clear" w:color="auto" w:fill="auto"/>
            <w:vAlign w:val="center"/>
          </w:tcPr>
          <w:p w14:paraId="7A57AE20" w14:textId="040BE4B1" w:rsidR="00873872" w:rsidRPr="00713676" w:rsidRDefault="004A4B0C" w:rsidP="00D858B6">
            <w:pPr>
              <w:jc w:val="center"/>
              <w:rPr>
                <w:rFonts w:ascii="宋体" w:hAnsi="宋体"/>
                <w:sz w:val="28"/>
                <w:szCs w:val="28"/>
              </w:rPr>
            </w:pPr>
            <w:r>
              <w:rPr>
                <w:rFonts w:ascii="宋体" w:hAnsi="宋体"/>
                <w:sz w:val="28"/>
                <w:szCs w:val="28"/>
              </w:rPr>
              <w:t>李勇</w:t>
            </w:r>
          </w:p>
        </w:tc>
      </w:tr>
      <w:tr w:rsidR="00873872" w:rsidRPr="00894AD4" w14:paraId="337987CD" w14:textId="77777777" w:rsidTr="00444483">
        <w:tc>
          <w:tcPr>
            <w:tcW w:w="1217" w:type="dxa"/>
            <w:shd w:val="clear" w:color="auto" w:fill="auto"/>
            <w:vAlign w:val="center"/>
          </w:tcPr>
          <w:p w14:paraId="325AB08F" w14:textId="64E16C91" w:rsidR="00873872" w:rsidRPr="00713676" w:rsidRDefault="00A34153" w:rsidP="00D858B6">
            <w:pPr>
              <w:jc w:val="center"/>
              <w:rPr>
                <w:rFonts w:ascii="宋体" w:hAnsi="宋体"/>
                <w:sz w:val="28"/>
                <w:szCs w:val="28"/>
              </w:rPr>
            </w:pPr>
            <w:r>
              <w:rPr>
                <w:rFonts w:ascii="宋体" w:hAnsi="宋体"/>
                <w:sz w:val="28"/>
                <w:szCs w:val="28"/>
              </w:rPr>
              <w:t>V1.1</w:t>
            </w:r>
          </w:p>
        </w:tc>
        <w:tc>
          <w:tcPr>
            <w:tcW w:w="4327" w:type="dxa"/>
            <w:shd w:val="clear" w:color="auto" w:fill="auto"/>
            <w:vAlign w:val="center"/>
          </w:tcPr>
          <w:p w14:paraId="5C3433D1" w14:textId="1ED14D57" w:rsidR="00873872" w:rsidRPr="00F83DC1" w:rsidRDefault="00F83DC1" w:rsidP="00D858B6">
            <w:pPr>
              <w:jc w:val="center"/>
              <w:rPr>
                <w:rFonts w:ascii="宋体" w:hAnsi="宋体"/>
                <w:sz w:val="21"/>
                <w:szCs w:val="21"/>
              </w:rPr>
            </w:pPr>
            <w:r w:rsidRPr="00F83DC1">
              <w:rPr>
                <w:rFonts w:ascii="宋体" w:hAnsi="宋体"/>
                <w:sz w:val="21"/>
                <w:szCs w:val="21"/>
              </w:rPr>
              <w:t>1、添加企业定制思想</w:t>
            </w:r>
          </w:p>
        </w:tc>
        <w:tc>
          <w:tcPr>
            <w:tcW w:w="1476" w:type="dxa"/>
            <w:shd w:val="clear" w:color="auto" w:fill="auto"/>
            <w:vAlign w:val="center"/>
          </w:tcPr>
          <w:p w14:paraId="59B4B8E8" w14:textId="10C0C8BF" w:rsidR="00873872" w:rsidRPr="00713676" w:rsidRDefault="00A34153" w:rsidP="00D858B6">
            <w:pPr>
              <w:jc w:val="center"/>
              <w:rPr>
                <w:rFonts w:ascii="宋体" w:hAnsi="宋体"/>
                <w:sz w:val="28"/>
                <w:szCs w:val="28"/>
              </w:rPr>
            </w:pPr>
            <w:r>
              <w:rPr>
                <w:rFonts w:ascii="宋体" w:hAnsi="宋体"/>
                <w:sz w:val="28"/>
                <w:szCs w:val="28"/>
              </w:rPr>
              <w:t>2018/3/5</w:t>
            </w:r>
          </w:p>
        </w:tc>
        <w:tc>
          <w:tcPr>
            <w:tcW w:w="1282" w:type="dxa"/>
            <w:shd w:val="clear" w:color="auto" w:fill="auto"/>
            <w:vAlign w:val="center"/>
          </w:tcPr>
          <w:p w14:paraId="05269046" w14:textId="4EE201AE" w:rsidR="00873872" w:rsidRPr="00713676" w:rsidRDefault="00A34153" w:rsidP="00D858B6">
            <w:pPr>
              <w:jc w:val="center"/>
              <w:rPr>
                <w:rFonts w:ascii="宋体" w:hAnsi="宋体"/>
                <w:sz w:val="28"/>
                <w:szCs w:val="28"/>
              </w:rPr>
            </w:pPr>
            <w:r>
              <w:rPr>
                <w:rFonts w:ascii="宋体" w:hAnsi="宋体"/>
                <w:sz w:val="28"/>
                <w:szCs w:val="28"/>
              </w:rPr>
              <w:t>李勇</w:t>
            </w:r>
          </w:p>
        </w:tc>
      </w:tr>
      <w:tr w:rsidR="00873872" w:rsidRPr="00894AD4" w14:paraId="49F2B72E" w14:textId="77777777" w:rsidTr="00444483">
        <w:tc>
          <w:tcPr>
            <w:tcW w:w="1217" w:type="dxa"/>
            <w:shd w:val="clear" w:color="auto" w:fill="auto"/>
            <w:vAlign w:val="center"/>
          </w:tcPr>
          <w:p w14:paraId="585B8A0E" w14:textId="069FBDE3" w:rsidR="00873872" w:rsidRPr="00713676" w:rsidRDefault="009C7077" w:rsidP="00D858B6">
            <w:pPr>
              <w:jc w:val="center"/>
              <w:rPr>
                <w:rFonts w:ascii="宋体" w:hAnsi="宋体"/>
                <w:sz w:val="28"/>
                <w:szCs w:val="28"/>
              </w:rPr>
            </w:pPr>
            <w:r>
              <w:rPr>
                <w:rFonts w:ascii="宋体" w:hAnsi="宋体"/>
                <w:sz w:val="28"/>
                <w:szCs w:val="28"/>
              </w:rPr>
              <w:t>V2.0</w:t>
            </w:r>
          </w:p>
        </w:tc>
        <w:tc>
          <w:tcPr>
            <w:tcW w:w="4327" w:type="dxa"/>
            <w:shd w:val="clear" w:color="auto" w:fill="auto"/>
            <w:vAlign w:val="center"/>
          </w:tcPr>
          <w:p w14:paraId="4ACC18F9" w14:textId="7885EBAF" w:rsidR="00873872" w:rsidRPr="00713676" w:rsidRDefault="009C7077" w:rsidP="00D858B6">
            <w:pPr>
              <w:jc w:val="center"/>
              <w:rPr>
                <w:rFonts w:ascii="宋体" w:hAnsi="宋体"/>
                <w:sz w:val="28"/>
                <w:szCs w:val="28"/>
              </w:rPr>
            </w:pPr>
            <w:r w:rsidRPr="009C7077">
              <w:rPr>
                <w:rFonts w:ascii="宋体" w:hAnsi="宋体"/>
                <w:sz w:val="21"/>
                <w:szCs w:val="21"/>
              </w:rPr>
              <w:t>1、</w:t>
            </w:r>
            <w:r w:rsidRPr="009C7077">
              <w:rPr>
                <w:rFonts w:ascii="宋体" w:hAnsi="宋体" w:hint="eastAsia"/>
                <w:sz w:val="21"/>
                <w:szCs w:val="21"/>
              </w:rPr>
              <w:t>修改</w:t>
            </w:r>
            <w:r w:rsidRPr="009C7077">
              <w:rPr>
                <w:rFonts w:ascii="宋体" w:hAnsi="宋体"/>
                <w:sz w:val="21"/>
                <w:szCs w:val="21"/>
              </w:rPr>
              <w:t>植入App的模式</w:t>
            </w:r>
            <w:r w:rsidRPr="009C7077">
              <w:rPr>
                <w:rFonts w:ascii="宋体" w:hAnsi="宋体"/>
                <w:sz w:val="21"/>
                <w:szCs w:val="21"/>
              </w:rPr>
              <w:br/>
              <w:t>2、</w:t>
            </w:r>
            <w:r w:rsidRPr="009C7077">
              <w:rPr>
                <w:rFonts w:ascii="宋体" w:hAnsi="宋体" w:hint="eastAsia"/>
                <w:sz w:val="21"/>
                <w:szCs w:val="21"/>
              </w:rPr>
              <w:t>添加</w:t>
            </w:r>
            <w:r w:rsidRPr="009C7077">
              <w:rPr>
                <w:rFonts w:ascii="宋体" w:hAnsi="宋体"/>
                <w:sz w:val="21"/>
                <w:szCs w:val="21"/>
              </w:rPr>
              <w:t>原型图</w:t>
            </w:r>
          </w:p>
        </w:tc>
        <w:tc>
          <w:tcPr>
            <w:tcW w:w="1476" w:type="dxa"/>
            <w:shd w:val="clear" w:color="auto" w:fill="auto"/>
            <w:vAlign w:val="center"/>
          </w:tcPr>
          <w:p w14:paraId="12E6D2CA" w14:textId="6E1F0319" w:rsidR="00873872" w:rsidRPr="00713676" w:rsidRDefault="009C7077" w:rsidP="00D858B6">
            <w:pPr>
              <w:jc w:val="center"/>
              <w:rPr>
                <w:rFonts w:ascii="宋体" w:hAnsi="宋体"/>
                <w:sz w:val="28"/>
                <w:szCs w:val="28"/>
              </w:rPr>
            </w:pPr>
            <w:r>
              <w:rPr>
                <w:rFonts w:ascii="宋体" w:hAnsi="宋体"/>
                <w:sz w:val="28"/>
                <w:szCs w:val="28"/>
              </w:rPr>
              <w:t>2018/3/19</w:t>
            </w:r>
          </w:p>
        </w:tc>
        <w:tc>
          <w:tcPr>
            <w:tcW w:w="1282" w:type="dxa"/>
            <w:shd w:val="clear" w:color="auto" w:fill="auto"/>
            <w:vAlign w:val="center"/>
          </w:tcPr>
          <w:p w14:paraId="3C314A0D" w14:textId="36C6CEA4" w:rsidR="00873872" w:rsidRPr="00713676" w:rsidRDefault="009C7077" w:rsidP="00D858B6">
            <w:pPr>
              <w:jc w:val="center"/>
              <w:rPr>
                <w:rFonts w:ascii="宋体" w:hAnsi="宋体"/>
                <w:sz w:val="28"/>
                <w:szCs w:val="28"/>
              </w:rPr>
            </w:pPr>
            <w:r>
              <w:rPr>
                <w:rFonts w:ascii="宋体" w:hAnsi="宋体"/>
                <w:sz w:val="28"/>
                <w:szCs w:val="28"/>
              </w:rPr>
              <w:t>李勇</w:t>
            </w:r>
          </w:p>
        </w:tc>
      </w:tr>
      <w:tr w:rsidR="00115520" w:rsidRPr="00894AD4" w14:paraId="4F3D156B" w14:textId="77777777" w:rsidTr="00444483">
        <w:tc>
          <w:tcPr>
            <w:tcW w:w="1217" w:type="dxa"/>
            <w:shd w:val="clear" w:color="auto" w:fill="auto"/>
            <w:vAlign w:val="center"/>
          </w:tcPr>
          <w:p w14:paraId="4D8325D0" w14:textId="77777777" w:rsidR="00115520" w:rsidRPr="00713676" w:rsidRDefault="00115520" w:rsidP="00D858B6">
            <w:pPr>
              <w:jc w:val="center"/>
              <w:rPr>
                <w:rFonts w:ascii="宋体" w:hAnsi="宋体"/>
                <w:sz w:val="28"/>
                <w:szCs w:val="28"/>
              </w:rPr>
            </w:pPr>
          </w:p>
        </w:tc>
        <w:tc>
          <w:tcPr>
            <w:tcW w:w="4327" w:type="dxa"/>
            <w:shd w:val="clear" w:color="auto" w:fill="auto"/>
            <w:vAlign w:val="center"/>
          </w:tcPr>
          <w:p w14:paraId="3B4E7128" w14:textId="77777777" w:rsidR="00115520" w:rsidRPr="00713676" w:rsidRDefault="00115520" w:rsidP="00D858B6">
            <w:pPr>
              <w:jc w:val="center"/>
              <w:rPr>
                <w:rFonts w:ascii="宋体" w:hAnsi="宋体"/>
                <w:sz w:val="28"/>
                <w:szCs w:val="28"/>
              </w:rPr>
            </w:pPr>
          </w:p>
        </w:tc>
        <w:tc>
          <w:tcPr>
            <w:tcW w:w="1476" w:type="dxa"/>
            <w:shd w:val="clear" w:color="auto" w:fill="auto"/>
            <w:vAlign w:val="center"/>
          </w:tcPr>
          <w:p w14:paraId="4B57E824" w14:textId="77777777" w:rsidR="00115520" w:rsidRPr="00713676" w:rsidRDefault="00115520" w:rsidP="00D858B6">
            <w:pPr>
              <w:jc w:val="center"/>
              <w:rPr>
                <w:rFonts w:ascii="宋体" w:hAnsi="宋体"/>
                <w:sz w:val="28"/>
                <w:szCs w:val="28"/>
              </w:rPr>
            </w:pPr>
          </w:p>
        </w:tc>
        <w:tc>
          <w:tcPr>
            <w:tcW w:w="1282" w:type="dxa"/>
            <w:shd w:val="clear" w:color="auto" w:fill="auto"/>
            <w:vAlign w:val="center"/>
          </w:tcPr>
          <w:p w14:paraId="06719A67" w14:textId="77777777" w:rsidR="00115520" w:rsidRPr="00713676" w:rsidRDefault="00115520" w:rsidP="00D858B6">
            <w:pPr>
              <w:jc w:val="center"/>
              <w:rPr>
                <w:rFonts w:ascii="宋体" w:hAnsi="宋体"/>
                <w:sz w:val="28"/>
                <w:szCs w:val="28"/>
              </w:rPr>
            </w:pPr>
          </w:p>
        </w:tc>
      </w:tr>
      <w:tr w:rsidR="00444483" w:rsidRPr="00894AD4" w14:paraId="63E6134F" w14:textId="77777777" w:rsidTr="00444483">
        <w:tc>
          <w:tcPr>
            <w:tcW w:w="1217" w:type="dxa"/>
            <w:shd w:val="clear" w:color="auto" w:fill="auto"/>
            <w:vAlign w:val="center"/>
          </w:tcPr>
          <w:p w14:paraId="72AE048D" w14:textId="77777777" w:rsidR="00444483" w:rsidRPr="00713676" w:rsidRDefault="00444483" w:rsidP="00D858B6">
            <w:pPr>
              <w:jc w:val="center"/>
              <w:rPr>
                <w:rFonts w:ascii="宋体" w:hAnsi="宋体"/>
                <w:sz w:val="28"/>
                <w:szCs w:val="28"/>
              </w:rPr>
            </w:pPr>
            <w:bookmarkStart w:id="1" w:name="_GoBack"/>
            <w:bookmarkEnd w:id="1"/>
          </w:p>
        </w:tc>
        <w:tc>
          <w:tcPr>
            <w:tcW w:w="4327" w:type="dxa"/>
            <w:shd w:val="clear" w:color="auto" w:fill="auto"/>
            <w:vAlign w:val="center"/>
          </w:tcPr>
          <w:p w14:paraId="18F187A4" w14:textId="77777777" w:rsidR="00444483" w:rsidRPr="00713676" w:rsidRDefault="00444483" w:rsidP="00D858B6">
            <w:pPr>
              <w:jc w:val="center"/>
              <w:rPr>
                <w:rFonts w:ascii="宋体" w:hAnsi="宋体"/>
                <w:sz w:val="28"/>
                <w:szCs w:val="28"/>
              </w:rPr>
            </w:pPr>
          </w:p>
        </w:tc>
        <w:tc>
          <w:tcPr>
            <w:tcW w:w="1476" w:type="dxa"/>
            <w:shd w:val="clear" w:color="auto" w:fill="auto"/>
            <w:vAlign w:val="center"/>
          </w:tcPr>
          <w:p w14:paraId="04ED6025" w14:textId="77777777" w:rsidR="00444483" w:rsidRPr="00713676" w:rsidRDefault="00444483" w:rsidP="00D858B6">
            <w:pPr>
              <w:jc w:val="center"/>
              <w:rPr>
                <w:rFonts w:ascii="宋体" w:hAnsi="宋体"/>
                <w:sz w:val="28"/>
                <w:szCs w:val="28"/>
              </w:rPr>
            </w:pPr>
          </w:p>
        </w:tc>
        <w:tc>
          <w:tcPr>
            <w:tcW w:w="1282" w:type="dxa"/>
            <w:shd w:val="clear" w:color="auto" w:fill="auto"/>
            <w:vAlign w:val="center"/>
          </w:tcPr>
          <w:p w14:paraId="218E1C72" w14:textId="77777777" w:rsidR="00444483" w:rsidRPr="00713676" w:rsidRDefault="00444483" w:rsidP="00D858B6">
            <w:pPr>
              <w:jc w:val="center"/>
              <w:rPr>
                <w:rFonts w:ascii="宋体" w:hAnsi="宋体"/>
                <w:sz w:val="28"/>
                <w:szCs w:val="28"/>
              </w:rPr>
            </w:pPr>
          </w:p>
        </w:tc>
      </w:tr>
    </w:tbl>
    <w:p w14:paraId="756B85F4" w14:textId="77777777" w:rsidR="005B46DF" w:rsidRDefault="005B46DF" w:rsidP="00205521">
      <w:pPr>
        <w:pStyle w:val="ad"/>
        <w:jc w:val="center"/>
        <w:rPr>
          <w:rFonts w:ascii="宋体" w:hAnsi="宋体"/>
          <w:b w:val="0"/>
          <w:bCs w:val="0"/>
          <w:color w:val="auto"/>
          <w:kern w:val="2"/>
          <w:sz w:val="24"/>
          <w:szCs w:val="22"/>
        </w:rPr>
      </w:pPr>
    </w:p>
    <w:p w14:paraId="1A20643E" w14:textId="77777777" w:rsidR="002D493A" w:rsidRDefault="002D493A" w:rsidP="002D493A"/>
    <w:p w14:paraId="67B24D5A" w14:textId="77777777" w:rsidR="002D493A" w:rsidRDefault="002D493A" w:rsidP="002D493A"/>
    <w:p w14:paraId="59D64B6A" w14:textId="77777777" w:rsidR="00C87901" w:rsidRDefault="00C87901" w:rsidP="002D493A">
      <w:pPr>
        <w:sectPr w:rsidR="00C87901" w:rsidSect="007E1428">
          <w:headerReference w:type="default" r:id="rId8"/>
          <w:footerReference w:type="default" r:id="rId9"/>
          <w:pgSz w:w="11906" w:h="16838" w:code="9"/>
          <w:pgMar w:top="1440" w:right="1797" w:bottom="907" w:left="1797" w:header="851" w:footer="0" w:gutter="0"/>
          <w:pgNumType w:start="1"/>
          <w:cols w:space="425"/>
          <w:docGrid w:type="lines" w:linePitch="312"/>
        </w:sectPr>
      </w:pPr>
    </w:p>
    <w:p w14:paraId="763D6907" w14:textId="77777777" w:rsidR="00205521" w:rsidRPr="00713676" w:rsidRDefault="00205521" w:rsidP="00205521">
      <w:pPr>
        <w:pStyle w:val="ad"/>
        <w:jc w:val="center"/>
        <w:rPr>
          <w:rFonts w:ascii="宋体" w:hAnsi="宋体"/>
        </w:rPr>
      </w:pPr>
      <w:r w:rsidRPr="00713676">
        <w:rPr>
          <w:rFonts w:ascii="宋体" w:hAnsi="宋体"/>
          <w:lang w:val="zh-CN"/>
        </w:rPr>
        <w:lastRenderedPageBreak/>
        <w:t>目录</w:t>
      </w:r>
    </w:p>
    <w:p w14:paraId="2ABA9CAC" w14:textId="77777777" w:rsidR="00A97574" w:rsidRDefault="00272DA9">
      <w:pPr>
        <w:pStyle w:val="12"/>
        <w:tabs>
          <w:tab w:val="left" w:pos="840"/>
          <w:tab w:val="right" w:leader="dot" w:pos="8302"/>
        </w:tabs>
        <w:rPr>
          <w:rFonts w:asciiTheme="minorHAnsi" w:eastAsiaTheme="minorEastAsia" w:hAnsiTheme="minorHAnsi" w:cstheme="minorBidi"/>
          <w:noProof/>
          <w:szCs w:val="24"/>
        </w:rPr>
      </w:pPr>
      <w:r w:rsidRPr="00713676">
        <w:rPr>
          <w:rFonts w:ascii="宋体" w:hAnsi="宋体"/>
        </w:rPr>
        <w:fldChar w:fldCharType="begin"/>
      </w:r>
      <w:r w:rsidR="00205521" w:rsidRPr="00713676">
        <w:rPr>
          <w:rFonts w:ascii="宋体" w:hAnsi="宋体"/>
        </w:rPr>
        <w:instrText xml:space="preserve"> TOC \o "1-3" \h \z \u </w:instrText>
      </w:r>
      <w:r w:rsidRPr="00713676">
        <w:rPr>
          <w:rFonts w:ascii="宋体" w:hAnsi="宋体"/>
        </w:rPr>
        <w:fldChar w:fldCharType="separate"/>
      </w:r>
      <w:hyperlink w:anchor="_Toc509234183" w:history="1">
        <w:r w:rsidR="00A97574" w:rsidRPr="007A15DA">
          <w:rPr>
            <w:rStyle w:val="ae"/>
            <w:rFonts w:ascii="宋体" w:hAnsi="宋体"/>
            <w:noProof/>
          </w:rPr>
          <w:t>1.</w:t>
        </w:r>
        <w:r w:rsidR="00A97574">
          <w:rPr>
            <w:rFonts w:asciiTheme="minorHAnsi" w:eastAsiaTheme="minorEastAsia" w:hAnsiTheme="minorHAnsi" w:cstheme="minorBidi"/>
            <w:noProof/>
            <w:szCs w:val="24"/>
          </w:rPr>
          <w:tab/>
        </w:r>
        <w:r w:rsidR="00A97574" w:rsidRPr="007A15DA">
          <w:rPr>
            <w:rStyle w:val="ae"/>
            <w:rFonts w:ascii="宋体" w:hAnsi="宋体" w:hint="eastAsia"/>
            <w:noProof/>
          </w:rPr>
          <w:t>项目说明</w:t>
        </w:r>
        <w:r w:rsidR="00A97574">
          <w:rPr>
            <w:noProof/>
            <w:webHidden/>
          </w:rPr>
          <w:tab/>
        </w:r>
        <w:r w:rsidR="00A97574">
          <w:rPr>
            <w:noProof/>
            <w:webHidden/>
          </w:rPr>
          <w:fldChar w:fldCharType="begin"/>
        </w:r>
        <w:r w:rsidR="00A97574">
          <w:rPr>
            <w:noProof/>
            <w:webHidden/>
          </w:rPr>
          <w:instrText xml:space="preserve"> PAGEREF _Toc509234183 \h </w:instrText>
        </w:r>
        <w:r w:rsidR="00A97574">
          <w:rPr>
            <w:noProof/>
            <w:webHidden/>
          </w:rPr>
        </w:r>
        <w:r w:rsidR="00A97574">
          <w:rPr>
            <w:noProof/>
            <w:webHidden/>
          </w:rPr>
          <w:fldChar w:fldCharType="separate"/>
        </w:r>
        <w:r w:rsidR="00A97574">
          <w:rPr>
            <w:noProof/>
            <w:webHidden/>
          </w:rPr>
          <w:t>1</w:t>
        </w:r>
        <w:r w:rsidR="00A97574">
          <w:rPr>
            <w:noProof/>
            <w:webHidden/>
          </w:rPr>
          <w:fldChar w:fldCharType="end"/>
        </w:r>
      </w:hyperlink>
    </w:p>
    <w:p w14:paraId="54194282" w14:textId="77777777" w:rsidR="00A97574" w:rsidRDefault="003C619D">
      <w:pPr>
        <w:pStyle w:val="22"/>
        <w:tabs>
          <w:tab w:val="left" w:pos="1260"/>
          <w:tab w:val="right" w:leader="dot" w:pos="8302"/>
        </w:tabs>
        <w:ind w:left="480"/>
        <w:rPr>
          <w:rFonts w:asciiTheme="minorHAnsi" w:eastAsiaTheme="minorEastAsia" w:hAnsiTheme="minorHAnsi" w:cstheme="minorBidi"/>
          <w:noProof/>
          <w:szCs w:val="24"/>
        </w:rPr>
      </w:pPr>
      <w:hyperlink w:anchor="_Toc509234184" w:history="1">
        <w:r w:rsidR="00A97574" w:rsidRPr="007A15DA">
          <w:rPr>
            <w:rStyle w:val="ae"/>
            <w:rFonts w:ascii="宋体" w:hAnsi="宋体"/>
            <w:noProof/>
          </w:rPr>
          <w:t>1.1</w:t>
        </w:r>
        <w:r w:rsidR="00A97574">
          <w:rPr>
            <w:rFonts w:asciiTheme="minorHAnsi" w:eastAsiaTheme="minorEastAsia" w:hAnsiTheme="minorHAnsi" w:cstheme="minorBidi"/>
            <w:noProof/>
            <w:szCs w:val="24"/>
          </w:rPr>
          <w:tab/>
        </w:r>
        <w:r w:rsidR="00A97574" w:rsidRPr="007A15DA">
          <w:rPr>
            <w:rStyle w:val="ae"/>
            <w:rFonts w:ascii="宋体" w:hAnsi="宋体" w:hint="eastAsia"/>
            <w:noProof/>
          </w:rPr>
          <w:t>项目背景</w:t>
        </w:r>
        <w:r w:rsidR="00A97574">
          <w:rPr>
            <w:noProof/>
            <w:webHidden/>
          </w:rPr>
          <w:tab/>
        </w:r>
        <w:r w:rsidR="00A97574">
          <w:rPr>
            <w:noProof/>
            <w:webHidden/>
          </w:rPr>
          <w:fldChar w:fldCharType="begin"/>
        </w:r>
        <w:r w:rsidR="00A97574">
          <w:rPr>
            <w:noProof/>
            <w:webHidden/>
          </w:rPr>
          <w:instrText xml:space="preserve"> PAGEREF _Toc509234184 \h </w:instrText>
        </w:r>
        <w:r w:rsidR="00A97574">
          <w:rPr>
            <w:noProof/>
            <w:webHidden/>
          </w:rPr>
        </w:r>
        <w:r w:rsidR="00A97574">
          <w:rPr>
            <w:noProof/>
            <w:webHidden/>
          </w:rPr>
          <w:fldChar w:fldCharType="separate"/>
        </w:r>
        <w:r w:rsidR="00A97574">
          <w:rPr>
            <w:noProof/>
            <w:webHidden/>
          </w:rPr>
          <w:t>1</w:t>
        </w:r>
        <w:r w:rsidR="00A97574">
          <w:rPr>
            <w:noProof/>
            <w:webHidden/>
          </w:rPr>
          <w:fldChar w:fldCharType="end"/>
        </w:r>
      </w:hyperlink>
    </w:p>
    <w:p w14:paraId="68194EC4" w14:textId="77777777" w:rsidR="00A97574" w:rsidRDefault="003C619D">
      <w:pPr>
        <w:pStyle w:val="22"/>
        <w:tabs>
          <w:tab w:val="left" w:pos="1260"/>
          <w:tab w:val="right" w:leader="dot" w:pos="8302"/>
        </w:tabs>
        <w:ind w:left="480"/>
        <w:rPr>
          <w:rFonts w:asciiTheme="minorHAnsi" w:eastAsiaTheme="minorEastAsia" w:hAnsiTheme="minorHAnsi" w:cstheme="minorBidi"/>
          <w:noProof/>
          <w:szCs w:val="24"/>
        </w:rPr>
      </w:pPr>
      <w:hyperlink w:anchor="_Toc509234185" w:history="1">
        <w:r w:rsidR="00A97574" w:rsidRPr="007A15DA">
          <w:rPr>
            <w:rStyle w:val="ae"/>
            <w:rFonts w:ascii="宋体" w:hAnsi="宋体"/>
            <w:noProof/>
          </w:rPr>
          <w:t>1.2</w:t>
        </w:r>
        <w:r w:rsidR="00A97574">
          <w:rPr>
            <w:rFonts w:asciiTheme="minorHAnsi" w:eastAsiaTheme="minorEastAsia" w:hAnsiTheme="minorHAnsi" w:cstheme="minorBidi"/>
            <w:noProof/>
            <w:szCs w:val="24"/>
          </w:rPr>
          <w:tab/>
        </w:r>
        <w:r w:rsidR="00A97574" w:rsidRPr="007A15DA">
          <w:rPr>
            <w:rStyle w:val="ae"/>
            <w:rFonts w:ascii="宋体" w:hAnsi="宋体" w:hint="eastAsia"/>
            <w:noProof/>
          </w:rPr>
          <w:t>项目目标</w:t>
        </w:r>
        <w:r w:rsidR="00A97574">
          <w:rPr>
            <w:noProof/>
            <w:webHidden/>
          </w:rPr>
          <w:tab/>
        </w:r>
        <w:r w:rsidR="00A97574">
          <w:rPr>
            <w:noProof/>
            <w:webHidden/>
          </w:rPr>
          <w:fldChar w:fldCharType="begin"/>
        </w:r>
        <w:r w:rsidR="00A97574">
          <w:rPr>
            <w:noProof/>
            <w:webHidden/>
          </w:rPr>
          <w:instrText xml:space="preserve"> PAGEREF _Toc509234185 \h </w:instrText>
        </w:r>
        <w:r w:rsidR="00A97574">
          <w:rPr>
            <w:noProof/>
            <w:webHidden/>
          </w:rPr>
        </w:r>
        <w:r w:rsidR="00A97574">
          <w:rPr>
            <w:noProof/>
            <w:webHidden/>
          </w:rPr>
          <w:fldChar w:fldCharType="separate"/>
        </w:r>
        <w:r w:rsidR="00A97574">
          <w:rPr>
            <w:noProof/>
            <w:webHidden/>
          </w:rPr>
          <w:t>1</w:t>
        </w:r>
        <w:r w:rsidR="00A97574">
          <w:rPr>
            <w:noProof/>
            <w:webHidden/>
          </w:rPr>
          <w:fldChar w:fldCharType="end"/>
        </w:r>
      </w:hyperlink>
    </w:p>
    <w:p w14:paraId="2DEF915E" w14:textId="77777777" w:rsidR="00A97574" w:rsidRDefault="003C619D">
      <w:pPr>
        <w:pStyle w:val="22"/>
        <w:tabs>
          <w:tab w:val="left" w:pos="1260"/>
          <w:tab w:val="right" w:leader="dot" w:pos="8302"/>
        </w:tabs>
        <w:ind w:left="480"/>
        <w:rPr>
          <w:rFonts w:asciiTheme="minorHAnsi" w:eastAsiaTheme="minorEastAsia" w:hAnsiTheme="minorHAnsi" w:cstheme="minorBidi"/>
          <w:noProof/>
          <w:szCs w:val="24"/>
        </w:rPr>
      </w:pPr>
      <w:hyperlink w:anchor="_Toc509234186" w:history="1">
        <w:r w:rsidR="00A97574" w:rsidRPr="007A15DA">
          <w:rPr>
            <w:rStyle w:val="ae"/>
            <w:rFonts w:ascii="宋体" w:hAnsi="宋体"/>
            <w:noProof/>
          </w:rPr>
          <w:t>1.3</w:t>
        </w:r>
        <w:r w:rsidR="00A97574">
          <w:rPr>
            <w:rFonts w:asciiTheme="minorHAnsi" w:eastAsiaTheme="minorEastAsia" w:hAnsiTheme="minorHAnsi" w:cstheme="minorBidi"/>
            <w:noProof/>
            <w:szCs w:val="24"/>
          </w:rPr>
          <w:tab/>
        </w:r>
        <w:r w:rsidR="00A97574" w:rsidRPr="007A15DA">
          <w:rPr>
            <w:rStyle w:val="ae"/>
            <w:rFonts w:ascii="宋体" w:hAnsi="宋体" w:hint="eastAsia"/>
            <w:noProof/>
          </w:rPr>
          <w:t>项目资源与排期</w:t>
        </w:r>
        <w:r w:rsidR="00A97574">
          <w:rPr>
            <w:noProof/>
            <w:webHidden/>
          </w:rPr>
          <w:tab/>
        </w:r>
        <w:r w:rsidR="00A97574">
          <w:rPr>
            <w:noProof/>
            <w:webHidden/>
          </w:rPr>
          <w:fldChar w:fldCharType="begin"/>
        </w:r>
        <w:r w:rsidR="00A97574">
          <w:rPr>
            <w:noProof/>
            <w:webHidden/>
          </w:rPr>
          <w:instrText xml:space="preserve"> PAGEREF _Toc509234186 \h </w:instrText>
        </w:r>
        <w:r w:rsidR="00A97574">
          <w:rPr>
            <w:noProof/>
            <w:webHidden/>
          </w:rPr>
        </w:r>
        <w:r w:rsidR="00A97574">
          <w:rPr>
            <w:noProof/>
            <w:webHidden/>
          </w:rPr>
          <w:fldChar w:fldCharType="separate"/>
        </w:r>
        <w:r w:rsidR="00A97574">
          <w:rPr>
            <w:noProof/>
            <w:webHidden/>
          </w:rPr>
          <w:t>1</w:t>
        </w:r>
        <w:r w:rsidR="00A97574">
          <w:rPr>
            <w:noProof/>
            <w:webHidden/>
          </w:rPr>
          <w:fldChar w:fldCharType="end"/>
        </w:r>
      </w:hyperlink>
    </w:p>
    <w:p w14:paraId="5AA886A8" w14:textId="77777777" w:rsidR="00A97574" w:rsidRDefault="003C619D">
      <w:pPr>
        <w:pStyle w:val="22"/>
        <w:tabs>
          <w:tab w:val="left" w:pos="1260"/>
          <w:tab w:val="right" w:leader="dot" w:pos="8302"/>
        </w:tabs>
        <w:ind w:left="480"/>
        <w:rPr>
          <w:rFonts w:asciiTheme="minorHAnsi" w:eastAsiaTheme="minorEastAsia" w:hAnsiTheme="minorHAnsi" w:cstheme="minorBidi"/>
          <w:noProof/>
          <w:szCs w:val="24"/>
        </w:rPr>
      </w:pPr>
      <w:hyperlink w:anchor="_Toc509234187" w:history="1">
        <w:r w:rsidR="00A97574" w:rsidRPr="007A15DA">
          <w:rPr>
            <w:rStyle w:val="ae"/>
            <w:rFonts w:ascii="宋体" w:hAnsi="宋体"/>
            <w:noProof/>
          </w:rPr>
          <w:t>1.4</w:t>
        </w:r>
        <w:r w:rsidR="00A97574">
          <w:rPr>
            <w:rFonts w:asciiTheme="minorHAnsi" w:eastAsiaTheme="minorEastAsia" w:hAnsiTheme="minorHAnsi" w:cstheme="minorBidi"/>
            <w:noProof/>
            <w:szCs w:val="24"/>
          </w:rPr>
          <w:tab/>
        </w:r>
        <w:r w:rsidR="00A97574" w:rsidRPr="007A15DA">
          <w:rPr>
            <w:rStyle w:val="ae"/>
            <w:rFonts w:ascii="宋体" w:hAnsi="宋体" w:hint="eastAsia"/>
            <w:noProof/>
          </w:rPr>
          <w:t>文档读者</w:t>
        </w:r>
        <w:r w:rsidR="00A97574">
          <w:rPr>
            <w:noProof/>
            <w:webHidden/>
          </w:rPr>
          <w:tab/>
        </w:r>
        <w:r w:rsidR="00A97574">
          <w:rPr>
            <w:noProof/>
            <w:webHidden/>
          </w:rPr>
          <w:fldChar w:fldCharType="begin"/>
        </w:r>
        <w:r w:rsidR="00A97574">
          <w:rPr>
            <w:noProof/>
            <w:webHidden/>
          </w:rPr>
          <w:instrText xml:space="preserve"> PAGEREF _Toc509234187 \h </w:instrText>
        </w:r>
        <w:r w:rsidR="00A97574">
          <w:rPr>
            <w:noProof/>
            <w:webHidden/>
          </w:rPr>
        </w:r>
        <w:r w:rsidR="00A97574">
          <w:rPr>
            <w:noProof/>
            <w:webHidden/>
          </w:rPr>
          <w:fldChar w:fldCharType="separate"/>
        </w:r>
        <w:r w:rsidR="00A97574">
          <w:rPr>
            <w:noProof/>
            <w:webHidden/>
          </w:rPr>
          <w:t>1</w:t>
        </w:r>
        <w:r w:rsidR="00A97574">
          <w:rPr>
            <w:noProof/>
            <w:webHidden/>
          </w:rPr>
          <w:fldChar w:fldCharType="end"/>
        </w:r>
      </w:hyperlink>
    </w:p>
    <w:p w14:paraId="0E42CE20" w14:textId="77777777" w:rsidR="00A97574" w:rsidRDefault="003C619D">
      <w:pPr>
        <w:pStyle w:val="22"/>
        <w:tabs>
          <w:tab w:val="left" w:pos="1260"/>
          <w:tab w:val="right" w:leader="dot" w:pos="8302"/>
        </w:tabs>
        <w:ind w:left="480"/>
        <w:rPr>
          <w:rFonts w:asciiTheme="minorHAnsi" w:eastAsiaTheme="minorEastAsia" w:hAnsiTheme="minorHAnsi" w:cstheme="minorBidi"/>
          <w:noProof/>
          <w:szCs w:val="24"/>
        </w:rPr>
      </w:pPr>
      <w:hyperlink w:anchor="_Toc509234188" w:history="1">
        <w:r w:rsidR="00A97574" w:rsidRPr="007A15DA">
          <w:rPr>
            <w:rStyle w:val="ae"/>
            <w:rFonts w:ascii="宋体" w:hAnsi="宋体"/>
            <w:noProof/>
          </w:rPr>
          <w:t>1.5</w:t>
        </w:r>
        <w:r w:rsidR="00A97574">
          <w:rPr>
            <w:rFonts w:asciiTheme="minorHAnsi" w:eastAsiaTheme="minorEastAsia" w:hAnsiTheme="minorHAnsi" w:cstheme="minorBidi"/>
            <w:noProof/>
            <w:szCs w:val="24"/>
          </w:rPr>
          <w:tab/>
        </w:r>
        <w:r w:rsidR="00A97574" w:rsidRPr="007A15DA">
          <w:rPr>
            <w:rStyle w:val="ae"/>
            <w:rFonts w:ascii="宋体" w:hAnsi="宋体" w:hint="eastAsia"/>
            <w:noProof/>
          </w:rPr>
          <w:t>专业术语</w:t>
        </w:r>
        <w:r w:rsidR="00A97574">
          <w:rPr>
            <w:noProof/>
            <w:webHidden/>
          </w:rPr>
          <w:tab/>
        </w:r>
        <w:r w:rsidR="00A97574">
          <w:rPr>
            <w:noProof/>
            <w:webHidden/>
          </w:rPr>
          <w:fldChar w:fldCharType="begin"/>
        </w:r>
        <w:r w:rsidR="00A97574">
          <w:rPr>
            <w:noProof/>
            <w:webHidden/>
          </w:rPr>
          <w:instrText xml:space="preserve"> PAGEREF _Toc509234188 \h </w:instrText>
        </w:r>
        <w:r w:rsidR="00A97574">
          <w:rPr>
            <w:noProof/>
            <w:webHidden/>
          </w:rPr>
        </w:r>
        <w:r w:rsidR="00A97574">
          <w:rPr>
            <w:noProof/>
            <w:webHidden/>
          </w:rPr>
          <w:fldChar w:fldCharType="separate"/>
        </w:r>
        <w:r w:rsidR="00A97574">
          <w:rPr>
            <w:noProof/>
            <w:webHidden/>
          </w:rPr>
          <w:t>1</w:t>
        </w:r>
        <w:r w:rsidR="00A97574">
          <w:rPr>
            <w:noProof/>
            <w:webHidden/>
          </w:rPr>
          <w:fldChar w:fldCharType="end"/>
        </w:r>
      </w:hyperlink>
    </w:p>
    <w:p w14:paraId="33EA551A" w14:textId="77777777" w:rsidR="00A97574" w:rsidRDefault="003C619D">
      <w:pPr>
        <w:pStyle w:val="12"/>
        <w:tabs>
          <w:tab w:val="left" w:pos="840"/>
          <w:tab w:val="right" w:leader="dot" w:pos="8302"/>
        </w:tabs>
        <w:rPr>
          <w:rFonts w:asciiTheme="minorHAnsi" w:eastAsiaTheme="minorEastAsia" w:hAnsiTheme="minorHAnsi" w:cstheme="minorBidi"/>
          <w:noProof/>
          <w:szCs w:val="24"/>
        </w:rPr>
      </w:pPr>
      <w:hyperlink w:anchor="_Toc509234189" w:history="1">
        <w:r w:rsidR="00A97574" w:rsidRPr="007A15DA">
          <w:rPr>
            <w:rStyle w:val="ae"/>
            <w:noProof/>
          </w:rPr>
          <w:t>2.</w:t>
        </w:r>
        <w:r w:rsidR="00A97574">
          <w:rPr>
            <w:rFonts w:asciiTheme="minorHAnsi" w:eastAsiaTheme="minorEastAsia" w:hAnsiTheme="minorHAnsi" w:cstheme="minorBidi"/>
            <w:noProof/>
            <w:szCs w:val="24"/>
          </w:rPr>
          <w:tab/>
        </w:r>
        <w:r w:rsidR="00A97574" w:rsidRPr="007A15DA">
          <w:rPr>
            <w:rStyle w:val="ae"/>
            <w:rFonts w:hint="eastAsia"/>
            <w:noProof/>
          </w:rPr>
          <w:t>功能概述</w:t>
        </w:r>
        <w:r w:rsidR="00A97574">
          <w:rPr>
            <w:noProof/>
            <w:webHidden/>
          </w:rPr>
          <w:tab/>
        </w:r>
        <w:r w:rsidR="00A97574">
          <w:rPr>
            <w:noProof/>
            <w:webHidden/>
          </w:rPr>
          <w:fldChar w:fldCharType="begin"/>
        </w:r>
        <w:r w:rsidR="00A97574">
          <w:rPr>
            <w:noProof/>
            <w:webHidden/>
          </w:rPr>
          <w:instrText xml:space="preserve"> PAGEREF _Toc509234189 \h </w:instrText>
        </w:r>
        <w:r w:rsidR="00A97574">
          <w:rPr>
            <w:noProof/>
            <w:webHidden/>
          </w:rPr>
        </w:r>
        <w:r w:rsidR="00A97574">
          <w:rPr>
            <w:noProof/>
            <w:webHidden/>
          </w:rPr>
          <w:fldChar w:fldCharType="separate"/>
        </w:r>
        <w:r w:rsidR="00A97574">
          <w:rPr>
            <w:noProof/>
            <w:webHidden/>
          </w:rPr>
          <w:t>2</w:t>
        </w:r>
        <w:r w:rsidR="00A97574">
          <w:rPr>
            <w:noProof/>
            <w:webHidden/>
          </w:rPr>
          <w:fldChar w:fldCharType="end"/>
        </w:r>
      </w:hyperlink>
    </w:p>
    <w:p w14:paraId="3FCF981E" w14:textId="77777777" w:rsidR="00A97574" w:rsidRDefault="003C619D">
      <w:pPr>
        <w:pStyle w:val="22"/>
        <w:tabs>
          <w:tab w:val="left" w:pos="1260"/>
          <w:tab w:val="right" w:leader="dot" w:pos="8302"/>
        </w:tabs>
        <w:ind w:left="480"/>
        <w:rPr>
          <w:rFonts w:asciiTheme="minorHAnsi" w:eastAsiaTheme="minorEastAsia" w:hAnsiTheme="minorHAnsi" w:cstheme="minorBidi"/>
          <w:noProof/>
          <w:szCs w:val="24"/>
        </w:rPr>
      </w:pPr>
      <w:hyperlink w:anchor="_Toc509234190" w:history="1">
        <w:r w:rsidR="00A97574" w:rsidRPr="007A15DA">
          <w:rPr>
            <w:rStyle w:val="ae"/>
            <w:noProof/>
          </w:rPr>
          <w:t>2.1</w:t>
        </w:r>
        <w:r w:rsidR="00A97574">
          <w:rPr>
            <w:rFonts w:asciiTheme="minorHAnsi" w:eastAsiaTheme="minorEastAsia" w:hAnsiTheme="minorHAnsi" w:cstheme="minorBidi"/>
            <w:noProof/>
            <w:szCs w:val="24"/>
          </w:rPr>
          <w:tab/>
        </w:r>
        <w:r w:rsidR="00A97574" w:rsidRPr="007A15DA">
          <w:rPr>
            <w:rStyle w:val="ae"/>
            <w:rFonts w:hint="eastAsia"/>
            <w:noProof/>
          </w:rPr>
          <w:t>场景描述</w:t>
        </w:r>
        <w:r w:rsidR="00A97574">
          <w:rPr>
            <w:noProof/>
            <w:webHidden/>
          </w:rPr>
          <w:tab/>
        </w:r>
        <w:r w:rsidR="00A97574">
          <w:rPr>
            <w:noProof/>
            <w:webHidden/>
          </w:rPr>
          <w:fldChar w:fldCharType="begin"/>
        </w:r>
        <w:r w:rsidR="00A97574">
          <w:rPr>
            <w:noProof/>
            <w:webHidden/>
          </w:rPr>
          <w:instrText xml:space="preserve"> PAGEREF _Toc509234190 \h </w:instrText>
        </w:r>
        <w:r w:rsidR="00A97574">
          <w:rPr>
            <w:noProof/>
            <w:webHidden/>
          </w:rPr>
        </w:r>
        <w:r w:rsidR="00A97574">
          <w:rPr>
            <w:noProof/>
            <w:webHidden/>
          </w:rPr>
          <w:fldChar w:fldCharType="separate"/>
        </w:r>
        <w:r w:rsidR="00A97574">
          <w:rPr>
            <w:noProof/>
            <w:webHidden/>
          </w:rPr>
          <w:t>2</w:t>
        </w:r>
        <w:r w:rsidR="00A97574">
          <w:rPr>
            <w:noProof/>
            <w:webHidden/>
          </w:rPr>
          <w:fldChar w:fldCharType="end"/>
        </w:r>
      </w:hyperlink>
    </w:p>
    <w:p w14:paraId="1A0B904A" w14:textId="77777777" w:rsidR="00A97574" w:rsidRDefault="003C619D">
      <w:pPr>
        <w:pStyle w:val="22"/>
        <w:tabs>
          <w:tab w:val="left" w:pos="1260"/>
          <w:tab w:val="right" w:leader="dot" w:pos="8302"/>
        </w:tabs>
        <w:ind w:left="480"/>
        <w:rPr>
          <w:rFonts w:asciiTheme="minorHAnsi" w:eastAsiaTheme="minorEastAsia" w:hAnsiTheme="minorHAnsi" w:cstheme="minorBidi"/>
          <w:noProof/>
          <w:szCs w:val="24"/>
        </w:rPr>
      </w:pPr>
      <w:hyperlink w:anchor="_Toc509234191" w:history="1">
        <w:r w:rsidR="00A97574" w:rsidRPr="007A15DA">
          <w:rPr>
            <w:rStyle w:val="ae"/>
            <w:noProof/>
          </w:rPr>
          <w:t>2.2</w:t>
        </w:r>
        <w:r w:rsidR="00A97574">
          <w:rPr>
            <w:rFonts w:asciiTheme="minorHAnsi" w:eastAsiaTheme="minorEastAsia" w:hAnsiTheme="minorHAnsi" w:cstheme="minorBidi"/>
            <w:noProof/>
            <w:szCs w:val="24"/>
          </w:rPr>
          <w:tab/>
        </w:r>
        <w:r w:rsidR="00A97574" w:rsidRPr="007A15DA">
          <w:rPr>
            <w:rStyle w:val="ae"/>
            <w:rFonts w:hint="eastAsia"/>
            <w:noProof/>
          </w:rPr>
          <w:t>功能总表</w:t>
        </w:r>
        <w:r w:rsidR="00A97574">
          <w:rPr>
            <w:noProof/>
            <w:webHidden/>
          </w:rPr>
          <w:tab/>
        </w:r>
        <w:r w:rsidR="00A97574">
          <w:rPr>
            <w:noProof/>
            <w:webHidden/>
          </w:rPr>
          <w:fldChar w:fldCharType="begin"/>
        </w:r>
        <w:r w:rsidR="00A97574">
          <w:rPr>
            <w:noProof/>
            <w:webHidden/>
          </w:rPr>
          <w:instrText xml:space="preserve"> PAGEREF _Toc509234191 \h </w:instrText>
        </w:r>
        <w:r w:rsidR="00A97574">
          <w:rPr>
            <w:noProof/>
            <w:webHidden/>
          </w:rPr>
        </w:r>
        <w:r w:rsidR="00A97574">
          <w:rPr>
            <w:noProof/>
            <w:webHidden/>
          </w:rPr>
          <w:fldChar w:fldCharType="separate"/>
        </w:r>
        <w:r w:rsidR="00A97574">
          <w:rPr>
            <w:noProof/>
            <w:webHidden/>
          </w:rPr>
          <w:t>2</w:t>
        </w:r>
        <w:r w:rsidR="00A97574">
          <w:rPr>
            <w:noProof/>
            <w:webHidden/>
          </w:rPr>
          <w:fldChar w:fldCharType="end"/>
        </w:r>
      </w:hyperlink>
    </w:p>
    <w:p w14:paraId="48AB351C" w14:textId="77777777" w:rsidR="00A97574" w:rsidRDefault="003C619D">
      <w:pPr>
        <w:pStyle w:val="22"/>
        <w:tabs>
          <w:tab w:val="left" w:pos="1260"/>
          <w:tab w:val="right" w:leader="dot" w:pos="8302"/>
        </w:tabs>
        <w:ind w:left="480"/>
        <w:rPr>
          <w:rFonts w:asciiTheme="minorHAnsi" w:eastAsiaTheme="minorEastAsia" w:hAnsiTheme="minorHAnsi" w:cstheme="minorBidi"/>
          <w:noProof/>
          <w:szCs w:val="24"/>
        </w:rPr>
      </w:pPr>
      <w:hyperlink w:anchor="_Toc509234192" w:history="1">
        <w:r w:rsidR="00A97574" w:rsidRPr="007A15DA">
          <w:rPr>
            <w:rStyle w:val="ae"/>
            <w:noProof/>
          </w:rPr>
          <w:t>2.3</w:t>
        </w:r>
        <w:r w:rsidR="00A97574">
          <w:rPr>
            <w:rFonts w:asciiTheme="minorHAnsi" w:eastAsiaTheme="minorEastAsia" w:hAnsiTheme="minorHAnsi" w:cstheme="minorBidi"/>
            <w:noProof/>
            <w:szCs w:val="24"/>
          </w:rPr>
          <w:tab/>
        </w:r>
        <w:r w:rsidR="00A97574" w:rsidRPr="007A15DA">
          <w:rPr>
            <w:rStyle w:val="ae"/>
            <w:rFonts w:hint="eastAsia"/>
            <w:noProof/>
          </w:rPr>
          <w:t>业务流程</w:t>
        </w:r>
        <w:r w:rsidR="00A97574">
          <w:rPr>
            <w:noProof/>
            <w:webHidden/>
          </w:rPr>
          <w:tab/>
        </w:r>
        <w:r w:rsidR="00A97574">
          <w:rPr>
            <w:noProof/>
            <w:webHidden/>
          </w:rPr>
          <w:fldChar w:fldCharType="begin"/>
        </w:r>
        <w:r w:rsidR="00A97574">
          <w:rPr>
            <w:noProof/>
            <w:webHidden/>
          </w:rPr>
          <w:instrText xml:space="preserve"> PAGEREF _Toc509234192 \h </w:instrText>
        </w:r>
        <w:r w:rsidR="00A97574">
          <w:rPr>
            <w:noProof/>
            <w:webHidden/>
          </w:rPr>
        </w:r>
        <w:r w:rsidR="00A97574">
          <w:rPr>
            <w:noProof/>
            <w:webHidden/>
          </w:rPr>
          <w:fldChar w:fldCharType="separate"/>
        </w:r>
        <w:r w:rsidR="00A97574">
          <w:rPr>
            <w:noProof/>
            <w:webHidden/>
          </w:rPr>
          <w:t>2</w:t>
        </w:r>
        <w:r w:rsidR="00A97574">
          <w:rPr>
            <w:noProof/>
            <w:webHidden/>
          </w:rPr>
          <w:fldChar w:fldCharType="end"/>
        </w:r>
      </w:hyperlink>
    </w:p>
    <w:p w14:paraId="6B213EEC" w14:textId="77777777" w:rsidR="00A97574" w:rsidRDefault="003C619D">
      <w:pPr>
        <w:pStyle w:val="22"/>
        <w:tabs>
          <w:tab w:val="left" w:pos="1260"/>
          <w:tab w:val="right" w:leader="dot" w:pos="8302"/>
        </w:tabs>
        <w:ind w:left="480"/>
        <w:rPr>
          <w:rFonts w:asciiTheme="minorHAnsi" w:eastAsiaTheme="minorEastAsia" w:hAnsiTheme="minorHAnsi" w:cstheme="minorBidi"/>
          <w:noProof/>
          <w:szCs w:val="24"/>
        </w:rPr>
      </w:pPr>
      <w:hyperlink w:anchor="_Toc509234193" w:history="1">
        <w:r w:rsidR="00A97574" w:rsidRPr="007A15DA">
          <w:rPr>
            <w:rStyle w:val="ae"/>
            <w:noProof/>
          </w:rPr>
          <w:t>2.4</w:t>
        </w:r>
        <w:r w:rsidR="00A97574">
          <w:rPr>
            <w:rFonts w:asciiTheme="minorHAnsi" w:eastAsiaTheme="minorEastAsia" w:hAnsiTheme="minorHAnsi" w:cstheme="minorBidi"/>
            <w:noProof/>
            <w:szCs w:val="24"/>
          </w:rPr>
          <w:tab/>
        </w:r>
        <w:r w:rsidR="00A97574" w:rsidRPr="007A15DA">
          <w:rPr>
            <w:rStyle w:val="ae"/>
            <w:rFonts w:hint="eastAsia"/>
            <w:noProof/>
          </w:rPr>
          <w:t>功能描述</w:t>
        </w:r>
        <w:r w:rsidR="00A97574">
          <w:rPr>
            <w:noProof/>
            <w:webHidden/>
          </w:rPr>
          <w:tab/>
        </w:r>
        <w:r w:rsidR="00A97574">
          <w:rPr>
            <w:noProof/>
            <w:webHidden/>
          </w:rPr>
          <w:fldChar w:fldCharType="begin"/>
        </w:r>
        <w:r w:rsidR="00A97574">
          <w:rPr>
            <w:noProof/>
            <w:webHidden/>
          </w:rPr>
          <w:instrText xml:space="preserve"> PAGEREF _Toc509234193 \h </w:instrText>
        </w:r>
        <w:r w:rsidR="00A97574">
          <w:rPr>
            <w:noProof/>
            <w:webHidden/>
          </w:rPr>
        </w:r>
        <w:r w:rsidR="00A97574">
          <w:rPr>
            <w:noProof/>
            <w:webHidden/>
          </w:rPr>
          <w:fldChar w:fldCharType="separate"/>
        </w:r>
        <w:r w:rsidR="00A97574">
          <w:rPr>
            <w:noProof/>
            <w:webHidden/>
          </w:rPr>
          <w:t>2</w:t>
        </w:r>
        <w:r w:rsidR="00A97574">
          <w:rPr>
            <w:noProof/>
            <w:webHidden/>
          </w:rPr>
          <w:fldChar w:fldCharType="end"/>
        </w:r>
      </w:hyperlink>
    </w:p>
    <w:p w14:paraId="7577D612" w14:textId="77777777" w:rsidR="00A97574" w:rsidRDefault="003C619D">
      <w:pPr>
        <w:pStyle w:val="12"/>
        <w:tabs>
          <w:tab w:val="left" w:pos="840"/>
          <w:tab w:val="right" w:leader="dot" w:pos="8302"/>
        </w:tabs>
        <w:rPr>
          <w:rFonts w:asciiTheme="minorHAnsi" w:eastAsiaTheme="minorEastAsia" w:hAnsiTheme="minorHAnsi" w:cstheme="minorBidi"/>
          <w:noProof/>
          <w:szCs w:val="24"/>
        </w:rPr>
      </w:pPr>
      <w:hyperlink w:anchor="_Toc509234194" w:history="1">
        <w:r w:rsidR="00A97574" w:rsidRPr="007A15DA">
          <w:rPr>
            <w:rStyle w:val="ae"/>
            <w:noProof/>
          </w:rPr>
          <w:t>3.</w:t>
        </w:r>
        <w:r w:rsidR="00A97574">
          <w:rPr>
            <w:rFonts w:asciiTheme="minorHAnsi" w:eastAsiaTheme="minorEastAsia" w:hAnsiTheme="minorHAnsi" w:cstheme="minorBidi"/>
            <w:noProof/>
            <w:szCs w:val="24"/>
          </w:rPr>
          <w:tab/>
        </w:r>
        <w:r w:rsidR="00A97574" w:rsidRPr="007A15DA">
          <w:rPr>
            <w:rStyle w:val="ae"/>
            <w:rFonts w:hint="eastAsia"/>
            <w:noProof/>
          </w:rPr>
          <w:t>用户界面</w:t>
        </w:r>
        <w:r w:rsidR="00A97574">
          <w:rPr>
            <w:noProof/>
            <w:webHidden/>
          </w:rPr>
          <w:tab/>
        </w:r>
        <w:r w:rsidR="00A97574">
          <w:rPr>
            <w:noProof/>
            <w:webHidden/>
          </w:rPr>
          <w:fldChar w:fldCharType="begin"/>
        </w:r>
        <w:r w:rsidR="00A97574">
          <w:rPr>
            <w:noProof/>
            <w:webHidden/>
          </w:rPr>
          <w:instrText xml:space="preserve"> PAGEREF _Toc509234194 \h </w:instrText>
        </w:r>
        <w:r w:rsidR="00A97574">
          <w:rPr>
            <w:noProof/>
            <w:webHidden/>
          </w:rPr>
        </w:r>
        <w:r w:rsidR="00A97574">
          <w:rPr>
            <w:noProof/>
            <w:webHidden/>
          </w:rPr>
          <w:fldChar w:fldCharType="separate"/>
        </w:r>
        <w:r w:rsidR="00A97574">
          <w:rPr>
            <w:noProof/>
            <w:webHidden/>
          </w:rPr>
          <w:t>2</w:t>
        </w:r>
        <w:r w:rsidR="00A97574">
          <w:rPr>
            <w:noProof/>
            <w:webHidden/>
          </w:rPr>
          <w:fldChar w:fldCharType="end"/>
        </w:r>
      </w:hyperlink>
    </w:p>
    <w:p w14:paraId="115C77F0" w14:textId="77777777" w:rsidR="00A97574" w:rsidRDefault="003C619D">
      <w:pPr>
        <w:pStyle w:val="22"/>
        <w:tabs>
          <w:tab w:val="left" w:pos="1260"/>
          <w:tab w:val="right" w:leader="dot" w:pos="8302"/>
        </w:tabs>
        <w:ind w:left="480"/>
        <w:rPr>
          <w:rFonts w:asciiTheme="minorHAnsi" w:eastAsiaTheme="minorEastAsia" w:hAnsiTheme="minorHAnsi" w:cstheme="minorBidi"/>
          <w:noProof/>
          <w:szCs w:val="24"/>
        </w:rPr>
      </w:pPr>
      <w:hyperlink w:anchor="_Toc509234195" w:history="1">
        <w:r w:rsidR="00A97574" w:rsidRPr="007A15DA">
          <w:rPr>
            <w:rStyle w:val="ae"/>
            <w:noProof/>
          </w:rPr>
          <w:t>3.1</w:t>
        </w:r>
        <w:r w:rsidR="00A97574">
          <w:rPr>
            <w:rFonts w:asciiTheme="minorHAnsi" w:eastAsiaTheme="minorEastAsia" w:hAnsiTheme="minorHAnsi" w:cstheme="minorBidi"/>
            <w:noProof/>
            <w:szCs w:val="24"/>
          </w:rPr>
          <w:tab/>
        </w:r>
        <w:r w:rsidR="00A97574" w:rsidRPr="007A15DA">
          <w:rPr>
            <w:rStyle w:val="ae"/>
            <w:rFonts w:hint="eastAsia"/>
            <w:noProof/>
          </w:rPr>
          <w:t>结构图</w:t>
        </w:r>
        <w:r w:rsidR="00A97574">
          <w:rPr>
            <w:noProof/>
            <w:webHidden/>
          </w:rPr>
          <w:tab/>
        </w:r>
        <w:r w:rsidR="00A97574">
          <w:rPr>
            <w:noProof/>
            <w:webHidden/>
          </w:rPr>
          <w:fldChar w:fldCharType="begin"/>
        </w:r>
        <w:r w:rsidR="00A97574">
          <w:rPr>
            <w:noProof/>
            <w:webHidden/>
          </w:rPr>
          <w:instrText xml:space="preserve"> PAGEREF _Toc509234195 \h </w:instrText>
        </w:r>
        <w:r w:rsidR="00A97574">
          <w:rPr>
            <w:noProof/>
            <w:webHidden/>
          </w:rPr>
        </w:r>
        <w:r w:rsidR="00A97574">
          <w:rPr>
            <w:noProof/>
            <w:webHidden/>
          </w:rPr>
          <w:fldChar w:fldCharType="separate"/>
        </w:r>
        <w:r w:rsidR="00A97574">
          <w:rPr>
            <w:noProof/>
            <w:webHidden/>
          </w:rPr>
          <w:t>2</w:t>
        </w:r>
        <w:r w:rsidR="00A97574">
          <w:rPr>
            <w:noProof/>
            <w:webHidden/>
          </w:rPr>
          <w:fldChar w:fldCharType="end"/>
        </w:r>
      </w:hyperlink>
    </w:p>
    <w:p w14:paraId="2371EE5B" w14:textId="77777777" w:rsidR="00A97574" w:rsidRDefault="003C619D">
      <w:pPr>
        <w:pStyle w:val="22"/>
        <w:tabs>
          <w:tab w:val="left" w:pos="1260"/>
          <w:tab w:val="right" w:leader="dot" w:pos="8302"/>
        </w:tabs>
        <w:ind w:left="480"/>
        <w:rPr>
          <w:rFonts w:asciiTheme="minorHAnsi" w:eastAsiaTheme="minorEastAsia" w:hAnsiTheme="minorHAnsi" w:cstheme="minorBidi"/>
          <w:noProof/>
          <w:szCs w:val="24"/>
        </w:rPr>
      </w:pPr>
      <w:hyperlink w:anchor="_Toc509234196" w:history="1">
        <w:r w:rsidR="00A97574" w:rsidRPr="007A15DA">
          <w:rPr>
            <w:rStyle w:val="ae"/>
            <w:noProof/>
          </w:rPr>
          <w:t>3.2</w:t>
        </w:r>
        <w:r w:rsidR="00A97574">
          <w:rPr>
            <w:rFonts w:asciiTheme="minorHAnsi" w:eastAsiaTheme="minorEastAsia" w:hAnsiTheme="minorHAnsi" w:cstheme="minorBidi"/>
            <w:noProof/>
            <w:szCs w:val="24"/>
          </w:rPr>
          <w:tab/>
        </w:r>
        <w:r w:rsidR="00A97574" w:rsidRPr="007A15DA">
          <w:rPr>
            <w:rStyle w:val="ae"/>
            <w:rFonts w:hint="eastAsia"/>
            <w:noProof/>
          </w:rPr>
          <w:t>原型图</w:t>
        </w:r>
        <w:r w:rsidR="00A97574">
          <w:rPr>
            <w:noProof/>
            <w:webHidden/>
          </w:rPr>
          <w:tab/>
        </w:r>
        <w:r w:rsidR="00A97574">
          <w:rPr>
            <w:noProof/>
            <w:webHidden/>
          </w:rPr>
          <w:fldChar w:fldCharType="begin"/>
        </w:r>
        <w:r w:rsidR="00A97574">
          <w:rPr>
            <w:noProof/>
            <w:webHidden/>
          </w:rPr>
          <w:instrText xml:space="preserve"> PAGEREF _Toc509234196 \h </w:instrText>
        </w:r>
        <w:r w:rsidR="00A97574">
          <w:rPr>
            <w:noProof/>
            <w:webHidden/>
          </w:rPr>
        </w:r>
        <w:r w:rsidR="00A97574">
          <w:rPr>
            <w:noProof/>
            <w:webHidden/>
          </w:rPr>
          <w:fldChar w:fldCharType="separate"/>
        </w:r>
        <w:r w:rsidR="00A97574">
          <w:rPr>
            <w:noProof/>
            <w:webHidden/>
          </w:rPr>
          <w:t>2</w:t>
        </w:r>
        <w:r w:rsidR="00A97574">
          <w:rPr>
            <w:noProof/>
            <w:webHidden/>
          </w:rPr>
          <w:fldChar w:fldCharType="end"/>
        </w:r>
      </w:hyperlink>
    </w:p>
    <w:p w14:paraId="64D1ED6D" w14:textId="77777777" w:rsidR="00A97574" w:rsidRDefault="003C619D">
      <w:pPr>
        <w:pStyle w:val="33"/>
        <w:tabs>
          <w:tab w:val="left" w:pos="2100"/>
          <w:tab w:val="right" w:leader="dot" w:pos="8302"/>
        </w:tabs>
        <w:ind w:left="960"/>
        <w:rPr>
          <w:rFonts w:asciiTheme="minorHAnsi" w:eastAsiaTheme="minorEastAsia" w:hAnsiTheme="minorHAnsi" w:cstheme="minorBidi"/>
          <w:noProof/>
          <w:szCs w:val="24"/>
        </w:rPr>
      </w:pPr>
      <w:hyperlink w:anchor="_Toc509234197" w:history="1">
        <w:r w:rsidR="00A97574" w:rsidRPr="007A15DA">
          <w:rPr>
            <w:rStyle w:val="ae"/>
            <w:noProof/>
          </w:rPr>
          <w:t>3.2.1</w:t>
        </w:r>
        <w:r w:rsidR="00A97574">
          <w:rPr>
            <w:rFonts w:asciiTheme="minorHAnsi" w:eastAsiaTheme="minorEastAsia" w:hAnsiTheme="minorHAnsi" w:cstheme="minorBidi"/>
            <w:noProof/>
            <w:szCs w:val="24"/>
          </w:rPr>
          <w:tab/>
        </w:r>
        <w:r w:rsidR="00A97574" w:rsidRPr="007A15DA">
          <w:rPr>
            <w:rStyle w:val="ae"/>
            <w:rFonts w:hint="eastAsia"/>
            <w:noProof/>
          </w:rPr>
          <w:t>登录</w:t>
        </w:r>
        <w:r w:rsidR="00A97574" w:rsidRPr="007A15DA">
          <w:rPr>
            <w:rStyle w:val="ae"/>
            <w:noProof/>
          </w:rPr>
          <w:t>&amp;</w:t>
        </w:r>
        <w:r w:rsidR="00A97574" w:rsidRPr="007A15DA">
          <w:rPr>
            <w:rStyle w:val="ae"/>
            <w:rFonts w:hint="eastAsia"/>
            <w:noProof/>
          </w:rPr>
          <w:t>注册</w:t>
        </w:r>
        <w:r w:rsidR="00A97574">
          <w:rPr>
            <w:noProof/>
            <w:webHidden/>
          </w:rPr>
          <w:tab/>
        </w:r>
        <w:r w:rsidR="00A97574">
          <w:rPr>
            <w:noProof/>
            <w:webHidden/>
          </w:rPr>
          <w:fldChar w:fldCharType="begin"/>
        </w:r>
        <w:r w:rsidR="00A97574">
          <w:rPr>
            <w:noProof/>
            <w:webHidden/>
          </w:rPr>
          <w:instrText xml:space="preserve"> PAGEREF _Toc509234197 \h </w:instrText>
        </w:r>
        <w:r w:rsidR="00A97574">
          <w:rPr>
            <w:noProof/>
            <w:webHidden/>
          </w:rPr>
        </w:r>
        <w:r w:rsidR="00A97574">
          <w:rPr>
            <w:noProof/>
            <w:webHidden/>
          </w:rPr>
          <w:fldChar w:fldCharType="separate"/>
        </w:r>
        <w:r w:rsidR="00A97574">
          <w:rPr>
            <w:noProof/>
            <w:webHidden/>
          </w:rPr>
          <w:t>3</w:t>
        </w:r>
        <w:r w:rsidR="00A97574">
          <w:rPr>
            <w:noProof/>
            <w:webHidden/>
          </w:rPr>
          <w:fldChar w:fldCharType="end"/>
        </w:r>
      </w:hyperlink>
    </w:p>
    <w:p w14:paraId="648E5CAA" w14:textId="77777777" w:rsidR="00A97574" w:rsidRDefault="003C619D">
      <w:pPr>
        <w:pStyle w:val="33"/>
        <w:tabs>
          <w:tab w:val="left" w:pos="2100"/>
          <w:tab w:val="right" w:leader="dot" w:pos="8302"/>
        </w:tabs>
        <w:ind w:left="960"/>
        <w:rPr>
          <w:rFonts w:asciiTheme="minorHAnsi" w:eastAsiaTheme="minorEastAsia" w:hAnsiTheme="minorHAnsi" w:cstheme="minorBidi"/>
          <w:noProof/>
          <w:szCs w:val="24"/>
        </w:rPr>
      </w:pPr>
      <w:hyperlink w:anchor="_Toc509234198" w:history="1">
        <w:r w:rsidR="00A97574" w:rsidRPr="007A15DA">
          <w:rPr>
            <w:rStyle w:val="ae"/>
            <w:noProof/>
          </w:rPr>
          <w:t>3.2.2</w:t>
        </w:r>
        <w:r w:rsidR="00A97574">
          <w:rPr>
            <w:rFonts w:asciiTheme="minorHAnsi" w:eastAsiaTheme="minorEastAsia" w:hAnsiTheme="minorHAnsi" w:cstheme="minorBidi"/>
            <w:noProof/>
            <w:szCs w:val="24"/>
          </w:rPr>
          <w:tab/>
        </w:r>
        <w:r w:rsidR="00A97574" w:rsidRPr="007A15DA">
          <w:rPr>
            <w:rStyle w:val="ae"/>
            <w:rFonts w:hint="eastAsia"/>
            <w:noProof/>
          </w:rPr>
          <w:t>企业中心</w:t>
        </w:r>
        <w:r w:rsidR="00A97574">
          <w:rPr>
            <w:noProof/>
            <w:webHidden/>
          </w:rPr>
          <w:tab/>
        </w:r>
        <w:r w:rsidR="00A97574">
          <w:rPr>
            <w:noProof/>
            <w:webHidden/>
          </w:rPr>
          <w:fldChar w:fldCharType="begin"/>
        </w:r>
        <w:r w:rsidR="00A97574">
          <w:rPr>
            <w:noProof/>
            <w:webHidden/>
          </w:rPr>
          <w:instrText xml:space="preserve"> PAGEREF _Toc509234198 \h </w:instrText>
        </w:r>
        <w:r w:rsidR="00A97574">
          <w:rPr>
            <w:noProof/>
            <w:webHidden/>
          </w:rPr>
        </w:r>
        <w:r w:rsidR="00A97574">
          <w:rPr>
            <w:noProof/>
            <w:webHidden/>
          </w:rPr>
          <w:fldChar w:fldCharType="separate"/>
        </w:r>
        <w:r w:rsidR="00A97574">
          <w:rPr>
            <w:noProof/>
            <w:webHidden/>
          </w:rPr>
          <w:t>3</w:t>
        </w:r>
        <w:r w:rsidR="00A97574">
          <w:rPr>
            <w:noProof/>
            <w:webHidden/>
          </w:rPr>
          <w:fldChar w:fldCharType="end"/>
        </w:r>
      </w:hyperlink>
    </w:p>
    <w:p w14:paraId="4485DF71" w14:textId="77777777" w:rsidR="00A97574" w:rsidRDefault="003C619D">
      <w:pPr>
        <w:pStyle w:val="33"/>
        <w:tabs>
          <w:tab w:val="left" w:pos="2100"/>
          <w:tab w:val="right" w:leader="dot" w:pos="8302"/>
        </w:tabs>
        <w:ind w:left="960"/>
        <w:rPr>
          <w:rFonts w:asciiTheme="minorHAnsi" w:eastAsiaTheme="minorEastAsia" w:hAnsiTheme="minorHAnsi" w:cstheme="minorBidi"/>
          <w:noProof/>
          <w:szCs w:val="24"/>
        </w:rPr>
      </w:pPr>
      <w:hyperlink w:anchor="_Toc509234199" w:history="1">
        <w:r w:rsidR="00A97574" w:rsidRPr="007A15DA">
          <w:rPr>
            <w:rStyle w:val="ae"/>
            <w:noProof/>
          </w:rPr>
          <w:t>3.2.3</w:t>
        </w:r>
        <w:r w:rsidR="00A97574">
          <w:rPr>
            <w:rFonts w:asciiTheme="minorHAnsi" w:eastAsiaTheme="minorEastAsia" w:hAnsiTheme="minorHAnsi" w:cstheme="minorBidi"/>
            <w:noProof/>
            <w:szCs w:val="24"/>
          </w:rPr>
          <w:tab/>
        </w:r>
        <w:r w:rsidR="00A97574" w:rsidRPr="007A15DA">
          <w:rPr>
            <w:rStyle w:val="ae"/>
            <w:rFonts w:hint="eastAsia"/>
            <w:noProof/>
          </w:rPr>
          <w:t>账户管理</w:t>
        </w:r>
        <w:r w:rsidR="00A97574">
          <w:rPr>
            <w:noProof/>
            <w:webHidden/>
          </w:rPr>
          <w:tab/>
        </w:r>
        <w:r w:rsidR="00A97574">
          <w:rPr>
            <w:noProof/>
            <w:webHidden/>
          </w:rPr>
          <w:fldChar w:fldCharType="begin"/>
        </w:r>
        <w:r w:rsidR="00A97574">
          <w:rPr>
            <w:noProof/>
            <w:webHidden/>
          </w:rPr>
          <w:instrText xml:space="preserve"> PAGEREF _Toc509234199 \h </w:instrText>
        </w:r>
        <w:r w:rsidR="00A97574">
          <w:rPr>
            <w:noProof/>
            <w:webHidden/>
          </w:rPr>
        </w:r>
        <w:r w:rsidR="00A97574">
          <w:rPr>
            <w:noProof/>
            <w:webHidden/>
          </w:rPr>
          <w:fldChar w:fldCharType="separate"/>
        </w:r>
        <w:r w:rsidR="00A97574">
          <w:rPr>
            <w:noProof/>
            <w:webHidden/>
          </w:rPr>
          <w:t>4</w:t>
        </w:r>
        <w:r w:rsidR="00A97574">
          <w:rPr>
            <w:noProof/>
            <w:webHidden/>
          </w:rPr>
          <w:fldChar w:fldCharType="end"/>
        </w:r>
      </w:hyperlink>
    </w:p>
    <w:p w14:paraId="5ED9CB4A" w14:textId="77777777" w:rsidR="00A97574" w:rsidRDefault="003C619D">
      <w:pPr>
        <w:pStyle w:val="33"/>
        <w:tabs>
          <w:tab w:val="left" w:pos="2100"/>
          <w:tab w:val="right" w:leader="dot" w:pos="8302"/>
        </w:tabs>
        <w:ind w:left="960"/>
        <w:rPr>
          <w:rFonts w:asciiTheme="minorHAnsi" w:eastAsiaTheme="minorEastAsia" w:hAnsiTheme="minorHAnsi" w:cstheme="minorBidi"/>
          <w:noProof/>
          <w:szCs w:val="24"/>
        </w:rPr>
      </w:pPr>
      <w:hyperlink w:anchor="_Toc509234200" w:history="1">
        <w:r w:rsidR="00A97574" w:rsidRPr="007A15DA">
          <w:rPr>
            <w:rStyle w:val="ae"/>
            <w:noProof/>
          </w:rPr>
          <w:t>3.2.4</w:t>
        </w:r>
        <w:r w:rsidR="00A97574">
          <w:rPr>
            <w:rFonts w:asciiTheme="minorHAnsi" w:eastAsiaTheme="minorEastAsia" w:hAnsiTheme="minorHAnsi" w:cstheme="minorBidi"/>
            <w:noProof/>
            <w:szCs w:val="24"/>
          </w:rPr>
          <w:tab/>
        </w:r>
        <w:r w:rsidR="00A97574" w:rsidRPr="007A15DA">
          <w:rPr>
            <w:rStyle w:val="ae"/>
            <w:rFonts w:hint="eastAsia"/>
            <w:noProof/>
          </w:rPr>
          <w:t>账单</w:t>
        </w:r>
        <w:r w:rsidR="00A97574">
          <w:rPr>
            <w:noProof/>
            <w:webHidden/>
          </w:rPr>
          <w:tab/>
        </w:r>
        <w:r w:rsidR="00A97574">
          <w:rPr>
            <w:noProof/>
            <w:webHidden/>
          </w:rPr>
          <w:fldChar w:fldCharType="begin"/>
        </w:r>
        <w:r w:rsidR="00A97574">
          <w:rPr>
            <w:noProof/>
            <w:webHidden/>
          </w:rPr>
          <w:instrText xml:space="preserve"> PAGEREF _Toc509234200 \h </w:instrText>
        </w:r>
        <w:r w:rsidR="00A97574">
          <w:rPr>
            <w:noProof/>
            <w:webHidden/>
          </w:rPr>
        </w:r>
        <w:r w:rsidR="00A97574">
          <w:rPr>
            <w:noProof/>
            <w:webHidden/>
          </w:rPr>
          <w:fldChar w:fldCharType="separate"/>
        </w:r>
        <w:r w:rsidR="00A97574">
          <w:rPr>
            <w:noProof/>
            <w:webHidden/>
          </w:rPr>
          <w:t>5</w:t>
        </w:r>
        <w:r w:rsidR="00A97574">
          <w:rPr>
            <w:noProof/>
            <w:webHidden/>
          </w:rPr>
          <w:fldChar w:fldCharType="end"/>
        </w:r>
      </w:hyperlink>
    </w:p>
    <w:p w14:paraId="6458BC88" w14:textId="77777777" w:rsidR="00A97574" w:rsidRDefault="003C619D">
      <w:pPr>
        <w:pStyle w:val="33"/>
        <w:tabs>
          <w:tab w:val="left" w:pos="2100"/>
          <w:tab w:val="right" w:leader="dot" w:pos="8302"/>
        </w:tabs>
        <w:ind w:left="960"/>
        <w:rPr>
          <w:rFonts w:asciiTheme="minorHAnsi" w:eastAsiaTheme="minorEastAsia" w:hAnsiTheme="minorHAnsi" w:cstheme="minorBidi"/>
          <w:noProof/>
          <w:szCs w:val="24"/>
        </w:rPr>
      </w:pPr>
      <w:hyperlink w:anchor="_Toc509234201" w:history="1">
        <w:r w:rsidR="00A97574" w:rsidRPr="007A15DA">
          <w:rPr>
            <w:rStyle w:val="ae"/>
            <w:noProof/>
          </w:rPr>
          <w:t>3.2.5</w:t>
        </w:r>
        <w:r w:rsidR="00A97574">
          <w:rPr>
            <w:rFonts w:asciiTheme="minorHAnsi" w:eastAsiaTheme="minorEastAsia" w:hAnsiTheme="minorHAnsi" w:cstheme="minorBidi"/>
            <w:noProof/>
            <w:szCs w:val="24"/>
          </w:rPr>
          <w:tab/>
        </w:r>
        <w:r w:rsidR="00A97574" w:rsidRPr="007A15DA">
          <w:rPr>
            <w:rStyle w:val="ae"/>
            <w:rFonts w:hint="eastAsia"/>
            <w:noProof/>
          </w:rPr>
          <w:t>定制标准</w:t>
        </w:r>
        <w:r w:rsidR="00A97574">
          <w:rPr>
            <w:noProof/>
            <w:webHidden/>
          </w:rPr>
          <w:tab/>
        </w:r>
        <w:r w:rsidR="00A97574">
          <w:rPr>
            <w:noProof/>
            <w:webHidden/>
          </w:rPr>
          <w:fldChar w:fldCharType="begin"/>
        </w:r>
        <w:r w:rsidR="00A97574">
          <w:rPr>
            <w:noProof/>
            <w:webHidden/>
          </w:rPr>
          <w:instrText xml:space="preserve"> PAGEREF _Toc509234201 \h </w:instrText>
        </w:r>
        <w:r w:rsidR="00A97574">
          <w:rPr>
            <w:noProof/>
            <w:webHidden/>
          </w:rPr>
        </w:r>
        <w:r w:rsidR="00A97574">
          <w:rPr>
            <w:noProof/>
            <w:webHidden/>
          </w:rPr>
          <w:fldChar w:fldCharType="separate"/>
        </w:r>
        <w:r w:rsidR="00A97574">
          <w:rPr>
            <w:noProof/>
            <w:webHidden/>
          </w:rPr>
          <w:t>6</w:t>
        </w:r>
        <w:r w:rsidR="00A97574">
          <w:rPr>
            <w:noProof/>
            <w:webHidden/>
          </w:rPr>
          <w:fldChar w:fldCharType="end"/>
        </w:r>
      </w:hyperlink>
    </w:p>
    <w:p w14:paraId="3B45A7C4" w14:textId="77777777" w:rsidR="00A97574" w:rsidRDefault="003C619D">
      <w:pPr>
        <w:pStyle w:val="12"/>
        <w:tabs>
          <w:tab w:val="left" w:pos="840"/>
          <w:tab w:val="right" w:leader="dot" w:pos="8302"/>
        </w:tabs>
        <w:rPr>
          <w:rFonts w:asciiTheme="minorHAnsi" w:eastAsiaTheme="minorEastAsia" w:hAnsiTheme="minorHAnsi" w:cstheme="minorBidi"/>
          <w:noProof/>
          <w:szCs w:val="24"/>
        </w:rPr>
      </w:pPr>
      <w:hyperlink w:anchor="_Toc509234202" w:history="1">
        <w:r w:rsidR="00A97574" w:rsidRPr="007A15DA">
          <w:rPr>
            <w:rStyle w:val="ae"/>
            <w:noProof/>
          </w:rPr>
          <w:t>4.</w:t>
        </w:r>
        <w:r w:rsidR="00A97574">
          <w:rPr>
            <w:rFonts w:asciiTheme="minorHAnsi" w:eastAsiaTheme="minorEastAsia" w:hAnsiTheme="minorHAnsi" w:cstheme="minorBidi"/>
            <w:noProof/>
            <w:szCs w:val="24"/>
          </w:rPr>
          <w:tab/>
        </w:r>
        <w:r w:rsidR="00A97574" w:rsidRPr="007A15DA">
          <w:rPr>
            <w:rStyle w:val="ae"/>
            <w:rFonts w:hint="eastAsia"/>
            <w:noProof/>
          </w:rPr>
          <w:t>非功能需求</w:t>
        </w:r>
        <w:r w:rsidR="00A97574">
          <w:rPr>
            <w:noProof/>
            <w:webHidden/>
          </w:rPr>
          <w:tab/>
        </w:r>
        <w:r w:rsidR="00A97574">
          <w:rPr>
            <w:noProof/>
            <w:webHidden/>
          </w:rPr>
          <w:fldChar w:fldCharType="begin"/>
        </w:r>
        <w:r w:rsidR="00A97574">
          <w:rPr>
            <w:noProof/>
            <w:webHidden/>
          </w:rPr>
          <w:instrText xml:space="preserve"> PAGEREF _Toc509234202 \h </w:instrText>
        </w:r>
        <w:r w:rsidR="00A97574">
          <w:rPr>
            <w:noProof/>
            <w:webHidden/>
          </w:rPr>
        </w:r>
        <w:r w:rsidR="00A97574">
          <w:rPr>
            <w:noProof/>
            <w:webHidden/>
          </w:rPr>
          <w:fldChar w:fldCharType="separate"/>
        </w:r>
        <w:r w:rsidR="00A97574">
          <w:rPr>
            <w:noProof/>
            <w:webHidden/>
          </w:rPr>
          <w:t>7</w:t>
        </w:r>
        <w:r w:rsidR="00A97574">
          <w:rPr>
            <w:noProof/>
            <w:webHidden/>
          </w:rPr>
          <w:fldChar w:fldCharType="end"/>
        </w:r>
      </w:hyperlink>
    </w:p>
    <w:p w14:paraId="7A41D56E" w14:textId="77777777" w:rsidR="00A97574" w:rsidRDefault="003C619D">
      <w:pPr>
        <w:pStyle w:val="22"/>
        <w:tabs>
          <w:tab w:val="left" w:pos="1260"/>
          <w:tab w:val="right" w:leader="dot" w:pos="8302"/>
        </w:tabs>
        <w:ind w:left="480"/>
        <w:rPr>
          <w:rFonts w:asciiTheme="minorHAnsi" w:eastAsiaTheme="minorEastAsia" w:hAnsiTheme="minorHAnsi" w:cstheme="minorBidi"/>
          <w:noProof/>
          <w:szCs w:val="24"/>
        </w:rPr>
      </w:pPr>
      <w:hyperlink w:anchor="_Toc509234203" w:history="1">
        <w:r w:rsidR="00A97574" w:rsidRPr="007A15DA">
          <w:rPr>
            <w:rStyle w:val="ae"/>
            <w:noProof/>
          </w:rPr>
          <w:t>4.1</w:t>
        </w:r>
        <w:r w:rsidR="00A97574">
          <w:rPr>
            <w:rFonts w:asciiTheme="minorHAnsi" w:eastAsiaTheme="minorEastAsia" w:hAnsiTheme="minorHAnsi" w:cstheme="minorBidi"/>
            <w:noProof/>
            <w:szCs w:val="24"/>
          </w:rPr>
          <w:tab/>
        </w:r>
        <w:r w:rsidR="00A97574" w:rsidRPr="007A15DA">
          <w:rPr>
            <w:rStyle w:val="ae"/>
            <w:rFonts w:hint="eastAsia"/>
            <w:noProof/>
          </w:rPr>
          <w:t>性能需求</w:t>
        </w:r>
        <w:r w:rsidR="00A97574">
          <w:rPr>
            <w:noProof/>
            <w:webHidden/>
          </w:rPr>
          <w:tab/>
        </w:r>
        <w:r w:rsidR="00A97574">
          <w:rPr>
            <w:noProof/>
            <w:webHidden/>
          </w:rPr>
          <w:fldChar w:fldCharType="begin"/>
        </w:r>
        <w:r w:rsidR="00A97574">
          <w:rPr>
            <w:noProof/>
            <w:webHidden/>
          </w:rPr>
          <w:instrText xml:space="preserve"> PAGEREF _Toc509234203 \h </w:instrText>
        </w:r>
        <w:r w:rsidR="00A97574">
          <w:rPr>
            <w:noProof/>
            <w:webHidden/>
          </w:rPr>
        </w:r>
        <w:r w:rsidR="00A97574">
          <w:rPr>
            <w:noProof/>
            <w:webHidden/>
          </w:rPr>
          <w:fldChar w:fldCharType="separate"/>
        </w:r>
        <w:r w:rsidR="00A97574">
          <w:rPr>
            <w:noProof/>
            <w:webHidden/>
          </w:rPr>
          <w:t>7</w:t>
        </w:r>
        <w:r w:rsidR="00A97574">
          <w:rPr>
            <w:noProof/>
            <w:webHidden/>
          </w:rPr>
          <w:fldChar w:fldCharType="end"/>
        </w:r>
      </w:hyperlink>
    </w:p>
    <w:p w14:paraId="4AA5C4E3" w14:textId="77777777" w:rsidR="00A97574" w:rsidRDefault="003C619D">
      <w:pPr>
        <w:pStyle w:val="22"/>
        <w:tabs>
          <w:tab w:val="left" w:pos="1260"/>
          <w:tab w:val="right" w:leader="dot" w:pos="8302"/>
        </w:tabs>
        <w:ind w:left="480"/>
        <w:rPr>
          <w:rFonts w:asciiTheme="minorHAnsi" w:eastAsiaTheme="minorEastAsia" w:hAnsiTheme="minorHAnsi" w:cstheme="minorBidi"/>
          <w:noProof/>
          <w:szCs w:val="24"/>
        </w:rPr>
      </w:pPr>
      <w:hyperlink w:anchor="_Toc509234204" w:history="1">
        <w:r w:rsidR="00A97574" w:rsidRPr="007A15DA">
          <w:rPr>
            <w:rStyle w:val="ae"/>
            <w:noProof/>
          </w:rPr>
          <w:t>4.2</w:t>
        </w:r>
        <w:r w:rsidR="00A97574">
          <w:rPr>
            <w:rFonts w:asciiTheme="minorHAnsi" w:eastAsiaTheme="minorEastAsia" w:hAnsiTheme="minorHAnsi" w:cstheme="minorBidi"/>
            <w:noProof/>
            <w:szCs w:val="24"/>
          </w:rPr>
          <w:tab/>
        </w:r>
        <w:r w:rsidR="00A97574" w:rsidRPr="007A15DA">
          <w:rPr>
            <w:rStyle w:val="ae"/>
            <w:rFonts w:hint="eastAsia"/>
            <w:noProof/>
          </w:rPr>
          <w:t>系统需求</w:t>
        </w:r>
        <w:r w:rsidR="00A97574">
          <w:rPr>
            <w:noProof/>
            <w:webHidden/>
          </w:rPr>
          <w:tab/>
        </w:r>
        <w:r w:rsidR="00A97574">
          <w:rPr>
            <w:noProof/>
            <w:webHidden/>
          </w:rPr>
          <w:fldChar w:fldCharType="begin"/>
        </w:r>
        <w:r w:rsidR="00A97574">
          <w:rPr>
            <w:noProof/>
            <w:webHidden/>
          </w:rPr>
          <w:instrText xml:space="preserve"> PAGEREF _Toc509234204 \h </w:instrText>
        </w:r>
        <w:r w:rsidR="00A97574">
          <w:rPr>
            <w:noProof/>
            <w:webHidden/>
          </w:rPr>
        </w:r>
        <w:r w:rsidR="00A97574">
          <w:rPr>
            <w:noProof/>
            <w:webHidden/>
          </w:rPr>
          <w:fldChar w:fldCharType="separate"/>
        </w:r>
        <w:r w:rsidR="00A97574">
          <w:rPr>
            <w:noProof/>
            <w:webHidden/>
          </w:rPr>
          <w:t>7</w:t>
        </w:r>
        <w:r w:rsidR="00A97574">
          <w:rPr>
            <w:noProof/>
            <w:webHidden/>
          </w:rPr>
          <w:fldChar w:fldCharType="end"/>
        </w:r>
      </w:hyperlink>
    </w:p>
    <w:p w14:paraId="547F0FE8" w14:textId="77777777" w:rsidR="00A97574" w:rsidRDefault="003C619D">
      <w:pPr>
        <w:pStyle w:val="22"/>
        <w:tabs>
          <w:tab w:val="left" w:pos="1260"/>
          <w:tab w:val="right" w:leader="dot" w:pos="8302"/>
        </w:tabs>
        <w:ind w:left="480"/>
        <w:rPr>
          <w:rFonts w:asciiTheme="minorHAnsi" w:eastAsiaTheme="minorEastAsia" w:hAnsiTheme="minorHAnsi" w:cstheme="minorBidi"/>
          <w:noProof/>
          <w:szCs w:val="24"/>
        </w:rPr>
      </w:pPr>
      <w:hyperlink w:anchor="_Toc509234205" w:history="1">
        <w:r w:rsidR="00A97574" w:rsidRPr="007A15DA">
          <w:rPr>
            <w:rStyle w:val="ae"/>
            <w:noProof/>
          </w:rPr>
          <w:t>4.3</w:t>
        </w:r>
        <w:r w:rsidR="00A97574">
          <w:rPr>
            <w:rFonts w:asciiTheme="minorHAnsi" w:eastAsiaTheme="minorEastAsia" w:hAnsiTheme="minorHAnsi" w:cstheme="minorBidi"/>
            <w:noProof/>
            <w:szCs w:val="24"/>
          </w:rPr>
          <w:tab/>
        </w:r>
        <w:r w:rsidR="00A97574" w:rsidRPr="007A15DA">
          <w:rPr>
            <w:rStyle w:val="ae"/>
            <w:rFonts w:hint="eastAsia"/>
            <w:noProof/>
          </w:rPr>
          <w:t>其他需求</w:t>
        </w:r>
        <w:r w:rsidR="00A97574">
          <w:rPr>
            <w:noProof/>
            <w:webHidden/>
          </w:rPr>
          <w:tab/>
        </w:r>
        <w:r w:rsidR="00A97574">
          <w:rPr>
            <w:noProof/>
            <w:webHidden/>
          </w:rPr>
          <w:fldChar w:fldCharType="begin"/>
        </w:r>
        <w:r w:rsidR="00A97574">
          <w:rPr>
            <w:noProof/>
            <w:webHidden/>
          </w:rPr>
          <w:instrText xml:space="preserve"> PAGEREF _Toc509234205 \h </w:instrText>
        </w:r>
        <w:r w:rsidR="00A97574">
          <w:rPr>
            <w:noProof/>
            <w:webHidden/>
          </w:rPr>
        </w:r>
        <w:r w:rsidR="00A97574">
          <w:rPr>
            <w:noProof/>
            <w:webHidden/>
          </w:rPr>
          <w:fldChar w:fldCharType="separate"/>
        </w:r>
        <w:r w:rsidR="00A97574">
          <w:rPr>
            <w:noProof/>
            <w:webHidden/>
          </w:rPr>
          <w:t>7</w:t>
        </w:r>
        <w:r w:rsidR="00A97574">
          <w:rPr>
            <w:noProof/>
            <w:webHidden/>
          </w:rPr>
          <w:fldChar w:fldCharType="end"/>
        </w:r>
      </w:hyperlink>
    </w:p>
    <w:p w14:paraId="41AA77E9" w14:textId="0BF20BF4" w:rsidR="002D71BE" w:rsidRDefault="00272DA9" w:rsidP="008E7D50">
      <w:pPr>
        <w:rPr>
          <w:rFonts w:ascii="宋体" w:hAnsi="宋体"/>
        </w:rPr>
        <w:sectPr w:rsidR="002D71BE" w:rsidSect="007E1428">
          <w:pgSz w:w="11906" w:h="16838" w:code="9"/>
          <w:pgMar w:top="1440" w:right="1797" w:bottom="907" w:left="1797" w:header="851" w:footer="0" w:gutter="0"/>
          <w:pgNumType w:start="1"/>
          <w:cols w:space="425"/>
          <w:docGrid w:type="lines" w:linePitch="312"/>
        </w:sectPr>
      </w:pPr>
      <w:r w:rsidRPr="00713676">
        <w:rPr>
          <w:rFonts w:ascii="宋体" w:hAnsi="宋体"/>
        </w:rPr>
        <w:fldChar w:fldCharType="end"/>
      </w:r>
    </w:p>
    <w:p w14:paraId="0E489072" w14:textId="77777777" w:rsidR="0072200F" w:rsidRPr="00713676" w:rsidRDefault="00C12C76" w:rsidP="00295E44">
      <w:pPr>
        <w:pStyle w:val="1"/>
        <w:pageBreakBefore/>
        <w:rPr>
          <w:rFonts w:ascii="宋体" w:eastAsia="宋体" w:hAnsi="宋体"/>
        </w:rPr>
      </w:pPr>
      <w:bookmarkStart w:id="2" w:name="_Toc509234183"/>
      <w:bookmarkEnd w:id="0"/>
      <w:r>
        <w:rPr>
          <w:rFonts w:ascii="宋体" w:eastAsia="宋体" w:hAnsi="宋体" w:hint="eastAsia"/>
        </w:rPr>
        <w:lastRenderedPageBreak/>
        <w:t>项目</w:t>
      </w:r>
      <w:r w:rsidR="00AA5876">
        <w:rPr>
          <w:rFonts w:ascii="宋体" w:eastAsia="宋体" w:hAnsi="宋体" w:hint="eastAsia"/>
          <w:lang w:eastAsia="zh-CN"/>
        </w:rPr>
        <w:t>说明</w:t>
      </w:r>
      <w:bookmarkEnd w:id="2"/>
    </w:p>
    <w:p w14:paraId="10DA0B42" w14:textId="6B2C2A94" w:rsidR="008B1A9A" w:rsidRDefault="00A31A07" w:rsidP="00A31A07">
      <w:pPr>
        <w:ind w:firstLine="420"/>
      </w:pPr>
      <w:r>
        <w:t>企业采购以一个</w:t>
      </w:r>
      <w:r w:rsidR="009C7077">
        <w:t>以分散的形式插入</w:t>
      </w:r>
      <w:r w:rsidR="009C7077">
        <w:t>App</w:t>
      </w:r>
      <w:r w:rsidR="009C7077">
        <w:t>中，七小服</w:t>
      </w:r>
      <w:r w:rsidR="009C7077">
        <w:t>App</w:t>
      </w:r>
      <w:r w:rsidR="009C7077">
        <w:t>将会有普通用户和企业用户两种，</w:t>
      </w:r>
      <w:r w:rsidR="009C7077">
        <w:rPr>
          <w:rFonts w:hint="eastAsia"/>
        </w:rPr>
        <w:t>普通</w:t>
      </w:r>
      <w:r w:rsidR="009C7077">
        <w:t>用户是目前</w:t>
      </w:r>
      <w:r w:rsidR="009C7077">
        <w:rPr>
          <w:rFonts w:hint="eastAsia"/>
        </w:rPr>
        <w:t>拥有</w:t>
      </w:r>
      <w:r w:rsidR="009C7077">
        <w:t>客户和工程师身份的用户，</w:t>
      </w:r>
      <w:r w:rsidR="009C7077">
        <w:rPr>
          <w:rFonts w:hint="eastAsia"/>
        </w:rPr>
        <w:t>企业</w:t>
      </w:r>
      <w:r w:rsidR="009C7077">
        <w:t>用户是以</w:t>
      </w:r>
      <w:r w:rsidR="009C7077">
        <w:rPr>
          <w:rFonts w:hint="eastAsia"/>
        </w:rPr>
        <w:t>使用</w:t>
      </w:r>
      <w:r w:rsidR="009C7077">
        <w:t>企业名义注</w:t>
      </w:r>
      <w:r w:rsidR="009C7077">
        <w:rPr>
          <w:rFonts w:hint="eastAsia"/>
        </w:rPr>
        <w:t>册</w:t>
      </w:r>
      <w:r w:rsidR="009C7077">
        <w:t>的账户。</w:t>
      </w:r>
      <w:r w:rsidR="009C7077">
        <w:rPr>
          <w:rFonts w:hint="eastAsia"/>
        </w:rPr>
        <w:t>普通</w:t>
      </w:r>
      <w:r w:rsidR="009C7077">
        <w:t>用户使用</w:t>
      </w:r>
      <w:r w:rsidR="009C7077">
        <w:t>App</w:t>
      </w:r>
      <w:r w:rsidR="009C7077">
        <w:t>时无明显变化，下面主要说一下企业用户在</w:t>
      </w:r>
      <w:r w:rsidR="009C7077">
        <w:t>App</w:t>
      </w:r>
      <w:r w:rsidR="009C7077">
        <w:t>中的特殊情况</w:t>
      </w:r>
      <w:r>
        <w:t>。</w:t>
      </w:r>
    </w:p>
    <w:p w14:paraId="186A730B" w14:textId="72248E56" w:rsidR="009C7077" w:rsidRDefault="009C7077" w:rsidP="00A31A07">
      <w:pPr>
        <w:ind w:firstLine="420"/>
      </w:pPr>
      <w:r>
        <w:rPr>
          <w:rFonts w:hint="eastAsia"/>
        </w:rPr>
        <w:t>企业</w:t>
      </w:r>
      <w:r>
        <w:t>用户以企业身份登录</w:t>
      </w:r>
      <w:r>
        <w:t>App</w:t>
      </w:r>
      <w:r>
        <w:t>后下面展示的</w:t>
      </w:r>
      <w:r>
        <w:t>tabbar</w:t>
      </w:r>
      <w:r>
        <w:t>包含</w:t>
      </w:r>
      <w:r>
        <w:t>“</w:t>
      </w:r>
      <w:r>
        <w:t>商城，</w:t>
      </w:r>
      <w:r>
        <w:rPr>
          <w:rFonts w:hint="eastAsia"/>
        </w:rPr>
        <w:t>发现</w:t>
      </w:r>
      <w:r>
        <w:t>，我</w:t>
      </w:r>
      <w:r>
        <w:t>”</w:t>
      </w:r>
      <w:r>
        <w:t>三个模块，</w:t>
      </w:r>
      <w:r>
        <w:rPr>
          <w:rFonts w:hint="eastAsia"/>
        </w:rPr>
        <w:t>商城中</w:t>
      </w:r>
      <w:r>
        <w:t>的价格会根据企业定制的</w:t>
      </w:r>
      <w:r>
        <w:rPr>
          <w:rFonts w:hint="eastAsia"/>
        </w:rPr>
        <w:t>标准</w:t>
      </w:r>
      <w:r>
        <w:t>发生变化，发现中</w:t>
      </w:r>
      <w:r>
        <w:rPr>
          <w:rFonts w:hint="eastAsia"/>
        </w:rPr>
        <w:t>无</w:t>
      </w:r>
      <w:r>
        <w:t>变化，在</w:t>
      </w:r>
      <w:r>
        <w:t>“</w:t>
      </w:r>
      <w:r>
        <w:t>我</w:t>
      </w:r>
      <w:r>
        <w:t>”</w:t>
      </w:r>
      <w:r>
        <w:t>中变化很多，</w:t>
      </w:r>
      <w:r>
        <w:rPr>
          <w:rFonts w:hint="eastAsia"/>
        </w:rPr>
        <w:t>下文</w:t>
      </w:r>
      <w:r>
        <w:t>中主要介绍</w:t>
      </w:r>
      <w:r>
        <w:t>“</w:t>
      </w:r>
      <w:r>
        <w:t>我</w:t>
      </w:r>
      <w:r>
        <w:t>”</w:t>
      </w:r>
      <w:r>
        <w:t>中的变化。</w:t>
      </w:r>
    </w:p>
    <w:p w14:paraId="17EE8C0A" w14:textId="77777777" w:rsidR="002D1146" w:rsidRPr="00713676" w:rsidRDefault="00AA5876" w:rsidP="002D1146">
      <w:pPr>
        <w:pStyle w:val="2"/>
        <w:rPr>
          <w:rFonts w:ascii="宋体" w:eastAsia="宋体" w:hAnsi="宋体"/>
        </w:rPr>
      </w:pPr>
      <w:bookmarkStart w:id="3" w:name="_Toc509234184"/>
      <w:r>
        <w:rPr>
          <w:rFonts w:ascii="宋体" w:eastAsia="宋体" w:hAnsi="宋体" w:hint="eastAsia"/>
          <w:lang w:eastAsia="zh-CN"/>
        </w:rPr>
        <w:t>项目背景</w:t>
      </w:r>
      <w:bookmarkEnd w:id="3"/>
    </w:p>
    <w:p w14:paraId="357F23CA" w14:textId="57764AF5" w:rsidR="00274FA4" w:rsidRDefault="00A31A07" w:rsidP="001A358F">
      <w:pPr>
        <w:ind w:firstLine="420"/>
        <w:rPr>
          <w:rFonts w:eastAsia=".Apple Color Emoji UI" w:cs="Calibri"/>
          <w:szCs w:val="24"/>
        </w:rPr>
      </w:pPr>
      <w:r>
        <w:rPr>
          <w:rFonts w:hint="eastAsia"/>
        </w:rPr>
        <w:t>由于</w:t>
      </w:r>
      <w:r>
        <w:t>七小服商城</w:t>
      </w:r>
      <w:r>
        <w:rPr>
          <w:rFonts w:hint="eastAsia"/>
        </w:rPr>
        <w:t>无法</w:t>
      </w:r>
      <w:r>
        <w:t>满足企业用户的大量采购</w:t>
      </w:r>
      <w:r w:rsidR="00F83DC1">
        <w:t>、</w:t>
      </w:r>
      <w:r w:rsidR="00F83DC1">
        <w:rPr>
          <w:rFonts w:hint="eastAsia"/>
        </w:rPr>
        <w:t>企业</w:t>
      </w:r>
      <w:r w:rsidR="00F83DC1">
        <w:t>定制</w:t>
      </w:r>
      <w:r w:rsidR="00F83DC1">
        <w:rPr>
          <w:rFonts w:hint="eastAsia"/>
        </w:rPr>
        <w:t>等</w:t>
      </w:r>
      <w:r>
        <w:t>问题，</w:t>
      </w:r>
      <w:r>
        <w:rPr>
          <w:rFonts w:hint="eastAsia"/>
        </w:rPr>
        <w:t>因此考虑</w:t>
      </w:r>
      <w:r>
        <w:t>企业采购</w:t>
      </w:r>
      <w:r w:rsidR="009C7077">
        <w:t>功能</w:t>
      </w:r>
      <w:r w:rsidR="008B4481">
        <w:rPr>
          <w:rFonts w:eastAsia=".Apple Color Emoji UI" w:cs="Calibri" w:hint="eastAsia"/>
          <w:szCs w:val="24"/>
        </w:rPr>
        <w:t>。</w:t>
      </w:r>
    </w:p>
    <w:p w14:paraId="698CD326" w14:textId="77777777" w:rsidR="00AA5876" w:rsidRDefault="00AA5876" w:rsidP="00AA5876">
      <w:pPr>
        <w:pStyle w:val="2"/>
        <w:rPr>
          <w:rFonts w:ascii="宋体" w:eastAsia="宋体" w:hAnsi="宋体"/>
          <w:lang w:eastAsia="zh-CN"/>
        </w:rPr>
      </w:pPr>
      <w:bookmarkStart w:id="4" w:name="_Toc509234185"/>
      <w:r>
        <w:rPr>
          <w:rFonts w:ascii="宋体" w:eastAsia="宋体" w:hAnsi="宋体" w:hint="eastAsia"/>
          <w:lang w:eastAsia="zh-CN"/>
        </w:rPr>
        <w:t>项目目标</w:t>
      </w:r>
      <w:bookmarkEnd w:id="4"/>
    </w:p>
    <w:p w14:paraId="5A8D3FAE" w14:textId="711BE2D1" w:rsidR="005E2F04" w:rsidRDefault="00A31A07" w:rsidP="00A31A07">
      <w:pPr>
        <w:ind w:firstLine="420"/>
      </w:pPr>
      <w:r>
        <w:t>企业采购主要为企业用户提供准确的商品以及商品库存等信息，能够</w:t>
      </w:r>
      <w:r>
        <w:rPr>
          <w:rFonts w:hint="eastAsia"/>
        </w:rPr>
        <w:t>优</w:t>
      </w:r>
      <w:r>
        <w:t>先得到订单的处理</w:t>
      </w:r>
      <w:r>
        <w:rPr>
          <w:rFonts w:hint="eastAsia"/>
        </w:rPr>
        <w:t>甚至</w:t>
      </w:r>
      <w:r>
        <w:t>专人处理，</w:t>
      </w:r>
      <w:r>
        <w:rPr>
          <w:rFonts w:hint="eastAsia"/>
        </w:rPr>
        <w:t>提高</w:t>
      </w:r>
      <w:r>
        <w:t>效率和服务质量。</w:t>
      </w:r>
      <w:r w:rsidR="00F83DC1">
        <w:t>企业采购时可通过企业的具体要求</w:t>
      </w:r>
      <w:r w:rsidR="00F83DC1">
        <w:rPr>
          <w:rFonts w:hint="eastAsia"/>
        </w:rPr>
        <w:t>提供不同</w:t>
      </w:r>
      <w:r w:rsidR="00F83DC1">
        <w:t>标准的测试报告，</w:t>
      </w:r>
      <w:r w:rsidR="00F83DC1">
        <w:rPr>
          <w:rFonts w:hint="eastAsia"/>
        </w:rPr>
        <w:t>不同</w:t>
      </w:r>
      <w:r w:rsidR="00F83DC1">
        <w:t>的包装要求等一些企业自定义的规范，具体规范</w:t>
      </w:r>
      <w:r w:rsidR="009C7077">
        <w:t>可在</w:t>
      </w:r>
      <w:r w:rsidR="00420CAA">
        <w:t>“</w:t>
      </w:r>
      <w:r w:rsidR="00420CAA">
        <w:t>我</w:t>
      </w:r>
      <w:r w:rsidR="00420CAA">
        <w:t>”</w:t>
      </w:r>
      <w:r w:rsidR="00420CAA">
        <w:t>中修改</w:t>
      </w:r>
      <w:r w:rsidR="00F83DC1">
        <w:t>。</w:t>
      </w:r>
      <w:r>
        <w:rPr>
          <w:rFonts w:hint="eastAsia"/>
        </w:rPr>
        <w:t>企业</w:t>
      </w:r>
      <w:r>
        <w:t>采购</w:t>
      </w:r>
      <w:r>
        <w:rPr>
          <w:rFonts w:hint="eastAsia"/>
        </w:rPr>
        <w:t>需要</w:t>
      </w:r>
      <w:r>
        <w:t>签订采购合同能够保证买方以及卖方双方的权益，</w:t>
      </w:r>
      <w:r>
        <w:rPr>
          <w:rFonts w:hint="eastAsia"/>
        </w:rPr>
        <w:t>也会</w:t>
      </w:r>
      <w:r>
        <w:t>提供发票服务，</w:t>
      </w:r>
      <w:r>
        <w:rPr>
          <w:rFonts w:hint="eastAsia"/>
        </w:rPr>
        <w:t>专属</w:t>
      </w:r>
      <w:r>
        <w:t>客服</w:t>
      </w:r>
      <w:r>
        <w:rPr>
          <w:rFonts w:hint="eastAsia"/>
        </w:rPr>
        <w:t>保证便捷</w:t>
      </w:r>
      <w:r>
        <w:t>的售后服务。企业用户采购时可</w:t>
      </w:r>
      <w:r w:rsidR="00922C3F">
        <w:t>选择直接付款或者定期统一付款。</w:t>
      </w:r>
    </w:p>
    <w:p w14:paraId="77D0DF1C" w14:textId="77777777" w:rsidR="005E2F04" w:rsidRDefault="005E2F04" w:rsidP="005E2F04">
      <w:pPr>
        <w:pStyle w:val="2"/>
        <w:rPr>
          <w:rFonts w:ascii="宋体" w:eastAsia="宋体" w:hAnsi="宋体"/>
          <w:lang w:eastAsia="zh-CN"/>
        </w:rPr>
      </w:pPr>
      <w:bookmarkStart w:id="5" w:name="_Toc509234186"/>
      <w:r>
        <w:rPr>
          <w:rFonts w:ascii="宋体" w:eastAsia="宋体" w:hAnsi="宋体" w:hint="eastAsia"/>
          <w:lang w:eastAsia="zh-CN"/>
        </w:rPr>
        <w:t>项目资源与排期</w:t>
      </w:r>
      <w:bookmarkEnd w:id="5"/>
    </w:p>
    <w:p w14:paraId="230C1A67" w14:textId="54EDBC7D" w:rsidR="005E2F04" w:rsidRPr="005E2F04" w:rsidRDefault="00A31A07" w:rsidP="00A31A07">
      <w:pPr>
        <w:ind w:firstLine="420"/>
      </w:pPr>
      <w:r>
        <w:rPr>
          <w:rFonts w:hint="eastAsia"/>
        </w:rPr>
        <w:t>此</w:t>
      </w:r>
      <w:r>
        <w:t>功能的开发需要产品经理先设计好简单原型图，</w:t>
      </w:r>
      <w:r>
        <w:rPr>
          <w:rFonts w:hint="eastAsia"/>
        </w:rPr>
        <w:t>然后</w:t>
      </w:r>
      <w:r>
        <w:t>由</w:t>
      </w:r>
      <w:r>
        <w:t>UI</w:t>
      </w:r>
      <w:r>
        <w:t>设计原型图，</w:t>
      </w:r>
      <w:r>
        <w:rPr>
          <w:rFonts w:hint="eastAsia"/>
        </w:rPr>
        <w:t>后台</w:t>
      </w:r>
      <w:r>
        <w:t>搭建数据库以及接口，</w:t>
      </w:r>
      <w:r>
        <w:rPr>
          <w:rFonts w:hint="eastAsia"/>
        </w:rPr>
        <w:t>移动端</w:t>
      </w:r>
      <w:r w:rsidR="003C3849">
        <w:t>搭建页面对接接口。</w:t>
      </w:r>
      <w:r w:rsidR="00516B06">
        <w:t>产品经理设计好简单原型图后由项目组长与开发人员确定后给出开发计划。</w:t>
      </w:r>
      <w:r w:rsidR="008A7558">
        <w:t xml:space="preserve">                                                                                                               </w:t>
      </w:r>
    </w:p>
    <w:p w14:paraId="225DA42E" w14:textId="77777777" w:rsidR="00247640" w:rsidRPr="00713676" w:rsidRDefault="00AC258B" w:rsidP="00247640">
      <w:pPr>
        <w:pStyle w:val="2"/>
        <w:rPr>
          <w:rFonts w:ascii="宋体" w:eastAsia="宋体" w:hAnsi="宋体"/>
        </w:rPr>
      </w:pPr>
      <w:bookmarkStart w:id="6" w:name="_Toc509234187"/>
      <w:r>
        <w:rPr>
          <w:rFonts w:ascii="宋体" w:eastAsia="宋体" w:hAnsi="宋体" w:hint="eastAsia"/>
          <w:lang w:eastAsia="zh-CN"/>
        </w:rPr>
        <w:t>文档读者</w:t>
      </w:r>
      <w:bookmarkEnd w:id="6"/>
    </w:p>
    <w:p w14:paraId="7D704C7A" w14:textId="77777777" w:rsidR="002F659F" w:rsidRDefault="00AA5876" w:rsidP="00A31A07">
      <w:pPr>
        <w:ind w:firstLine="420"/>
        <w:rPr>
          <w:rFonts w:ascii="宋体" w:hAnsi="宋体" w:cs="宋体"/>
        </w:rPr>
      </w:pPr>
      <w:r>
        <w:rPr>
          <w:rFonts w:ascii="宋体" w:hAnsi="宋体" w:cs="宋体" w:hint="eastAsia"/>
        </w:rPr>
        <w:t>本需求文档描述项目</w:t>
      </w:r>
      <w:r w:rsidR="005D4D8A">
        <w:rPr>
          <w:rFonts w:ascii="宋体" w:hAnsi="宋体" w:cs="宋体" w:hint="eastAsia"/>
        </w:rPr>
        <w:t>的清晰需求，适合产品经理，项目经理，开</w:t>
      </w:r>
      <w:r w:rsidR="001802E8">
        <w:rPr>
          <w:rFonts w:ascii="宋体" w:hAnsi="宋体" w:cs="宋体" w:hint="eastAsia"/>
        </w:rPr>
        <w:t>发</w:t>
      </w:r>
      <w:r w:rsidR="005D4D8A">
        <w:rPr>
          <w:rFonts w:ascii="宋体" w:hAnsi="宋体" w:cs="宋体" w:hint="eastAsia"/>
        </w:rPr>
        <w:t>人员</w:t>
      </w:r>
      <w:r w:rsidR="001802E8">
        <w:rPr>
          <w:rFonts w:ascii="宋体" w:hAnsi="宋体" w:cs="宋体" w:hint="eastAsia"/>
        </w:rPr>
        <w:t>阅读。需求的变动会跟该文档的基础上修改，变动会产生新的版本号，请阅读最新版本文档。</w:t>
      </w:r>
    </w:p>
    <w:p w14:paraId="5832E75E" w14:textId="77777777" w:rsidR="00C258FE" w:rsidRPr="00713676" w:rsidRDefault="00C258FE" w:rsidP="00C258FE">
      <w:pPr>
        <w:pStyle w:val="2"/>
        <w:rPr>
          <w:rFonts w:ascii="宋体" w:eastAsia="宋体" w:hAnsi="宋体"/>
        </w:rPr>
      </w:pPr>
      <w:bookmarkStart w:id="7" w:name="_Toc509234188"/>
      <w:r>
        <w:rPr>
          <w:rFonts w:ascii="宋体" w:eastAsia="宋体" w:hAnsi="宋体" w:hint="eastAsia"/>
          <w:lang w:eastAsia="zh-CN"/>
        </w:rPr>
        <w:t>专业术语</w:t>
      </w:r>
      <w:bookmarkEnd w:id="7"/>
    </w:p>
    <w:p w14:paraId="33E2F583" w14:textId="2D1734D8" w:rsidR="00AA5876" w:rsidRDefault="00A31A07" w:rsidP="00A31A07">
      <w:pPr>
        <w:ind w:firstLine="420"/>
        <w:rPr>
          <w:rFonts w:ascii="宋体" w:hAnsi="宋体" w:cs="宋体"/>
        </w:rPr>
      </w:pPr>
      <w:r w:rsidRPr="00A31A07">
        <w:rPr>
          <w:rFonts w:ascii="宋体" w:hAnsi="宋体" w:cs="宋体"/>
          <w:b/>
        </w:rPr>
        <w:t>企业用户</w:t>
      </w:r>
      <w:r>
        <w:rPr>
          <w:rFonts w:ascii="宋体" w:hAnsi="宋体" w:cs="宋体"/>
        </w:rPr>
        <w:t>：</w:t>
      </w:r>
      <w:r>
        <w:rPr>
          <w:rFonts w:ascii="宋体" w:hAnsi="宋体" w:cs="宋体" w:hint="eastAsia"/>
        </w:rPr>
        <w:t>为</w:t>
      </w:r>
      <w:r>
        <w:rPr>
          <w:rFonts w:ascii="宋体" w:hAnsi="宋体" w:cs="宋体"/>
        </w:rPr>
        <w:t>合作企业申请的账户，</w:t>
      </w:r>
      <w:r>
        <w:rPr>
          <w:rFonts w:ascii="宋体" w:hAnsi="宋体" w:cs="宋体" w:hint="eastAsia"/>
        </w:rPr>
        <w:t>包含</w:t>
      </w:r>
      <w:r>
        <w:rPr>
          <w:rFonts w:ascii="宋体" w:hAnsi="宋体" w:cs="宋体"/>
        </w:rPr>
        <w:t>账户的子账户，</w:t>
      </w:r>
      <w:r>
        <w:rPr>
          <w:rFonts w:ascii="宋体" w:hAnsi="宋体" w:cs="宋体" w:hint="eastAsia"/>
        </w:rPr>
        <w:t>后期</w:t>
      </w:r>
      <w:r>
        <w:rPr>
          <w:rFonts w:ascii="宋体" w:hAnsi="宋体" w:cs="宋体"/>
        </w:rPr>
        <w:t>可能会考虑到</w:t>
      </w:r>
      <w:r>
        <w:rPr>
          <w:rFonts w:ascii="宋体" w:hAnsi="宋体" w:cs="宋体"/>
        </w:rPr>
        <w:lastRenderedPageBreak/>
        <w:t>各子账户是否可查看同企业子账户采购的物品。</w:t>
      </w:r>
    </w:p>
    <w:p w14:paraId="57615310" w14:textId="2E0FDBA3" w:rsidR="00516B06" w:rsidRDefault="00516B06" w:rsidP="00A31A07">
      <w:pPr>
        <w:ind w:firstLine="420"/>
        <w:rPr>
          <w:rFonts w:ascii="宋体" w:hAnsi="宋体" w:cs="宋体"/>
        </w:rPr>
      </w:pPr>
      <w:r w:rsidRPr="00516B06">
        <w:rPr>
          <w:rFonts w:ascii="宋体" w:hAnsi="宋体" w:cs="宋体" w:hint="eastAsia"/>
          <w:b/>
        </w:rPr>
        <w:t>企业</w:t>
      </w:r>
      <w:r w:rsidRPr="00516B06">
        <w:rPr>
          <w:rFonts w:ascii="宋体" w:hAnsi="宋体" w:cs="宋体"/>
          <w:b/>
        </w:rPr>
        <w:t>子账户</w:t>
      </w:r>
      <w:r>
        <w:rPr>
          <w:rFonts w:ascii="宋体" w:hAnsi="宋体" w:cs="宋体"/>
        </w:rPr>
        <w:t>：子账户</w:t>
      </w:r>
      <w:r w:rsidR="00420CAA">
        <w:rPr>
          <w:rFonts w:ascii="宋体" w:hAnsi="宋体" w:cs="宋体"/>
        </w:rPr>
        <w:t>可以通过</w:t>
      </w:r>
      <w:r w:rsidR="00420CAA">
        <w:rPr>
          <w:rFonts w:ascii="宋体" w:hAnsi="宋体" w:cs="宋体" w:hint="eastAsia"/>
        </w:rPr>
        <w:t>主</w:t>
      </w:r>
      <w:r w:rsidR="00420CAA">
        <w:rPr>
          <w:rFonts w:ascii="宋体" w:hAnsi="宋体" w:cs="宋体"/>
        </w:rPr>
        <w:t>账户自己添加或者删除</w:t>
      </w:r>
      <w:r>
        <w:rPr>
          <w:rFonts w:ascii="宋体" w:hAnsi="宋体" w:cs="宋体"/>
        </w:rPr>
        <w:t>，</w:t>
      </w:r>
      <w:r>
        <w:rPr>
          <w:rFonts w:ascii="宋体" w:hAnsi="宋体" w:cs="宋体" w:hint="eastAsia"/>
        </w:rPr>
        <w:t>相当于</w:t>
      </w:r>
      <w:r>
        <w:rPr>
          <w:rFonts w:ascii="宋体" w:hAnsi="宋体" w:cs="宋体"/>
        </w:rPr>
        <w:t>采购经理与采购员的身份，</w:t>
      </w:r>
      <w:r>
        <w:rPr>
          <w:rFonts w:ascii="宋体" w:hAnsi="宋体" w:cs="宋体" w:hint="eastAsia"/>
        </w:rPr>
        <w:t>采购</w:t>
      </w:r>
      <w:r>
        <w:rPr>
          <w:rFonts w:ascii="宋体" w:hAnsi="宋体" w:cs="宋体"/>
        </w:rPr>
        <w:t>经理账户有权限查看所有采购</w:t>
      </w:r>
      <w:r>
        <w:rPr>
          <w:rFonts w:ascii="宋体" w:hAnsi="宋体" w:cs="宋体" w:hint="eastAsia"/>
        </w:rPr>
        <w:t>员账户</w:t>
      </w:r>
      <w:r>
        <w:rPr>
          <w:rFonts w:ascii="宋体" w:hAnsi="宋体" w:cs="宋体"/>
        </w:rPr>
        <w:t>的下的订单，</w:t>
      </w:r>
      <w:r>
        <w:rPr>
          <w:rFonts w:ascii="宋体" w:hAnsi="宋体" w:cs="宋体" w:hint="eastAsia"/>
        </w:rPr>
        <w:t>以及</w:t>
      </w:r>
      <w:r>
        <w:rPr>
          <w:rFonts w:ascii="宋体" w:hAnsi="宋体" w:cs="宋体"/>
        </w:rPr>
        <w:t>修改企业信息，</w:t>
      </w:r>
      <w:r>
        <w:rPr>
          <w:rFonts w:ascii="宋体" w:hAnsi="宋体" w:cs="宋体" w:hint="eastAsia"/>
        </w:rPr>
        <w:t>采购员</w:t>
      </w:r>
      <w:r>
        <w:rPr>
          <w:rFonts w:ascii="宋体" w:hAnsi="宋体" w:cs="宋体"/>
        </w:rPr>
        <w:t>账户</w:t>
      </w:r>
      <w:r>
        <w:rPr>
          <w:rFonts w:ascii="宋体" w:hAnsi="宋体" w:cs="宋体" w:hint="eastAsia"/>
        </w:rPr>
        <w:t>能</w:t>
      </w:r>
      <w:r>
        <w:rPr>
          <w:rFonts w:ascii="宋体" w:hAnsi="宋体" w:cs="宋体"/>
        </w:rPr>
        <w:t>查看企业</w:t>
      </w:r>
      <w:r>
        <w:rPr>
          <w:rFonts w:ascii="宋体" w:hAnsi="宋体" w:cs="宋体" w:hint="eastAsia"/>
        </w:rPr>
        <w:t>基本</w:t>
      </w:r>
      <w:r>
        <w:rPr>
          <w:rFonts w:ascii="宋体" w:hAnsi="宋体" w:cs="宋体"/>
        </w:rPr>
        <w:t>信息和自己的订单</w:t>
      </w:r>
      <w:r w:rsidR="00420CAA">
        <w:rPr>
          <w:rFonts w:ascii="宋体" w:hAnsi="宋体" w:cs="宋体"/>
        </w:rPr>
        <w:t>，也可</w:t>
      </w:r>
      <w:r w:rsidR="00420CAA">
        <w:rPr>
          <w:rFonts w:ascii="宋体" w:hAnsi="宋体" w:cs="宋体" w:hint="eastAsia"/>
        </w:rPr>
        <w:t>定制</w:t>
      </w:r>
      <w:r w:rsidR="00420CAA">
        <w:rPr>
          <w:rFonts w:ascii="宋体" w:hAnsi="宋体" w:cs="宋体"/>
        </w:rPr>
        <w:t>测试标准和包装标准</w:t>
      </w:r>
      <w:r>
        <w:rPr>
          <w:rFonts w:ascii="宋体" w:hAnsi="宋体" w:cs="宋体"/>
        </w:rPr>
        <w:t>。</w:t>
      </w:r>
    </w:p>
    <w:p w14:paraId="3F64DCAE" w14:textId="3D99FBE5" w:rsidR="00516B06" w:rsidRPr="000C18B7" w:rsidRDefault="00516B06" w:rsidP="00A31A07">
      <w:pPr>
        <w:ind w:firstLine="420"/>
        <w:rPr>
          <w:rFonts w:ascii="宋体" w:hAnsi="宋体" w:cs="宋体"/>
        </w:rPr>
      </w:pPr>
      <w:r w:rsidRPr="00516B06">
        <w:rPr>
          <w:rFonts w:ascii="宋体" w:hAnsi="宋体" w:cs="宋体" w:hint="eastAsia"/>
          <w:b/>
        </w:rPr>
        <w:t>企业</w:t>
      </w:r>
      <w:r w:rsidRPr="00516B06">
        <w:rPr>
          <w:rFonts w:ascii="宋体" w:hAnsi="宋体" w:cs="宋体"/>
          <w:b/>
        </w:rPr>
        <w:t>价格</w:t>
      </w:r>
      <w:r>
        <w:rPr>
          <w:rFonts w:ascii="宋体" w:hAnsi="宋体" w:cs="宋体"/>
        </w:rPr>
        <w:t>：分配的企业</w:t>
      </w:r>
      <w:r>
        <w:rPr>
          <w:rFonts w:ascii="宋体" w:hAnsi="宋体" w:cs="宋体" w:hint="eastAsia"/>
        </w:rPr>
        <w:t>账户</w:t>
      </w:r>
      <w:r>
        <w:rPr>
          <w:rFonts w:ascii="宋体" w:hAnsi="宋体" w:cs="宋体"/>
        </w:rPr>
        <w:t>由于企业定制规范不一所以同一商品价格不一定相同。</w:t>
      </w:r>
    </w:p>
    <w:p w14:paraId="24F17FCD" w14:textId="77777777" w:rsidR="006B560D" w:rsidRDefault="006B560D" w:rsidP="006B560D">
      <w:pPr>
        <w:pStyle w:val="1"/>
      </w:pPr>
      <w:bookmarkStart w:id="8" w:name="_Toc509234189"/>
      <w:r>
        <w:t>功能概述</w:t>
      </w:r>
      <w:bookmarkEnd w:id="8"/>
    </w:p>
    <w:p w14:paraId="5FC0B3D0" w14:textId="77777777" w:rsidR="006B560D" w:rsidRDefault="006B560D" w:rsidP="006B560D">
      <w:pPr>
        <w:pStyle w:val="2"/>
      </w:pPr>
      <w:bookmarkStart w:id="9" w:name="_Toc509234190"/>
      <w:r>
        <w:t>场景描述</w:t>
      </w:r>
      <w:bookmarkEnd w:id="9"/>
    </w:p>
    <w:p w14:paraId="1DA4C204" w14:textId="5A2AEBF2" w:rsidR="00DC5A18" w:rsidRPr="000C18B7" w:rsidRDefault="00922C3F" w:rsidP="00420CAA">
      <w:pPr>
        <w:ind w:firstLine="420"/>
      </w:pPr>
      <w:r>
        <w:rPr>
          <w:rFonts w:hint="eastAsia"/>
        </w:rPr>
        <w:t>登录</w:t>
      </w:r>
      <w:r>
        <w:t>七小</w:t>
      </w:r>
      <w:r>
        <w:rPr>
          <w:rFonts w:hint="eastAsia"/>
        </w:rPr>
        <w:t>服</w:t>
      </w:r>
      <w:r>
        <w:t>App</w:t>
      </w:r>
      <w:r w:rsidR="00420CAA">
        <w:rPr>
          <w:rFonts w:hint="eastAsia"/>
        </w:rPr>
        <w:t>时</w:t>
      </w:r>
      <w:r w:rsidR="00420CAA">
        <w:t>必须拥有企业身份，且需要选择登录企业版</w:t>
      </w:r>
      <w:r w:rsidR="00DC5A18">
        <w:t>。</w:t>
      </w:r>
    </w:p>
    <w:p w14:paraId="032EB2E1" w14:textId="77777777" w:rsidR="006B560D" w:rsidRDefault="006B560D" w:rsidP="006B560D">
      <w:pPr>
        <w:pStyle w:val="2"/>
      </w:pPr>
      <w:bookmarkStart w:id="10" w:name="_Toc509234191"/>
      <w:r>
        <w:t>功能总表</w:t>
      </w:r>
      <w:bookmarkEnd w:id="10"/>
    </w:p>
    <w:tbl>
      <w:tblPr>
        <w:tblStyle w:val="aa"/>
        <w:tblW w:w="4423" w:type="dxa"/>
        <w:jc w:val="center"/>
        <w:tblLook w:val="04A0" w:firstRow="1" w:lastRow="0" w:firstColumn="1" w:lastColumn="0" w:noHBand="0" w:noVBand="1"/>
      </w:tblPr>
      <w:tblGrid>
        <w:gridCol w:w="1492"/>
        <w:gridCol w:w="2931"/>
      </w:tblGrid>
      <w:tr w:rsidR="00B05496" w14:paraId="2CB06663" w14:textId="3DE6700A" w:rsidTr="00B05496">
        <w:trPr>
          <w:trHeight w:hRule="exact" w:val="457"/>
          <w:jc w:val="center"/>
        </w:trPr>
        <w:tc>
          <w:tcPr>
            <w:tcW w:w="1492" w:type="dxa"/>
            <w:vAlign w:val="center"/>
          </w:tcPr>
          <w:p w14:paraId="3143C01E" w14:textId="1786697C" w:rsidR="00B05496" w:rsidRDefault="00B05496" w:rsidP="00DC5A18">
            <w:pPr>
              <w:jc w:val="center"/>
            </w:pPr>
            <w:r>
              <w:t>商城</w:t>
            </w:r>
          </w:p>
        </w:tc>
        <w:tc>
          <w:tcPr>
            <w:tcW w:w="2931" w:type="dxa"/>
            <w:vAlign w:val="center"/>
          </w:tcPr>
          <w:p w14:paraId="7466F420" w14:textId="1C84AEB3" w:rsidR="00B05496" w:rsidRDefault="00B05496" w:rsidP="00DC5A18">
            <w:pPr>
              <w:jc w:val="center"/>
            </w:pPr>
            <w:r>
              <w:t>无变化（参考现有</w:t>
            </w:r>
            <w:r>
              <w:t>App</w:t>
            </w:r>
            <w:r>
              <w:t>）</w:t>
            </w:r>
          </w:p>
        </w:tc>
      </w:tr>
      <w:tr w:rsidR="00B05496" w14:paraId="3904798A" w14:textId="7518D697" w:rsidTr="00B05496">
        <w:trPr>
          <w:trHeight w:hRule="exact" w:val="397"/>
          <w:jc w:val="center"/>
        </w:trPr>
        <w:tc>
          <w:tcPr>
            <w:tcW w:w="1492" w:type="dxa"/>
            <w:vMerge w:val="restart"/>
            <w:vAlign w:val="center"/>
          </w:tcPr>
          <w:p w14:paraId="3A0B6E6A" w14:textId="25413F18" w:rsidR="00B05496" w:rsidRDefault="00B05496" w:rsidP="00DC5A18">
            <w:pPr>
              <w:jc w:val="center"/>
            </w:pPr>
            <w:r>
              <w:t>发现</w:t>
            </w:r>
          </w:p>
        </w:tc>
        <w:tc>
          <w:tcPr>
            <w:tcW w:w="2931" w:type="dxa"/>
            <w:vMerge w:val="restart"/>
            <w:vAlign w:val="center"/>
          </w:tcPr>
          <w:p w14:paraId="4A2999F7" w14:textId="5AC265FA" w:rsidR="00B05496" w:rsidRDefault="00B05496" w:rsidP="00DC5A18">
            <w:pPr>
              <w:jc w:val="center"/>
            </w:pPr>
            <w:r>
              <w:t>无变化（参考现有</w:t>
            </w:r>
            <w:r>
              <w:t>App</w:t>
            </w:r>
            <w:r>
              <w:t>）</w:t>
            </w:r>
          </w:p>
        </w:tc>
      </w:tr>
      <w:tr w:rsidR="00B05496" w14:paraId="2AC292F4" w14:textId="6376EACD" w:rsidTr="00B05496">
        <w:trPr>
          <w:trHeight w:hRule="exact" w:val="91"/>
          <w:jc w:val="center"/>
        </w:trPr>
        <w:tc>
          <w:tcPr>
            <w:tcW w:w="1492" w:type="dxa"/>
            <w:vMerge/>
            <w:vAlign w:val="center"/>
          </w:tcPr>
          <w:p w14:paraId="7BB770AE" w14:textId="77777777" w:rsidR="00B05496" w:rsidRDefault="00B05496" w:rsidP="00DC5A18">
            <w:pPr>
              <w:jc w:val="center"/>
            </w:pPr>
          </w:p>
        </w:tc>
        <w:tc>
          <w:tcPr>
            <w:tcW w:w="2931" w:type="dxa"/>
            <w:vMerge/>
            <w:vAlign w:val="center"/>
          </w:tcPr>
          <w:p w14:paraId="65D4AB75" w14:textId="77777777" w:rsidR="00B05496" w:rsidRDefault="00B05496" w:rsidP="00DC5A18">
            <w:pPr>
              <w:jc w:val="center"/>
            </w:pPr>
          </w:p>
        </w:tc>
      </w:tr>
      <w:tr w:rsidR="00B05496" w14:paraId="77D00354" w14:textId="5AB17CF1" w:rsidTr="00B05496">
        <w:trPr>
          <w:trHeight w:hRule="exact" w:val="397"/>
          <w:jc w:val="center"/>
        </w:trPr>
        <w:tc>
          <w:tcPr>
            <w:tcW w:w="1492" w:type="dxa"/>
            <w:vMerge w:val="restart"/>
            <w:vAlign w:val="center"/>
          </w:tcPr>
          <w:p w14:paraId="058C6041" w14:textId="4C77AF9F" w:rsidR="00B05496" w:rsidRDefault="00B05496" w:rsidP="00730FBF">
            <w:pPr>
              <w:jc w:val="center"/>
            </w:pPr>
            <w:r>
              <w:t>我</w:t>
            </w:r>
          </w:p>
        </w:tc>
        <w:tc>
          <w:tcPr>
            <w:tcW w:w="2931" w:type="dxa"/>
            <w:vAlign w:val="center"/>
          </w:tcPr>
          <w:p w14:paraId="639C21F8" w14:textId="04B427FE" w:rsidR="00B05496" w:rsidRDefault="00B05496" w:rsidP="00DC5A18">
            <w:pPr>
              <w:jc w:val="center"/>
            </w:pPr>
            <w:r>
              <w:t>企业信息</w:t>
            </w:r>
          </w:p>
        </w:tc>
      </w:tr>
      <w:tr w:rsidR="00B05496" w14:paraId="4F8D1169" w14:textId="2A47FB3A" w:rsidTr="00B05496">
        <w:trPr>
          <w:trHeight w:hRule="exact" w:val="397"/>
          <w:jc w:val="center"/>
        </w:trPr>
        <w:tc>
          <w:tcPr>
            <w:tcW w:w="1492" w:type="dxa"/>
            <w:vMerge/>
            <w:vAlign w:val="center"/>
          </w:tcPr>
          <w:p w14:paraId="021C9E5D" w14:textId="77777777" w:rsidR="00B05496" w:rsidRDefault="00B05496" w:rsidP="00DC5A18">
            <w:pPr>
              <w:jc w:val="center"/>
            </w:pPr>
          </w:p>
        </w:tc>
        <w:tc>
          <w:tcPr>
            <w:tcW w:w="2931" w:type="dxa"/>
            <w:vAlign w:val="center"/>
          </w:tcPr>
          <w:p w14:paraId="1084BE81" w14:textId="07998E90" w:rsidR="00B05496" w:rsidRDefault="00B05496" w:rsidP="00DC5A18">
            <w:pPr>
              <w:jc w:val="center"/>
            </w:pPr>
            <w:r>
              <w:t>未结账</w:t>
            </w:r>
            <w:r>
              <w:rPr>
                <w:rFonts w:hint="eastAsia"/>
              </w:rPr>
              <w:t>单</w:t>
            </w:r>
          </w:p>
        </w:tc>
      </w:tr>
      <w:tr w:rsidR="00B05496" w14:paraId="596E8A61" w14:textId="114D66C7" w:rsidTr="00B05496">
        <w:trPr>
          <w:trHeight w:hRule="exact" w:val="397"/>
          <w:jc w:val="center"/>
        </w:trPr>
        <w:tc>
          <w:tcPr>
            <w:tcW w:w="1492" w:type="dxa"/>
            <w:vMerge/>
            <w:vAlign w:val="center"/>
          </w:tcPr>
          <w:p w14:paraId="1117ED51" w14:textId="77777777" w:rsidR="00B05496" w:rsidRDefault="00B05496" w:rsidP="00DC5A18">
            <w:pPr>
              <w:jc w:val="center"/>
            </w:pPr>
          </w:p>
        </w:tc>
        <w:tc>
          <w:tcPr>
            <w:tcW w:w="2931" w:type="dxa"/>
            <w:vAlign w:val="center"/>
          </w:tcPr>
          <w:p w14:paraId="0A7C30F3" w14:textId="18499949" w:rsidR="00B05496" w:rsidRDefault="00B05496" w:rsidP="00DC5A18">
            <w:pPr>
              <w:jc w:val="center"/>
            </w:pPr>
            <w:r>
              <w:t>已结账单</w:t>
            </w:r>
          </w:p>
        </w:tc>
      </w:tr>
      <w:tr w:rsidR="00B05496" w14:paraId="3A148E72" w14:textId="6C9CBBE7" w:rsidTr="00B05496">
        <w:trPr>
          <w:trHeight w:hRule="exact" w:val="397"/>
          <w:jc w:val="center"/>
        </w:trPr>
        <w:tc>
          <w:tcPr>
            <w:tcW w:w="1492" w:type="dxa"/>
            <w:vMerge/>
            <w:vAlign w:val="center"/>
          </w:tcPr>
          <w:p w14:paraId="5E1AE6CB" w14:textId="77777777" w:rsidR="00B05496" w:rsidRDefault="00B05496" w:rsidP="00DC5A18">
            <w:pPr>
              <w:jc w:val="center"/>
            </w:pPr>
          </w:p>
        </w:tc>
        <w:tc>
          <w:tcPr>
            <w:tcW w:w="2931" w:type="dxa"/>
            <w:vAlign w:val="center"/>
          </w:tcPr>
          <w:p w14:paraId="441378F8" w14:textId="1AC063D2" w:rsidR="00B05496" w:rsidRDefault="00B05496" w:rsidP="00DC5A18">
            <w:pPr>
              <w:jc w:val="center"/>
            </w:pPr>
            <w:r>
              <w:t>商城订单</w:t>
            </w:r>
          </w:p>
        </w:tc>
      </w:tr>
      <w:tr w:rsidR="00B05496" w14:paraId="794BDB3B" w14:textId="78096174" w:rsidTr="00B05496">
        <w:trPr>
          <w:trHeight w:hRule="exact" w:val="397"/>
          <w:jc w:val="center"/>
        </w:trPr>
        <w:tc>
          <w:tcPr>
            <w:tcW w:w="1492" w:type="dxa"/>
            <w:vMerge/>
            <w:vAlign w:val="center"/>
          </w:tcPr>
          <w:p w14:paraId="29E43B31" w14:textId="77777777" w:rsidR="00B05496" w:rsidRDefault="00B05496" w:rsidP="00DC5A18">
            <w:pPr>
              <w:jc w:val="center"/>
            </w:pPr>
          </w:p>
        </w:tc>
        <w:tc>
          <w:tcPr>
            <w:tcW w:w="2931" w:type="dxa"/>
            <w:vAlign w:val="center"/>
          </w:tcPr>
          <w:p w14:paraId="59C1C267" w14:textId="61C21D98" w:rsidR="00B05496" w:rsidRDefault="00B05496" w:rsidP="00DC5A18">
            <w:pPr>
              <w:jc w:val="center"/>
            </w:pPr>
            <w:r>
              <w:t>购物车</w:t>
            </w:r>
          </w:p>
        </w:tc>
      </w:tr>
      <w:tr w:rsidR="00B05496" w14:paraId="258099B1" w14:textId="34F4B97B" w:rsidTr="00B05496">
        <w:trPr>
          <w:trHeight w:hRule="exact" w:val="397"/>
          <w:jc w:val="center"/>
        </w:trPr>
        <w:tc>
          <w:tcPr>
            <w:tcW w:w="1492" w:type="dxa"/>
            <w:vMerge/>
            <w:vAlign w:val="center"/>
          </w:tcPr>
          <w:p w14:paraId="3EF95F72" w14:textId="77777777" w:rsidR="00B05496" w:rsidRDefault="00B05496" w:rsidP="00DC5A18">
            <w:pPr>
              <w:jc w:val="center"/>
            </w:pPr>
          </w:p>
        </w:tc>
        <w:tc>
          <w:tcPr>
            <w:tcW w:w="2931" w:type="dxa"/>
            <w:vAlign w:val="center"/>
          </w:tcPr>
          <w:p w14:paraId="53ACC14D" w14:textId="258EAE4C" w:rsidR="00B05496" w:rsidRDefault="00B05496" w:rsidP="00DC5A18">
            <w:pPr>
              <w:jc w:val="center"/>
            </w:pPr>
            <w:r>
              <w:t>账户管理（主账户）</w:t>
            </w:r>
          </w:p>
        </w:tc>
      </w:tr>
      <w:tr w:rsidR="00B05496" w14:paraId="5F808CBE" w14:textId="75A1634A" w:rsidTr="00B05496">
        <w:trPr>
          <w:trHeight w:hRule="exact" w:val="397"/>
          <w:jc w:val="center"/>
        </w:trPr>
        <w:tc>
          <w:tcPr>
            <w:tcW w:w="1492" w:type="dxa"/>
            <w:vAlign w:val="center"/>
          </w:tcPr>
          <w:p w14:paraId="0A2D5767" w14:textId="77777777" w:rsidR="00B05496" w:rsidRDefault="00B05496" w:rsidP="00DC5A18">
            <w:pPr>
              <w:jc w:val="center"/>
            </w:pPr>
          </w:p>
        </w:tc>
        <w:tc>
          <w:tcPr>
            <w:tcW w:w="2931" w:type="dxa"/>
            <w:vAlign w:val="center"/>
          </w:tcPr>
          <w:p w14:paraId="031F36A8" w14:textId="5CF58054" w:rsidR="00B05496" w:rsidRDefault="00B05496" w:rsidP="00DC5A18">
            <w:pPr>
              <w:jc w:val="center"/>
            </w:pPr>
            <w:r>
              <w:t>包装标准</w:t>
            </w:r>
          </w:p>
        </w:tc>
      </w:tr>
      <w:tr w:rsidR="00B05496" w14:paraId="75158FF0" w14:textId="727F8690" w:rsidTr="00B05496">
        <w:trPr>
          <w:trHeight w:hRule="exact" w:val="397"/>
          <w:jc w:val="center"/>
        </w:trPr>
        <w:tc>
          <w:tcPr>
            <w:tcW w:w="1492" w:type="dxa"/>
            <w:vAlign w:val="center"/>
          </w:tcPr>
          <w:p w14:paraId="3632B973" w14:textId="77777777" w:rsidR="00B05496" w:rsidRDefault="00B05496" w:rsidP="00DC5A18">
            <w:pPr>
              <w:jc w:val="center"/>
            </w:pPr>
          </w:p>
        </w:tc>
        <w:tc>
          <w:tcPr>
            <w:tcW w:w="2931" w:type="dxa"/>
            <w:vAlign w:val="center"/>
          </w:tcPr>
          <w:p w14:paraId="72425075" w14:textId="758A4C9E" w:rsidR="00B05496" w:rsidRDefault="00B05496" w:rsidP="00DC5A18">
            <w:pPr>
              <w:jc w:val="center"/>
            </w:pPr>
            <w:r>
              <w:t>测试标准</w:t>
            </w:r>
          </w:p>
        </w:tc>
      </w:tr>
      <w:tr w:rsidR="00B05496" w14:paraId="66BB4A77" w14:textId="48F63C70" w:rsidTr="00B05496">
        <w:trPr>
          <w:trHeight w:hRule="exact" w:val="397"/>
          <w:jc w:val="center"/>
        </w:trPr>
        <w:tc>
          <w:tcPr>
            <w:tcW w:w="1492" w:type="dxa"/>
            <w:vAlign w:val="center"/>
          </w:tcPr>
          <w:p w14:paraId="3DE36997" w14:textId="77777777" w:rsidR="00B05496" w:rsidRDefault="00B05496" w:rsidP="00DC5A18">
            <w:pPr>
              <w:jc w:val="center"/>
            </w:pPr>
          </w:p>
        </w:tc>
        <w:tc>
          <w:tcPr>
            <w:tcW w:w="2931" w:type="dxa"/>
            <w:vAlign w:val="center"/>
          </w:tcPr>
          <w:p w14:paraId="0FFC8D09" w14:textId="77777777" w:rsidR="00B05496" w:rsidRDefault="00B05496" w:rsidP="00DC5A18">
            <w:pPr>
              <w:jc w:val="center"/>
            </w:pPr>
          </w:p>
        </w:tc>
      </w:tr>
    </w:tbl>
    <w:p w14:paraId="230D9181" w14:textId="649ECCF0" w:rsidR="006B560D" w:rsidRDefault="006B560D" w:rsidP="009059AB">
      <w:pPr>
        <w:pStyle w:val="2"/>
      </w:pPr>
      <w:bookmarkStart w:id="11" w:name="_Toc509234192"/>
      <w:r>
        <w:t>业务流程</w:t>
      </w:r>
      <w:bookmarkEnd w:id="11"/>
    </w:p>
    <w:p w14:paraId="3C6D4C6B" w14:textId="77777777" w:rsidR="00EE22B4" w:rsidRDefault="00EE22B4" w:rsidP="00EE22B4">
      <w:pPr>
        <w:ind w:left="420"/>
        <w:rPr>
          <w:rFonts w:ascii="Helvetica Neue" w:hAnsi="Helvetica Neue" w:cs="Helvetica Neue"/>
          <w:kern w:val="0"/>
          <w:sz w:val="26"/>
          <w:szCs w:val="26"/>
        </w:rPr>
      </w:pPr>
      <w:r>
        <w:rPr>
          <w:rFonts w:ascii="Helvetica Neue" w:hAnsi="Helvetica Neue" w:cs="Helvetica Neue"/>
          <w:kern w:val="0"/>
          <w:sz w:val="26"/>
          <w:szCs w:val="26"/>
        </w:rPr>
        <w:t>墨刀</w:t>
      </w:r>
      <w:r>
        <w:rPr>
          <w:rFonts w:ascii="Helvetica Neue" w:hAnsi="Helvetica Neue" w:cs="Helvetica Neue" w:hint="eastAsia"/>
          <w:kern w:val="0"/>
          <w:sz w:val="26"/>
          <w:szCs w:val="26"/>
        </w:rPr>
        <w:t>原型图</w:t>
      </w:r>
      <w:r>
        <w:rPr>
          <w:rFonts w:ascii="Helvetica Neue" w:hAnsi="Helvetica Neue" w:cs="Helvetica Neue"/>
          <w:kern w:val="0"/>
          <w:sz w:val="26"/>
          <w:szCs w:val="26"/>
        </w:rPr>
        <w:t>：</w:t>
      </w:r>
    </w:p>
    <w:p w14:paraId="1F12D156" w14:textId="48196C47" w:rsidR="00730FBF" w:rsidRPr="00730A8B" w:rsidRDefault="003C619D" w:rsidP="00EE22B4">
      <w:pPr>
        <w:ind w:left="420"/>
      </w:pPr>
      <w:hyperlink r:id="rId10" w:anchor="screen=s8E79C88DB81521430134946" w:history="1">
        <w:r w:rsidR="00EE22B4">
          <w:rPr>
            <w:rFonts w:ascii="Helvetica Neue" w:hAnsi="Helvetica Neue" w:cs="Helvetica Neue"/>
            <w:color w:val="118EFF"/>
            <w:kern w:val="0"/>
            <w:sz w:val="26"/>
            <w:szCs w:val="26"/>
          </w:rPr>
          <w:t>https://free.modao.cc/app/6nl4aOwCiQSmgZkF1nvPbqKgOWDIZKS#screen=s8E79C88DB81521430134946</w:t>
        </w:r>
      </w:hyperlink>
    </w:p>
    <w:p w14:paraId="74A58277" w14:textId="77777777" w:rsidR="006B560D" w:rsidRDefault="006B560D" w:rsidP="009059AB">
      <w:pPr>
        <w:pStyle w:val="2"/>
      </w:pPr>
      <w:bookmarkStart w:id="12" w:name="_Toc509234193"/>
      <w:r>
        <w:t>功能描述</w:t>
      </w:r>
      <w:bookmarkEnd w:id="12"/>
    </w:p>
    <w:p w14:paraId="3DE91D56" w14:textId="6A0B870A" w:rsidR="00DC5A18" w:rsidRPr="00730A8B" w:rsidRDefault="008E7E2E" w:rsidP="008E7E2E">
      <w:pPr>
        <w:ind w:left="420"/>
      </w:pPr>
      <w:r>
        <w:rPr>
          <w:rFonts w:hint="eastAsia"/>
        </w:rPr>
        <w:t>详细的功能描述</w:t>
      </w:r>
    </w:p>
    <w:p w14:paraId="4DB0C8EF" w14:textId="77777777" w:rsidR="006B560D" w:rsidRDefault="006B560D" w:rsidP="009059AB">
      <w:pPr>
        <w:pStyle w:val="1"/>
      </w:pPr>
      <w:bookmarkStart w:id="13" w:name="_Toc509234194"/>
      <w:r>
        <w:t>用户界面</w:t>
      </w:r>
      <w:bookmarkEnd w:id="13"/>
    </w:p>
    <w:p w14:paraId="121969AB" w14:textId="77777777" w:rsidR="009059AB" w:rsidRDefault="000C18B7" w:rsidP="000C18B7">
      <w:pPr>
        <w:pStyle w:val="2"/>
      </w:pPr>
      <w:bookmarkStart w:id="14" w:name="_Toc509234195"/>
      <w:r>
        <w:rPr>
          <w:rFonts w:hint="eastAsia"/>
        </w:rPr>
        <w:lastRenderedPageBreak/>
        <w:t>结构图</w:t>
      </w:r>
      <w:bookmarkEnd w:id="14"/>
    </w:p>
    <w:p w14:paraId="07E2D72C" w14:textId="77777777" w:rsidR="000C18B7" w:rsidRDefault="000C18B7" w:rsidP="000C18B7">
      <w:pPr>
        <w:pStyle w:val="2"/>
      </w:pPr>
      <w:bookmarkStart w:id="15" w:name="_Toc509234196"/>
      <w:r>
        <w:rPr>
          <w:rFonts w:hint="eastAsia"/>
        </w:rPr>
        <w:t>原型图</w:t>
      </w:r>
      <w:bookmarkEnd w:id="15"/>
    </w:p>
    <w:p w14:paraId="673AC63C" w14:textId="265A9C84" w:rsidR="00B05496" w:rsidRDefault="00B05496" w:rsidP="00B05496">
      <w:pPr>
        <w:pStyle w:val="3"/>
      </w:pPr>
      <w:bookmarkStart w:id="16" w:name="_Toc509234197"/>
      <w:r>
        <w:t>登录</w:t>
      </w:r>
      <w:r>
        <w:t>&amp;</w:t>
      </w:r>
      <w:r>
        <w:rPr>
          <w:rFonts w:hint="eastAsia"/>
          <w:lang w:eastAsia="zh-CN"/>
        </w:rPr>
        <w:t>注册</w:t>
      </w:r>
      <w:bookmarkEnd w:id="16"/>
    </w:p>
    <w:p w14:paraId="3129CAAD" w14:textId="7A9565BC" w:rsidR="00B05496" w:rsidRDefault="00B05496" w:rsidP="00B05496">
      <w:pPr>
        <w:ind w:firstLine="420"/>
      </w:pPr>
      <w:r>
        <w:t>在登录页面需要选择企业版的登录入口，</w:t>
      </w:r>
      <w:r>
        <w:rPr>
          <w:rFonts w:hint="eastAsia"/>
        </w:rPr>
        <w:t>如果</w:t>
      </w:r>
      <w:r>
        <w:t>没有企业账户需要首先注册企业账户，注册需要信息如下图，</w:t>
      </w:r>
      <w:r w:rsidR="00230D73">
        <w:t>企业注册需要申请，</w:t>
      </w:r>
      <w:r w:rsidR="00230D73">
        <w:rPr>
          <w:rFonts w:hint="eastAsia"/>
        </w:rPr>
        <w:t>客服</w:t>
      </w:r>
      <w:r w:rsidR="00230D73">
        <w:t>与企业沟通后方可</w:t>
      </w:r>
      <w:r w:rsidR="00230D73">
        <w:rPr>
          <w:rFonts w:hint="eastAsia"/>
        </w:rPr>
        <w:t>通过</w:t>
      </w:r>
      <w:r w:rsidR="00230D73">
        <w:t>注册，</w:t>
      </w:r>
      <w:r w:rsidR="00230D73">
        <w:rPr>
          <w:rFonts w:hint="eastAsia"/>
        </w:rPr>
        <w:t>审核</w:t>
      </w:r>
      <w:r w:rsidR="00230D73">
        <w:t>过程中可能会</w:t>
      </w:r>
      <w:r w:rsidR="00230D73">
        <w:rPr>
          <w:rFonts w:hint="eastAsia"/>
        </w:rPr>
        <w:t>涉及到</w:t>
      </w:r>
      <w:r w:rsidR="00230D73">
        <w:t>合同等。</w:t>
      </w:r>
    </w:p>
    <w:tbl>
      <w:tblPr>
        <w:tblStyle w:val="aa"/>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7"/>
        <w:gridCol w:w="3945"/>
      </w:tblGrid>
      <w:tr w:rsidR="00230D73" w14:paraId="5B1E851D" w14:textId="77777777" w:rsidTr="00B05496">
        <w:tc>
          <w:tcPr>
            <w:tcW w:w="4151" w:type="dxa"/>
          </w:tcPr>
          <w:p w14:paraId="19461801" w14:textId="1674943A" w:rsidR="00B05496" w:rsidRDefault="00B05496" w:rsidP="00DC5A18">
            <w:r>
              <w:rPr>
                <w:rFonts w:hint="eastAsia"/>
                <w:noProof/>
              </w:rPr>
              <w:drawing>
                <wp:inline distT="0" distB="0" distL="0" distR="0" wp14:anchorId="116743D3" wp14:editId="1F2DAA7D">
                  <wp:extent cx="2068506" cy="4226248"/>
                  <wp:effectExtent l="0" t="0" r="0" b="0"/>
                  <wp:docPr id="1" name="图片 1" descr="../../../屏幕快照%202018-03-19%2013.3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8-03-19%2013.34.0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1842" cy="4314789"/>
                          </a:xfrm>
                          <a:prstGeom prst="rect">
                            <a:avLst/>
                          </a:prstGeom>
                          <a:noFill/>
                          <a:ln>
                            <a:noFill/>
                          </a:ln>
                        </pic:spPr>
                      </pic:pic>
                    </a:graphicData>
                  </a:graphic>
                </wp:inline>
              </w:drawing>
            </w:r>
          </w:p>
        </w:tc>
        <w:tc>
          <w:tcPr>
            <w:tcW w:w="4151" w:type="dxa"/>
          </w:tcPr>
          <w:p w14:paraId="3113AE9D" w14:textId="65671762" w:rsidR="00B05496" w:rsidRDefault="00B05496" w:rsidP="00DC5A18">
            <w:r>
              <w:rPr>
                <w:rFonts w:hint="eastAsia"/>
                <w:noProof/>
              </w:rPr>
              <w:drawing>
                <wp:inline distT="0" distB="0" distL="0" distR="0" wp14:anchorId="7779FECA" wp14:editId="62E68983">
                  <wp:extent cx="2065947" cy="4262931"/>
                  <wp:effectExtent l="0" t="0" r="0" b="4445"/>
                  <wp:docPr id="2" name="图片 2" descr="../../../屏幕快照%202018-03-19%2013.3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8-03-19%2013.34.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4604" cy="4342698"/>
                          </a:xfrm>
                          <a:prstGeom prst="rect">
                            <a:avLst/>
                          </a:prstGeom>
                          <a:noFill/>
                          <a:ln>
                            <a:noFill/>
                          </a:ln>
                        </pic:spPr>
                      </pic:pic>
                    </a:graphicData>
                  </a:graphic>
                </wp:inline>
              </w:drawing>
            </w:r>
          </w:p>
        </w:tc>
      </w:tr>
    </w:tbl>
    <w:p w14:paraId="023B6AC1" w14:textId="0C2FFCA9" w:rsidR="00B05496" w:rsidRDefault="00230D73" w:rsidP="00230D73">
      <w:pPr>
        <w:pStyle w:val="3"/>
      </w:pPr>
      <w:bookmarkStart w:id="17" w:name="_Toc509234198"/>
      <w:r>
        <w:rPr>
          <w:rFonts w:hint="eastAsia"/>
        </w:rPr>
        <w:t>企业</w:t>
      </w:r>
      <w:r>
        <w:t>中心</w:t>
      </w:r>
      <w:bookmarkEnd w:id="17"/>
    </w:p>
    <w:p w14:paraId="7AC86A44" w14:textId="56340D38" w:rsidR="00290510" w:rsidRDefault="00230D73" w:rsidP="00230D73">
      <w:pPr>
        <w:ind w:firstLine="420"/>
      </w:pPr>
      <w:r>
        <w:rPr>
          <w:rFonts w:hint="eastAsia"/>
        </w:rPr>
        <w:t>登录</w:t>
      </w:r>
      <w:r>
        <w:t>企业版</w:t>
      </w:r>
      <w:r>
        <w:t>App</w:t>
      </w:r>
      <w:r>
        <w:t>后商城与发现模块与之前无明显变化，</w:t>
      </w:r>
      <w:r>
        <w:rPr>
          <w:rFonts w:hint="eastAsia"/>
        </w:rPr>
        <w:t>在</w:t>
      </w:r>
      <w:r>
        <w:t>“</w:t>
      </w:r>
      <w:r>
        <w:t>我</w:t>
      </w:r>
      <w:r>
        <w:t>”</w:t>
      </w:r>
      <w:r>
        <w:t>模块中主要包含</w:t>
      </w:r>
      <w:r w:rsidR="00290510">
        <w:t>：</w:t>
      </w:r>
    </w:p>
    <w:p w14:paraId="25EBFC21" w14:textId="206EDD3A" w:rsidR="00290510" w:rsidRDefault="00230D73" w:rsidP="00230D73">
      <w:pPr>
        <w:ind w:firstLine="420"/>
      </w:pPr>
      <w:r>
        <w:t>企业信息</w:t>
      </w:r>
      <w:r w:rsidR="00290510">
        <w:t>：</w:t>
      </w:r>
      <w:r w:rsidR="00290510">
        <w:t>logo</w:t>
      </w:r>
      <w:r w:rsidR="00290510">
        <w:t>，</w:t>
      </w:r>
      <w:r w:rsidR="00290510">
        <w:rPr>
          <w:rFonts w:hint="eastAsia"/>
        </w:rPr>
        <w:t>企业</w:t>
      </w:r>
      <w:r w:rsidR="00290510">
        <w:t>名称，</w:t>
      </w:r>
      <w:r w:rsidR="00290510">
        <w:rPr>
          <w:rFonts w:hint="eastAsia"/>
        </w:rPr>
        <w:t>当前</w:t>
      </w:r>
      <w:r w:rsidR="00290510">
        <w:t>账户</w:t>
      </w:r>
    </w:p>
    <w:p w14:paraId="5DA58F57" w14:textId="4D937E2D" w:rsidR="00290510" w:rsidRDefault="00230D73" w:rsidP="00230D73">
      <w:pPr>
        <w:ind w:firstLine="420"/>
      </w:pPr>
      <w:r>
        <w:rPr>
          <w:rFonts w:hint="eastAsia"/>
        </w:rPr>
        <w:t>账单</w:t>
      </w:r>
      <w:r w:rsidR="00290510">
        <w:t>：</w:t>
      </w:r>
      <w:r>
        <w:t>未结账单</w:t>
      </w:r>
      <w:r w:rsidR="00290510">
        <w:t>表示尚未付款的账单总额</w:t>
      </w:r>
      <w:r>
        <w:t>，</w:t>
      </w:r>
      <w:r>
        <w:rPr>
          <w:rFonts w:hint="eastAsia"/>
        </w:rPr>
        <w:t>已</w:t>
      </w:r>
      <w:r>
        <w:t>结账单</w:t>
      </w:r>
      <w:r w:rsidR="00290510">
        <w:t>表示已付款的所有</w:t>
      </w:r>
      <w:r w:rsidR="00290510">
        <w:rPr>
          <w:rFonts w:hint="eastAsia"/>
        </w:rPr>
        <w:t>账单</w:t>
      </w:r>
    </w:p>
    <w:p w14:paraId="63557532" w14:textId="1C25E15D" w:rsidR="00230D73" w:rsidRDefault="00290510" w:rsidP="00230D73">
      <w:pPr>
        <w:ind w:firstLine="420"/>
      </w:pPr>
      <w:r>
        <w:rPr>
          <w:rFonts w:hint="eastAsia"/>
        </w:rPr>
        <w:t>商城</w:t>
      </w:r>
      <w:r>
        <w:t>订单：</w:t>
      </w:r>
      <w:r>
        <w:rPr>
          <w:rFonts w:hint="eastAsia"/>
        </w:rPr>
        <w:t>购买</w:t>
      </w:r>
      <w:r>
        <w:t>的商品列表</w:t>
      </w:r>
    </w:p>
    <w:p w14:paraId="74437311" w14:textId="59B6F866" w:rsidR="00290510" w:rsidRDefault="00290510" w:rsidP="00230D73">
      <w:pPr>
        <w:ind w:firstLine="420"/>
      </w:pPr>
      <w:r>
        <w:rPr>
          <w:rFonts w:hint="eastAsia"/>
        </w:rPr>
        <w:t>购物车</w:t>
      </w:r>
      <w:r>
        <w:t>：</w:t>
      </w:r>
      <w:r>
        <w:rPr>
          <w:rFonts w:hint="eastAsia"/>
        </w:rPr>
        <w:t>展示</w:t>
      </w:r>
      <w:r>
        <w:t>购物车里的商品</w:t>
      </w:r>
    </w:p>
    <w:p w14:paraId="5B64362C" w14:textId="228A4A20" w:rsidR="00290510" w:rsidRDefault="00290510" w:rsidP="00230D73">
      <w:pPr>
        <w:ind w:firstLine="420"/>
      </w:pPr>
      <w:r>
        <w:rPr>
          <w:rFonts w:hint="eastAsia"/>
        </w:rPr>
        <w:t>账户</w:t>
      </w:r>
      <w:r>
        <w:t>管理：</w:t>
      </w:r>
      <w:r>
        <w:rPr>
          <w:rFonts w:hint="eastAsia"/>
        </w:rPr>
        <w:t>可</w:t>
      </w:r>
      <w:r>
        <w:t>在此功能里增加删除修改</w:t>
      </w:r>
      <w:r>
        <w:rPr>
          <w:rFonts w:hint="eastAsia"/>
        </w:rPr>
        <w:t>子</w:t>
      </w:r>
      <w:r>
        <w:t>账户，</w:t>
      </w:r>
      <w:r>
        <w:rPr>
          <w:rFonts w:hint="eastAsia"/>
        </w:rPr>
        <w:t>如果</w:t>
      </w:r>
      <w:r>
        <w:t>是子账户登录则没有此功能</w:t>
      </w:r>
    </w:p>
    <w:p w14:paraId="2E4A7987" w14:textId="46145944" w:rsidR="00290510" w:rsidRDefault="00290510" w:rsidP="00230D73">
      <w:pPr>
        <w:ind w:firstLine="420"/>
      </w:pPr>
      <w:r>
        <w:rPr>
          <w:rFonts w:hint="eastAsia"/>
        </w:rPr>
        <w:lastRenderedPageBreak/>
        <w:t>包装</w:t>
      </w:r>
      <w:r>
        <w:t>标准：</w:t>
      </w:r>
      <w:r>
        <w:rPr>
          <w:rFonts w:hint="eastAsia"/>
        </w:rPr>
        <w:t>可</w:t>
      </w:r>
      <w:r>
        <w:t>选择平台的标准或者自己定制标准，</w:t>
      </w:r>
      <w:r>
        <w:rPr>
          <w:rFonts w:hint="eastAsia"/>
        </w:rPr>
        <w:t>默认</w:t>
      </w:r>
      <w:r>
        <w:t>平台标准，</w:t>
      </w:r>
      <w:r>
        <w:rPr>
          <w:rFonts w:hint="eastAsia"/>
        </w:rPr>
        <w:t>定制</w:t>
      </w:r>
      <w:r>
        <w:t>标准需要通过审核</w:t>
      </w:r>
    </w:p>
    <w:p w14:paraId="15B16F94" w14:textId="7CE84524" w:rsidR="00290510" w:rsidRDefault="00290510" w:rsidP="00230D73">
      <w:pPr>
        <w:ind w:firstLine="420"/>
      </w:pPr>
      <w:r>
        <w:rPr>
          <w:rFonts w:hint="eastAsia"/>
        </w:rPr>
        <w:t>测试</w:t>
      </w:r>
      <w:r>
        <w:t>标准：</w:t>
      </w:r>
      <w:r>
        <w:rPr>
          <w:rFonts w:hint="eastAsia"/>
        </w:rPr>
        <w:t>同上</w:t>
      </w:r>
    </w:p>
    <w:p w14:paraId="61AEDBB8" w14:textId="5C8D01CF" w:rsidR="00230D73" w:rsidRDefault="00230D73" w:rsidP="00230D73">
      <w:pPr>
        <w:ind w:left="420"/>
        <w:jc w:val="center"/>
      </w:pPr>
      <w:r>
        <w:rPr>
          <w:rFonts w:hint="eastAsia"/>
          <w:noProof/>
        </w:rPr>
        <w:drawing>
          <wp:inline distT="0" distB="0" distL="0" distR="0" wp14:anchorId="11DD5CB0" wp14:editId="5744D3D3">
            <wp:extent cx="2174807" cy="4547181"/>
            <wp:effectExtent l="0" t="0" r="10160" b="0"/>
            <wp:docPr id="5" name="图片 5" descr="../../../屏幕快照%202018-03-19%2014.2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8-03-19%2014.24.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6571" cy="4592685"/>
                    </a:xfrm>
                    <a:prstGeom prst="rect">
                      <a:avLst/>
                    </a:prstGeom>
                    <a:noFill/>
                    <a:ln>
                      <a:noFill/>
                    </a:ln>
                  </pic:spPr>
                </pic:pic>
              </a:graphicData>
            </a:graphic>
          </wp:inline>
        </w:drawing>
      </w:r>
    </w:p>
    <w:p w14:paraId="7BF94C5E" w14:textId="2C2E3629" w:rsidR="00290510" w:rsidRDefault="00290510" w:rsidP="00290510">
      <w:pPr>
        <w:pStyle w:val="3"/>
      </w:pPr>
      <w:bookmarkStart w:id="18" w:name="_Toc509234199"/>
      <w:r>
        <w:rPr>
          <w:rFonts w:hint="eastAsia"/>
        </w:rPr>
        <w:t>账户</w:t>
      </w:r>
      <w:r>
        <w:t>管理</w:t>
      </w:r>
      <w:bookmarkEnd w:id="18"/>
    </w:p>
    <w:p w14:paraId="7AB4845E" w14:textId="67A7DA00" w:rsidR="00290510" w:rsidRPr="00290510" w:rsidRDefault="00290510" w:rsidP="00290510">
      <w:pPr>
        <w:ind w:firstLine="420"/>
      </w:pPr>
      <w:r>
        <w:rPr>
          <w:rFonts w:hint="eastAsia"/>
        </w:rPr>
        <w:t>考虑</w:t>
      </w:r>
      <w:r>
        <w:t>到账户易记录的问题不采取自动分配子账户的机制，</w:t>
      </w:r>
      <w:r>
        <w:rPr>
          <w:rFonts w:hint="eastAsia"/>
        </w:rPr>
        <w:t>可</w:t>
      </w:r>
      <w:r>
        <w:t>直接让主账户输入子账户的手机号来添加子账户，</w:t>
      </w:r>
      <w:r>
        <w:rPr>
          <w:rFonts w:hint="eastAsia"/>
        </w:rPr>
        <w:t>添加</w:t>
      </w:r>
      <w:r>
        <w:t>后的手机号只有企业子账户的身份，</w:t>
      </w:r>
      <w:r>
        <w:rPr>
          <w:rFonts w:hint="eastAsia"/>
        </w:rPr>
        <w:t>不</w:t>
      </w:r>
      <w:r>
        <w:t>具有普通账户的身份，</w:t>
      </w:r>
      <w:r>
        <w:rPr>
          <w:rFonts w:hint="eastAsia"/>
        </w:rPr>
        <w:t>如果</w:t>
      </w:r>
      <w:r>
        <w:t>想要使用普通账户的身份需要自己注册（也可以直接拥有普通账户的身份），</w:t>
      </w:r>
      <w:r>
        <w:rPr>
          <w:rFonts w:hint="eastAsia"/>
        </w:rPr>
        <w:t>企业</w:t>
      </w:r>
      <w:r>
        <w:t>账户与普通账户拥有各自的密码。</w:t>
      </w:r>
    </w:p>
    <w:tbl>
      <w:tblPr>
        <w:tblStyle w:val="aa"/>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8"/>
        <w:gridCol w:w="3964"/>
      </w:tblGrid>
      <w:tr w:rsidR="00290510" w14:paraId="430BE6C1" w14:textId="77777777" w:rsidTr="00E76924">
        <w:tc>
          <w:tcPr>
            <w:tcW w:w="4151" w:type="dxa"/>
          </w:tcPr>
          <w:p w14:paraId="0A891B67" w14:textId="67E656AC" w:rsidR="00290510" w:rsidRDefault="00290510" w:rsidP="00DC5A18">
            <w:r>
              <w:rPr>
                <w:rFonts w:hint="eastAsia"/>
                <w:noProof/>
              </w:rPr>
              <w:lastRenderedPageBreak/>
              <w:drawing>
                <wp:inline distT="0" distB="0" distL="0" distR="0" wp14:anchorId="33C4692F" wp14:editId="580913B2">
                  <wp:extent cx="2149437" cy="4358789"/>
                  <wp:effectExtent l="0" t="0" r="10160" b="10160"/>
                  <wp:docPr id="6" name="图片 6" descr="../../../屏幕快照%202018-03-19%2013.3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8-03-19%2013.34.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8580" cy="4377329"/>
                          </a:xfrm>
                          <a:prstGeom prst="rect">
                            <a:avLst/>
                          </a:prstGeom>
                          <a:noFill/>
                          <a:ln>
                            <a:noFill/>
                          </a:ln>
                        </pic:spPr>
                      </pic:pic>
                    </a:graphicData>
                  </a:graphic>
                </wp:inline>
              </w:drawing>
            </w:r>
          </w:p>
        </w:tc>
        <w:tc>
          <w:tcPr>
            <w:tcW w:w="4151" w:type="dxa"/>
          </w:tcPr>
          <w:p w14:paraId="48ECE4A2" w14:textId="4F85AF2B" w:rsidR="00290510" w:rsidRDefault="00290510" w:rsidP="00DC5A18">
            <w:r>
              <w:rPr>
                <w:rFonts w:hint="eastAsia"/>
                <w:noProof/>
              </w:rPr>
              <w:drawing>
                <wp:inline distT="0" distB="0" distL="0" distR="0" wp14:anchorId="58D99941" wp14:editId="09098F32">
                  <wp:extent cx="2214674" cy="4457646"/>
                  <wp:effectExtent l="0" t="0" r="0" b="0"/>
                  <wp:docPr id="7" name="图片 7" descr="../../../屏幕快照%202018-03-19%2013.3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8-03-19%2013.35.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1767" cy="4492051"/>
                          </a:xfrm>
                          <a:prstGeom prst="rect">
                            <a:avLst/>
                          </a:prstGeom>
                          <a:noFill/>
                          <a:ln>
                            <a:noFill/>
                          </a:ln>
                        </pic:spPr>
                      </pic:pic>
                    </a:graphicData>
                  </a:graphic>
                </wp:inline>
              </w:drawing>
            </w:r>
          </w:p>
        </w:tc>
      </w:tr>
    </w:tbl>
    <w:p w14:paraId="1E6F4262" w14:textId="2831BC44" w:rsidR="00290510" w:rsidRDefault="006705D3" w:rsidP="006705D3">
      <w:pPr>
        <w:pStyle w:val="3"/>
      </w:pPr>
      <w:bookmarkStart w:id="19" w:name="_Toc509234200"/>
      <w:r>
        <w:rPr>
          <w:rFonts w:hint="eastAsia"/>
        </w:rPr>
        <w:t>账单</w:t>
      </w:r>
      <w:bookmarkEnd w:id="19"/>
    </w:p>
    <w:p w14:paraId="0C5807D9" w14:textId="13384DEE" w:rsidR="006705D3" w:rsidRDefault="006705D3" w:rsidP="006705D3">
      <w:pPr>
        <w:ind w:firstLine="420"/>
      </w:pPr>
      <w:r>
        <w:t>账单中分为已结账单和未结账单，</w:t>
      </w:r>
      <w:r>
        <w:rPr>
          <w:rFonts w:hint="eastAsia"/>
        </w:rPr>
        <w:t>企业</w:t>
      </w:r>
      <w:r>
        <w:t>需要在</w:t>
      </w:r>
      <w:r>
        <w:rPr>
          <w:rFonts w:hint="eastAsia"/>
        </w:rPr>
        <w:t>合同</w:t>
      </w:r>
      <w:r>
        <w:t>规定的时间内结清未结账单，</w:t>
      </w:r>
      <w:r>
        <w:rPr>
          <w:rFonts w:hint="eastAsia"/>
        </w:rPr>
        <w:t>已</w:t>
      </w:r>
      <w:r>
        <w:t>结账单仅做记录查看和对账。主账户可查看全部账单以及某</w:t>
      </w:r>
      <w:r>
        <w:rPr>
          <w:rFonts w:hint="eastAsia"/>
        </w:rPr>
        <w:t>子</w:t>
      </w:r>
      <w:r>
        <w:t>账户的订单，</w:t>
      </w:r>
      <w:r>
        <w:rPr>
          <w:rFonts w:hint="eastAsia"/>
        </w:rPr>
        <w:t>子</w:t>
      </w:r>
      <w:r>
        <w:t>账户仅可查看</w:t>
      </w:r>
      <w:r>
        <w:rPr>
          <w:rFonts w:hint="eastAsia"/>
        </w:rPr>
        <w:t>个人</w:t>
      </w:r>
      <w:r>
        <w:t>订单。</w:t>
      </w:r>
    </w:p>
    <w:p w14:paraId="41CE9C50" w14:textId="095E5129" w:rsidR="006705D3" w:rsidRDefault="006705D3" w:rsidP="006705D3">
      <w:pPr>
        <w:ind w:left="420"/>
        <w:jc w:val="center"/>
      </w:pPr>
      <w:r>
        <w:rPr>
          <w:rFonts w:hint="eastAsia"/>
          <w:noProof/>
        </w:rPr>
        <w:lastRenderedPageBreak/>
        <w:drawing>
          <wp:inline distT="0" distB="0" distL="0" distR="0" wp14:anchorId="7BF87F8E" wp14:editId="35A5DE20">
            <wp:extent cx="2264131" cy="4606457"/>
            <wp:effectExtent l="0" t="0" r="0" b="0"/>
            <wp:docPr id="8" name="图片 8" descr="../../../屏幕快照%202018-03-19%2013.3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屏幕快照%202018-03-19%2013.35.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8677" cy="4676743"/>
                    </a:xfrm>
                    <a:prstGeom prst="rect">
                      <a:avLst/>
                    </a:prstGeom>
                    <a:noFill/>
                    <a:ln>
                      <a:noFill/>
                    </a:ln>
                  </pic:spPr>
                </pic:pic>
              </a:graphicData>
            </a:graphic>
          </wp:inline>
        </w:drawing>
      </w:r>
    </w:p>
    <w:p w14:paraId="2E4F8A78" w14:textId="20EE7BA8" w:rsidR="006705D3" w:rsidRDefault="006705D3" w:rsidP="006705D3">
      <w:pPr>
        <w:pStyle w:val="3"/>
      </w:pPr>
      <w:bookmarkStart w:id="20" w:name="_Toc509234201"/>
      <w:r>
        <w:rPr>
          <w:rFonts w:hint="eastAsia"/>
        </w:rPr>
        <w:t>定制</w:t>
      </w:r>
      <w:r>
        <w:t>标准</w:t>
      </w:r>
      <w:bookmarkEnd w:id="20"/>
    </w:p>
    <w:p w14:paraId="5EA2A706" w14:textId="00083A0B" w:rsidR="006705D3" w:rsidRDefault="006705D3" w:rsidP="006705D3">
      <w:pPr>
        <w:ind w:firstLine="420"/>
      </w:pPr>
      <w:r>
        <w:rPr>
          <w:rFonts w:hint="eastAsia"/>
        </w:rPr>
        <w:t>定制</w:t>
      </w:r>
      <w:r>
        <w:t>包含测报定制和包装定制，</w:t>
      </w:r>
      <w:r>
        <w:rPr>
          <w:rFonts w:hint="eastAsia"/>
        </w:rPr>
        <w:t>企业</w:t>
      </w:r>
      <w:r>
        <w:t>主账户和子账户均可</w:t>
      </w:r>
      <w:r>
        <w:rPr>
          <w:rFonts w:hint="eastAsia"/>
        </w:rPr>
        <w:t>定制</w:t>
      </w:r>
      <w:r>
        <w:t>自己的标准，</w:t>
      </w:r>
      <w:r>
        <w:rPr>
          <w:rFonts w:hint="eastAsia"/>
        </w:rPr>
        <w:t>同</w:t>
      </w:r>
      <w:r>
        <w:t>企业中的不同账户可拥有不同的标准，</w:t>
      </w:r>
      <w:r>
        <w:rPr>
          <w:rFonts w:hint="eastAsia"/>
        </w:rPr>
        <w:t>子</w:t>
      </w:r>
      <w:r>
        <w:t>账户在</w:t>
      </w:r>
      <w:r>
        <w:rPr>
          <w:rFonts w:hint="eastAsia"/>
        </w:rPr>
        <w:t>定制</w:t>
      </w:r>
      <w:r>
        <w:t>标准时可参照主账户的标准（</w:t>
      </w:r>
      <w:r>
        <w:t>eg</w:t>
      </w:r>
      <w:r>
        <w:t>：</w:t>
      </w:r>
      <w:r>
        <w:rPr>
          <w:rFonts w:hint="eastAsia"/>
        </w:rPr>
        <w:t>主</w:t>
      </w:r>
      <w:r>
        <w:t>账户</w:t>
      </w:r>
      <w:r>
        <w:rPr>
          <w:rFonts w:hint="eastAsia"/>
        </w:rPr>
        <w:t>可</w:t>
      </w:r>
      <w:r>
        <w:t>选择</w:t>
      </w:r>
      <w:r>
        <w:t>‘</w:t>
      </w:r>
      <w:r>
        <w:t>标准</w:t>
      </w:r>
      <w:r>
        <w:t>1’</w:t>
      </w:r>
      <w:r>
        <w:t>，</w:t>
      </w:r>
      <w:r>
        <w:t>‘</w:t>
      </w:r>
      <w:r>
        <w:t>标准</w:t>
      </w:r>
      <w:r>
        <w:t>2’</w:t>
      </w:r>
      <w:r>
        <w:t>，</w:t>
      </w:r>
      <w:r>
        <w:t>‘</w:t>
      </w:r>
      <w:r>
        <w:t>定制标准</w:t>
      </w:r>
      <w:r>
        <w:t>’</w:t>
      </w:r>
      <w:r>
        <w:t>，</w:t>
      </w:r>
      <w:r>
        <w:rPr>
          <w:rFonts w:hint="eastAsia"/>
        </w:rPr>
        <w:t>子</w:t>
      </w:r>
      <w:r>
        <w:t>账户可选择</w:t>
      </w:r>
      <w:r>
        <w:t>‘</w:t>
      </w:r>
      <w:r>
        <w:t>主账户标准</w:t>
      </w:r>
      <w:r>
        <w:t>’</w:t>
      </w:r>
      <w:r>
        <w:t>，</w:t>
      </w:r>
      <w:r>
        <w:t>‘</w:t>
      </w:r>
      <w:r>
        <w:t>标准</w:t>
      </w:r>
      <w:r>
        <w:t>1’</w:t>
      </w:r>
      <w:r>
        <w:t>，</w:t>
      </w:r>
      <w:r>
        <w:t>‘</w:t>
      </w:r>
      <w:r>
        <w:t>标准</w:t>
      </w:r>
      <w:r>
        <w:t>2’</w:t>
      </w:r>
      <w:r>
        <w:t>，</w:t>
      </w:r>
      <w:r>
        <w:t>‘</w:t>
      </w:r>
      <w:r>
        <w:t>定制标准</w:t>
      </w:r>
      <w:r>
        <w:t>’</w:t>
      </w:r>
      <w:r>
        <w:t>）。</w:t>
      </w:r>
      <w:r>
        <w:rPr>
          <w:rFonts w:hint="eastAsia"/>
        </w:rPr>
        <w:t>定制</w:t>
      </w:r>
      <w:r>
        <w:t>的标准需要</w:t>
      </w:r>
      <w:r>
        <w:rPr>
          <w:rFonts w:hint="eastAsia"/>
        </w:rPr>
        <w:t>平台</w:t>
      </w:r>
      <w:r>
        <w:t>审核通过后才可使用，</w:t>
      </w:r>
      <w:r>
        <w:rPr>
          <w:rFonts w:hint="eastAsia"/>
        </w:rPr>
        <w:t>审核</w:t>
      </w:r>
      <w:r>
        <w:t>期间购买的备件</w:t>
      </w:r>
      <w:r>
        <w:rPr>
          <w:rFonts w:hint="eastAsia"/>
        </w:rPr>
        <w:t>按照</w:t>
      </w:r>
      <w:r>
        <w:t>默认标准包装</w:t>
      </w:r>
      <w:r>
        <w:rPr>
          <w:rFonts w:hint="eastAsia"/>
        </w:rPr>
        <w:t>和</w:t>
      </w:r>
      <w:r>
        <w:t>测试，</w:t>
      </w:r>
      <w:r>
        <w:rPr>
          <w:rFonts w:hint="eastAsia"/>
        </w:rPr>
        <w:t>企业</w:t>
      </w:r>
      <w:r>
        <w:t>账户下单</w:t>
      </w:r>
      <w:r>
        <w:rPr>
          <w:rFonts w:hint="eastAsia"/>
        </w:rPr>
        <w:t>时</w:t>
      </w:r>
      <w:r>
        <w:t>需要</w:t>
      </w:r>
      <w:r>
        <w:rPr>
          <w:rFonts w:hint="eastAsia"/>
        </w:rPr>
        <w:t>标</w:t>
      </w:r>
      <w:r>
        <w:t>明商品包装和测试</w:t>
      </w:r>
      <w:r>
        <w:rPr>
          <w:rFonts w:hint="eastAsia"/>
        </w:rPr>
        <w:t>标准</w:t>
      </w:r>
      <w:r w:rsidR="00E76924">
        <w:rPr>
          <w:rFonts w:hint="eastAsia"/>
        </w:rPr>
        <w:t>级别</w:t>
      </w:r>
      <w:r w:rsidR="00E76924">
        <w:t>。</w:t>
      </w:r>
    </w:p>
    <w:tbl>
      <w:tblPr>
        <w:tblStyle w:val="aa"/>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3937"/>
      </w:tblGrid>
      <w:tr w:rsidR="00E76924" w14:paraId="75023A78" w14:textId="77777777" w:rsidTr="00E76924">
        <w:tc>
          <w:tcPr>
            <w:tcW w:w="4151" w:type="dxa"/>
          </w:tcPr>
          <w:p w14:paraId="728DAC4D" w14:textId="5601DBAE" w:rsidR="00E76924" w:rsidRDefault="00E76924" w:rsidP="00DC5A18">
            <w:r>
              <w:rPr>
                <w:rFonts w:hint="eastAsia"/>
                <w:noProof/>
              </w:rPr>
              <w:lastRenderedPageBreak/>
              <w:drawing>
                <wp:inline distT="0" distB="0" distL="0" distR="0" wp14:anchorId="592EB232" wp14:editId="31DE987B">
                  <wp:extent cx="2200524" cy="4457646"/>
                  <wp:effectExtent l="0" t="0" r="9525" b="0"/>
                  <wp:docPr id="9" name="图片 9" descr="../../../屏幕快照%202018-03-19%2013.3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屏幕快照%202018-03-19%2013.35.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0184" cy="4517729"/>
                          </a:xfrm>
                          <a:prstGeom prst="rect">
                            <a:avLst/>
                          </a:prstGeom>
                          <a:noFill/>
                          <a:ln>
                            <a:noFill/>
                          </a:ln>
                        </pic:spPr>
                      </pic:pic>
                    </a:graphicData>
                  </a:graphic>
                </wp:inline>
              </w:drawing>
            </w:r>
          </w:p>
        </w:tc>
        <w:tc>
          <w:tcPr>
            <w:tcW w:w="4151" w:type="dxa"/>
          </w:tcPr>
          <w:p w14:paraId="40180846" w14:textId="7B3EC947" w:rsidR="00E76924" w:rsidRDefault="00E76924" w:rsidP="00DC5A18">
            <w:r>
              <w:rPr>
                <w:rFonts w:hint="eastAsia"/>
                <w:noProof/>
              </w:rPr>
              <w:drawing>
                <wp:inline distT="0" distB="0" distL="0" distR="0" wp14:anchorId="7DE100BB" wp14:editId="3A8C959A">
                  <wp:extent cx="2184121" cy="4457849"/>
                  <wp:effectExtent l="0" t="0" r="635" b="0"/>
                  <wp:docPr id="10" name="图片 10" descr="../../../屏幕快照%202018-03-19%2013.3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屏幕快照%202018-03-19%2013.35.4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7759" cy="4485685"/>
                          </a:xfrm>
                          <a:prstGeom prst="rect">
                            <a:avLst/>
                          </a:prstGeom>
                          <a:noFill/>
                          <a:ln>
                            <a:noFill/>
                          </a:ln>
                        </pic:spPr>
                      </pic:pic>
                    </a:graphicData>
                  </a:graphic>
                </wp:inline>
              </w:drawing>
            </w:r>
          </w:p>
        </w:tc>
      </w:tr>
    </w:tbl>
    <w:p w14:paraId="03E08E20" w14:textId="77777777" w:rsidR="00290510" w:rsidRDefault="00290510" w:rsidP="00DC5A18">
      <w:pPr>
        <w:ind w:left="420"/>
      </w:pPr>
    </w:p>
    <w:p w14:paraId="58B92330" w14:textId="77777777" w:rsidR="00290510" w:rsidRPr="00ED5A18" w:rsidRDefault="00290510" w:rsidP="00DC5A18">
      <w:pPr>
        <w:ind w:left="420"/>
      </w:pPr>
    </w:p>
    <w:p w14:paraId="1212E09E" w14:textId="77777777" w:rsidR="00AC0C32" w:rsidRDefault="00AC0C32" w:rsidP="00AC0C32">
      <w:pPr>
        <w:pStyle w:val="1"/>
      </w:pPr>
      <w:bookmarkStart w:id="21" w:name="_Toc471342977"/>
      <w:bookmarkStart w:id="22" w:name="_Toc509234202"/>
      <w:r>
        <w:t>非功能需求</w:t>
      </w:r>
      <w:bookmarkEnd w:id="21"/>
      <w:bookmarkEnd w:id="22"/>
    </w:p>
    <w:p w14:paraId="793FBD33" w14:textId="77777777" w:rsidR="00AC0C32" w:rsidRDefault="00AC0C32" w:rsidP="00AC0C32">
      <w:pPr>
        <w:pStyle w:val="2"/>
      </w:pPr>
      <w:bookmarkStart w:id="23" w:name="_Toc471342978"/>
      <w:bookmarkStart w:id="24" w:name="_Toc509234203"/>
      <w:r>
        <w:rPr>
          <w:rFonts w:hint="eastAsia"/>
        </w:rPr>
        <w:t>性能需求</w:t>
      </w:r>
      <w:bookmarkEnd w:id="23"/>
      <w:bookmarkEnd w:id="24"/>
    </w:p>
    <w:p w14:paraId="1D4A54E3" w14:textId="77777777" w:rsidR="00AC0C32" w:rsidRDefault="00AC0C32" w:rsidP="00AC0C32">
      <w:pPr>
        <w:pStyle w:val="2"/>
      </w:pPr>
      <w:bookmarkStart w:id="25" w:name="_Toc471342979"/>
      <w:bookmarkStart w:id="26" w:name="_Toc509234204"/>
      <w:r>
        <w:rPr>
          <w:rFonts w:hint="eastAsia"/>
        </w:rPr>
        <w:t>系统需求</w:t>
      </w:r>
      <w:bookmarkEnd w:id="25"/>
      <w:bookmarkEnd w:id="26"/>
    </w:p>
    <w:p w14:paraId="47A7545E" w14:textId="77777777" w:rsidR="00AC0C32" w:rsidRPr="000C18B7" w:rsidRDefault="00AC0C32" w:rsidP="00AC0C32">
      <w:pPr>
        <w:pStyle w:val="2"/>
      </w:pPr>
      <w:bookmarkStart w:id="27" w:name="_Toc471342980"/>
      <w:bookmarkStart w:id="28" w:name="_Toc509234205"/>
      <w:r>
        <w:rPr>
          <w:rFonts w:hint="eastAsia"/>
        </w:rPr>
        <w:t>其他需求</w:t>
      </w:r>
      <w:bookmarkEnd w:id="27"/>
      <w:bookmarkEnd w:id="28"/>
    </w:p>
    <w:p w14:paraId="3D5B1A8B" w14:textId="77777777" w:rsidR="00AF50BB" w:rsidRDefault="00AF50BB" w:rsidP="006B560D">
      <w:pPr>
        <w:pStyle w:val="1"/>
        <w:numPr>
          <w:ilvl w:val="0"/>
          <w:numId w:val="0"/>
        </w:numPr>
        <w:rPr>
          <w:rFonts w:ascii="宋体" w:eastAsia="宋体" w:hAnsi="宋体"/>
          <w:lang w:val="en-US"/>
        </w:rPr>
      </w:pPr>
    </w:p>
    <w:sectPr w:rsidR="00AF50BB" w:rsidSect="007E1428">
      <w:pgSz w:w="11906" w:h="16838" w:code="9"/>
      <w:pgMar w:top="1440" w:right="1797" w:bottom="907" w:left="1797" w:header="851" w:footer="0"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4D36A" w14:textId="77777777" w:rsidR="003C619D" w:rsidRDefault="003C619D" w:rsidP="00BD514B">
      <w:r>
        <w:separator/>
      </w:r>
    </w:p>
  </w:endnote>
  <w:endnote w:type="continuationSeparator" w:id="0">
    <w:p w14:paraId="7C00A6B4" w14:textId="77777777" w:rsidR="003C619D" w:rsidRDefault="003C619D" w:rsidP="00BD5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幼圆">
    <w:altName w:val="宋体"/>
    <w:charset w:val="86"/>
    <w:family w:val="modern"/>
    <w:pitch w:val="fixed"/>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8"/>
    <w:family w:val="auto"/>
    <w:pitch w:val="variable"/>
    <w:sig w:usb0="A10102FF" w:usb1="38CF7CFA" w:usb2="00010016" w:usb3="00000000" w:csb0="0014000F" w:csb1="00000000"/>
  </w:font>
  <w:font w:name=".Apple Color Emoji UI">
    <w:altName w:val="Angsana New"/>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DengXian Light">
    <w:panose1 w:val="02010600030101010101"/>
    <w:charset w:val="88"/>
    <w:family w:val="auto"/>
    <w:pitch w:val="variable"/>
    <w:sig w:usb0="A10102FF" w:usb1="38CF7CFA" w:usb2="00010016" w:usb3="00000000" w:csb0="001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A0974" w14:textId="77777777" w:rsidR="00DA168E" w:rsidRDefault="00DA168E" w:rsidP="00873872">
    <w:pPr>
      <w:pStyle w:val="a7"/>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BDEE5" w14:textId="77777777" w:rsidR="003C619D" w:rsidRDefault="003C619D" w:rsidP="00BD514B">
      <w:r>
        <w:separator/>
      </w:r>
    </w:p>
  </w:footnote>
  <w:footnote w:type="continuationSeparator" w:id="0">
    <w:p w14:paraId="52309106" w14:textId="77777777" w:rsidR="003C619D" w:rsidRDefault="003C619D" w:rsidP="00BD5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C2501" w14:textId="77777777" w:rsidR="00DA168E" w:rsidRDefault="00DA168E" w:rsidP="006C2456">
    <w:pPr>
      <w:pStyle w:val="a5"/>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BD2CC816"/>
    <w:lvl w:ilvl="0">
      <w:start w:val="1"/>
      <w:numFmt w:val="decimal"/>
      <w:pStyle w:val="1"/>
      <w:lvlText w:val="%1."/>
      <w:lvlJc w:val="left"/>
    </w:lvl>
    <w:lvl w:ilvl="1">
      <w:start w:val="1"/>
      <w:numFmt w:val="decimal"/>
      <w:pStyle w:val="2"/>
      <w:lvlText w:val="%1.%2"/>
      <w:lvlJc w:val="left"/>
      <w:rPr>
        <w:lang w:eastAsia="zh-CN"/>
      </w:rPr>
    </w:lvl>
    <w:lvl w:ilvl="2">
      <w:start w:val="1"/>
      <w:numFmt w:val="decimal"/>
      <w:pStyle w:val="3"/>
      <w:lvlText w:val="%1.%2.%3"/>
      <w:lvlJc w:val="left"/>
      <w:rPr>
        <w:lang w:eastAsia="zh-CN"/>
      </w:rPr>
    </w:lvl>
    <w:lvl w:ilvl="3">
      <w:start w:val="1"/>
      <w:numFmt w:val="decimal"/>
      <w:pStyle w:val="4"/>
      <w:lvlText w:val="%1.%2.%3.%4"/>
      <w:lvlJc w:val="left"/>
    </w:lvl>
    <w:lvl w:ilvl="4">
      <w:start w:val="1"/>
      <w:numFmt w:val="decimal"/>
      <w:pStyle w:val="5"/>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59317D4"/>
    <w:multiLevelType w:val="hybridMultilevel"/>
    <w:tmpl w:val="CCE64934"/>
    <w:lvl w:ilvl="0" w:tplc="AB7AD0D2">
      <w:start w:val="1"/>
      <w:numFmt w:val="decimal"/>
      <w:lvlText w:val="%1."/>
      <w:lvlJc w:val="left"/>
      <w:pPr>
        <w:ind w:left="900" w:hanging="420"/>
      </w:pPr>
      <w:rPr>
        <w:rFonts w:hAnsi="Arial Unicode MS"/>
        <w:caps w:val="0"/>
        <w:smallCaps w:val="0"/>
        <w:strike w:val="0"/>
        <w:dstrike w:val="0"/>
        <w:color w:val="000000"/>
        <w:spacing w:val="0"/>
        <w:w w:val="100"/>
        <w:kern w:val="0"/>
        <w:position w:val="0"/>
        <w:highlight w:val="none"/>
        <w:vertAlign w:val="baseline"/>
      </w:rPr>
    </w:lvl>
    <w:lvl w:ilvl="1" w:tplc="9EBE7E62">
      <w:start w:val="1"/>
      <w:numFmt w:val="decimal"/>
      <w:lvlText w:val="%2."/>
      <w:lvlJc w:val="left"/>
      <w:pPr>
        <w:ind w:left="816" w:hanging="336"/>
      </w:pPr>
      <w:rPr>
        <w:rFonts w:hAnsi="Arial Unicode MS"/>
        <w:caps w:val="0"/>
        <w:smallCaps w:val="0"/>
        <w:strike w:val="0"/>
        <w:dstrike w:val="0"/>
        <w:color w:val="000000"/>
        <w:spacing w:val="0"/>
        <w:w w:val="100"/>
        <w:kern w:val="0"/>
        <w:position w:val="0"/>
        <w:highlight w:val="none"/>
        <w:vertAlign w:val="baseline"/>
      </w:rPr>
    </w:lvl>
    <w:lvl w:ilvl="2" w:tplc="189EDB00">
      <w:numFmt w:val="none"/>
      <w:lvlText w:val=""/>
      <w:lvlJc w:val="left"/>
      <w:pPr>
        <w:tabs>
          <w:tab w:val="num" w:pos="360"/>
        </w:tabs>
      </w:pPr>
    </w:lvl>
    <w:lvl w:ilvl="3" w:tplc="482E6B06">
      <w:numFmt w:val="none"/>
      <w:lvlText w:val=""/>
      <w:lvlJc w:val="left"/>
      <w:pPr>
        <w:tabs>
          <w:tab w:val="num" w:pos="360"/>
        </w:tabs>
      </w:pPr>
    </w:lvl>
    <w:lvl w:ilvl="4" w:tplc="619ADC70">
      <w:numFmt w:val="none"/>
      <w:lvlText w:val=""/>
      <w:lvlJc w:val="left"/>
      <w:pPr>
        <w:tabs>
          <w:tab w:val="num" w:pos="360"/>
        </w:tabs>
      </w:pPr>
    </w:lvl>
    <w:lvl w:ilvl="5" w:tplc="5A807444">
      <w:numFmt w:val="none"/>
      <w:lvlText w:val=""/>
      <w:lvlJc w:val="left"/>
      <w:pPr>
        <w:tabs>
          <w:tab w:val="num" w:pos="360"/>
        </w:tabs>
      </w:pPr>
    </w:lvl>
    <w:lvl w:ilvl="6" w:tplc="F4306E10">
      <w:numFmt w:val="none"/>
      <w:lvlText w:val=""/>
      <w:lvlJc w:val="left"/>
      <w:pPr>
        <w:tabs>
          <w:tab w:val="num" w:pos="360"/>
        </w:tabs>
      </w:pPr>
    </w:lvl>
    <w:lvl w:ilvl="7" w:tplc="E40C224C">
      <w:numFmt w:val="none"/>
      <w:lvlText w:val=""/>
      <w:lvlJc w:val="left"/>
      <w:pPr>
        <w:tabs>
          <w:tab w:val="num" w:pos="360"/>
        </w:tabs>
      </w:pPr>
    </w:lvl>
    <w:lvl w:ilvl="8" w:tplc="2EA279FA">
      <w:numFmt w:val="none"/>
      <w:lvlText w:val=""/>
      <w:lvlJc w:val="left"/>
      <w:pPr>
        <w:tabs>
          <w:tab w:val="num" w:pos="360"/>
        </w:tabs>
      </w:pPr>
    </w:lvl>
  </w:abstractNum>
  <w:abstractNum w:abstractNumId="2">
    <w:nsid w:val="06B45776"/>
    <w:multiLevelType w:val="hybridMultilevel"/>
    <w:tmpl w:val="33186C02"/>
    <w:styleLink w:val="40"/>
    <w:lvl w:ilvl="0" w:tplc="E7647D38">
      <w:start w:val="1"/>
      <w:numFmt w:val="decimal"/>
      <w:lvlText w:val="%1)"/>
      <w:lvlJc w:val="left"/>
      <w:pPr>
        <w:ind w:left="9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BCE8B8">
      <w:start w:val="1"/>
      <w:numFmt w:val="decimal"/>
      <w:lvlText w:val="%2)"/>
      <w:lvlJc w:val="left"/>
      <w:pPr>
        <w:ind w:left="12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53AA7AA">
      <w:start w:val="1"/>
      <w:numFmt w:val="decimal"/>
      <w:lvlText w:val="%3)"/>
      <w:lvlJc w:val="left"/>
      <w:pPr>
        <w:ind w:left="19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25E5378">
      <w:start w:val="1"/>
      <w:numFmt w:val="decimal"/>
      <w:lvlText w:val="%4)"/>
      <w:lvlJc w:val="left"/>
      <w:pPr>
        <w:ind w:left="26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06070BE">
      <w:start w:val="1"/>
      <w:numFmt w:val="decimal"/>
      <w:lvlText w:val="%5)"/>
      <w:lvlJc w:val="left"/>
      <w:pPr>
        <w:ind w:left="33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6B85D98">
      <w:start w:val="1"/>
      <w:numFmt w:val="decimal"/>
      <w:lvlText w:val="%6)"/>
      <w:lvlJc w:val="left"/>
      <w:pPr>
        <w:ind w:left="408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3468D2C">
      <w:start w:val="1"/>
      <w:numFmt w:val="decimal"/>
      <w:lvlText w:val="%7)"/>
      <w:lvlJc w:val="left"/>
      <w:pPr>
        <w:ind w:left="48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2480428">
      <w:start w:val="1"/>
      <w:numFmt w:val="decimal"/>
      <w:lvlText w:val="%8)"/>
      <w:lvlJc w:val="left"/>
      <w:pPr>
        <w:ind w:left="55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3E6D324">
      <w:start w:val="1"/>
      <w:numFmt w:val="decimal"/>
      <w:lvlText w:val="%9)"/>
      <w:lvlJc w:val="left"/>
      <w:pPr>
        <w:ind w:left="62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C1E0A0E"/>
    <w:multiLevelType w:val="hybridMultilevel"/>
    <w:tmpl w:val="B8AC5216"/>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0D856204"/>
    <w:multiLevelType w:val="hybridMultilevel"/>
    <w:tmpl w:val="1524642C"/>
    <w:styleLink w:val="50"/>
    <w:lvl w:ilvl="0" w:tplc="62002AA0">
      <w:start w:val="1"/>
      <w:numFmt w:val="decimal"/>
      <w:lvlText w:val="%1)"/>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8987142">
      <w:start w:val="1"/>
      <w:numFmt w:val="lowerLetter"/>
      <w:lvlText w:val="%2)"/>
      <w:lvlJc w:val="left"/>
      <w:pPr>
        <w:ind w:left="12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5B03462">
      <w:start w:val="1"/>
      <w:numFmt w:val="lowerRoman"/>
      <w:lvlText w:val="%3."/>
      <w:lvlJc w:val="left"/>
      <w:pPr>
        <w:ind w:left="168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C2673C">
      <w:start w:val="1"/>
      <w:numFmt w:val="decimal"/>
      <w:lvlText w:val="%4."/>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0D06C96">
      <w:start w:val="1"/>
      <w:numFmt w:val="lowerLetter"/>
      <w:lvlText w:val="%5)"/>
      <w:lvlJc w:val="left"/>
      <w:pPr>
        <w:ind w:left="252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03CEA8E">
      <w:start w:val="1"/>
      <w:numFmt w:val="lowerRoman"/>
      <w:lvlText w:val="%6."/>
      <w:lvlJc w:val="left"/>
      <w:pPr>
        <w:ind w:left="294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AE024B6">
      <w:start w:val="1"/>
      <w:numFmt w:val="decimal"/>
      <w:lvlText w:val="%7."/>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BEA5A32">
      <w:start w:val="1"/>
      <w:numFmt w:val="lowerLetter"/>
      <w:lvlText w:val="%8)"/>
      <w:lvlJc w:val="left"/>
      <w:pPr>
        <w:ind w:left="37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A8A5474">
      <w:start w:val="1"/>
      <w:numFmt w:val="lowerRoman"/>
      <w:lvlText w:val="%9."/>
      <w:lvlJc w:val="left"/>
      <w:pPr>
        <w:ind w:left="420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EA16F01"/>
    <w:multiLevelType w:val="hybridMultilevel"/>
    <w:tmpl w:val="89922928"/>
    <w:styleLink w:val="26"/>
    <w:lvl w:ilvl="0" w:tplc="2D38319E">
      <w:start w:val="1"/>
      <w:numFmt w:val="decimal"/>
      <w:lvlText w:val="%1)"/>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52226A4">
      <w:start w:val="1"/>
      <w:numFmt w:val="lowerLetter"/>
      <w:lvlText w:val="%2)"/>
      <w:lvlJc w:val="left"/>
      <w:pPr>
        <w:ind w:left="12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08C5E36">
      <w:start w:val="1"/>
      <w:numFmt w:val="lowerRoman"/>
      <w:lvlText w:val="%3."/>
      <w:lvlJc w:val="left"/>
      <w:pPr>
        <w:ind w:left="168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8003632">
      <w:start w:val="1"/>
      <w:numFmt w:val="decimal"/>
      <w:lvlText w:val="%4."/>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C9218EA">
      <w:start w:val="1"/>
      <w:numFmt w:val="lowerLetter"/>
      <w:lvlText w:val="%5)"/>
      <w:lvlJc w:val="left"/>
      <w:pPr>
        <w:ind w:left="252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9C66BC">
      <w:start w:val="1"/>
      <w:numFmt w:val="lowerRoman"/>
      <w:lvlText w:val="%6."/>
      <w:lvlJc w:val="left"/>
      <w:pPr>
        <w:ind w:left="294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BE22C2">
      <w:start w:val="1"/>
      <w:numFmt w:val="decimal"/>
      <w:lvlText w:val="%7."/>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31A4E4A">
      <w:start w:val="1"/>
      <w:numFmt w:val="lowerLetter"/>
      <w:lvlText w:val="%8)"/>
      <w:lvlJc w:val="left"/>
      <w:pPr>
        <w:ind w:left="37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7B6E7A6">
      <w:start w:val="1"/>
      <w:numFmt w:val="lowerRoman"/>
      <w:lvlText w:val="%9."/>
      <w:lvlJc w:val="left"/>
      <w:pPr>
        <w:ind w:left="420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156B5367"/>
    <w:multiLevelType w:val="hybridMultilevel"/>
    <w:tmpl w:val="B9FA2FCE"/>
    <w:lvl w:ilvl="0" w:tplc="04090009">
      <w:start w:val="1"/>
      <w:numFmt w:val="bullet"/>
      <w:lvlText w:val=""/>
      <w:lvlJc w:val="left"/>
      <w:pPr>
        <w:ind w:left="885" w:hanging="420"/>
      </w:pPr>
      <w:rPr>
        <w:rFonts w:ascii="Wingdings" w:hAnsi="Wingdings" w:hint="default"/>
      </w:rPr>
    </w:lvl>
    <w:lvl w:ilvl="1" w:tplc="04090003" w:tentative="1">
      <w:start w:val="1"/>
      <w:numFmt w:val="bullet"/>
      <w:lvlText w:val=""/>
      <w:lvlJc w:val="left"/>
      <w:pPr>
        <w:ind w:left="1305" w:hanging="420"/>
      </w:pPr>
      <w:rPr>
        <w:rFonts w:ascii="Wingdings" w:hAnsi="Wingdings" w:hint="default"/>
      </w:rPr>
    </w:lvl>
    <w:lvl w:ilvl="2" w:tplc="04090005" w:tentative="1">
      <w:start w:val="1"/>
      <w:numFmt w:val="bullet"/>
      <w:lvlText w:val=""/>
      <w:lvlJc w:val="left"/>
      <w:pPr>
        <w:ind w:left="1725" w:hanging="420"/>
      </w:pPr>
      <w:rPr>
        <w:rFonts w:ascii="Wingdings" w:hAnsi="Wingdings" w:hint="default"/>
      </w:rPr>
    </w:lvl>
    <w:lvl w:ilvl="3" w:tplc="04090001" w:tentative="1">
      <w:start w:val="1"/>
      <w:numFmt w:val="bullet"/>
      <w:lvlText w:val=""/>
      <w:lvlJc w:val="left"/>
      <w:pPr>
        <w:ind w:left="2145" w:hanging="420"/>
      </w:pPr>
      <w:rPr>
        <w:rFonts w:ascii="Wingdings" w:hAnsi="Wingdings" w:hint="default"/>
      </w:rPr>
    </w:lvl>
    <w:lvl w:ilvl="4" w:tplc="04090003" w:tentative="1">
      <w:start w:val="1"/>
      <w:numFmt w:val="bullet"/>
      <w:lvlText w:val=""/>
      <w:lvlJc w:val="left"/>
      <w:pPr>
        <w:ind w:left="2565" w:hanging="420"/>
      </w:pPr>
      <w:rPr>
        <w:rFonts w:ascii="Wingdings" w:hAnsi="Wingdings" w:hint="default"/>
      </w:rPr>
    </w:lvl>
    <w:lvl w:ilvl="5" w:tplc="04090005" w:tentative="1">
      <w:start w:val="1"/>
      <w:numFmt w:val="bullet"/>
      <w:lvlText w:val=""/>
      <w:lvlJc w:val="left"/>
      <w:pPr>
        <w:ind w:left="2985" w:hanging="420"/>
      </w:pPr>
      <w:rPr>
        <w:rFonts w:ascii="Wingdings" w:hAnsi="Wingdings" w:hint="default"/>
      </w:rPr>
    </w:lvl>
    <w:lvl w:ilvl="6" w:tplc="04090001" w:tentative="1">
      <w:start w:val="1"/>
      <w:numFmt w:val="bullet"/>
      <w:lvlText w:val=""/>
      <w:lvlJc w:val="left"/>
      <w:pPr>
        <w:ind w:left="3405" w:hanging="420"/>
      </w:pPr>
      <w:rPr>
        <w:rFonts w:ascii="Wingdings" w:hAnsi="Wingdings" w:hint="default"/>
      </w:rPr>
    </w:lvl>
    <w:lvl w:ilvl="7" w:tplc="04090003" w:tentative="1">
      <w:start w:val="1"/>
      <w:numFmt w:val="bullet"/>
      <w:lvlText w:val=""/>
      <w:lvlJc w:val="left"/>
      <w:pPr>
        <w:ind w:left="3825" w:hanging="420"/>
      </w:pPr>
      <w:rPr>
        <w:rFonts w:ascii="Wingdings" w:hAnsi="Wingdings" w:hint="default"/>
      </w:rPr>
    </w:lvl>
    <w:lvl w:ilvl="8" w:tplc="04090005" w:tentative="1">
      <w:start w:val="1"/>
      <w:numFmt w:val="bullet"/>
      <w:lvlText w:val=""/>
      <w:lvlJc w:val="left"/>
      <w:pPr>
        <w:ind w:left="4245" w:hanging="420"/>
      </w:pPr>
      <w:rPr>
        <w:rFonts w:ascii="Wingdings" w:hAnsi="Wingdings" w:hint="default"/>
      </w:rPr>
    </w:lvl>
  </w:abstractNum>
  <w:abstractNum w:abstractNumId="7">
    <w:nsid w:val="1CF04EC8"/>
    <w:multiLevelType w:val="hybridMultilevel"/>
    <w:tmpl w:val="804A2A80"/>
    <w:lvl w:ilvl="0" w:tplc="04090011">
      <w:start w:val="1"/>
      <w:numFmt w:val="decimal"/>
      <w:lvlText w:val="%1)"/>
      <w:lvlJc w:val="left"/>
      <w:pPr>
        <w:ind w:left="840" w:hanging="420"/>
      </w:pPr>
      <w:rPr>
        <w:rFonts w:hint="default"/>
      </w:rPr>
    </w:lvl>
    <w:lvl w:ilvl="1" w:tplc="B6F437AC">
      <w:start w:val="1"/>
      <w:numFmt w:val="decimal"/>
      <w:lvlText w:val="%2）"/>
      <w:lvlJc w:val="left"/>
      <w:pPr>
        <w:ind w:left="1200" w:hanging="36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DF1524C"/>
    <w:multiLevelType w:val="hybridMultilevel"/>
    <w:tmpl w:val="E3EA39DC"/>
    <w:lvl w:ilvl="0" w:tplc="04090011">
      <w:start w:val="1"/>
      <w:numFmt w:val="decimal"/>
      <w:lvlText w:val="%1)"/>
      <w:lvlJc w:val="left"/>
      <w:pPr>
        <w:ind w:left="840" w:hanging="420"/>
      </w:pPr>
      <w:rPr>
        <w:rFonts w:hint="default"/>
        <w:lang w:val="x-none"/>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F640042"/>
    <w:multiLevelType w:val="multilevel"/>
    <w:tmpl w:val="70FCD68E"/>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1F936EFF"/>
    <w:multiLevelType w:val="hybridMultilevel"/>
    <w:tmpl w:val="145C6A1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
    <w:nsid w:val="21877C91"/>
    <w:multiLevelType w:val="hybridMultilevel"/>
    <w:tmpl w:val="119844EA"/>
    <w:lvl w:ilvl="0" w:tplc="04090019">
      <w:start w:val="1"/>
      <w:numFmt w:val="lowerLetter"/>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24AD3819"/>
    <w:multiLevelType w:val="hybridMultilevel"/>
    <w:tmpl w:val="786C5574"/>
    <w:numStyleLink w:val="14"/>
  </w:abstractNum>
  <w:abstractNum w:abstractNumId="13">
    <w:nsid w:val="2FF50A0C"/>
    <w:multiLevelType w:val="hybridMultilevel"/>
    <w:tmpl w:val="50B0096C"/>
    <w:lvl w:ilvl="0" w:tplc="04090001">
      <w:start w:val="1"/>
      <w:numFmt w:val="bullet"/>
      <w:lvlText w:val=""/>
      <w:lvlJc w:val="left"/>
      <w:pPr>
        <w:ind w:left="900" w:hanging="480"/>
      </w:pPr>
      <w:rPr>
        <w:rFonts w:ascii="Wingdings" w:hAnsi="Wingdings" w:hint="default"/>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nsid w:val="2FFF0775"/>
    <w:multiLevelType w:val="hybridMultilevel"/>
    <w:tmpl w:val="E20A1384"/>
    <w:numStyleLink w:val="31"/>
  </w:abstractNum>
  <w:abstractNum w:abstractNumId="15">
    <w:nsid w:val="39716894"/>
    <w:multiLevelType w:val="multilevel"/>
    <w:tmpl w:val="9ADA215E"/>
    <w:lvl w:ilvl="0">
      <w:start w:val="1"/>
      <w:numFmt w:val="decimal"/>
      <w:pStyle w:val="11"/>
      <w:lvlText w:val="%1."/>
      <w:lvlJc w:val="left"/>
      <w:pPr>
        <w:ind w:left="432" w:hanging="432"/>
      </w:pPr>
    </w:lvl>
    <w:lvl w:ilvl="1">
      <w:start w:val="1"/>
      <w:numFmt w:val="decimal"/>
      <w:pStyle w:val="21"/>
      <w:lvlText w:val="%1.%2"/>
      <w:lvlJc w:val="left"/>
      <w:pPr>
        <w:ind w:left="576" w:hanging="576"/>
      </w:pPr>
      <w:rPr>
        <w:lang w:eastAsia="zh-CN"/>
      </w:rPr>
    </w:lvl>
    <w:lvl w:ilvl="2">
      <w:start w:val="1"/>
      <w:numFmt w:val="decimal"/>
      <w:pStyle w:val="310"/>
      <w:lvlText w:val="%1.%2.%3"/>
      <w:lvlJc w:val="left"/>
      <w:pPr>
        <w:ind w:left="720" w:hanging="720"/>
      </w:pPr>
      <w:rPr>
        <w:lang w:eastAsia="zh-CN"/>
      </w:r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39B34A56"/>
    <w:multiLevelType w:val="hybridMultilevel"/>
    <w:tmpl w:val="F594C80A"/>
    <w:styleLink w:val="29"/>
    <w:lvl w:ilvl="0" w:tplc="BA38A8EE">
      <w:start w:val="1"/>
      <w:numFmt w:val="decimal"/>
      <w:lvlText w:val="%1)"/>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A18B490">
      <w:start w:val="1"/>
      <w:numFmt w:val="lowerLetter"/>
      <w:lvlText w:val="%2)"/>
      <w:lvlJc w:val="left"/>
      <w:pPr>
        <w:ind w:left="12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CEC5A8">
      <w:start w:val="1"/>
      <w:numFmt w:val="lowerRoman"/>
      <w:lvlText w:val="%3."/>
      <w:lvlJc w:val="left"/>
      <w:pPr>
        <w:ind w:left="168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BDE0F1E">
      <w:start w:val="1"/>
      <w:numFmt w:val="decimal"/>
      <w:lvlText w:val="%4."/>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987234">
      <w:start w:val="1"/>
      <w:numFmt w:val="lowerLetter"/>
      <w:lvlText w:val="%5)"/>
      <w:lvlJc w:val="left"/>
      <w:pPr>
        <w:ind w:left="252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AA04B92">
      <w:start w:val="1"/>
      <w:numFmt w:val="lowerRoman"/>
      <w:lvlText w:val="%6."/>
      <w:lvlJc w:val="left"/>
      <w:pPr>
        <w:ind w:left="294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C248FAE">
      <w:start w:val="1"/>
      <w:numFmt w:val="decimal"/>
      <w:lvlText w:val="%7."/>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DD87074">
      <w:start w:val="1"/>
      <w:numFmt w:val="lowerLetter"/>
      <w:lvlText w:val="%8)"/>
      <w:lvlJc w:val="left"/>
      <w:pPr>
        <w:ind w:left="37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24680FC">
      <w:start w:val="1"/>
      <w:numFmt w:val="lowerRoman"/>
      <w:lvlText w:val="%9."/>
      <w:lvlJc w:val="left"/>
      <w:pPr>
        <w:ind w:left="420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3A143F26"/>
    <w:multiLevelType w:val="hybridMultilevel"/>
    <w:tmpl w:val="F594C80A"/>
    <w:numStyleLink w:val="29"/>
  </w:abstractNum>
  <w:abstractNum w:abstractNumId="18">
    <w:nsid w:val="3A8D604C"/>
    <w:multiLevelType w:val="hybridMultilevel"/>
    <w:tmpl w:val="89922928"/>
    <w:numStyleLink w:val="26"/>
  </w:abstractNum>
  <w:abstractNum w:abstractNumId="19">
    <w:nsid w:val="3D9A03B1"/>
    <w:multiLevelType w:val="hybridMultilevel"/>
    <w:tmpl w:val="A670A692"/>
    <w:styleLink w:val="13"/>
    <w:lvl w:ilvl="0" w:tplc="DDC2F254">
      <w:start w:val="1"/>
      <w:numFmt w:val="decimal"/>
      <w:lvlText w:val="%1)"/>
      <w:lvlJc w:val="left"/>
      <w:pPr>
        <w:ind w:left="9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9E2D870">
      <w:start w:val="1"/>
      <w:numFmt w:val="decimal"/>
      <w:lvlText w:val="%2)"/>
      <w:lvlJc w:val="left"/>
      <w:pPr>
        <w:ind w:left="12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E0C594C">
      <w:start w:val="1"/>
      <w:numFmt w:val="decimal"/>
      <w:lvlText w:val="%3)"/>
      <w:lvlJc w:val="left"/>
      <w:pPr>
        <w:ind w:left="19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1281466">
      <w:start w:val="1"/>
      <w:numFmt w:val="decimal"/>
      <w:lvlText w:val="%4)"/>
      <w:lvlJc w:val="left"/>
      <w:pPr>
        <w:ind w:left="26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474F326">
      <w:start w:val="1"/>
      <w:numFmt w:val="decimal"/>
      <w:lvlText w:val="%5)"/>
      <w:lvlJc w:val="left"/>
      <w:pPr>
        <w:ind w:left="33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FB8BB50">
      <w:start w:val="1"/>
      <w:numFmt w:val="decimal"/>
      <w:lvlText w:val="%6)"/>
      <w:lvlJc w:val="left"/>
      <w:pPr>
        <w:ind w:left="408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C3429E8">
      <w:start w:val="1"/>
      <w:numFmt w:val="decimal"/>
      <w:lvlText w:val="%7)"/>
      <w:lvlJc w:val="left"/>
      <w:pPr>
        <w:ind w:left="48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B5AFAA8">
      <w:start w:val="1"/>
      <w:numFmt w:val="decimal"/>
      <w:lvlText w:val="%8)"/>
      <w:lvlJc w:val="left"/>
      <w:pPr>
        <w:ind w:left="55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426C752">
      <w:start w:val="1"/>
      <w:numFmt w:val="decimal"/>
      <w:lvlText w:val="%9)"/>
      <w:lvlJc w:val="left"/>
      <w:pPr>
        <w:ind w:left="62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3E7B357C"/>
    <w:multiLevelType w:val="hybridMultilevel"/>
    <w:tmpl w:val="11204E70"/>
    <w:styleLink w:val="16"/>
    <w:lvl w:ilvl="0" w:tplc="95A8CE0C">
      <w:start w:val="1"/>
      <w:numFmt w:val="decimal"/>
      <w:lvlText w:val="%1)"/>
      <w:lvlJc w:val="left"/>
      <w:pPr>
        <w:ind w:left="9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F8C1840">
      <w:start w:val="1"/>
      <w:numFmt w:val="decimal"/>
      <w:lvlText w:val="%2)"/>
      <w:lvlJc w:val="left"/>
      <w:pPr>
        <w:ind w:left="12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8E23722">
      <w:start w:val="1"/>
      <w:numFmt w:val="decimal"/>
      <w:lvlText w:val="%3)"/>
      <w:lvlJc w:val="left"/>
      <w:pPr>
        <w:ind w:left="19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0BE8BD8">
      <w:start w:val="1"/>
      <w:numFmt w:val="decimal"/>
      <w:lvlText w:val="%4)"/>
      <w:lvlJc w:val="left"/>
      <w:pPr>
        <w:ind w:left="26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FCA9008">
      <w:start w:val="1"/>
      <w:numFmt w:val="decimal"/>
      <w:lvlText w:val="%5)"/>
      <w:lvlJc w:val="left"/>
      <w:pPr>
        <w:ind w:left="33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869E4A">
      <w:start w:val="1"/>
      <w:numFmt w:val="decimal"/>
      <w:lvlText w:val="%6)"/>
      <w:lvlJc w:val="left"/>
      <w:pPr>
        <w:ind w:left="408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E800CA4">
      <w:start w:val="1"/>
      <w:numFmt w:val="decimal"/>
      <w:lvlText w:val="%7)"/>
      <w:lvlJc w:val="left"/>
      <w:pPr>
        <w:ind w:left="48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4004C00">
      <w:start w:val="1"/>
      <w:numFmt w:val="decimal"/>
      <w:lvlText w:val="%8)"/>
      <w:lvlJc w:val="left"/>
      <w:pPr>
        <w:ind w:left="55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AF01E16">
      <w:start w:val="1"/>
      <w:numFmt w:val="decimal"/>
      <w:lvlText w:val="%9)"/>
      <w:lvlJc w:val="left"/>
      <w:pPr>
        <w:ind w:left="62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nsid w:val="3FAE3A36"/>
    <w:multiLevelType w:val="hybridMultilevel"/>
    <w:tmpl w:val="E20A1384"/>
    <w:styleLink w:val="31"/>
    <w:lvl w:ilvl="0" w:tplc="EF949802">
      <w:start w:val="1"/>
      <w:numFmt w:val="decimal"/>
      <w:lvlText w:val="%1)"/>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74CA60">
      <w:start w:val="1"/>
      <w:numFmt w:val="lowerLetter"/>
      <w:lvlText w:val="%2)"/>
      <w:lvlJc w:val="left"/>
      <w:pPr>
        <w:ind w:left="12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AA6D268">
      <w:start w:val="1"/>
      <w:numFmt w:val="lowerRoman"/>
      <w:lvlText w:val="%3."/>
      <w:lvlJc w:val="left"/>
      <w:pPr>
        <w:ind w:left="168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6D62966">
      <w:start w:val="1"/>
      <w:numFmt w:val="decimal"/>
      <w:lvlText w:val="%4."/>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1C4AA22">
      <w:start w:val="1"/>
      <w:numFmt w:val="lowerLetter"/>
      <w:lvlText w:val="%5)"/>
      <w:lvlJc w:val="left"/>
      <w:pPr>
        <w:ind w:left="252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9F09EC6">
      <w:start w:val="1"/>
      <w:numFmt w:val="lowerRoman"/>
      <w:lvlText w:val="%6."/>
      <w:lvlJc w:val="left"/>
      <w:pPr>
        <w:ind w:left="294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EF803C0">
      <w:start w:val="1"/>
      <w:numFmt w:val="decimal"/>
      <w:lvlText w:val="%7."/>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0F84FD2">
      <w:start w:val="1"/>
      <w:numFmt w:val="lowerLetter"/>
      <w:lvlText w:val="%8)"/>
      <w:lvlJc w:val="left"/>
      <w:pPr>
        <w:ind w:left="37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3C462C8">
      <w:start w:val="1"/>
      <w:numFmt w:val="lowerRoman"/>
      <w:lvlText w:val="%9."/>
      <w:lvlJc w:val="left"/>
      <w:pPr>
        <w:ind w:left="420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42E87648"/>
    <w:multiLevelType w:val="hybridMultilevel"/>
    <w:tmpl w:val="E00A8872"/>
    <w:lvl w:ilvl="0" w:tplc="1668F7DA">
      <w:start w:val="1"/>
      <w:numFmt w:val="decimal"/>
      <w:lvlText w:val="%1)"/>
      <w:lvlJc w:val="left"/>
      <w:pPr>
        <w:tabs>
          <w:tab w:val="num" w:pos="720"/>
        </w:tabs>
        <w:ind w:left="720" w:hanging="360"/>
      </w:pPr>
    </w:lvl>
    <w:lvl w:ilvl="1" w:tplc="0A00FF7E" w:tentative="1">
      <w:start w:val="1"/>
      <w:numFmt w:val="decimal"/>
      <w:lvlText w:val="%2)"/>
      <w:lvlJc w:val="left"/>
      <w:pPr>
        <w:tabs>
          <w:tab w:val="num" w:pos="1440"/>
        </w:tabs>
        <w:ind w:left="1440" w:hanging="360"/>
      </w:pPr>
    </w:lvl>
    <w:lvl w:ilvl="2" w:tplc="31D8724E" w:tentative="1">
      <w:start w:val="1"/>
      <w:numFmt w:val="decimal"/>
      <w:lvlText w:val="%3)"/>
      <w:lvlJc w:val="left"/>
      <w:pPr>
        <w:tabs>
          <w:tab w:val="num" w:pos="2160"/>
        </w:tabs>
        <w:ind w:left="2160" w:hanging="360"/>
      </w:pPr>
    </w:lvl>
    <w:lvl w:ilvl="3" w:tplc="A9048434" w:tentative="1">
      <w:start w:val="1"/>
      <w:numFmt w:val="decimal"/>
      <w:lvlText w:val="%4)"/>
      <w:lvlJc w:val="left"/>
      <w:pPr>
        <w:tabs>
          <w:tab w:val="num" w:pos="2880"/>
        </w:tabs>
        <w:ind w:left="2880" w:hanging="360"/>
      </w:pPr>
    </w:lvl>
    <w:lvl w:ilvl="4" w:tplc="23E2E11E" w:tentative="1">
      <w:start w:val="1"/>
      <w:numFmt w:val="decimal"/>
      <w:lvlText w:val="%5)"/>
      <w:lvlJc w:val="left"/>
      <w:pPr>
        <w:tabs>
          <w:tab w:val="num" w:pos="3600"/>
        </w:tabs>
        <w:ind w:left="3600" w:hanging="360"/>
      </w:pPr>
    </w:lvl>
    <w:lvl w:ilvl="5" w:tplc="EA822542" w:tentative="1">
      <w:start w:val="1"/>
      <w:numFmt w:val="decimal"/>
      <w:lvlText w:val="%6)"/>
      <w:lvlJc w:val="left"/>
      <w:pPr>
        <w:tabs>
          <w:tab w:val="num" w:pos="4320"/>
        </w:tabs>
        <w:ind w:left="4320" w:hanging="360"/>
      </w:pPr>
    </w:lvl>
    <w:lvl w:ilvl="6" w:tplc="9A3EEC00" w:tentative="1">
      <w:start w:val="1"/>
      <w:numFmt w:val="decimal"/>
      <w:lvlText w:val="%7)"/>
      <w:lvlJc w:val="left"/>
      <w:pPr>
        <w:tabs>
          <w:tab w:val="num" w:pos="5040"/>
        </w:tabs>
        <w:ind w:left="5040" w:hanging="360"/>
      </w:pPr>
    </w:lvl>
    <w:lvl w:ilvl="7" w:tplc="76786B84" w:tentative="1">
      <w:start w:val="1"/>
      <w:numFmt w:val="decimal"/>
      <w:lvlText w:val="%8)"/>
      <w:lvlJc w:val="left"/>
      <w:pPr>
        <w:tabs>
          <w:tab w:val="num" w:pos="5760"/>
        </w:tabs>
        <w:ind w:left="5760" w:hanging="360"/>
      </w:pPr>
    </w:lvl>
    <w:lvl w:ilvl="8" w:tplc="174655E4" w:tentative="1">
      <w:start w:val="1"/>
      <w:numFmt w:val="decimal"/>
      <w:lvlText w:val="%9)"/>
      <w:lvlJc w:val="left"/>
      <w:pPr>
        <w:tabs>
          <w:tab w:val="num" w:pos="6480"/>
        </w:tabs>
        <w:ind w:left="6480" w:hanging="360"/>
      </w:pPr>
    </w:lvl>
  </w:abstractNum>
  <w:abstractNum w:abstractNumId="23">
    <w:nsid w:val="45341E3B"/>
    <w:multiLevelType w:val="hybridMultilevel"/>
    <w:tmpl w:val="EBB0836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4">
    <w:nsid w:val="4DD11CB4"/>
    <w:multiLevelType w:val="hybridMultilevel"/>
    <w:tmpl w:val="BEBCE72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nsid w:val="4F104CBD"/>
    <w:multiLevelType w:val="hybridMultilevel"/>
    <w:tmpl w:val="740A20CA"/>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50CC7394"/>
    <w:multiLevelType w:val="hybridMultilevel"/>
    <w:tmpl w:val="3856A106"/>
    <w:numStyleLink w:val="30"/>
  </w:abstractNum>
  <w:abstractNum w:abstractNumId="27">
    <w:nsid w:val="55D92B92"/>
    <w:multiLevelType w:val="hybridMultilevel"/>
    <w:tmpl w:val="11204E70"/>
    <w:numStyleLink w:val="16"/>
  </w:abstractNum>
  <w:abstractNum w:abstractNumId="28">
    <w:nsid w:val="58712521"/>
    <w:multiLevelType w:val="hybridMultilevel"/>
    <w:tmpl w:val="314223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93502F6"/>
    <w:multiLevelType w:val="hybridMultilevel"/>
    <w:tmpl w:val="33186C02"/>
    <w:numStyleLink w:val="40"/>
  </w:abstractNum>
  <w:abstractNum w:abstractNumId="30">
    <w:nsid w:val="5AC03687"/>
    <w:multiLevelType w:val="hybridMultilevel"/>
    <w:tmpl w:val="2C3C6F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F5D4E29"/>
    <w:multiLevelType w:val="hybridMultilevel"/>
    <w:tmpl w:val="1524642C"/>
    <w:numStyleLink w:val="50"/>
  </w:abstractNum>
  <w:abstractNum w:abstractNumId="32">
    <w:nsid w:val="649E5D57"/>
    <w:multiLevelType w:val="hybridMultilevel"/>
    <w:tmpl w:val="A670A692"/>
    <w:numStyleLink w:val="13"/>
  </w:abstractNum>
  <w:abstractNum w:abstractNumId="33">
    <w:nsid w:val="66A91BC5"/>
    <w:multiLevelType w:val="hybridMultilevel"/>
    <w:tmpl w:val="25EAD62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4">
    <w:nsid w:val="68346A84"/>
    <w:multiLevelType w:val="hybridMultilevel"/>
    <w:tmpl w:val="3856A106"/>
    <w:styleLink w:val="30"/>
    <w:lvl w:ilvl="0" w:tplc="F238D9CC">
      <w:start w:val="1"/>
      <w:numFmt w:val="decimal"/>
      <w:lvlText w:val="%1)"/>
      <w:lvlJc w:val="left"/>
      <w:pPr>
        <w:ind w:left="841"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A24259A">
      <w:start w:val="1"/>
      <w:numFmt w:val="lowerLetter"/>
      <w:lvlText w:val="%2)"/>
      <w:lvlJc w:val="left"/>
      <w:pPr>
        <w:ind w:left="1261"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E90FC40">
      <w:start w:val="1"/>
      <w:numFmt w:val="lowerRoman"/>
      <w:lvlText w:val="%3."/>
      <w:lvlJc w:val="left"/>
      <w:pPr>
        <w:ind w:left="1681"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6D2DCCE">
      <w:start w:val="1"/>
      <w:numFmt w:val="decimal"/>
      <w:lvlText w:val="%4."/>
      <w:lvlJc w:val="left"/>
      <w:pPr>
        <w:ind w:left="2101"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BAC8ED8">
      <w:start w:val="1"/>
      <w:numFmt w:val="lowerLetter"/>
      <w:lvlText w:val="%5)"/>
      <w:lvlJc w:val="left"/>
      <w:pPr>
        <w:ind w:left="2521"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D3C0126">
      <w:start w:val="1"/>
      <w:numFmt w:val="lowerRoman"/>
      <w:lvlText w:val="%6."/>
      <w:lvlJc w:val="left"/>
      <w:pPr>
        <w:ind w:left="2941"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6565AA0">
      <w:start w:val="1"/>
      <w:numFmt w:val="decimal"/>
      <w:lvlText w:val="%7."/>
      <w:lvlJc w:val="left"/>
      <w:pPr>
        <w:ind w:left="3361"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5E62CFE">
      <w:start w:val="1"/>
      <w:numFmt w:val="lowerLetter"/>
      <w:lvlText w:val="%8)"/>
      <w:lvlJc w:val="left"/>
      <w:pPr>
        <w:ind w:left="3781"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32A0140">
      <w:start w:val="1"/>
      <w:numFmt w:val="lowerRoman"/>
      <w:lvlText w:val="%9."/>
      <w:lvlJc w:val="left"/>
      <w:pPr>
        <w:ind w:left="4201"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nsid w:val="69867A1F"/>
    <w:multiLevelType w:val="hybridMultilevel"/>
    <w:tmpl w:val="119844EA"/>
    <w:lvl w:ilvl="0" w:tplc="04090019">
      <w:start w:val="1"/>
      <w:numFmt w:val="lowerLetter"/>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6">
    <w:nsid w:val="69E37DDA"/>
    <w:multiLevelType w:val="hybridMultilevel"/>
    <w:tmpl w:val="D13690D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6E0D2E79"/>
    <w:multiLevelType w:val="hybridMultilevel"/>
    <w:tmpl w:val="2AE4E2E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3401F7D"/>
    <w:multiLevelType w:val="hybridMultilevel"/>
    <w:tmpl w:val="FCFE5E6C"/>
    <w:lvl w:ilvl="0" w:tplc="04090011">
      <w:start w:val="1"/>
      <w:numFmt w:val="decimal"/>
      <w:lvlText w:val="%1)"/>
      <w:lvlJc w:val="left"/>
      <w:pPr>
        <w:ind w:left="840" w:hanging="420"/>
      </w:pPr>
      <w:rPr>
        <w:rFonts w:hint="default"/>
      </w:rPr>
    </w:lvl>
    <w:lvl w:ilvl="1" w:tplc="B6F437AC">
      <w:start w:val="1"/>
      <w:numFmt w:val="decimal"/>
      <w:lvlText w:val="%2）"/>
      <w:lvlJc w:val="left"/>
      <w:pPr>
        <w:ind w:left="1200" w:hanging="36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773E5D7D"/>
    <w:multiLevelType w:val="hybridMultilevel"/>
    <w:tmpl w:val="786C5574"/>
    <w:styleLink w:val="14"/>
    <w:lvl w:ilvl="0" w:tplc="B700F21A">
      <w:start w:val="1"/>
      <w:numFmt w:val="decimal"/>
      <w:lvlText w:val="%1)"/>
      <w:lvlJc w:val="left"/>
      <w:pPr>
        <w:ind w:left="9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188E028">
      <w:start w:val="1"/>
      <w:numFmt w:val="decimal"/>
      <w:lvlText w:val="%2)"/>
      <w:lvlJc w:val="left"/>
      <w:pPr>
        <w:ind w:left="12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C9E6136">
      <w:start w:val="1"/>
      <w:numFmt w:val="decimal"/>
      <w:lvlText w:val="%3)"/>
      <w:lvlJc w:val="left"/>
      <w:pPr>
        <w:ind w:left="19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27AE2BE">
      <w:start w:val="1"/>
      <w:numFmt w:val="decimal"/>
      <w:lvlText w:val="%4)"/>
      <w:lvlJc w:val="left"/>
      <w:pPr>
        <w:ind w:left="26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92CA58A">
      <w:start w:val="1"/>
      <w:numFmt w:val="decimal"/>
      <w:lvlText w:val="%5)"/>
      <w:lvlJc w:val="left"/>
      <w:pPr>
        <w:ind w:left="33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77651E6">
      <w:start w:val="1"/>
      <w:numFmt w:val="decimal"/>
      <w:lvlText w:val="%6)"/>
      <w:lvlJc w:val="left"/>
      <w:pPr>
        <w:ind w:left="408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3603E78">
      <w:start w:val="1"/>
      <w:numFmt w:val="decimal"/>
      <w:lvlText w:val="%7)"/>
      <w:lvlJc w:val="left"/>
      <w:pPr>
        <w:ind w:left="48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49E836E">
      <w:start w:val="1"/>
      <w:numFmt w:val="decimal"/>
      <w:lvlText w:val="%8)"/>
      <w:lvlJc w:val="left"/>
      <w:pPr>
        <w:ind w:left="55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09A87AE">
      <w:start w:val="1"/>
      <w:numFmt w:val="decimal"/>
      <w:lvlText w:val="%9)"/>
      <w:lvlJc w:val="left"/>
      <w:pPr>
        <w:ind w:left="62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nsid w:val="7871672E"/>
    <w:multiLevelType w:val="hybridMultilevel"/>
    <w:tmpl w:val="446AFBF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1">
    <w:nsid w:val="7BDE4872"/>
    <w:multiLevelType w:val="hybridMultilevel"/>
    <w:tmpl w:val="7514063A"/>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7DE50B6C"/>
    <w:multiLevelType w:val="hybridMultilevel"/>
    <w:tmpl w:val="409ACDAE"/>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9"/>
  </w:num>
  <w:num w:numId="3">
    <w:abstractNumId w:val="15"/>
  </w:num>
  <w:num w:numId="4">
    <w:abstractNumId w:val="2"/>
  </w:num>
  <w:num w:numId="5">
    <w:abstractNumId w:val="29"/>
  </w:num>
  <w:num w:numId="6">
    <w:abstractNumId w:val="4"/>
  </w:num>
  <w:num w:numId="7">
    <w:abstractNumId w:val="31"/>
  </w:num>
  <w:num w:numId="8">
    <w:abstractNumId w:val="19"/>
  </w:num>
  <w:num w:numId="9">
    <w:abstractNumId w:val="32"/>
  </w:num>
  <w:num w:numId="10">
    <w:abstractNumId w:val="39"/>
  </w:num>
  <w:num w:numId="11">
    <w:abstractNumId w:val="12"/>
  </w:num>
  <w:num w:numId="12">
    <w:abstractNumId w:val="20"/>
  </w:num>
  <w:num w:numId="13">
    <w:abstractNumId w:val="27"/>
  </w:num>
  <w:num w:numId="14">
    <w:abstractNumId w:val="5"/>
  </w:num>
  <w:num w:numId="15">
    <w:abstractNumId w:val="18"/>
  </w:num>
  <w:num w:numId="16">
    <w:abstractNumId w:val="16"/>
  </w:num>
  <w:num w:numId="17">
    <w:abstractNumId w:val="17"/>
  </w:num>
  <w:num w:numId="18">
    <w:abstractNumId w:val="34"/>
  </w:num>
  <w:num w:numId="19">
    <w:abstractNumId w:val="26"/>
  </w:num>
  <w:num w:numId="20">
    <w:abstractNumId w:val="21"/>
  </w:num>
  <w:num w:numId="21">
    <w:abstractNumId w:val="14"/>
  </w:num>
  <w:num w:numId="22">
    <w:abstractNumId w:val="24"/>
  </w:num>
  <w:num w:numId="23">
    <w:abstractNumId w:val="42"/>
  </w:num>
  <w:num w:numId="24">
    <w:abstractNumId w:val="35"/>
  </w:num>
  <w:num w:numId="25">
    <w:abstractNumId w:val="8"/>
  </w:num>
  <w:num w:numId="26">
    <w:abstractNumId w:val="41"/>
  </w:num>
  <w:num w:numId="27">
    <w:abstractNumId w:val="36"/>
  </w:num>
  <w:num w:numId="28">
    <w:abstractNumId w:val="3"/>
  </w:num>
  <w:num w:numId="29">
    <w:abstractNumId w:val="40"/>
  </w:num>
  <w:num w:numId="30">
    <w:abstractNumId w:val="6"/>
  </w:num>
  <w:num w:numId="31">
    <w:abstractNumId w:val="11"/>
  </w:num>
  <w:num w:numId="32">
    <w:abstractNumId w:val="38"/>
  </w:num>
  <w:num w:numId="33">
    <w:abstractNumId w:val="22"/>
  </w:num>
  <w:num w:numId="34">
    <w:abstractNumId w:val="7"/>
  </w:num>
  <w:num w:numId="35">
    <w:abstractNumId w:val="1"/>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25"/>
  </w:num>
  <w:num w:numId="39">
    <w:abstractNumId w:val="10"/>
  </w:num>
  <w:num w:numId="40">
    <w:abstractNumId w:val="13"/>
  </w:num>
  <w:num w:numId="41">
    <w:abstractNumId w:val="33"/>
  </w:num>
  <w:num w:numId="42">
    <w:abstractNumId w:val="23"/>
  </w:num>
  <w:num w:numId="43">
    <w:abstractNumId w:val="37"/>
  </w:num>
  <w:num w:numId="44">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proofState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05D"/>
    <w:rsid w:val="00000702"/>
    <w:rsid w:val="00001DCE"/>
    <w:rsid w:val="0000272E"/>
    <w:rsid w:val="0000283D"/>
    <w:rsid w:val="000028B2"/>
    <w:rsid w:val="00003691"/>
    <w:rsid w:val="000038D5"/>
    <w:rsid w:val="0000485C"/>
    <w:rsid w:val="00004C1C"/>
    <w:rsid w:val="00004D21"/>
    <w:rsid w:val="00004E2D"/>
    <w:rsid w:val="00006536"/>
    <w:rsid w:val="00007128"/>
    <w:rsid w:val="00007319"/>
    <w:rsid w:val="000073A3"/>
    <w:rsid w:val="0001104F"/>
    <w:rsid w:val="00011A8C"/>
    <w:rsid w:val="00011DBE"/>
    <w:rsid w:val="0001233D"/>
    <w:rsid w:val="0001295C"/>
    <w:rsid w:val="000133AC"/>
    <w:rsid w:val="000135DE"/>
    <w:rsid w:val="0001382C"/>
    <w:rsid w:val="0001461C"/>
    <w:rsid w:val="0001499D"/>
    <w:rsid w:val="00014AC2"/>
    <w:rsid w:val="00014DF3"/>
    <w:rsid w:val="000158BE"/>
    <w:rsid w:val="00017175"/>
    <w:rsid w:val="000177C8"/>
    <w:rsid w:val="00017ACB"/>
    <w:rsid w:val="00017B38"/>
    <w:rsid w:val="00017B7D"/>
    <w:rsid w:val="000204E2"/>
    <w:rsid w:val="00020988"/>
    <w:rsid w:val="00020BFC"/>
    <w:rsid w:val="0002316A"/>
    <w:rsid w:val="00023AEF"/>
    <w:rsid w:val="00023B31"/>
    <w:rsid w:val="00023DAA"/>
    <w:rsid w:val="000240E7"/>
    <w:rsid w:val="00024910"/>
    <w:rsid w:val="00024E51"/>
    <w:rsid w:val="00025276"/>
    <w:rsid w:val="0002605F"/>
    <w:rsid w:val="000267D0"/>
    <w:rsid w:val="0002711C"/>
    <w:rsid w:val="000273A5"/>
    <w:rsid w:val="000274F8"/>
    <w:rsid w:val="0003003D"/>
    <w:rsid w:val="00030A5A"/>
    <w:rsid w:val="00031162"/>
    <w:rsid w:val="000312D6"/>
    <w:rsid w:val="00032AC1"/>
    <w:rsid w:val="00032E43"/>
    <w:rsid w:val="000332EC"/>
    <w:rsid w:val="0003346A"/>
    <w:rsid w:val="00033926"/>
    <w:rsid w:val="00033E75"/>
    <w:rsid w:val="00034549"/>
    <w:rsid w:val="00034AA5"/>
    <w:rsid w:val="00034B99"/>
    <w:rsid w:val="00034D0E"/>
    <w:rsid w:val="00034F53"/>
    <w:rsid w:val="000356C5"/>
    <w:rsid w:val="00036269"/>
    <w:rsid w:val="00037097"/>
    <w:rsid w:val="00037645"/>
    <w:rsid w:val="00037DD2"/>
    <w:rsid w:val="00040938"/>
    <w:rsid w:val="000409D7"/>
    <w:rsid w:val="00040D1E"/>
    <w:rsid w:val="0004108C"/>
    <w:rsid w:val="000423FF"/>
    <w:rsid w:val="000435CD"/>
    <w:rsid w:val="00044484"/>
    <w:rsid w:val="000447B6"/>
    <w:rsid w:val="00045333"/>
    <w:rsid w:val="00045A9A"/>
    <w:rsid w:val="00045B33"/>
    <w:rsid w:val="000461F5"/>
    <w:rsid w:val="00046B28"/>
    <w:rsid w:val="00046B2C"/>
    <w:rsid w:val="00047733"/>
    <w:rsid w:val="00047FD7"/>
    <w:rsid w:val="0005003F"/>
    <w:rsid w:val="00050525"/>
    <w:rsid w:val="000509E7"/>
    <w:rsid w:val="00050AD9"/>
    <w:rsid w:val="0005112B"/>
    <w:rsid w:val="0005119C"/>
    <w:rsid w:val="000524B8"/>
    <w:rsid w:val="000530C5"/>
    <w:rsid w:val="00053766"/>
    <w:rsid w:val="00054D19"/>
    <w:rsid w:val="0005524E"/>
    <w:rsid w:val="00055385"/>
    <w:rsid w:val="00055587"/>
    <w:rsid w:val="00055B4D"/>
    <w:rsid w:val="00055F0A"/>
    <w:rsid w:val="000570DE"/>
    <w:rsid w:val="00060759"/>
    <w:rsid w:val="00060D6D"/>
    <w:rsid w:val="000612BB"/>
    <w:rsid w:val="0006199A"/>
    <w:rsid w:val="00061CF9"/>
    <w:rsid w:val="00061DE0"/>
    <w:rsid w:val="000623AA"/>
    <w:rsid w:val="00062B4C"/>
    <w:rsid w:val="00063855"/>
    <w:rsid w:val="00064DC2"/>
    <w:rsid w:val="0006541B"/>
    <w:rsid w:val="00065544"/>
    <w:rsid w:val="0006564F"/>
    <w:rsid w:val="000656B6"/>
    <w:rsid w:val="00065DB8"/>
    <w:rsid w:val="00065DF7"/>
    <w:rsid w:val="000665D9"/>
    <w:rsid w:val="000670E5"/>
    <w:rsid w:val="0006711F"/>
    <w:rsid w:val="00067532"/>
    <w:rsid w:val="00067C63"/>
    <w:rsid w:val="00070492"/>
    <w:rsid w:val="00070621"/>
    <w:rsid w:val="00070B4D"/>
    <w:rsid w:val="000712C3"/>
    <w:rsid w:val="0007143E"/>
    <w:rsid w:val="0007185B"/>
    <w:rsid w:val="00071BC8"/>
    <w:rsid w:val="00071CFC"/>
    <w:rsid w:val="00071D14"/>
    <w:rsid w:val="00072337"/>
    <w:rsid w:val="0007352B"/>
    <w:rsid w:val="000736D5"/>
    <w:rsid w:val="000746E0"/>
    <w:rsid w:val="00074853"/>
    <w:rsid w:val="00074D47"/>
    <w:rsid w:val="0007583C"/>
    <w:rsid w:val="000759CE"/>
    <w:rsid w:val="0007614B"/>
    <w:rsid w:val="000768E5"/>
    <w:rsid w:val="00076A97"/>
    <w:rsid w:val="0007712A"/>
    <w:rsid w:val="00077CAA"/>
    <w:rsid w:val="00077F8A"/>
    <w:rsid w:val="000800D4"/>
    <w:rsid w:val="00080510"/>
    <w:rsid w:val="00080744"/>
    <w:rsid w:val="00080A9B"/>
    <w:rsid w:val="00080AFD"/>
    <w:rsid w:val="00081447"/>
    <w:rsid w:val="0008165B"/>
    <w:rsid w:val="00082012"/>
    <w:rsid w:val="00082473"/>
    <w:rsid w:val="000826FD"/>
    <w:rsid w:val="00083724"/>
    <w:rsid w:val="000838C4"/>
    <w:rsid w:val="000841C1"/>
    <w:rsid w:val="0008446A"/>
    <w:rsid w:val="000844CC"/>
    <w:rsid w:val="000850F3"/>
    <w:rsid w:val="00085B83"/>
    <w:rsid w:val="00085C25"/>
    <w:rsid w:val="00087E7F"/>
    <w:rsid w:val="000901A6"/>
    <w:rsid w:val="00090513"/>
    <w:rsid w:val="0009082F"/>
    <w:rsid w:val="00091A8E"/>
    <w:rsid w:val="00091F79"/>
    <w:rsid w:val="00092224"/>
    <w:rsid w:val="00092D78"/>
    <w:rsid w:val="00093BDE"/>
    <w:rsid w:val="0009415E"/>
    <w:rsid w:val="000945BF"/>
    <w:rsid w:val="000946B5"/>
    <w:rsid w:val="0009479B"/>
    <w:rsid w:val="000947C4"/>
    <w:rsid w:val="00094B8F"/>
    <w:rsid w:val="00094C01"/>
    <w:rsid w:val="0009540D"/>
    <w:rsid w:val="00095F51"/>
    <w:rsid w:val="0009697B"/>
    <w:rsid w:val="00097AFE"/>
    <w:rsid w:val="00097CD1"/>
    <w:rsid w:val="000A00A8"/>
    <w:rsid w:val="000A031F"/>
    <w:rsid w:val="000A07A0"/>
    <w:rsid w:val="000A1B05"/>
    <w:rsid w:val="000A2457"/>
    <w:rsid w:val="000A340A"/>
    <w:rsid w:val="000A3E0C"/>
    <w:rsid w:val="000A41C5"/>
    <w:rsid w:val="000A4506"/>
    <w:rsid w:val="000A45B1"/>
    <w:rsid w:val="000A4A89"/>
    <w:rsid w:val="000A524E"/>
    <w:rsid w:val="000A5BD6"/>
    <w:rsid w:val="000A5E73"/>
    <w:rsid w:val="000A6294"/>
    <w:rsid w:val="000A730D"/>
    <w:rsid w:val="000A77F4"/>
    <w:rsid w:val="000B0033"/>
    <w:rsid w:val="000B0A0D"/>
    <w:rsid w:val="000B0F52"/>
    <w:rsid w:val="000B14B5"/>
    <w:rsid w:val="000B172C"/>
    <w:rsid w:val="000B2208"/>
    <w:rsid w:val="000B2C01"/>
    <w:rsid w:val="000B33A3"/>
    <w:rsid w:val="000B459B"/>
    <w:rsid w:val="000B49FF"/>
    <w:rsid w:val="000B4A68"/>
    <w:rsid w:val="000B5AF1"/>
    <w:rsid w:val="000B61F8"/>
    <w:rsid w:val="000B634F"/>
    <w:rsid w:val="000B6D97"/>
    <w:rsid w:val="000B706A"/>
    <w:rsid w:val="000C013D"/>
    <w:rsid w:val="000C050F"/>
    <w:rsid w:val="000C0A9A"/>
    <w:rsid w:val="000C1615"/>
    <w:rsid w:val="000C18B7"/>
    <w:rsid w:val="000C198B"/>
    <w:rsid w:val="000C1999"/>
    <w:rsid w:val="000C1F79"/>
    <w:rsid w:val="000C2C7F"/>
    <w:rsid w:val="000C2CD3"/>
    <w:rsid w:val="000C344C"/>
    <w:rsid w:val="000C35B2"/>
    <w:rsid w:val="000C3664"/>
    <w:rsid w:val="000C3929"/>
    <w:rsid w:val="000C3C1F"/>
    <w:rsid w:val="000C3E26"/>
    <w:rsid w:val="000C3ED7"/>
    <w:rsid w:val="000C48DB"/>
    <w:rsid w:val="000C4E1F"/>
    <w:rsid w:val="000C52F9"/>
    <w:rsid w:val="000C57EB"/>
    <w:rsid w:val="000C5F96"/>
    <w:rsid w:val="000C63CA"/>
    <w:rsid w:val="000C6C96"/>
    <w:rsid w:val="000C7535"/>
    <w:rsid w:val="000C7777"/>
    <w:rsid w:val="000D001D"/>
    <w:rsid w:val="000D08DA"/>
    <w:rsid w:val="000D0EE1"/>
    <w:rsid w:val="000D0F64"/>
    <w:rsid w:val="000D1184"/>
    <w:rsid w:val="000D2A08"/>
    <w:rsid w:val="000D305E"/>
    <w:rsid w:val="000D34B0"/>
    <w:rsid w:val="000D3548"/>
    <w:rsid w:val="000D4452"/>
    <w:rsid w:val="000D53C8"/>
    <w:rsid w:val="000D54C3"/>
    <w:rsid w:val="000D5A7F"/>
    <w:rsid w:val="000D5C3D"/>
    <w:rsid w:val="000D6B5A"/>
    <w:rsid w:val="000D6D97"/>
    <w:rsid w:val="000D7A41"/>
    <w:rsid w:val="000E0859"/>
    <w:rsid w:val="000E13EC"/>
    <w:rsid w:val="000E15C9"/>
    <w:rsid w:val="000E18D6"/>
    <w:rsid w:val="000E18F2"/>
    <w:rsid w:val="000E1971"/>
    <w:rsid w:val="000E1D86"/>
    <w:rsid w:val="000E1E78"/>
    <w:rsid w:val="000E26E0"/>
    <w:rsid w:val="000E2FC8"/>
    <w:rsid w:val="000E5097"/>
    <w:rsid w:val="000E50AF"/>
    <w:rsid w:val="000E58BC"/>
    <w:rsid w:val="000E62E9"/>
    <w:rsid w:val="000E6658"/>
    <w:rsid w:val="000E74E3"/>
    <w:rsid w:val="000E77D8"/>
    <w:rsid w:val="000E7CFE"/>
    <w:rsid w:val="000E7EA5"/>
    <w:rsid w:val="000F0D6C"/>
    <w:rsid w:val="000F1075"/>
    <w:rsid w:val="000F166F"/>
    <w:rsid w:val="000F16E1"/>
    <w:rsid w:val="000F1BF8"/>
    <w:rsid w:val="000F215D"/>
    <w:rsid w:val="000F21E1"/>
    <w:rsid w:val="000F24CA"/>
    <w:rsid w:val="000F269A"/>
    <w:rsid w:val="000F36C9"/>
    <w:rsid w:val="000F39DF"/>
    <w:rsid w:val="000F3BAF"/>
    <w:rsid w:val="000F3D88"/>
    <w:rsid w:val="000F4220"/>
    <w:rsid w:val="000F43F9"/>
    <w:rsid w:val="000F4743"/>
    <w:rsid w:val="000F4EDE"/>
    <w:rsid w:val="000F5030"/>
    <w:rsid w:val="000F556D"/>
    <w:rsid w:val="000F6AC3"/>
    <w:rsid w:val="000F6B94"/>
    <w:rsid w:val="000F6D2C"/>
    <w:rsid w:val="000F7001"/>
    <w:rsid w:val="000F7143"/>
    <w:rsid w:val="000F7C50"/>
    <w:rsid w:val="000F7E4A"/>
    <w:rsid w:val="0010019F"/>
    <w:rsid w:val="00100426"/>
    <w:rsid w:val="001004D2"/>
    <w:rsid w:val="00100557"/>
    <w:rsid w:val="00101574"/>
    <w:rsid w:val="0010235C"/>
    <w:rsid w:val="001030C3"/>
    <w:rsid w:val="0010343B"/>
    <w:rsid w:val="00103554"/>
    <w:rsid w:val="00103E34"/>
    <w:rsid w:val="00103F7C"/>
    <w:rsid w:val="0010402F"/>
    <w:rsid w:val="00105230"/>
    <w:rsid w:val="0010578D"/>
    <w:rsid w:val="0010600D"/>
    <w:rsid w:val="00106073"/>
    <w:rsid w:val="0010623B"/>
    <w:rsid w:val="001069B1"/>
    <w:rsid w:val="00110BAE"/>
    <w:rsid w:val="0011195F"/>
    <w:rsid w:val="001121A4"/>
    <w:rsid w:val="0011276D"/>
    <w:rsid w:val="00113159"/>
    <w:rsid w:val="00113B92"/>
    <w:rsid w:val="00113DAB"/>
    <w:rsid w:val="00113EDE"/>
    <w:rsid w:val="00114032"/>
    <w:rsid w:val="0011453E"/>
    <w:rsid w:val="0011496D"/>
    <w:rsid w:val="001152C0"/>
    <w:rsid w:val="001153A6"/>
    <w:rsid w:val="00115520"/>
    <w:rsid w:val="001155FD"/>
    <w:rsid w:val="00115610"/>
    <w:rsid w:val="00115651"/>
    <w:rsid w:val="00115F96"/>
    <w:rsid w:val="00117AD2"/>
    <w:rsid w:val="00117FE1"/>
    <w:rsid w:val="001201A9"/>
    <w:rsid w:val="001202FD"/>
    <w:rsid w:val="001205BE"/>
    <w:rsid w:val="00120E7C"/>
    <w:rsid w:val="00121FC2"/>
    <w:rsid w:val="0012219F"/>
    <w:rsid w:val="00122CCB"/>
    <w:rsid w:val="00122E7B"/>
    <w:rsid w:val="00122FFF"/>
    <w:rsid w:val="00123AA2"/>
    <w:rsid w:val="00123ACC"/>
    <w:rsid w:val="00123CD4"/>
    <w:rsid w:val="00124365"/>
    <w:rsid w:val="001244DF"/>
    <w:rsid w:val="00124504"/>
    <w:rsid w:val="00124574"/>
    <w:rsid w:val="00125107"/>
    <w:rsid w:val="00125232"/>
    <w:rsid w:val="00125E29"/>
    <w:rsid w:val="001267DF"/>
    <w:rsid w:val="0012699F"/>
    <w:rsid w:val="001269B8"/>
    <w:rsid w:val="001272E0"/>
    <w:rsid w:val="00127B28"/>
    <w:rsid w:val="00130CFC"/>
    <w:rsid w:val="00130DA1"/>
    <w:rsid w:val="00130DCD"/>
    <w:rsid w:val="00130E79"/>
    <w:rsid w:val="00130F27"/>
    <w:rsid w:val="0013117C"/>
    <w:rsid w:val="001315DE"/>
    <w:rsid w:val="001319EA"/>
    <w:rsid w:val="00131A45"/>
    <w:rsid w:val="00131AB4"/>
    <w:rsid w:val="001327FF"/>
    <w:rsid w:val="00132FF2"/>
    <w:rsid w:val="001346D6"/>
    <w:rsid w:val="001348CF"/>
    <w:rsid w:val="001350FB"/>
    <w:rsid w:val="00135259"/>
    <w:rsid w:val="00135511"/>
    <w:rsid w:val="0013552C"/>
    <w:rsid w:val="00135BF5"/>
    <w:rsid w:val="00135F58"/>
    <w:rsid w:val="00136383"/>
    <w:rsid w:val="00137147"/>
    <w:rsid w:val="00137381"/>
    <w:rsid w:val="001376FC"/>
    <w:rsid w:val="00137F5C"/>
    <w:rsid w:val="001407F8"/>
    <w:rsid w:val="0014097E"/>
    <w:rsid w:val="0014171C"/>
    <w:rsid w:val="00141744"/>
    <w:rsid w:val="00141ACF"/>
    <w:rsid w:val="001421E7"/>
    <w:rsid w:val="0014238B"/>
    <w:rsid w:val="001425A7"/>
    <w:rsid w:val="001431B7"/>
    <w:rsid w:val="00143C6C"/>
    <w:rsid w:val="00144294"/>
    <w:rsid w:val="001455EC"/>
    <w:rsid w:val="00145844"/>
    <w:rsid w:val="00146E5C"/>
    <w:rsid w:val="00147229"/>
    <w:rsid w:val="00147442"/>
    <w:rsid w:val="001474C8"/>
    <w:rsid w:val="001477AC"/>
    <w:rsid w:val="00147DEE"/>
    <w:rsid w:val="00150008"/>
    <w:rsid w:val="00150021"/>
    <w:rsid w:val="00150560"/>
    <w:rsid w:val="00150C4B"/>
    <w:rsid w:val="00151316"/>
    <w:rsid w:val="001517EF"/>
    <w:rsid w:val="001524B9"/>
    <w:rsid w:val="00152A1A"/>
    <w:rsid w:val="001530BE"/>
    <w:rsid w:val="00154120"/>
    <w:rsid w:val="0015486F"/>
    <w:rsid w:val="00154DE9"/>
    <w:rsid w:val="00155241"/>
    <w:rsid w:val="0015556D"/>
    <w:rsid w:val="00155761"/>
    <w:rsid w:val="00155878"/>
    <w:rsid w:val="001558CE"/>
    <w:rsid w:val="00155EAC"/>
    <w:rsid w:val="00155F82"/>
    <w:rsid w:val="0015608D"/>
    <w:rsid w:val="00156191"/>
    <w:rsid w:val="001562BC"/>
    <w:rsid w:val="0015655F"/>
    <w:rsid w:val="00156936"/>
    <w:rsid w:val="00156CEF"/>
    <w:rsid w:val="00156D7E"/>
    <w:rsid w:val="00156E20"/>
    <w:rsid w:val="00156E8E"/>
    <w:rsid w:val="001573CD"/>
    <w:rsid w:val="001575A6"/>
    <w:rsid w:val="00157D5C"/>
    <w:rsid w:val="00157F78"/>
    <w:rsid w:val="00160105"/>
    <w:rsid w:val="0016054E"/>
    <w:rsid w:val="001608CE"/>
    <w:rsid w:val="001617AC"/>
    <w:rsid w:val="00162053"/>
    <w:rsid w:val="00162899"/>
    <w:rsid w:val="001628DF"/>
    <w:rsid w:val="00162E2B"/>
    <w:rsid w:val="00163252"/>
    <w:rsid w:val="001638DF"/>
    <w:rsid w:val="00163FF0"/>
    <w:rsid w:val="00164102"/>
    <w:rsid w:val="001641BD"/>
    <w:rsid w:val="001646B4"/>
    <w:rsid w:val="00165335"/>
    <w:rsid w:val="00166B51"/>
    <w:rsid w:val="00167ACA"/>
    <w:rsid w:val="0017041E"/>
    <w:rsid w:val="00170B34"/>
    <w:rsid w:val="00170E09"/>
    <w:rsid w:val="00171F38"/>
    <w:rsid w:val="00172446"/>
    <w:rsid w:val="00173C85"/>
    <w:rsid w:val="00173EA6"/>
    <w:rsid w:val="00173EC1"/>
    <w:rsid w:val="00174352"/>
    <w:rsid w:val="00174493"/>
    <w:rsid w:val="0017456C"/>
    <w:rsid w:val="001746C0"/>
    <w:rsid w:val="00174A82"/>
    <w:rsid w:val="00174D84"/>
    <w:rsid w:val="00174E31"/>
    <w:rsid w:val="00174FFC"/>
    <w:rsid w:val="0017570D"/>
    <w:rsid w:val="00176DE5"/>
    <w:rsid w:val="001773E4"/>
    <w:rsid w:val="001776EB"/>
    <w:rsid w:val="00177AA5"/>
    <w:rsid w:val="00177B83"/>
    <w:rsid w:val="00177BF1"/>
    <w:rsid w:val="00177E0D"/>
    <w:rsid w:val="00177E0F"/>
    <w:rsid w:val="00177E26"/>
    <w:rsid w:val="001802E8"/>
    <w:rsid w:val="001803B8"/>
    <w:rsid w:val="00181080"/>
    <w:rsid w:val="0018197E"/>
    <w:rsid w:val="00181FD3"/>
    <w:rsid w:val="00181FFC"/>
    <w:rsid w:val="0018222C"/>
    <w:rsid w:val="00182255"/>
    <w:rsid w:val="001826E3"/>
    <w:rsid w:val="0018373B"/>
    <w:rsid w:val="00184786"/>
    <w:rsid w:val="00184EA1"/>
    <w:rsid w:val="00184F0E"/>
    <w:rsid w:val="00185026"/>
    <w:rsid w:val="0018529F"/>
    <w:rsid w:val="001853CA"/>
    <w:rsid w:val="00185582"/>
    <w:rsid w:val="001856E6"/>
    <w:rsid w:val="0018595E"/>
    <w:rsid w:val="00185B4B"/>
    <w:rsid w:val="00186ECC"/>
    <w:rsid w:val="00187404"/>
    <w:rsid w:val="00190C93"/>
    <w:rsid w:val="00191347"/>
    <w:rsid w:val="001914AC"/>
    <w:rsid w:val="00191C7B"/>
    <w:rsid w:val="00191CEB"/>
    <w:rsid w:val="0019248B"/>
    <w:rsid w:val="00192B78"/>
    <w:rsid w:val="00193838"/>
    <w:rsid w:val="00193E91"/>
    <w:rsid w:val="00193FD8"/>
    <w:rsid w:val="00193FFD"/>
    <w:rsid w:val="001940CB"/>
    <w:rsid w:val="00194421"/>
    <w:rsid w:val="00195825"/>
    <w:rsid w:val="00195854"/>
    <w:rsid w:val="00196A5B"/>
    <w:rsid w:val="00197527"/>
    <w:rsid w:val="00197C74"/>
    <w:rsid w:val="001A1082"/>
    <w:rsid w:val="001A119A"/>
    <w:rsid w:val="001A2016"/>
    <w:rsid w:val="001A2998"/>
    <w:rsid w:val="001A30E6"/>
    <w:rsid w:val="001A3574"/>
    <w:rsid w:val="001A358F"/>
    <w:rsid w:val="001A3BDC"/>
    <w:rsid w:val="001A3C55"/>
    <w:rsid w:val="001A3FD2"/>
    <w:rsid w:val="001A448C"/>
    <w:rsid w:val="001A4661"/>
    <w:rsid w:val="001A4C8F"/>
    <w:rsid w:val="001A53C9"/>
    <w:rsid w:val="001A5BDA"/>
    <w:rsid w:val="001A5C63"/>
    <w:rsid w:val="001A6894"/>
    <w:rsid w:val="001A6BC9"/>
    <w:rsid w:val="001A743C"/>
    <w:rsid w:val="001B0297"/>
    <w:rsid w:val="001B08E3"/>
    <w:rsid w:val="001B0BFF"/>
    <w:rsid w:val="001B1A28"/>
    <w:rsid w:val="001B1C3F"/>
    <w:rsid w:val="001B2310"/>
    <w:rsid w:val="001B23DD"/>
    <w:rsid w:val="001B2740"/>
    <w:rsid w:val="001B3440"/>
    <w:rsid w:val="001B35A1"/>
    <w:rsid w:val="001B3727"/>
    <w:rsid w:val="001B3D50"/>
    <w:rsid w:val="001B46C4"/>
    <w:rsid w:val="001B4BB0"/>
    <w:rsid w:val="001B4D70"/>
    <w:rsid w:val="001B4DC2"/>
    <w:rsid w:val="001B52A5"/>
    <w:rsid w:val="001B5DE6"/>
    <w:rsid w:val="001B660D"/>
    <w:rsid w:val="001B6714"/>
    <w:rsid w:val="001B6809"/>
    <w:rsid w:val="001B6D1F"/>
    <w:rsid w:val="001B7012"/>
    <w:rsid w:val="001B71C8"/>
    <w:rsid w:val="001B7D75"/>
    <w:rsid w:val="001B7F2E"/>
    <w:rsid w:val="001C0650"/>
    <w:rsid w:val="001C07AE"/>
    <w:rsid w:val="001C0882"/>
    <w:rsid w:val="001C12CE"/>
    <w:rsid w:val="001C2BD8"/>
    <w:rsid w:val="001C2DEA"/>
    <w:rsid w:val="001C332C"/>
    <w:rsid w:val="001C3BD9"/>
    <w:rsid w:val="001C3F5B"/>
    <w:rsid w:val="001C5160"/>
    <w:rsid w:val="001C5538"/>
    <w:rsid w:val="001C5796"/>
    <w:rsid w:val="001C686A"/>
    <w:rsid w:val="001C7684"/>
    <w:rsid w:val="001C76DF"/>
    <w:rsid w:val="001D03EA"/>
    <w:rsid w:val="001D05A1"/>
    <w:rsid w:val="001D0D44"/>
    <w:rsid w:val="001D16BE"/>
    <w:rsid w:val="001D2359"/>
    <w:rsid w:val="001D2523"/>
    <w:rsid w:val="001D311D"/>
    <w:rsid w:val="001D339B"/>
    <w:rsid w:val="001D3E40"/>
    <w:rsid w:val="001D421C"/>
    <w:rsid w:val="001D427F"/>
    <w:rsid w:val="001D4BED"/>
    <w:rsid w:val="001D4C5D"/>
    <w:rsid w:val="001D5DF4"/>
    <w:rsid w:val="001D5ECD"/>
    <w:rsid w:val="001D5ED9"/>
    <w:rsid w:val="001D60B4"/>
    <w:rsid w:val="001D6449"/>
    <w:rsid w:val="001D6A12"/>
    <w:rsid w:val="001D6D37"/>
    <w:rsid w:val="001D6EC7"/>
    <w:rsid w:val="001D71FE"/>
    <w:rsid w:val="001E0758"/>
    <w:rsid w:val="001E0D89"/>
    <w:rsid w:val="001E1844"/>
    <w:rsid w:val="001E1D4C"/>
    <w:rsid w:val="001E2585"/>
    <w:rsid w:val="001E2623"/>
    <w:rsid w:val="001E2D48"/>
    <w:rsid w:val="001E3C9E"/>
    <w:rsid w:val="001E4220"/>
    <w:rsid w:val="001E48DD"/>
    <w:rsid w:val="001E53A6"/>
    <w:rsid w:val="001E5731"/>
    <w:rsid w:val="001E686C"/>
    <w:rsid w:val="001E6B13"/>
    <w:rsid w:val="001E7288"/>
    <w:rsid w:val="001E7B43"/>
    <w:rsid w:val="001F0045"/>
    <w:rsid w:val="001F0EE7"/>
    <w:rsid w:val="001F11BF"/>
    <w:rsid w:val="001F12D1"/>
    <w:rsid w:val="001F12FD"/>
    <w:rsid w:val="001F163F"/>
    <w:rsid w:val="001F17E0"/>
    <w:rsid w:val="001F1C79"/>
    <w:rsid w:val="001F1FE2"/>
    <w:rsid w:val="001F2193"/>
    <w:rsid w:val="001F272C"/>
    <w:rsid w:val="001F2D1F"/>
    <w:rsid w:val="001F37A7"/>
    <w:rsid w:val="001F37FB"/>
    <w:rsid w:val="001F3B59"/>
    <w:rsid w:val="001F4BBC"/>
    <w:rsid w:val="001F5259"/>
    <w:rsid w:val="001F5C4C"/>
    <w:rsid w:val="001F5EE4"/>
    <w:rsid w:val="001F61D4"/>
    <w:rsid w:val="001F6324"/>
    <w:rsid w:val="001F68A1"/>
    <w:rsid w:val="001F6931"/>
    <w:rsid w:val="001F6D3B"/>
    <w:rsid w:val="001F782E"/>
    <w:rsid w:val="001F7A22"/>
    <w:rsid w:val="00200465"/>
    <w:rsid w:val="00201F29"/>
    <w:rsid w:val="002024ED"/>
    <w:rsid w:val="00202689"/>
    <w:rsid w:val="00202E1B"/>
    <w:rsid w:val="002032B7"/>
    <w:rsid w:val="00203516"/>
    <w:rsid w:val="00203639"/>
    <w:rsid w:val="00203E2C"/>
    <w:rsid w:val="0020446D"/>
    <w:rsid w:val="00204600"/>
    <w:rsid w:val="00204E8C"/>
    <w:rsid w:val="002051D8"/>
    <w:rsid w:val="00205521"/>
    <w:rsid w:val="002056DB"/>
    <w:rsid w:val="00205BC4"/>
    <w:rsid w:val="00205C3C"/>
    <w:rsid w:val="00205F41"/>
    <w:rsid w:val="0020621F"/>
    <w:rsid w:val="00206224"/>
    <w:rsid w:val="00206375"/>
    <w:rsid w:val="002064FE"/>
    <w:rsid w:val="00206858"/>
    <w:rsid w:val="00206EF1"/>
    <w:rsid w:val="00206F31"/>
    <w:rsid w:val="00207549"/>
    <w:rsid w:val="00207EBD"/>
    <w:rsid w:val="00207F6E"/>
    <w:rsid w:val="00210335"/>
    <w:rsid w:val="0021042A"/>
    <w:rsid w:val="0021179E"/>
    <w:rsid w:val="0021238E"/>
    <w:rsid w:val="0021239B"/>
    <w:rsid w:val="0021339E"/>
    <w:rsid w:val="0021393A"/>
    <w:rsid w:val="00213E5E"/>
    <w:rsid w:val="00213E90"/>
    <w:rsid w:val="002141BF"/>
    <w:rsid w:val="0021424A"/>
    <w:rsid w:val="00214841"/>
    <w:rsid w:val="0021536A"/>
    <w:rsid w:val="002159E7"/>
    <w:rsid w:val="002163D3"/>
    <w:rsid w:val="00216D10"/>
    <w:rsid w:val="002178C7"/>
    <w:rsid w:val="00217A74"/>
    <w:rsid w:val="00217C2B"/>
    <w:rsid w:val="0022009C"/>
    <w:rsid w:val="002209DF"/>
    <w:rsid w:val="00220EDF"/>
    <w:rsid w:val="002218C8"/>
    <w:rsid w:val="00221DA0"/>
    <w:rsid w:val="00221F0A"/>
    <w:rsid w:val="00222014"/>
    <w:rsid w:val="0022313A"/>
    <w:rsid w:val="002231C0"/>
    <w:rsid w:val="002231C9"/>
    <w:rsid w:val="0022363E"/>
    <w:rsid w:val="00223815"/>
    <w:rsid w:val="002238CE"/>
    <w:rsid w:val="00223B8A"/>
    <w:rsid w:val="00223D08"/>
    <w:rsid w:val="00224AC1"/>
    <w:rsid w:val="00224C8A"/>
    <w:rsid w:val="00224F87"/>
    <w:rsid w:val="00225465"/>
    <w:rsid w:val="00225580"/>
    <w:rsid w:val="002259A8"/>
    <w:rsid w:val="00225CBE"/>
    <w:rsid w:val="002260E5"/>
    <w:rsid w:val="0022661E"/>
    <w:rsid w:val="00226860"/>
    <w:rsid w:val="00226E66"/>
    <w:rsid w:val="00227A62"/>
    <w:rsid w:val="00227E74"/>
    <w:rsid w:val="0023058C"/>
    <w:rsid w:val="00230D73"/>
    <w:rsid w:val="00230E5B"/>
    <w:rsid w:val="0023175A"/>
    <w:rsid w:val="00231842"/>
    <w:rsid w:val="00231901"/>
    <w:rsid w:val="00231BE3"/>
    <w:rsid w:val="00231EDC"/>
    <w:rsid w:val="00232860"/>
    <w:rsid w:val="00232947"/>
    <w:rsid w:val="0023349A"/>
    <w:rsid w:val="00233F4A"/>
    <w:rsid w:val="00233FD4"/>
    <w:rsid w:val="00234462"/>
    <w:rsid w:val="0023468F"/>
    <w:rsid w:val="0023490E"/>
    <w:rsid w:val="00234984"/>
    <w:rsid w:val="00234AF3"/>
    <w:rsid w:val="00235012"/>
    <w:rsid w:val="002353F1"/>
    <w:rsid w:val="00235D46"/>
    <w:rsid w:val="00236BF3"/>
    <w:rsid w:val="0023708B"/>
    <w:rsid w:val="00237986"/>
    <w:rsid w:val="00240733"/>
    <w:rsid w:val="00241708"/>
    <w:rsid w:val="00241CFD"/>
    <w:rsid w:val="0024225D"/>
    <w:rsid w:val="00242833"/>
    <w:rsid w:val="00242909"/>
    <w:rsid w:val="00242FF4"/>
    <w:rsid w:val="002434B7"/>
    <w:rsid w:val="0024365F"/>
    <w:rsid w:val="00243CB7"/>
    <w:rsid w:val="00243F52"/>
    <w:rsid w:val="00244043"/>
    <w:rsid w:val="00244491"/>
    <w:rsid w:val="0024588A"/>
    <w:rsid w:val="00246379"/>
    <w:rsid w:val="00247640"/>
    <w:rsid w:val="00247E5D"/>
    <w:rsid w:val="00250095"/>
    <w:rsid w:val="002504F0"/>
    <w:rsid w:val="0025089D"/>
    <w:rsid w:val="00250D29"/>
    <w:rsid w:val="00250F73"/>
    <w:rsid w:val="0025133C"/>
    <w:rsid w:val="00251487"/>
    <w:rsid w:val="0025159A"/>
    <w:rsid w:val="002515EC"/>
    <w:rsid w:val="0025344B"/>
    <w:rsid w:val="002542D1"/>
    <w:rsid w:val="002545A3"/>
    <w:rsid w:val="0025561A"/>
    <w:rsid w:val="00255D05"/>
    <w:rsid w:val="00255EF7"/>
    <w:rsid w:val="002566B2"/>
    <w:rsid w:val="0025698C"/>
    <w:rsid w:val="00257079"/>
    <w:rsid w:val="002570BA"/>
    <w:rsid w:val="00257162"/>
    <w:rsid w:val="0025717B"/>
    <w:rsid w:val="0025750B"/>
    <w:rsid w:val="002600E6"/>
    <w:rsid w:val="00260B7C"/>
    <w:rsid w:val="00261865"/>
    <w:rsid w:val="00261AB6"/>
    <w:rsid w:val="00261C6E"/>
    <w:rsid w:val="002621B9"/>
    <w:rsid w:val="002623BE"/>
    <w:rsid w:val="00262CFF"/>
    <w:rsid w:val="0026348C"/>
    <w:rsid w:val="00263C79"/>
    <w:rsid w:val="0026426F"/>
    <w:rsid w:val="0026442A"/>
    <w:rsid w:val="00264CF4"/>
    <w:rsid w:val="00264DCC"/>
    <w:rsid w:val="002650E6"/>
    <w:rsid w:val="002654F3"/>
    <w:rsid w:val="0026578F"/>
    <w:rsid w:val="00267014"/>
    <w:rsid w:val="002673F7"/>
    <w:rsid w:val="00267620"/>
    <w:rsid w:val="00267928"/>
    <w:rsid w:val="002701C9"/>
    <w:rsid w:val="002707B4"/>
    <w:rsid w:val="00270E7F"/>
    <w:rsid w:val="00271503"/>
    <w:rsid w:val="002722EA"/>
    <w:rsid w:val="002724A1"/>
    <w:rsid w:val="00272677"/>
    <w:rsid w:val="0027267E"/>
    <w:rsid w:val="00272B44"/>
    <w:rsid w:val="00272DA9"/>
    <w:rsid w:val="00273104"/>
    <w:rsid w:val="00273CC1"/>
    <w:rsid w:val="002741D8"/>
    <w:rsid w:val="00274228"/>
    <w:rsid w:val="0027460D"/>
    <w:rsid w:val="00274A8A"/>
    <w:rsid w:val="00274F54"/>
    <w:rsid w:val="00274FA4"/>
    <w:rsid w:val="002751C0"/>
    <w:rsid w:val="0027528D"/>
    <w:rsid w:val="002754BB"/>
    <w:rsid w:val="00276188"/>
    <w:rsid w:val="0027671D"/>
    <w:rsid w:val="002771B6"/>
    <w:rsid w:val="0027796B"/>
    <w:rsid w:val="00277C33"/>
    <w:rsid w:val="00277CD9"/>
    <w:rsid w:val="00283367"/>
    <w:rsid w:val="0028428B"/>
    <w:rsid w:val="002864FA"/>
    <w:rsid w:val="00286587"/>
    <w:rsid w:val="00286C62"/>
    <w:rsid w:val="00286D7B"/>
    <w:rsid w:val="00287670"/>
    <w:rsid w:val="00287D29"/>
    <w:rsid w:val="00290510"/>
    <w:rsid w:val="00290956"/>
    <w:rsid w:val="00290B4A"/>
    <w:rsid w:val="00291C1E"/>
    <w:rsid w:val="00291C75"/>
    <w:rsid w:val="00292D4E"/>
    <w:rsid w:val="00293699"/>
    <w:rsid w:val="0029386A"/>
    <w:rsid w:val="00293A6E"/>
    <w:rsid w:val="00293AED"/>
    <w:rsid w:val="00293C33"/>
    <w:rsid w:val="002941DA"/>
    <w:rsid w:val="00294289"/>
    <w:rsid w:val="00294384"/>
    <w:rsid w:val="002943FC"/>
    <w:rsid w:val="00294E55"/>
    <w:rsid w:val="00295A1A"/>
    <w:rsid w:val="00295AE7"/>
    <w:rsid w:val="00295E44"/>
    <w:rsid w:val="00296DA6"/>
    <w:rsid w:val="00296F74"/>
    <w:rsid w:val="00297371"/>
    <w:rsid w:val="00297393"/>
    <w:rsid w:val="00297A50"/>
    <w:rsid w:val="002A0B4F"/>
    <w:rsid w:val="002A0FA4"/>
    <w:rsid w:val="002A1F80"/>
    <w:rsid w:val="002A215E"/>
    <w:rsid w:val="002A319C"/>
    <w:rsid w:val="002A36E4"/>
    <w:rsid w:val="002A405E"/>
    <w:rsid w:val="002A434F"/>
    <w:rsid w:val="002A45F2"/>
    <w:rsid w:val="002A4901"/>
    <w:rsid w:val="002A4B15"/>
    <w:rsid w:val="002A5D2B"/>
    <w:rsid w:val="002A5E4C"/>
    <w:rsid w:val="002A672E"/>
    <w:rsid w:val="002A67AD"/>
    <w:rsid w:val="002A67ED"/>
    <w:rsid w:val="002A69CF"/>
    <w:rsid w:val="002A6A2D"/>
    <w:rsid w:val="002A6C6F"/>
    <w:rsid w:val="002B0FF8"/>
    <w:rsid w:val="002B23E7"/>
    <w:rsid w:val="002B284E"/>
    <w:rsid w:val="002B2CFB"/>
    <w:rsid w:val="002B2DB5"/>
    <w:rsid w:val="002B5208"/>
    <w:rsid w:val="002B577F"/>
    <w:rsid w:val="002B5D66"/>
    <w:rsid w:val="002B5F54"/>
    <w:rsid w:val="002B6407"/>
    <w:rsid w:val="002B6877"/>
    <w:rsid w:val="002B697F"/>
    <w:rsid w:val="002B69FB"/>
    <w:rsid w:val="002B6BAF"/>
    <w:rsid w:val="002B70B3"/>
    <w:rsid w:val="002B72FD"/>
    <w:rsid w:val="002B75B5"/>
    <w:rsid w:val="002B789A"/>
    <w:rsid w:val="002C07CD"/>
    <w:rsid w:val="002C0B64"/>
    <w:rsid w:val="002C0CB2"/>
    <w:rsid w:val="002C0D07"/>
    <w:rsid w:val="002C2F75"/>
    <w:rsid w:val="002C3040"/>
    <w:rsid w:val="002C3162"/>
    <w:rsid w:val="002C318A"/>
    <w:rsid w:val="002C35F3"/>
    <w:rsid w:val="002C3CE3"/>
    <w:rsid w:val="002C415F"/>
    <w:rsid w:val="002C5352"/>
    <w:rsid w:val="002C5E3D"/>
    <w:rsid w:val="002C5EAF"/>
    <w:rsid w:val="002C60B3"/>
    <w:rsid w:val="002C6CD2"/>
    <w:rsid w:val="002C7019"/>
    <w:rsid w:val="002C7789"/>
    <w:rsid w:val="002C7E35"/>
    <w:rsid w:val="002D0998"/>
    <w:rsid w:val="002D1146"/>
    <w:rsid w:val="002D16D0"/>
    <w:rsid w:val="002D1AE1"/>
    <w:rsid w:val="002D1C51"/>
    <w:rsid w:val="002D1D51"/>
    <w:rsid w:val="002D1FBF"/>
    <w:rsid w:val="002D208C"/>
    <w:rsid w:val="002D250D"/>
    <w:rsid w:val="002D2841"/>
    <w:rsid w:val="002D2DAA"/>
    <w:rsid w:val="002D3188"/>
    <w:rsid w:val="002D31A0"/>
    <w:rsid w:val="002D322A"/>
    <w:rsid w:val="002D382D"/>
    <w:rsid w:val="002D3896"/>
    <w:rsid w:val="002D492E"/>
    <w:rsid w:val="002D493A"/>
    <w:rsid w:val="002D4C66"/>
    <w:rsid w:val="002D5BF1"/>
    <w:rsid w:val="002D5D51"/>
    <w:rsid w:val="002D602F"/>
    <w:rsid w:val="002D6856"/>
    <w:rsid w:val="002D71BE"/>
    <w:rsid w:val="002D7934"/>
    <w:rsid w:val="002E050C"/>
    <w:rsid w:val="002E0A70"/>
    <w:rsid w:val="002E0B95"/>
    <w:rsid w:val="002E1265"/>
    <w:rsid w:val="002E1693"/>
    <w:rsid w:val="002E1CEA"/>
    <w:rsid w:val="002E22BB"/>
    <w:rsid w:val="002E24C0"/>
    <w:rsid w:val="002E25B5"/>
    <w:rsid w:val="002E2793"/>
    <w:rsid w:val="002E27F6"/>
    <w:rsid w:val="002E2E26"/>
    <w:rsid w:val="002E3324"/>
    <w:rsid w:val="002E374D"/>
    <w:rsid w:val="002E4227"/>
    <w:rsid w:val="002E45E8"/>
    <w:rsid w:val="002E482A"/>
    <w:rsid w:val="002E4FF7"/>
    <w:rsid w:val="002E5C67"/>
    <w:rsid w:val="002E5E05"/>
    <w:rsid w:val="002E6E61"/>
    <w:rsid w:val="002E7569"/>
    <w:rsid w:val="002F0697"/>
    <w:rsid w:val="002F1D3C"/>
    <w:rsid w:val="002F2427"/>
    <w:rsid w:val="002F374C"/>
    <w:rsid w:val="002F38FF"/>
    <w:rsid w:val="002F411D"/>
    <w:rsid w:val="002F427C"/>
    <w:rsid w:val="002F48A8"/>
    <w:rsid w:val="002F48E7"/>
    <w:rsid w:val="002F4A04"/>
    <w:rsid w:val="002F4A08"/>
    <w:rsid w:val="002F588B"/>
    <w:rsid w:val="002F659F"/>
    <w:rsid w:val="002F6919"/>
    <w:rsid w:val="002F6B9C"/>
    <w:rsid w:val="002F6E7C"/>
    <w:rsid w:val="00300300"/>
    <w:rsid w:val="0030040E"/>
    <w:rsid w:val="0030079E"/>
    <w:rsid w:val="0030086D"/>
    <w:rsid w:val="00300886"/>
    <w:rsid w:val="00300A10"/>
    <w:rsid w:val="00300A9D"/>
    <w:rsid w:val="00300BF4"/>
    <w:rsid w:val="00301774"/>
    <w:rsid w:val="0030187D"/>
    <w:rsid w:val="00301AC4"/>
    <w:rsid w:val="00301B50"/>
    <w:rsid w:val="00302751"/>
    <w:rsid w:val="0030315F"/>
    <w:rsid w:val="00303449"/>
    <w:rsid w:val="003037A5"/>
    <w:rsid w:val="00304A64"/>
    <w:rsid w:val="003055E7"/>
    <w:rsid w:val="003057D6"/>
    <w:rsid w:val="00305B11"/>
    <w:rsid w:val="00305E9A"/>
    <w:rsid w:val="00306D34"/>
    <w:rsid w:val="003071BC"/>
    <w:rsid w:val="0030738E"/>
    <w:rsid w:val="00307486"/>
    <w:rsid w:val="0030750C"/>
    <w:rsid w:val="0031092A"/>
    <w:rsid w:val="003110C9"/>
    <w:rsid w:val="003111D6"/>
    <w:rsid w:val="0031124F"/>
    <w:rsid w:val="0031293D"/>
    <w:rsid w:val="00312A8D"/>
    <w:rsid w:val="00312D69"/>
    <w:rsid w:val="00312D8B"/>
    <w:rsid w:val="00313548"/>
    <w:rsid w:val="00313B8D"/>
    <w:rsid w:val="00314500"/>
    <w:rsid w:val="003160AA"/>
    <w:rsid w:val="00316291"/>
    <w:rsid w:val="003167A3"/>
    <w:rsid w:val="0031716D"/>
    <w:rsid w:val="00317BC7"/>
    <w:rsid w:val="00317BFA"/>
    <w:rsid w:val="00317ED5"/>
    <w:rsid w:val="00317F38"/>
    <w:rsid w:val="00317F88"/>
    <w:rsid w:val="00320376"/>
    <w:rsid w:val="0032042B"/>
    <w:rsid w:val="00320898"/>
    <w:rsid w:val="003210DA"/>
    <w:rsid w:val="003214AA"/>
    <w:rsid w:val="00321531"/>
    <w:rsid w:val="00321C21"/>
    <w:rsid w:val="00321FCA"/>
    <w:rsid w:val="00322FEC"/>
    <w:rsid w:val="0032346C"/>
    <w:rsid w:val="0032355B"/>
    <w:rsid w:val="0032438E"/>
    <w:rsid w:val="00324D57"/>
    <w:rsid w:val="003264CE"/>
    <w:rsid w:val="0032698A"/>
    <w:rsid w:val="003271DA"/>
    <w:rsid w:val="0032725A"/>
    <w:rsid w:val="0032729E"/>
    <w:rsid w:val="00327F79"/>
    <w:rsid w:val="00330054"/>
    <w:rsid w:val="00331AF1"/>
    <w:rsid w:val="00331D91"/>
    <w:rsid w:val="00331FAB"/>
    <w:rsid w:val="00332564"/>
    <w:rsid w:val="00333458"/>
    <w:rsid w:val="003351CE"/>
    <w:rsid w:val="00335B04"/>
    <w:rsid w:val="00335B4D"/>
    <w:rsid w:val="0033667E"/>
    <w:rsid w:val="00336798"/>
    <w:rsid w:val="0033688D"/>
    <w:rsid w:val="003368D4"/>
    <w:rsid w:val="003379C0"/>
    <w:rsid w:val="003379E3"/>
    <w:rsid w:val="00337A6F"/>
    <w:rsid w:val="00337C1C"/>
    <w:rsid w:val="00337D2F"/>
    <w:rsid w:val="00341445"/>
    <w:rsid w:val="00341DE5"/>
    <w:rsid w:val="003423D6"/>
    <w:rsid w:val="00342438"/>
    <w:rsid w:val="00342507"/>
    <w:rsid w:val="0034258A"/>
    <w:rsid w:val="00342701"/>
    <w:rsid w:val="003449F7"/>
    <w:rsid w:val="003455BB"/>
    <w:rsid w:val="00345E6A"/>
    <w:rsid w:val="00345FED"/>
    <w:rsid w:val="003464EF"/>
    <w:rsid w:val="00346FED"/>
    <w:rsid w:val="00347092"/>
    <w:rsid w:val="00347C2C"/>
    <w:rsid w:val="00347C57"/>
    <w:rsid w:val="00350264"/>
    <w:rsid w:val="00350A43"/>
    <w:rsid w:val="0035170E"/>
    <w:rsid w:val="00351823"/>
    <w:rsid w:val="00351B3A"/>
    <w:rsid w:val="00351B42"/>
    <w:rsid w:val="0035265E"/>
    <w:rsid w:val="00352A77"/>
    <w:rsid w:val="00353541"/>
    <w:rsid w:val="00353861"/>
    <w:rsid w:val="00353E13"/>
    <w:rsid w:val="00354737"/>
    <w:rsid w:val="00354922"/>
    <w:rsid w:val="00354F92"/>
    <w:rsid w:val="00355096"/>
    <w:rsid w:val="003553C2"/>
    <w:rsid w:val="003557BE"/>
    <w:rsid w:val="00356884"/>
    <w:rsid w:val="00357B28"/>
    <w:rsid w:val="00360133"/>
    <w:rsid w:val="0036064F"/>
    <w:rsid w:val="00360877"/>
    <w:rsid w:val="00360950"/>
    <w:rsid w:val="00360AC7"/>
    <w:rsid w:val="00360F96"/>
    <w:rsid w:val="003610DD"/>
    <w:rsid w:val="00361205"/>
    <w:rsid w:val="003614E4"/>
    <w:rsid w:val="003614FB"/>
    <w:rsid w:val="003616F7"/>
    <w:rsid w:val="0036266B"/>
    <w:rsid w:val="00362CF3"/>
    <w:rsid w:val="00363071"/>
    <w:rsid w:val="00363316"/>
    <w:rsid w:val="0036340A"/>
    <w:rsid w:val="00363E1E"/>
    <w:rsid w:val="0036442E"/>
    <w:rsid w:val="00364947"/>
    <w:rsid w:val="00364B1F"/>
    <w:rsid w:val="00364E7C"/>
    <w:rsid w:val="00364EBF"/>
    <w:rsid w:val="003653A5"/>
    <w:rsid w:val="003671DB"/>
    <w:rsid w:val="003678CE"/>
    <w:rsid w:val="00367910"/>
    <w:rsid w:val="00370FFC"/>
    <w:rsid w:val="00371E3F"/>
    <w:rsid w:val="00372665"/>
    <w:rsid w:val="00372B73"/>
    <w:rsid w:val="00373382"/>
    <w:rsid w:val="0037387D"/>
    <w:rsid w:val="0037417F"/>
    <w:rsid w:val="003746E6"/>
    <w:rsid w:val="00374A7B"/>
    <w:rsid w:val="00376868"/>
    <w:rsid w:val="00376DDA"/>
    <w:rsid w:val="00377057"/>
    <w:rsid w:val="00377327"/>
    <w:rsid w:val="003774F5"/>
    <w:rsid w:val="0037793B"/>
    <w:rsid w:val="00377E05"/>
    <w:rsid w:val="00377E2E"/>
    <w:rsid w:val="00380037"/>
    <w:rsid w:val="003802E6"/>
    <w:rsid w:val="00380D47"/>
    <w:rsid w:val="00381507"/>
    <w:rsid w:val="0038185B"/>
    <w:rsid w:val="00382339"/>
    <w:rsid w:val="00382580"/>
    <w:rsid w:val="00382670"/>
    <w:rsid w:val="003829D6"/>
    <w:rsid w:val="00382ECC"/>
    <w:rsid w:val="00383060"/>
    <w:rsid w:val="0038319C"/>
    <w:rsid w:val="003833ED"/>
    <w:rsid w:val="003836EC"/>
    <w:rsid w:val="00383804"/>
    <w:rsid w:val="00383814"/>
    <w:rsid w:val="00384C41"/>
    <w:rsid w:val="003856C3"/>
    <w:rsid w:val="00386030"/>
    <w:rsid w:val="00386339"/>
    <w:rsid w:val="00386BFC"/>
    <w:rsid w:val="00386E3E"/>
    <w:rsid w:val="00390CB2"/>
    <w:rsid w:val="00391555"/>
    <w:rsid w:val="003919E1"/>
    <w:rsid w:val="0039222C"/>
    <w:rsid w:val="00393A4F"/>
    <w:rsid w:val="00393ADF"/>
    <w:rsid w:val="00393DF8"/>
    <w:rsid w:val="00393ED2"/>
    <w:rsid w:val="00393F90"/>
    <w:rsid w:val="0039419B"/>
    <w:rsid w:val="003948FE"/>
    <w:rsid w:val="00395506"/>
    <w:rsid w:val="003955CE"/>
    <w:rsid w:val="00395D75"/>
    <w:rsid w:val="003967E3"/>
    <w:rsid w:val="003967EC"/>
    <w:rsid w:val="00396A05"/>
    <w:rsid w:val="00396EFA"/>
    <w:rsid w:val="0039709B"/>
    <w:rsid w:val="0039738C"/>
    <w:rsid w:val="00397D3D"/>
    <w:rsid w:val="003A0576"/>
    <w:rsid w:val="003A0BE5"/>
    <w:rsid w:val="003A1132"/>
    <w:rsid w:val="003A1BD2"/>
    <w:rsid w:val="003A1E3E"/>
    <w:rsid w:val="003A26B8"/>
    <w:rsid w:val="003A2C3C"/>
    <w:rsid w:val="003A2DF0"/>
    <w:rsid w:val="003A2ED0"/>
    <w:rsid w:val="003A36BD"/>
    <w:rsid w:val="003A3C3F"/>
    <w:rsid w:val="003A3EFB"/>
    <w:rsid w:val="003A4D18"/>
    <w:rsid w:val="003A51E7"/>
    <w:rsid w:val="003A5DFD"/>
    <w:rsid w:val="003A6453"/>
    <w:rsid w:val="003A694E"/>
    <w:rsid w:val="003A6ABF"/>
    <w:rsid w:val="003A6CDF"/>
    <w:rsid w:val="003A7980"/>
    <w:rsid w:val="003A79AE"/>
    <w:rsid w:val="003A7E99"/>
    <w:rsid w:val="003A7F7A"/>
    <w:rsid w:val="003B0182"/>
    <w:rsid w:val="003B0E7A"/>
    <w:rsid w:val="003B19AC"/>
    <w:rsid w:val="003B2340"/>
    <w:rsid w:val="003B3952"/>
    <w:rsid w:val="003B3D90"/>
    <w:rsid w:val="003B41C4"/>
    <w:rsid w:val="003B44DF"/>
    <w:rsid w:val="003B4969"/>
    <w:rsid w:val="003B4F35"/>
    <w:rsid w:val="003B546B"/>
    <w:rsid w:val="003B5A54"/>
    <w:rsid w:val="003B5A81"/>
    <w:rsid w:val="003B63B4"/>
    <w:rsid w:val="003B747A"/>
    <w:rsid w:val="003B753C"/>
    <w:rsid w:val="003B7E59"/>
    <w:rsid w:val="003C0760"/>
    <w:rsid w:val="003C08FA"/>
    <w:rsid w:val="003C187C"/>
    <w:rsid w:val="003C23D1"/>
    <w:rsid w:val="003C2831"/>
    <w:rsid w:val="003C2891"/>
    <w:rsid w:val="003C29A0"/>
    <w:rsid w:val="003C3776"/>
    <w:rsid w:val="003C3849"/>
    <w:rsid w:val="003C44AF"/>
    <w:rsid w:val="003C45CB"/>
    <w:rsid w:val="003C5316"/>
    <w:rsid w:val="003C534C"/>
    <w:rsid w:val="003C57A3"/>
    <w:rsid w:val="003C57E5"/>
    <w:rsid w:val="003C6081"/>
    <w:rsid w:val="003C619D"/>
    <w:rsid w:val="003C627F"/>
    <w:rsid w:val="003C6515"/>
    <w:rsid w:val="003C6B7A"/>
    <w:rsid w:val="003C71A3"/>
    <w:rsid w:val="003C71E5"/>
    <w:rsid w:val="003C72B1"/>
    <w:rsid w:val="003C732A"/>
    <w:rsid w:val="003C7456"/>
    <w:rsid w:val="003C783F"/>
    <w:rsid w:val="003C7A2E"/>
    <w:rsid w:val="003C7B2A"/>
    <w:rsid w:val="003C7D45"/>
    <w:rsid w:val="003C7EF6"/>
    <w:rsid w:val="003D0183"/>
    <w:rsid w:val="003D04E4"/>
    <w:rsid w:val="003D0F14"/>
    <w:rsid w:val="003D12B2"/>
    <w:rsid w:val="003D2156"/>
    <w:rsid w:val="003D2EDB"/>
    <w:rsid w:val="003D335E"/>
    <w:rsid w:val="003D3655"/>
    <w:rsid w:val="003D3EFE"/>
    <w:rsid w:val="003D5130"/>
    <w:rsid w:val="003D5182"/>
    <w:rsid w:val="003D595F"/>
    <w:rsid w:val="003D5A7C"/>
    <w:rsid w:val="003D5AAA"/>
    <w:rsid w:val="003D5CF3"/>
    <w:rsid w:val="003D5D09"/>
    <w:rsid w:val="003D6237"/>
    <w:rsid w:val="003D67DE"/>
    <w:rsid w:val="003D6A52"/>
    <w:rsid w:val="003D707F"/>
    <w:rsid w:val="003D7477"/>
    <w:rsid w:val="003D793B"/>
    <w:rsid w:val="003D7A59"/>
    <w:rsid w:val="003D7AF0"/>
    <w:rsid w:val="003E0241"/>
    <w:rsid w:val="003E0F7E"/>
    <w:rsid w:val="003E1D14"/>
    <w:rsid w:val="003E237C"/>
    <w:rsid w:val="003E2461"/>
    <w:rsid w:val="003E24E3"/>
    <w:rsid w:val="003E2C6F"/>
    <w:rsid w:val="003E2D15"/>
    <w:rsid w:val="003E3121"/>
    <w:rsid w:val="003E3515"/>
    <w:rsid w:val="003E3A96"/>
    <w:rsid w:val="003E3F76"/>
    <w:rsid w:val="003E3FB7"/>
    <w:rsid w:val="003E4255"/>
    <w:rsid w:val="003E4307"/>
    <w:rsid w:val="003E4959"/>
    <w:rsid w:val="003E5B1C"/>
    <w:rsid w:val="003E699A"/>
    <w:rsid w:val="003E6B03"/>
    <w:rsid w:val="003E7569"/>
    <w:rsid w:val="003E7AE4"/>
    <w:rsid w:val="003E7B39"/>
    <w:rsid w:val="003F06F8"/>
    <w:rsid w:val="003F0A23"/>
    <w:rsid w:val="003F0E9E"/>
    <w:rsid w:val="003F126D"/>
    <w:rsid w:val="003F1C7E"/>
    <w:rsid w:val="003F224A"/>
    <w:rsid w:val="003F23DA"/>
    <w:rsid w:val="003F2870"/>
    <w:rsid w:val="003F4177"/>
    <w:rsid w:val="003F47B4"/>
    <w:rsid w:val="003F4B20"/>
    <w:rsid w:val="003F6551"/>
    <w:rsid w:val="003F6962"/>
    <w:rsid w:val="003F71E4"/>
    <w:rsid w:val="003F7421"/>
    <w:rsid w:val="003F7569"/>
    <w:rsid w:val="003F7C13"/>
    <w:rsid w:val="004000C8"/>
    <w:rsid w:val="00400148"/>
    <w:rsid w:val="004008B4"/>
    <w:rsid w:val="00401057"/>
    <w:rsid w:val="0040177F"/>
    <w:rsid w:val="004017C6"/>
    <w:rsid w:val="00401F40"/>
    <w:rsid w:val="00402131"/>
    <w:rsid w:val="0040225D"/>
    <w:rsid w:val="004022A4"/>
    <w:rsid w:val="00402F69"/>
    <w:rsid w:val="00402F6C"/>
    <w:rsid w:val="00404470"/>
    <w:rsid w:val="00404480"/>
    <w:rsid w:val="00404765"/>
    <w:rsid w:val="0040486D"/>
    <w:rsid w:val="0040493B"/>
    <w:rsid w:val="00404E7B"/>
    <w:rsid w:val="0040510A"/>
    <w:rsid w:val="004055F7"/>
    <w:rsid w:val="0040599E"/>
    <w:rsid w:val="004063F0"/>
    <w:rsid w:val="0040689B"/>
    <w:rsid w:val="00406DC4"/>
    <w:rsid w:val="004072C1"/>
    <w:rsid w:val="00407D86"/>
    <w:rsid w:val="004106E2"/>
    <w:rsid w:val="00410971"/>
    <w:rsid w:val="00410A30"/>
    <w:rsid w:val="00410BEE"/>
    <w:rsid w:val="0041147B"/>
    <w:rsid w:val="00411B07"/>
    <w:rsid w:val="004121CD"/>
    <w:rsid w:val="00412553"/>
    <w:rsid w:val="0041290F"/>
    <w:rsid w:val="0041301D"/>
    <w:rsid w:val="004137FD"/>
    <w:rsid w:val="0041420E"/>
    <w:rsid w:val="0041460C"/>
    <w:rsid w:val="00414D04"/>
    <w:rsid w:val="00414E12"/>
    <w:rsid w:val="004151FF"/>
    <w:rsid w:val="00415405"/>
    <w:rsid w:val="00415864"/>
    <w:rsid w:val="004161E0"/>
    <w:rsid w:val="004164DB"/>
    <w:rsid w:val="00416CF2"/>
    <w:rsid w:val="00417028"/>
    <w:rsid w:val="0041729C"/>
    <w:rsid w:val="00417D75"/>
    <w:rsid w:val="00417E82"/>
    <w:rsid w:val="00420298"/>
    <w:rsid w:val="004203DD"/>
    <w:rsid w:val="004204EB"/>
    <w:rsid w:val="00420641"/>
    <w:rsid w:val="004209BF"/>
    <w:rsid w:val="00420CAA"/>
    <w:rsid w:val="00420EEB"/>
    <w:rsid w:val="00421A5B"/>
    <w:rsid w:val="00421DCE"/>
    <w:rsid w:val="0042271F"/>
    <w:rsid w:val="0042333B"/>
    <w:rsid w:val="00423B37"/>
    <w:rsid w:val="00423ED8"/>
    <w:rsid w:val="00424835"/>
    <w:rsid w:val="00424BF1"/>
    <w:rsid w:val="00425967"/>
    <w:rsid w:val="00425BD7"/>
    <w:rsid w:val="00425D85"/>
    <w:rsid w:val="00425E47"/>
    <w:rsid w:val="004260EE"/>
    <w:rsid w:val="0042661F"/>
    <w:rsid w:val="0042778C"/>
    <w:rsid w:val="00427B5B"/>
    <w:rsid w:val="00427B80"/>
    <w:rsid w:val="00427E6F"/>
    <w:rsid w:val="004300EE"/>
    <w:rsid w:val="004302EE"/>
    <w:rsid w:val="004318ED"/>
    <w:rsid w:val="0043200F"/>
    <w:rsid w:val="00432128"/>
    <w:rsid w:val="004333B5"/>
    <w:rsid w:val="0043354F"/>
    <w:rsid w:val="004340BC"/>
    <w:rsid w:val="004342EC"/>
    <w:rsid w:val="00435595"/>
    <w:rsid w:val="0043593F"/>
    <w:rsid w:val="00435F59"/>
    <w:rsid w:val="004363AD"/>
    <w:rsid w:val="00436F10"/>
    <w:rsid w:val="004371DA"/>
    <w:rsid w:val="00437F3D"/>
    <w:rsid w:val="00440CF4"/>
    <w:rsid w:val="00441032"/>
    <w:rsid w:val="00441781"/>
    <w:rsid w:val="00441FD8"/>
    <w:rsid w:val="00442E02"/>
    <w:rsid w:val="00442F82"/>
    <w:rsid w:val="004430C3"/>
    <w:rsid w:val="004430C8"/>
    <w:rsid w:val="0044365E"/>
    <w:rsid w:val="00444483"/>
    <w:rsid w:val="00444A25"/>
    <w:rsid w:val="00444DBB"/>
    <w:rsid w:val="00445448"/>
    <w:rsid w:val="00447A5A"/>
    <w:rsid w:val="00447B2B"/>
    <w:rsid w:val="00450223"/>
    <w:rsid w:val="0045035D"/>
    <w:rsid w:val="0045057D"/>
    <w:rsid w:val="0045072F"/>
    <w:rsid w:val="00450887"/>
    <w:rsid w:val="0045199D"/>
    <w:rsid w:val="00451BAA"/>
    <w:rsid w:val="004526A9"/>
    <w:rsid w:val="0045272F"/>
    <w:rsid w:val="00452D51"/>
    <w:rsid w:val="00452EAB"/>
    <w:rsid w:val="00453727"/>
    <w:rsid w:val="0045428B"/>
    <w:rsid w:val="00454483"/>
    <w:rsid w:val="00454647"/>
    <w:rsid w:val="004546B3"/>
    <w:rsid w:val="00454933"/>
    <w:rsid w:val="00454BCB"/>
    <w:rsid w:val="00454E03"/>
    <w:rsid w:val="004552FD"/>
    <w:rsid w:val="00455607"/>
    <w:rsid w:val="0045603F"/>
    <w:rsid w:val="004565E2"/>
    <w:rsid w:val="004566F0"/>
    <w:rsid w:val="0045677E"/>
    <w:rsid w:val="00456A9E"/>
    <w:rsid w:val="00456BEC"/>
    <w:rsid w:val="00456D2D"/>
    <w:rsid w:val="0045724B"/>
    <w:rsid w:val="004573BE"/>
    <w:rsid w:val="00457E6D"/>
    <w:rsid w:val="004604EA"/>
    <w:rsid w:val="00460659"/>
    <w:rsid w:val="0046066D"/>
    <w:rsid w:val="004607AA"/>
    <w:rsid w:val="00461588"/>
    <w:rsid w:val="00461875"/>
    <w:rsid w:val="004618B1"/>
    <w:rsid w:val="004625DA"/>
    <w:rsid w:val="00462B79"/>
    <w:rsid w:val="004633B6"/>
    <w:rsid w:val="0046341A"/>
    <w:rsid w:val="00463847"/>
    <w:rsid w:val="00463E9D"/>
    <w:rsid w:val="0046415D"/>
    <w:rsid w:val="00464C4D"/>
    <w:rsid w:val="004651B2"/>
    <w:rsid w:val="004653EC"/>
    <w:rsid w:val="00465A4D"/>
    <w:rsid w:val="00466455"/>
    <w:rsid w:val="004664C6"/>
    <w:rsid w:val="00466AFB"/>
    <w:rsid w:val="00467C04"/>
    <w:rsid w:val="00470F14"/>
    <w:rsid w:val="0047140B"/>
    <w:rsid w:val="004716DA"/>
    <w:rsid w:val="00471943"/>
    <w:rsid w:val="00471BA1"/>
    <w:rsid w:val="004723FF"/>
    <w:rsid w:val="004727B1"/>
    <w:rsid w:val="00472C4F"/>
    <w:rsid w:val="004730B6"/>
    <w:rsid w:val="004731A4"/>
    <w:rsid w:val="00474EB2"/>
    <w:rsid w:val="00474EEC"/>
    <w:rsid w:val="004757B3"/>
    <w:rsid w:val="00476416"/>
    <w:rsid w:val="004766BC"/>
    <w:rsid w:val="00476BBF"/>
    <w:rsid w:val="00476FF0"/>
    <w:rsid w:val="004808F8"/>
    <w:rsid w:val="00480E12"/>
    <w:rsid w:val="00481023"/>
    <w:rsid w:val="004811FB"/>
    <w:rsid w:val="00481C5A"/>
    <w:rsid w:val="00482436"/>
    <w:rsid w:val="00482C63"/>
    <w:rsid w:val="004833B5"/>
    <w:rsid w:val="00483538"/>
    <w:rsid w:val="00483761"/>
    <w:rsid w:val="00484046"/>
    <w:rsid w:val="0048426E"/>
    <w:rsid w:val="00485979"/>
    <w:rsid w:val="00485E98"/>
    <w:rsid w:val="00485FD6"/>
    <w:rsid w:val="004861D7"/>
    <w:rsid w:val="00486FE5"/>
    <w:rsid w:val="004872B1"/>
    <w:rsid w:val="004874B0"/>
    <w:rsid w:val="00487779"/>
    <w:rsid w:val="00490292"/>
    <w:rsid w:val="00490512"/>
    <w:rsid w:val="004907AA"/>
    <w:rsid w:val="00490891"/>
    <w:rsid w:val="00490CE3"/>
    <w:rsid w:val="00491629"/>
    <w:rsid w:val="0049266D"/>
    <w:rsid w:val="004927F4"/>
    <w:rsid w:val="004929A7"/>
    <w:rsid w:val="00492E2B"/>
    <w:rsid w:val="00492E63"/>
    <w:rsid w:val="00492FF8"/>
    <w:rsid w:val="00493348"/>
    <w:rsid w:val="00493636"/>
    <w:rsid w:val="00493B2D"/>
    <w:rsid w:val="00493CF4"/>
    <w:rsid w:val="0049450C"/>
    <w:rsid w:val="004954A3"/>
    <w:rsid w:val="00496469"/>
    <w:rsid w:val="00497037"/>
    <w:rsid w:val="00497E09"/>
    <w:rsid w:val="004A01CB"/>
    <w:rsid w:val="004A0205"/>
    <w:rsid w:val="004A0749"/>
    <w:rsid w:val="004A0BD4"/>
    <w:rsid w:val="004A145B"/>
    <w:rsid w:val="004A1EF7"/>
    <w:rsid w:val="004A2931"/>
    <w:rsid w:val="004A2BF3"/>
    <w:rsid w:val="004A367A"/>
    <w:rsid w:val="004A3DF1"/>
    <w:rsid w:val="004A4010"/>
    <w:rsid w:val="004A48BC"/>
    <w:rsid w:val="004A4B0A"/>
    <w:rsid w:val="004A4B0C"/>
    <w:rsid w:val="004A4DF3"/>
    <w:rsid w:val="004A5E15"/>
    <w:rsid w:val="004A5FC8"/>
    <w:rsid w:val="004A60B0"/>
    <w:rsid w:val="004A66F0"/>
    <w:rsid w:val="004A693A"/>
    <w:rsid w:val="004A6B7A"/>
    <w:rsid w:val="004A6E72"/>
    <w:rsid w:val="004A70EE"/>
    <w:rsid w:val="004A73EC"/>
    <w:rsid w:val="004A7759"/>
    <w:rsid w:val="004A7B04"/>
    <w:rsid w:val="004A7EEE"/>
    <w:rsid w:val="004B06D1"/>
    <w:rsid w:val="004B07D0"/>
    <w:rsid w:val="004B0DF8"/>
    <w:rsid w:val="004B18E1"/>
    <w:rsid w:val="004B2299"/>
    <w:rsid w:val="004B2371"/>
    <w:rsid w:val="004B2385"/>
    <w:rsid w:val="004B23CD"/>
    <w:rsid w:val="004B2FA3"/>
    <w:rsid w:val="004B3267"/>
    <w:rsid w:val="004B3B3B"/>
    <w:rsid w:val="004B4077"/>
    <w:rsid w:val="004B48C1"/>
    <w:rsid w:val="004B59C9"/>
    <w:rsid w:val="004B5C9D"/>
    <w:rsid w:val="004B66FC"/>
    <w:rsid w:val="004B71A9"/>
    <w:rsid w:val="004B7A66"/>
    <w:rsid w:val="004C0695"/>
    <w:rsid w:val="004C0BBC"/>
    <w:rsid w:val="004C18F2"/>
    <w:rsid w:val="004C1DCB"/>
    <w:rsid w:val="004C1DD6"/>
    <w:rsid w:val="004C216C"/>
    <w:rsid w:val="004C21F9"/>
    <w:rsid w:val="004C229E"/>
    <w:rsid w:val="004C254F"/>
    <w:rsid w:val="004C28DC"/>
    <w:rsid w:val="004C29D3"/>
    <w:rsid w:val="004C341F"/>
    <w:rsid w:val="004C3889"/>
    <w:rsid w:val="004C3CDE"/>
    <w:rsid w:val="004C3EBA"/>
    <w:rsid w:val="004C3FA4"/>
    <w:rsid w:val="004C453D"/>
    <w:rsid w:val="004C4C76"/>
    <w:rsid w:val="004C4D99"/>
    <w:rsid w:val="004C588F"/>
    <w:rsid w:val="004C5BC4"/>
    <w:rsid w:val="004C64F7"/>
    <w:rsid w:val="004C6D1D"/>
    <w:rsid w:val="004C6EB4"/>
    <w:rsid w:val="004C7300"/>
    <w:rsid w:val="004C740C"/>
    <w:rsid w:val="004C772D"/>
    <w:rsid w:val="004C7794"/>
    <w:rsid w:val="004C7B36"/>
    <w:rsid w:val="004C7D30"/>
    <w:rsid w:val="004D066C"/>
    <w:rsid w:val="004D06BA"/>
    <w:rsid w:val="004D07AC"/>
    <w:rsid w:val="004D0BBC"/>
    <w:rsid w:val="004D1132"/>
    <w:rsid w:val="004D2425"/>
    <w:rsid w:val="004D2713"/>
    <w:rsid w:val="004D304B"/>
    <w:rsid w:val="004D3595"/>
    <w:rsid w:val="004D3928"/>
    <w:rsid w:val="004D393F"/>
    <w:rsid w:val="004D3BD3"/>
    <w:rsid w:val="004D4790"/>
    <w:rsid w:val="004D47A0"/>
    <w:rsid w:val="004D4AD6"/>
    <w:rsid w:val="004D4E96"/>
    <w:rsid w:val="004D4F0A"/>
    <w:rsid w:val="004D50A7"/>
    <w:rsid w:val="004D56F5"/>
    <w:rsid w:val="004D5B97"/>
    <w:rsid w:val="004D633F"/>
    <w:rsid w:val="004D6D2D"/>
    <w:rsid w:val="004D7CDC"/>
    <w:rsid w:val="004E03DE"/>
    <w:rsid w:val="004E0AD2"/>
    <w:rsid w:val="004E0E49"/>
    <w:rsid w:val="004E0F5B"/>
    <w:rsid w:val="004E13F0"/>
    <w:rsid w:val="004E16B9"/>
    <w:rsid w:val="004E1947"/>
    <w:rsid w:val="004E1949"/>
    <w:rsid w:val="004E1EB7"/>
    <w:rsid w:val="004E283E"/>
    <w:rsid w:val="004E3BB3"/>
    <w:rsid w:val="004E461D"/>
    <w:rsid w:val="004E46E9"/>
    <w:rsid w:val="004E47C6"/>
    <w:rsid w:val="004E4C13"/>
    <w:rsid w:val="004E54BF"/>
    <w:rsid w:val="004E5D1B"/>
    <w:rsid w:val="004E6D0C"/>
    <w:rsid w:val="004E728C"/>
    <w:rsid w:val="004E74BB"/>
    <w:rsid w:val="004E7F72"/>
    <w:rsid w:val="004E7FE9"/>
    <w:rsid w:val="004F08B1"/>
    <w:rsid w:val="004F1475"/>
    <w:rsid w:val="004F2770"/>
    <w:rsid w:val="004F282F"/>
    <w:rsid w:val="004F2A9A"/>
    <w:rsid w:val="004F2C60"/>
    <w:rsid w:val="004F2EEF"/>
    <w:rsid w:val="004F304E"/>
    <w:rsid w:val="004F32CC"/>
    <w:rsid w:val="004F3317"/>
    <w:rsid w:val="004F3381"/>
    <w:rsid w:val="004F3797"/>
    <w:rsid w:val="004F388D"/>
    <w:rsid w:val="004F3EE5"/>
    <w:rsid w:val="004F3F28"/>
    <w:rsid w:val="004F49A8"/>
    <w:rsid w:val="004F61B3"/>
    <w:rsid w:val="004F6371"/>
    <w:rsid w:val="004F66CD"/>
    <w:rsid w:val="004F688E"/>
    <w:rsid w:val="004F7970"/>
    <w:rsid w:val="004F7F0E"/>
    <w:rsid w:val="005000F1"/>
    <w:rsid w:val="005003DB"/>
    <w:rsid w:val="00500F46"/>
    <w:rsid w:val="0050103F"/>
    <w:rsid w:val="00501362"/>
    <w:rsid w:val="0050165B"/>
    <w:rsid w:val="00501680"/>
    <w:rsid w:val="005028F4"/>
    <w:rsid w:val="005030DF"/>
    <w:rsid w:val="0050382E"/>
    <w:rsid w:val="00503C2E"/>
    <w:rsid w:val="005053E9"/>
    <w:rsid w:val="005058C7"/>
    <w:rsid w:val="00505B51"/>
    <w:rsid w:val="00505E08"/>
    <w:rsid w:val="00506172"/>
    <w:rsid w:val="0050630E"/>
    <w:rsid w:val="00506810"/>
    <w:rsid w:val="005069AA"/>
    <w:rsid w:val="00507110"/>
    <w:rsid w:val="0050728D"/>
    <w:rsid w:val="00507291"/>
    <w:rsid w:val="00507385"/>
    <w:rsid w:val="00507392"/>
    <w:rsid w:val="00507EFF"/>
    <w:rsid w:val="005100D0"/>
    <w:rsid w:val="005101E5"/>
    <w:rsid w:val="00510E8D"/>
    <w:rsid w:val="00511762"/>
    <w:rsid w:val="0051334C"/>
    <w:rsid w:val="00514660"/>
    <w:rsid w:val="0051524A"/>
    <w:rsid w:val="00515C38"/>
    <w:rsid w:val="005162E2"/>
    <w:rsid w:val="005167BC"/>
    <w:rsid w:val="00516B06"/>
    <w:rsid w:val="00517025"/>
    <w:rsid w:val="00517201"/>
    <w:rsid w:val="00517374"/>
    <w:rsid w:val="00517525"/>
    <w:rsid w:val="00517837"/>
    <w:rsid w:val="00517D49"/>
    <w:rsid w:val="00520074"/>
    <w:rsid w:val="00521093"/>
    <w:rsid w:val="00521F5F"/>
    <w:rsid w:val="00522D53"/>
    <w:rsid w:val="00523065"/>
    <w:rsid w:val="00523E2B"/>
    <w:rsid w:val="00524AA3"/>
    <w:rsid w:val="00524EDC"/>
    <w:rsid w:val="0052541E"/>
    <w:rsid w:val="00525745"/>
    <w:rsid w:val="00525AAD"/>
    <w:rsid w:val="00525FB3"/>
    <w:rsid w:val="00526B3D"/>
    <w:rsid w:val="00526D03"/>
    <w:rsid w:val="00526EE7"/>
    <w:rsid w:val="00527A5A"/>
    <w:rsid w:val="00527BD6"/>
    <w:rsid w:val="00530272"/>
    <w:rsid w:val="005303D6"/>
    <w:rsid w:val="00530443"/>
    <w:rsid w:val="005305FB"/>
    <w:rsid w:val="00531DF2"/>
    <w:rsid w:val="005323FF"/>
    <w:rsid w:val="0053295D"/>
    <w:rsid w:val="00532C7C"/>
    <w:rsid w:val="0053365E"/>
    <w:rsid w:val="005337FB"/>
    <w:rsid w:val="005339D7"/>
    <w:rsid w:val="00533BB5"/>
    <w:rsid w:val="00535F81"/>
    <w:rsid w:val="00536045"/>
    <w:rsid w:val="005363AA"/>
    <w:rsid w:val="005364AB"/>
    <w:rsid w:val="005365A7"/>
    <w:rsid w:val="00536A6D"/>
    <w:rsid w:val="0053719A"/>
    <w:rsid w:val="00537430"/>
    <w:rsid w:val="00537772"/>
    <w:rsid w:val="00537B9D"/>
    <w:rsid w:val="00540F0F"/>
    <w:rsid w:val="005410EF"/>
    <w:rsid w:val="005412F4"/>
    <w:rsid w:val="00541A19"/>
    <w:rsid w:val="00543A08"/>
    <w:rsid w:val="00543D66"/>
    <w:rsid w:val="00543E03"/>
    <w:rsid w:val="00543EA4"/>
    <w:rsid w:val="00544554"/>
    <w:rsid w:val="0054479F"/>
    <w:rsid w:val="00544B4B"/>
    <w:rsid w:val="00545AEF"/>
    <w:rsid w:val="00547282"/>
    <w:rsid w:val="005472DB"/>
    <w:rsid w:val="005473A9"/>
    <w:rsid w:val="005476DF"/>
    <w:rsid w:val="00547E75"/>
    <w:rsid w:val="00550AB6"/>
    <w:rsid w:val="00550D45"/>
    <w:rsid w:val="00550FDC"/>
    <w:rsid w:val="005511E2"/>
    <w:rsid w:val="005514F3"/>
    <w:rsid w:val="00551CB0"/>
    <w:rsid w:val="005527A9"/>
    <w:rsid w:val="0055280E"/>
    <w:rsid w:val="00552A1B"/>
    <w:rsid w:val="005530F7"/>
    <w:rsid w:val="00553DB7"/>
    <w:rsid w:val="00554A3E"/>
    <w:rsid w:val="00554F07"/>
    <w:rsid w:val="00554FFA"/>
    <w:rsid w:val="005556E3"/>
    <w:rsid w:val="00555D86"/>
    <w:rsid w:val="00555E42"/>
    <w:rsid w:val="005565EB"/>
    <w:rsid w:val="005567A1"/>
    <w:rsid w:val="00556801"/>
    <w:rsid w:val="00556BE7"/>
    <w:rsid w:val="00556EB0"/>
    <w:rsid w:val="0055709D"/>
    <w:rsid w:val="005570BF"/>
    <w:rsid w:val="00557D8C"/>
    <w:rsid w:val="00557DD0"/>
    <w:rsid w:val="00560415"/>
    <w:rsid w:val="005605CD"/>
    <w:rsid w:val="00560756"/>
    <w:rsid w:val="0056085C"/>
    <w:rsid w:val="00560988"/>
    <w:rsid w:val="00560993"/>
    <w:rsid w:val="005609F1"/>
    <w:rsid w:val="00560C10"/>
    <w:rsid w:val="00560CCD"/>
    <w:rsid w:val="00561238"/>
    <w:rsid w:val="0056283D"/>
    <w:rsid w:val="00562E23"/>
    <w:rsid w:val="00563039"/>
    <w:rsid w:val="0056308D"/>
    <w:rsid w:val="00563738"/>
    <w:rsid w:val="0056376C"/>
    <w:rsid w:val="00564457"/>
    <w:rsid w:val="005649DB"/>
    <w:rsid w:val="00564BFE"/>
    <w:rsid w:val="00564FAC"/>
    <w:rsid w:val="005653E8"/>
    <w:rsid w:val="005659B8"/>
    <w:rsid w:val="00565C28"/>
    <w:rsid w:val="00566965"/>
    <w:rsid w:val="00567712"/>
    <w:rsid w:val="00567985"/>
    <w:rsid w:val="00567A21"/>
    <w:rsid w:val="00567BD0"/>
    <w:rsid w:val="00567E68"/>
    <w:rsid w:val="00567EA5"/>
    <w:rsid w:val="005704F3"/>
    <w:rsid w:val="00571B74"/>
    <w:rsid w:val="00572D8C"/>
    <w:rsid w:val="00572F38"/>
    <w:rsid w:val="00573E5F"/>
    <w:rsid w:val="00573EF4"/>
    <w:rsid w:val="00574127"/>
    <w:rsid w:val="00574693"/>
    <w:rsid w:val="005748C9"/>
    <w:rsid w:val="005749CF"/>
    <w:rsid w:val="0057578D"/>
    <w:rsid w:val="00575C14"/>
    <w:rsid w:val="00575DA4"/>
    <w:rsid w:val="00576531"/>
    <w:rsid w:val="00576596"/>
    <w:rsid w:val="0057690D"/>
    <w:rsid w:val="00577343"/>
    <w:rsid w:val="00577903"/>
    <w:rsid w:val="0058170B"/>
    <w:rsid w:val="0058203B"/>
    <w:rsid w:val="00582D0B"/>
    <w:rsid w:val="005837AE"/>
    <w:rsid w:val="00583CF9"/>
    <w:rsid w:val="00583F55"/>
    <w:rsid w:val="0058438D"/>
    <w:rsid w:val="00584534"/>
    <w:rsid w:val="005848DC"/>
    <w:rsid w:val="005848FC"/>
    <w:rsid w:val="00585A6E"/>
    <w:rsid w:val="00585C56"/>
    <w:rsid w:val="005863AD"/>
    <w:rsid w:val="00586A27"/>
    <w:rsid w:val="00586A95"/>
    <w:rsid w:val="00586BCD"/>
    <w:rsid w:val="00586E76"/>
    <w:rsid w:val="0058710E"/>
    <w:rsid w:val="00587399"/>
    <w:rsid w:val="005879BE"/>
    <w:rsid w:val="00587B3D"/>
    <w:rsid w:val="0059005D"/>
    <w:rsid w:val="00590D50"/>
    <w:rsid w:val="0059117F"/>
    <w:rsid w:val="005915B6"/>
    <w:rsid w:val="00591BE0"/>
    <w:rsid w:val="00592115"/>
    <w:rsid w:val="00592442"/>
    <w:rsid w:val="00592AA8"/>
    <w:rsid w:val="0059372C"/>
    <w:rsid w:val="00593FA3"/>
    <w:rsid w:val="00594471"/>
    <w:rsid w:val="00594553"/>
    <w:rsid w:val="00595163"/>
    <w:rsid w:val="00595BA0"/>
    <w:rsid w:val="00595C0C"/>
    <w:rsid w:val="00596280"/>
    <w:rsid w:val="005965DC"/>
    <w:rsid w:val="00596AD8"/>
    <w:rsid w:val="00596E26"/>
    <w:rsid w:val="005972D5"/>
    <w:rsid w:val="00597977"/>
    <w:rsid w:val="005979A8"/>
    <w:rsid w:val="00597B67"/>
    <w:rsid w:val="005A0965"/>
    <w:rsid w:val="005A09AE"/>
    <w:rsid w:val="005A102D"/>
    <w:rsid w:val="005A15D2"/>
    <w:rsid w:val="005A2120"/>
    <w:rsid w:val="005A259A"/>
    <w:rsid w:val="005A2604"/>
    <w:rsid w:val="005A2FDA"/>
    <w:rsid w:val="005A3932"/>
    <w:rsid w:val="005A3BE1"/>
    <w:rsid w:val="005A3C65"/>
    <w:rsid w:val="005A4888"/>
    <w:rsid w:val="005A4E9E"/>
    <w:rsid w:val="005A514B"/>
    <w:rsid w:val="005A51F9"/>
    <w:rsid w:val="005A6286"/>
    <w:rsid w:val="005A7620"/>
    <w:rsid w:val="005A7C46"/>
    <w:rsid w:val="005A7E77"/>
    <w:rsid w:val="005B05EE"/>
    <w:rsid w:val="005B0692"/>
    <w:rsid w:val="005B0AEB"/>
    <w:rsid w:val="005B0C89"/>
    <w:rsid w:val="005B0CFB"/>
    <w:rsid w:val="005B13B0"/>
    <w:rsid w:val="005B1627"/>
    <w:rsid w:val="005B168F"/>
    <w:rsid w:val="005B16C0"/>
    <w:rsid w:val="005B23F5"/>
    <w:rsid w:val="005B2911"/>
    <w:rsid w:val="005B36B6"/>
    <w:rsid w:val="005B41D7"/>
    <w:rsid w:val="005B46DF"/>
    <w:rsid w:val="005B495C"/>
    <w:rsid w:val="005B4BA4"/>
    <w:rsid w:val="005B56C3"/>
    <w:rsid w:val="005B5ECF"/>
    <w:rsid w:val="005B6986"/>
    <w:rsid w:val="005B6EE2"/>
    <w:rsid w:val="005B7351"/>
    <w:rsid w:val="005B7888"/>
    <w:rsid w:val="005B789C"/>
    <w:rsid w:val="005C0161"/>
    <w:rsid w:val="005C0529"/>
    <w:rsid w:val="005C0D66"/>
    <w:rsid w:val="005C139A"/>
    <w:rsid w:val="005C16C1"/>
    <w:rsid w:val="005C1835"/>
    <w:rsid w:val="005C2BE4"/>
    <w:rsid w:val="005C2D0C"/>
    <w:rsid w:val="005C3204"/>
    <w:rsid w:val="005C32F8"/>
    <w:rsid w:val="005C332C"/>
    <w:rsid w:val="005C437A"/>
    <w:rsid w:val="005C4431"/>
    <w:rsid w:val="005C4C54"/>
    <w:rsid w:val="005C5B67"/>
    <w:rsid w:val="005C61AC"/>
    <w:rsid w:val="005C6740"/>
    <w:rsid w:val="005C6E7A"/>
    <w:rsid w:val="005C769C"/>
    <w:rsid w:val="005C7A19"/>
    <w:rsid w:val="005D070B"/>
    <w:rsid w:val="005D09F8"/>
    <w:rsid w:val="005D1AD3"/>
    <w:rsid w:val="005D2145"/>
    <w:rsid w:val="005D26B0"/>
    <w:rsid w:val="005D39BB"/>
    <w:rsid w:val="005D3E4B"/>
    <w:rsid w:val="005D4197"/>
    <w:rsid w:val="005D4580"/>
    <w:rsid w:val="005D4D8A"/>
    <w:rsid w:val="005D58E5"/>
    <w:rsid w:val="005D5973"/>
    <w:rsid w:val="005D5A87"/>
    <w:rsid w:val="005D6056"/>
    <w:rsid w:val="005D6152"/>
    <w:rsid w:val="005D6822"/>
    <w:rsid w:val="005D6E12"/>
    <w:rsid w:val="005D6FB3"/>
    <w:rsid w:val="005D6FD7"/>
    <w:rsid w:val="005D7199"/>
    <w:rsid w:val="005D7AEC"/>
    <w:rsid w:val="005E0B7A"/>
    <w:rsid w:val="005E0F6A"/>
    <w:rsid w:val="005E178E"/>
    <w:rsid w:val="005E1845"/>
    <w:rsid w:val="005E1954"/>
    <w:rsid w:val="005E1F64"/>
    <w:rsid w:val="005E227D"/>
    <w:rsid w:val="005E2F04"/>
    <w:rsid w:val="005E36F4"/>
    <w:rsid w:val="005E3AA6"/>
    <w:rsid w:val="005E3D48"/>
    <w:rsid w:val="005E421B"/>
    <w:rsid w:val="005E4222"/>
    <w:rsid w:val="005E4299"/>
    <w:rsid w:val="005E5140"/>
    <w:rsid w:val="005E51B0"/>
    <w:rsid w:val="005E6348"/>
    <w:rsid w:val="005E67BB"/>
    <w:rsid w:val="005E68AA"/>
    <w:rsid w:val="005E74A4"/>
    <w:rsid w:val="005E79E3"/>
    <w:rsid w:val="005E7F10"/>
    <w:rsid w:val="005F0425"/>
    <w:rsid w:val="005F1B2D"/>
    <w:rsid w:val="005F1DCD"/>
    <w:rsid w:val="005F21C1"/>
    <w:rsid w:val="005F2A32"/>
    <w:rsid w:val="005F3711"/>
    <w:rsid w:val="005F3A4F"/>
    <w:rsid w:val="005F3B87"/>
    <w:rsid w:val="005F3B91"/>
    <w:rsid w:val="005F3F4A"/>
    <w:rsid w:val="005F3FE6"/>
    <w:rsid w:val="005F4956"/>
    <w:rsid w:val="005F4E22"/>
    <w:rsid w:val="005F5090"/>
    <w:rsid w:val="005F5325"/>
    <w:rsid w:val="005F53EA"/>
    <w:rsid w:val="005F56EC"/>
    <w:rsid w:val="005F6A2E"/>
    <w:rsid w:val="005F6D06"/>
    <w:rsid w:val="005F73B6"/>
    <w:rsid w:val="005F740C"/>
    <w:rsid w:val="005F76A1"/>
    <w:rsid w:val="005F7CDE"/>
    <w:rsid w:val="00600180"/>
    <w:rsid w:val="006004DF"/>
    <w:rsid w:val="00600732"/>
    <w:rsid w:val="006016C6"/>
    <w:rsid w:val="006018D4"/>
    <w:rsid w:val="00601F2A"/>
    <w:rsid w:val="00602209"/>
    <w:rsid w:val="00602816"/>
    <w:rsid w:val="0060308A"/>
    <w:rsid w:val="006035EA"/>
    <w:rsid w:val="0060414D"/>
    <w:rsid w:val="00604B52"/>
    <w:rsid w:val="006058FD"/>
    <w:rsid w:val="00605962"/>
    <w:rsid w:val="00605AA7"/>
    <w:rsid w:val="006065C0"/>
    <w:rsid w:val="0060660D"/>
    <w:rsid w:val="00606D71"/>
    <w:rsid w:val="00606F2D"/>
    <w:rsid w:val="006073BA"/>
    <w:rsid w:val="00607DFF"/>
    <w:rsid w:val="0061088A"/>
    <w:rsid w:val="00610ACA"/>
    <w:rsid w:val="00610DC8"/>
    <w:rsid w:val="006111B1"/>
    <w:rsid w:val="0061124B"/>
    <w:rsid w:val="006113F8"/>
    <w:rsid w:val="00612176"/>
    <w:rsid w:val="0061290E"/>
    <w:rsid w:val="00612986"/>
    <w:rsid w:val="00612E7A"/>
    <w:rsid w:val="006130A2"/>
    <w:rsid w:val="006136D4"/>
    <w:rsid w:val="00613867"/>
    <w:rsid w:val="00613DC8"/>
    <w:rsid w:val="006140D1"/>
    <w:rsid w:val="00614532"/>
    <w:rsid w:val="0061467B"/>
    <w:rsid w:val="00614B30"/>
    <w:rsid w:val="00614C36"/>
    <w:rsid w:val="0061506F"/>
    <w:rsid w:val="00615448"/>
    <w:rsid w:val="00615647"/>
    <w:rsid w:val="00615756"/>
    <w:rsid w:val="00616129"/>
    <w:rsid w:val="00616DEB"/>
    <w:rsid w:val="00616E64"/>
    <w:rsid w:val="00616F61"/>
    <w:rsid w:val="006170F0"/>
    <w:rsid w:val="0061772C"/>
    <w:rsid w:val="0062098E"/>
    <w:rsid w:val="00620D0F"/>
    <w:rsid w:val="0062160A"/>
    <w:rsid w:val="00621E24"/>
    <w:rsid w:val="0062232A"/>
    <w:rsid w:val="006225F3"/>
    <w:rsid w:val="00622891"/>
    <w:rsid w:val="00623122"/>
    <w:rsid w:val="006234F5"/>
    <w:rsid w:val="00623697"/>
    <w:rsid w:val="00623753"/>
    <w:rsid w:val="00623C1C"/>
    <w:rsid w:val="00623CE1"/>
    <w:rsid w:val="00624018"/>
    <w:rsid w:val="00624384"/>
    <w:rsid w:val="00624503"/>
    <w:rsid w:val="00624517"/>
    <w:rsid w:val="006247CB"/>
    <w:rsid w:val="00624A3F"/>
    <w:rsid w:val="00625B9A"/>
    <w:rsid w:val="00625E95"/>
    <w:rsid w:val="00626241"/>
    <w:rsid w:val="006262FB"/>
    <w:rsid w:val="00626428"/>
    <w:rsid w:val="00626BCC"/>
    <w:rsid w:val="00630404"/>
    <w:rsid w:val="00630567"/>
    <w:rsid w:val="00630ABF"/>
    <w:rsid w:val="00630B79"/>
    <w:rsid w:val="006312EE"/>
    <w:rsid w:val="00631E15"/>
    <w:rsid w:val="00631EC2"/>
    <w:rsid w:val="00632077"/>
    <w:rsid w:val="006326CB"/>
    <w:rsid w:val="0063361A"/>
    <w:rsid w:val="00633B5C"/>
    <w:rsid w:val="006344E1"/>
    <w:rsid w:val="00634932"/>
    <w:rsid w:val="00634C4B"/>
    <w:rsid w:val="006356FA"/>
    <w:rsid w:val="00635912"/>
    <w:rsid w:val="00636A44"/>
    <w:rsid w:val="00636BAD"/>
    <w:rsid w:val="00637ACA"/>
    <w:rsid w:val="00640877"/>
    <w:rsid w:val="00641CAC"/>
    <w:rsid w:val="006432D0"/>
    <w:rsid w:val="00643511"/>
    <w:rsid w:val="006438AE"/>
    <w:rsid w:val="00644295"/>
    <w:rsid w:val="00644819"/>
    <w:rsid w:val="0064483D"/>
    <w:rsid w:val="00645A5E"/>
    <w:rsid w:val="00645A80"/>
    <w:rsid w:val="00645DD2"/>
    <w:rsid w:val="0064607B"/>
    <w:rsid w:val="00646483"/>
    <w:rsid w:val="00646584"/>
    <w:rsid w:val="0064661F"/>
    <w:rsid w:val="006478DD"/>
    <w:rsid w:val="006479C3"/>
    <w:rsid w:val="00647D48"/>
    <w:rsid w:val="00650098"/>
    <w:rsid w:val="0065030E"/>
    <w:rsid w:val="006514AB"/>
    <w:rsid w:val="00651F00"/>
    <w:rsid w:val="00652222"/>
    <w:rsid w:val="006523C7"/>
    <w:rsid w:val="00652C26"/>
    <w:rsid w:val="00653134"/>
    <w:rsid w:val="00653895"/>
    <w:rsid w:val="00653C8E"/>
    <w:rsid w:val="00654040"/>
    <w:rsid w:val="006542AF"/>
    <w:rsid w:val="006543F4"/>
    <w:rsid w:val="006549BB"/>
    <w:rsid w:val="00654DA9"/>
    <w:rsid w:val="00654EB8"/>
    <w:rsid w:val="006550D7"/>
    <w:rsid w:val="006552F4"/>
    <w:rsid w:val="00655CD3"/>
    <w:rsid w:val="006561BE"/>
    <w:rsid w:val="00656284"/>
    <w:rsid w:val="00656A2D"/>
    <w:rsid w:val="00656D65"/>
    <w:rsid w:val="00656F67"/>
    <w:rsid w:val="00660083"/>
    <w:rsid w:val="00660812"/>
    <w:rsid w:val="00661A7B"/>
    <w:rsid w:val="00661B95"/>
    <w:rsid w:val="0066345B"/>
    <w:rsid w:val="00664281"/>
    <w:rsid w:val="00664D59"/>
    <w:rsid w:val="006659B8"/>
    <w:rsid w:val="00665C93"/>
    <w:rsid w:val="0066630E"/>
    <w:rsid w:val="00667195"/>
    <w:rsid w:val="00667E1D"/>
    <w:rsid w:val="00667FEA"/>
    <w:rsid w:val="00670322"/>
    <w:rsid w:val="006705D3"/>
    <w:rsid w:val="00670A0A"/>
    <w:rsid w:val="00670AB5"/>
    <w:rsid w:val="00671A41"/>
    <w:rsid w:val="00671B4F"/>
    <w:rsid w:val="00671CF8"/>
    <w:rsid w:val="00672D5A"/>
    <w:rsid w:val="0067313A"/>
    <w:rsid w:val="006732AA"/>
    <w:rsid w:val="00673608"/>
    <w:rsid w:val="00673949"/>
    <w:rsid w:val="006739F3"/>
    <w:rsid w:val="00673A6A"/>
    <w:rsid w:val="0067464B"/>
    <w:rsid w:val="00675040"/>
    <w:rsid w:val="006753DD"/>
    <w:rsid w:val="0067544B"/>
    <w:rsid w:val="00675869"/>
    <w:rsid w:val="006758EB"/>
    <w:rsid w:val="006762F1"/>
    <w:rsid w:val="0067630E"/>
    <w:rsid w:val="006769B4"/>
    <w:rsid w:val="006771DF"/>
    <w:rsid w:val="00677344"/>
    <w:rsid w:val="00677938"/>
    <w:rsid w:val="00680570"/>
    <w:rsid w:val="006810F3"/>
    <w:rsid w:val="00682EB3"/>
    <w:rsid w:val="0068301C"/>
    <w:rsid w:val="0068330F"/>
    <w:rsid w:val="006834FE"/>
    <w:rsid w:val="0068372F"/>
    <w:rsid w:val="00683749"/>
    <w:rsid w:val="00683C88"/>
    <w:rsid w:val="00683E56"/>
    <w:rsid w:val="006840E3"/>
    <w:rsid w:val="006844BC"/>
    <w:rsid w:val="00684842"/>
    <w:rsid w:val="006853DA"/>
    <w:rsid w:val="00685F15"/>
    <w:rsid w:val="006863B6"/>
    <w:rsid w:val="00686DA1"/>
    <w:rsid w:val="00686FDF"/>
    <w:rsid w:val="006873D1"/>
    <w:rsid w:val="00687544"/>
    <w:rsid w:val="00687BFF"/>
    <w:rsid w:val="0069037F"/>
    <w:rsid w:val="006907F0"/>
    <w:rsid w:val="00690B2B"/>
    <w:rsid w:val="00690CB4"/>
    <w:rsid w:val="00690EF3"/>
    <w:rsid w:val="00690F66"/>
    <w:rsid w:val="0069139F"/>
    <w:rsid w:val="00691759"/>
    <w:rsid w:val="0069193F"/>
    <w:rsid w:val="00691E35"/>
    <w:rsid w:val="00692162"/>
    <w:rsid w:val="006927D9"/>
    <w:rsid w:val="0069281D"/>
    <w:rsid w:val="00692DD8"/>
    <w:rsid w:val="006930F3"/>
    <w:rsid w:val="00693536"/>
    <w:rsid w:val="006936D4"/>
    <w:rsid w:val="00693789"/>
    <w:rsid w:val="00693AC1"/>
    <w:rsid w:val="00693B6A"/>
    <w:rsid w:val="0069431C"/>
    <w:rsid w:val="006945E9"/>
    <w:rsid w:val="006947CC"/>
    <w:rsid w:val="006947FF"/>
    <w:rsid w:val="00695556"/>
    <w:rsid w:val="00695A17"/>
    <w:rsid w:val="006963BC"/>
    <w:rsid w:val="00697404"/>
    <w:rsid w:val="006A03B2"/>
    <w:rsid w:val="006A0594"/>
    <w:rsid w:val="006A0706"/>
    <w:rsid w:val="006A15CC"/>
    <w:rsid w:val="006A19CC"/>
    <w:rsid w:val="006A23E9"/>
    <w:rsid w:val="006A243A"/>
    <w:rsid w:val="006A2EFA"/>
    <w:rsid w:val="006A3208"/>
    <w:rsid w:val="006A3336"/>
    <w:rsid w:val="006A3739"/>
    <w:rsid w:val="006A4532"/>
    <w:rsid w:val="006A4593"/>
    <w:rsid w:val="006A5397"/>
    <w:rsid w:val="006A5A18"/>
    <w:rsid w:val="006A5D2F"/>
    <w:rsid w:val="006A5E18"/>
    <w:rsid w:val="006A5F93"/>
    <w:rsid w:val="006A64A8"/>
    <w:rsid w:val="006A6857"/>
    <w:rsid w:val="006A6C2D"/>
    <w:rsid w:val="006A74B0"/>
    <w:rsid w:val="006A7AE8"/>
    <w:rsid w:val="006A7C1C"/>
    <w:rsid w:val="006A7FE2"/>
    <w:rsid w:val="006B105A"/>
    <w:rsid w:val="006B1560"/>
    <w:rsid w:val="006B166F"/>
    <w:rsid w:val="006B1940"/>
    <w:rsid w:val="006B1C10"/>
    <w:rsid w:val="006B2086"/>
    <w:rsid w:val="006B263E"/>
    <w:rsid w:val="006B2672"/>
    <w:rsid w:val="006B30DD"/>
    <w:rsid w:val="006B3933"/>
    <w:rsid w:val="006B3B3E"/>
    <w:rsid w:val="006B3C86"/>
    <w:rsid w:val="006B3F83"/>
    <w:rsid w:val="006B4094"/>
    <w:rsid w:val="006B43E5"/>
    <w:rsid w:val="006B4942"/>
    <w:rsid w:val="006B4B83"/>
    <w:rsid w:val="006B53D0"/>
    <w:rsid w:val="006B560D"/>
    <w:rsid w:val="006B583B"/>
    <w:rsid w:val="006B5958"/>
    <w:rsid w:val="006B5AF4"/>
    <w:rsid w:val="006B686B"/>
    <w:rsid w:val="006B69DE"/>
    <w:rsid w:val="006B6BBE"/>
    <w:rsid w:val="006B74AD"/>
    <w:rsid w:val="006B79E2"/>
    <w:rsid w:val="006B7C22"/>
    <w:rsid w:val="006B7D3F"/>
    <w:rsid w:val="006C0181"/>
    <w:rsid w:val="006C0356"/>
    <w:rsid w:val="006C0FA2"/>
    <w:rsid w:val="006C15DA"/>
    <w:rsid w:val="006C16DF"/>
    <w:rsid w:val="006C2456"/>
    <w:rsid w:val="006C2474"/>
    <w:rsid w:val="006C2867"/>
    <w:rsid w:val="006C2D59"/>
    <w:rsid w:val="006C3EA0"/>
    <w:rsid w:val="006C4621"/>
    <w:rsid w:val="006C48DA"/>
    <w:rsid w:val="006C4B4E"/>
    <w:rsid w:val="006C4E38"/>
    <w:rsid w:val="006C534F"/>
    <w:rsid w:val="006C5584"/>
    <w:rsid w:val="006C569E"/>
    <w:rsid w:val="006C62C9"/>
    <w:rsid w:val="006C62FF"/>
    <w:rsid w:val="006C661F"/>
    <w:rsid w:val="006C6BA3"/>
    <w:rsid w:val="006C75CA"/>
    <w:rsid w:val="006C7AAF"/>
    <w:rsid w:val="006C7F00"/>
    <w:rsid w:val="006D010E"/>
    <w:rsid w:val="006D0133"/>
    <w:rsid w:val="006D160C"/>
    <w:rsid w:val="006D1661"/>
    <w:rsid w:val="006D2EDD"/>
    <w:rsid w:val="006D31DE"/>
    <w:rsid w:val="006D3821"/>
    <w:rsid w:val="006D3B3D"/>
    <w:rsid w:val="006D3E92"/>
    <w:rsid w:val="006D4037"/>
    <w:rsid w:val="006D567D"/>
    <w:rsid w:val="006D6893"/>
    <w:rsid w:val="006D68C6"/>
    <w:rsid w:val="006D7057"/>
    <w:rsid w:val="006D78A1"/>
    <w:rsid w:val="006D7D3C"/>
    <w:rsid w:val="006D7E3F"/>
    <w:rsid w:val="006E09E3"/>
    <w:rsid w:val="006E0D91"/>
    <w:rsid w:val="006E1634"/>
    <w:rsid w:val="006E1F6F"/>
    <w:rsid w:val="006E2298"/>
    <w:rsid w:val="006E2A16"/>
    <w:rsid w:val="006E2DB3"/>
    <w:rsid w:val="006E30A3"/>
    <w:rsid w:val="006E331A"/>
    <w:rsid w:val="006E394B"/>
    <w:rsid w:val="006E4120"/>
    <w:rsid w:val="006E427B"/>
    <w:rsid w:val="006E5125"/>
    <w:rsid w:val="006E5547"/>
    <w:rsid w:val="006E5E69"/>
    <w:rsid w:val="006E60B2"/>
    <w:rsid w:val="006E6EF9"/>
    <w:rsid w:val="006E76DA"/>
    <w:rsid w:val="006E7888"/>
    <w:rsid w:val="006E7F26"/>
    <w:rsid w:val="006F0AB7"/>
    <w:rsid w:val="006F0BB5"/>
    <w:rsid w:val="006F1573"/>
    <w:rsid w:val="006F23A4"/>
    <w:rsid w:val="006F25CB"/>
    <w:rsid w:val="006F277F"/>
    <w:rsid w:val="006F27CE"/>
    <w:rsid w:val="006F2F46"/>
    <w:rsid w:val="006F33B1"/>
    <w:rsid w:val="006F3667"/>
    <w:rsid w:val="006F42A7"/>
    <w:rsid w:val="006F461B"/>
    <w:rsid w:val="006F52CB"/>
    <w:rsid w:val="006F537B"/>
    <w:rsid w:val="006F5417"/>
    <w:rsid w:val="006F54A2"/>
    <w:rsid w:val="006F54AD"/>
    <w:rsid w:val="006F55D4"/>
    <w:rsid w:val="006F56A2"/>
    <w:rsid w:val="006F610A"/>
    <w:rsid w:val="006F6284"/>
    <w:rsid w:val="006F632A"/>
    <w:rsid w:val="006F6435"/>
    <w:rsid w:val="006F6A89"/>
    <w:rsid w:val="006F6CE1"/>
    <w:rsid w:val="006F7380"/>
    <w:rsid w:val="006F760B"/>
    <w:rsid w:val="007000B9"/>
    <w:rsid w:val="007007F4"/>
    <w:rsid w:val="00700EBC"/>
    <w:rsid w:val="00702724"/>
    <w:rsid w:val="0070278F"/>
    <w:rsid w:val="0070292C"/>
    <w:rsid w:val="007035F0"/>
    <w:rsid w:val="00703770"/>
    <w:rsid w:val="00703DC1"/>
    <w:rsid w:val="00704A01"/>
    <w:rsid w:val="00704D9C"/>
    <w:rsid w:val="00705038"/>
    <w:rsid w:val="007052D1"/>
    <w:rsid w:val="00705388"/>
    <w:rsid w:val="007053BA"/>
    <w:rsid w:val="00706085"/>
    <w:rsid w:val="0070633E"/>
    <w:rsid w:val="00706598"/>
    <w:rsid w:val="007068A9"/>
    <w:rsid w:val="00707145"/>
    <w:rsid w:val="007077FA"/>
    <w:rsid w:val="007078B6"/>
    <w:rsid w:val="00707B38"/>
    <w:rsid w:val="007106F5"/>
    <w:rsid w:val="007111E3"/>
    <w:rsid w:val="007122C1"/>
    <w:rsid w:val="00712649"/>
    <w:rsid w:val="00713676"/>
    <w:rsid w:val="0071386A"/>
    <w:rsid w:val="007139EA"/>
    <w:rsid w:val="00713A75"/>
    <w:rsid w:val="00715542"/>
    <w:rsid w:val="0071580F"/>
    <w:rsid w:val="00715873"/>
    <w:rsid w:val="00715C32"/>
    <w:rsid w:val="0071683D"/>
    <w:rsid w:val="00716B5B"/>
    <w:rsid w:val="00716D33"/>
    <w:rsid w:val="007171C1"/>
    <w:rsid w:val="00717586"/>
    <w:rsid w:val="007176FB"/>
    <w:rsid w:val="00720544"/>
    <w:rsid w:val="0072080D"/>
    <w:rsid w:val="0072157F"/>
    <w:rsid w:val="0072200F"/>
    <w:rsid w:val="00722699"/>
    <w:rsid w:val="00722813"/>
    <w:rsid w:val="007228AD"/>
    <w:rsid w:val="007232E9"/>
    <w:rsid w:val="0072366F"/>
    <w:rsid w:val="007236BE"/>
    <w:rsid w:val="00723AA8"/>
    <w:rsid w:val="0072419B"/>
    <w:rsid w:val="0072431E"/>
    <w:rsid w:val="0072499D"/>
    <w:rsid w:val="00724ADD"/>
    <w:rsid w:val="00724E7D"/>
    <w:rsid w:val="00724E88"/>
    <w:rsid w:val="0072561C"/>
    <w:rsid w:val="0072597A"/>
    <w:rsid w:val="00726222"/>
    <w:rsid w:val="007265C3"/>
    <w:rsid w:val="0072722D"/>
    <w:rsid w:val="007274FA"/>
    <w:rsid w:val="007303E4"/>
    <w:rsid w:val="00730A8B"/>
    <w:rsid w:val="00730FBF"/>
    <w:rsid w:val="007318DC"/>
    <w:rsid w:val="007318F9"/>
    <w:rsid w:val="00731EFD"/>
    <w:rsid w:val="00732140"/>
    <w:rsid w:val="0073219E"/>
    <w:rsid w:val="0073251D"/>
    <w:rsid w:val="00732A29"/>
    <w:rsid w:val="00732DC3"/>
    <w:rsid w:val="0073345B"/>
    <w:rsid w:val="0073440C"/>
    <w:rsid w:val="007345AD"/>
    <w:rsid w:val="00734976"/>
    <w:rsid w:val="00734EE0"/>
    <w:rsid w:val="00735090"/>
    <w:rsid w:val="00735A6F"/>
    <w:rsid w:val="00735E54"/>
    <w:rsid w:val="0073634A"/>
    <w:rsid w:val="00736525"/>
    <w:rsid w:val="007365D1"/>
    <w:rsid w:val="00736B24"/>
    <w:rsid w:val="00736E6B"/>
    <w:rsid w:val="00736F52"/>
    <w:rsid w:val="007371FD"/>
    <w:rsid w:val="0073776A"/>
    <w:rsid w:val="00737F5B"/>
    <w:rsid w:val="007403A5"/>
    <w:rsid w:val="007406CD"/>
    <w:rsid w:val="00740848"/>
    <w:rsid w:val="00740B91"/>
    <w:rsid w:val="00740BAA"/>
    <w:rsid w:val="00740FE4"/>
    <w:rsid w:val="0074121C"/>
    <w:rsid w:val="00741BE5"/>
    <w:rsid w:val="007420BD"/>
    <w:rsid w:val="007422C1"/>
    <w:rsid w:val="0074247B"/>
    <w:rsid w:val="007424C9"/>
    <w:rsid w:val="00742618"/>
    <w:rsid w:val="007432E2"/>
    <w:rsid w:val="007434E4"/>
    <w:rsid w:val="007434FC"/>
    <w:rsid w:val="007436B4"/>
    <w:rsid w:val="00744002"/>
    <w:rsid w:val="007447F7"/>
    <w:rsid w:val="0074501F"/>
    <w:rsid w:val="00745DE8"/>
    <w:rsid w:val="00745FE0"/>
    <w:rsid w:val="00746452"/>
    <w:rsid w:val="007469A6"/>
    <w:rsid w:val="00746A79"/>
    <w:rsid w:val="00746DBF"/>
    <w:rsid w:val="007472EB"/>
    <w:rsid w:val="00747C1F"/>
    <w:rsid w:val="007507A8"/>
    <w:rsid w:val="00750901"/>
    <w:rsid w:val="00751A33"/>
    <w:rsid w:val="00751D20"/>
    <w:rsid w:val="00751EE9"/>
    <w:rsid w:val="0075234A"/>
    <w:rsid w:val="007524E3"/>
    <w:rsid w:val="0075282E"/>
    <w:rsid w:val="0075299B"/>
    <w:rsid w:val="00752C0D"/>
    <w:rsid w:val="00752C54"/>
    <w:rsid w:val="00752F45"/>
    <w:rsid w:val="0075309B"/>
    <w:rsid w:val="0075396A"/>
    <w:rsid w:val="007539B8"/>
    <w:rsid w:val="00753A1F"/>
    <w:rsid w:val="00753B3A"/>
    <w:rsid w:val="00753E4E"/>
    <w:rsid w:val="00753ED3"/>
    <w:rsid w:val="00753EE2"/>
    <w:rsid w:val="007542FF"/>
    <w:rsid w:val="007544A3"/>
    <w:rsid w:val="00754599"/>
    <w:rsid w:val="00754A49"/>
    <w:rsid w:val="00754EC7"/>
    <w:rsid w:val="007553FA"/>
    <w:rsid w:val="00756785"/>
    <w:rsid w:val="00756A32"/>
    <w:rsid w:val="00756CB2"/>
    <w:rsid w:val="007574C2"/>
    <w:rsid w:val="00757588"/>
    <w:rsid w:val="0076037A"/>
    <w:rsid w:val="0076056D"/>
    <w:rsid w:val="00760ADE"/>
    <w:rsid w:val="00760D2F"/>
    <w:rsid w:val="00760E32"/>
    <w:rsid w:val="00760FB8"/>
    <w:rsid w:val="007612A0"/>
    <w:rsid w:val="00761EB3"/>
    <w:rsid w:val="00762ECC"/>
    <w:rsid w:val="00763411"/>
    <w:rsid w:val="0076354C"/>
    <w:rsid w:val="00763D85"/>
    <w:rsid w:val="00763E61"/>
    <w:rsid w:val="007640ED"/>
    <w:rsid w:val="007643DB"/>
    <w:rsid w:val="00765132"/>
    <w:rsid w:val="00765ACB"/>
    <w:rsid w:val="00765D50"/>
    <w:rsid w:val="00765DA7"/>
    <w:rsid w:val="0076605F"/>
    <w:rsid w:val="0076612D"/>
    <w:rsid w:val="00766C1D"/>
    <w:rsid w:val="00766D9B"/>
    <w:rsid w:val="00766FE2"/>
    <w:rsid w:val="00767128"/>
    <w:rsid w:val="007674A5"/>
    <w:rsid w:val="00767B15"/>
    <w:rsid w:val="00767CFE"/>
    <w:rsid w:val="0077047E"/>
    <w:rsid w:val="0077055A"/>
    <w:rsid w:val="00770A20"/>
    <w:rsid w:val="00771617"/>
    <w:rsid w:val="007723C3"/>
    <w:rsid w:val="00772B49"/>
    <w:rsid w:val="00772F9B"/>
    <w:rsid w:val="00773241"/>
    <w:rsid w:val="007735F2"/>
    <w:rsid w:val="00773E8A"/>
    <w:rsid w:val="00774294"/>
    <w:rsid w:val="007747C0"/>
    <w:rsid w:val="007749B1"/>
    <w:rsid w:val="00774A1B"/>
    <w:rsid w:val="00774E0F"/>
    <w:rsid w:val="00777B37"/>
    <w:rsid w:val="00781221"/>
    <w:rsid w:val="00781EA0"/>
    <w:rsid w:val="007820F4"/>
    <w:rsid w:val="00782490"/>
    <w:rsid w:val="007824FF"/>
    <w:rsid w:val="00782541"/>
    <w:rsid w:val="007838E9"/>
    <w:rsid w:val="00784084"/>
    <w:rsid w:val="0078473E"/>
    <w:rsid w:val="007849DF"/>
    <w:rsid w:val="00784CA9"/>
    <w:rsid w:val="0078535C"/>
    <w:rsid w:val="007853AB"/>
    <w:rsid w:val="007859B1"/>
    <w:rsid w:val="00785F52"/>
    <w:rsid w:val="00786146"/>
    <w:rsid w:val="00787230"/>
    <w:rsid w:val="00790A8E"/>
    <w:rsid w:val="00791242"/>
    <w:rsid w:val="0079146F"/>
    <w:rsid w:val="00791662"/>
    <w:rsid w:val="007928D3"/>
    <w:rsid w:val="00792900"/>
    <w:rsid w:val="00792AF0"/>
    <w:rsid w:val="00792EB7"/>
    <w:rsid w:val="0079378A"/>
    <w:rsid w:val="00793998"/>
    <w:rsid w:val="00794A15"/>
    <w:rsid w:val="007953B7"/>
    <w:rsid w:val="007963BE"/>
    <w:rsid w:val="00796424"/>
    <w:rsid w:val="00796546"/>
    <w:rsid w:val="0079679A"/>
    <w:rsid w:val="00796D38"/>
    <w:rsid w:val="00796F65"/>
    <w:rsid w:val="0079730C"/>
    <w:rsid w:val="00797442"/>
    <w:rsid w:val="00797D5A"/>
    <w:rsid w:val="007A03DA"/>
    <w:rsid w:val="007A05BE"/>
    <w:rsid w:val="007A0A9C"/>
    <w:rsid w:val="007A0BBF"/>
    <w:rsid w:val="007A11EE"/>
    <w:rsid w:val="007A1377"/>
    <w:rsid w:val="007A1DCA"/>
    <w:rsid w:val="007A2309"/>
    <w:rsid w:val="007A26DD"/>
    <w:rsid w:val="007A29EA"/>
    <w:rsid w:val="007A2BDE"/>
    <w:rsid w:val="007A2DF1"/>
    <w:rsid w:val="007A3673"/>
    <w:rsid w:val="007A391B"/>
    <w:rsid w:val="007A3E0C"/>
    <w:rsid w:val="007A414E"/>
    <w:rsid w:val="007A4615"/>
    <w:rsid w:val="007A4AE6"/>
    <w:rsid w:val="007A55B2"/>
    <w:rsid w:val="007A56C3"/>
    <w:rsid w:val="007A59DD"/>
    <w:rsid w:val="007A6ED9"/>
    <w:rsid w:val="007A78AD"/>
    <w:rsid w:val="007A7979"/>
    <w:rsid w:val="007A7ABC"/>
    <w:rsid w:val="007A7D82"/>
    <w:rsid w:val="007B04B7"/>
    <w:rsid w:val="007B0950"/>
    <w:rsid w:val="007B0D96"/>
    <w:rsid w:val="007B0FF6"/>
    <w:rsid w:val="007B1FCD"/>
    <w:rsid w:val="007B21BD"/>
    <w:rsid w:val="007B2FD8"/>
    <w:rsid w:val="007B351B"/>
    <w:rsid w:val="007B3840"/>
    <w:rsid w:val="007B3858"/>
    <w:rsid w:val="007B3D73"/>
    <w:rsid w:val="007B4306"/>
    <w:rsid w:val="007B4ACF"/>
    <w:rsid w:val="007B5046"/>
    <w:rsid w:val="007B565E"/>
    <w:rsid w:val="007B56BE"/>
    <w:rsid w:val="007B56DE"/>
    <w:rsid w:val="007B5E4A"/>
    <w:rsid w:val="007B6858"/>
    <w:rsid w:val="007B6F41"/>
    <w:rsid w:val="007B7455"/>
    <w:rsid w:val="007B7478"/>
    <w:rsid w:val="007B7C86"/>
    <w:rsid w:val="007C059A"/>
    <w:rsid w:val="007C140C"/>
    <w:rsid w:val="007C1AFA"/>
    <w:rsid w:val="007C1BE8"/>
    <w:rsid w:val="007C1E27"/>
    <w:rsid w:val="007C224F"/>
    <w:rsid w:val="007C27DE"/>
    <w:rsid w:val="007C2A1D"/>
    <w:rsid w:val="007C2B60"/>
    <w:rsid w:val="007C2B75"/>
    <w:rsid w:val="007C2EF3"/>
    <w:rsid w:val="007C2F03"/>
    <w:rsid w:val="007C42E2"/>
    <w:rsid w:val="007C4EA1"/>
    <w:rsid w:val="007C5313"/>
    <w:rsid w:val="007C593A"/>
    <w:rsid w:val="007C6440"/>
    <w:rsid w:val="007C6700"/>
    <w:rsid w:val="007C6C21"/>
    <w:rsid w:val="007C6D1A"/>
    <w:rsid w:val="007C75C2"/>
    <w:rsid w:val="007C78D7"/>
    <w:rsid w:val="007C7BE6"/>
    <w:rsid w:val="007C7F74"/>
    <w:rsid w:val="007D04FE"/>
    <w:rsid w:val="007D09D7"/>
    <w:rsid w:val="007D1BF4"/>
    <w:rsid w:val="007D1F19"/>
    <w:rsid w:val="007D39E3"/>
    <w:rsid w:val="007D442E"/>
    <w:rsid w:val="007D53A9"/>
    <w:rsid w:val="007D56A6"/>
    <w:rsid w:val="007D5AA8"/>
    <w:rsid w:val="007D5F5E"/>
    <w:rsid w:val="007D5FFD"/>
    <w:rsid w:val="007D6004"/>
    <w:rsid w:val="007D6435"/>
    <w:rsid w:val="007D6844"/>
    <w:rsid w:val="007D6A88"/>
    <w:rsid w:val="007D6D2B"/>
    <w:rsid w:val="007D702E"/>
    <w:rsid w:val="007D75E9"/>
    <w:rsid w:val="007E05A4"/>
    <w:rsid w:val="007E068C"/>
    <w:rsid w:val="007E06DA"/>
    <w:rsid w:val="007E0DB3"/>
    <w:rsid w:val="007E0E39"/>
    <w:rsid w:val="007E0F69"/>
    <w:rsid w:val="007E1428"/>
    <w:rsid w:val="007E142A"/>
    <w:rsid w:val="007E192E"/>
    <w:rsid w:val="007E1BAB"/>
    <w:rsid w:val="007E23DC"/>
    <w:rsid w:val="007E25F8"/>
    <w:rsid w:val="007E2ADB"/>
    <w:rsid w:val="007E2FBD"/>
    <w:rsid w:val="007E3255"/>
    <w:rsid w:val="007E3691"/>
    <w:rsid w:val="007E3A1B"/>
    <w:rsid w:val="007E3C37"/>
    <w:rsid w:val="007E40C7"/>
    <w:rsid w:val="007E4160"/>
    <w:rsid w:val="007E447F"/>
    <w:rsid w:val="007E4526"/>
    <w:rsid w:val="007E45B9"/>
    <w:rsid w:val="007E472B"/>
    <w:rsid w:val="007E4C42"/>
    <w:rsid w:val="007E50CD"/>
    <w:rsid w:val="007E5592"/>
    <w:rsid w:val="007E58C5"/>
    <w:rsid w:val="007E63B8"/>
    <w:rsid w:val="007E6793"/>
    <w:rsid w:val="007E6D24"/>
    <w:rsid w:val="007E7281"/>
    <w:rsid w:val="007E77C0"/>
    <w:rsid w:val="007E7BEE"/>
    <w:rsid w:val="007F0482"/>
    <w:rsid w:val="007F08BD"/>
    <w:rsid w:val="007F158D"/>
    <w:rsid w:val="007F15A3"/>
    <w:rsid w:val="007F1CD4"/>
    <w:rsid w:val="007F3124"/>
    <w:rsid w:val="007F32EB"/>
    <w:rsid w:val="007F3405"/>
    <w:rsid w:val="007F3604"/>
    <w:rsid w:val="007F3C05"/>
    <w:rsid w:val="007F3D5A"/>
    <w:rsid w:val="007F43BD"/>
    <w:rsid w:val="007F44FC"/>
    <w:rsid w:val="007F5EA6"/>
    <w:rsid w:val="007F6005"/>
    <w:rsid w:val="007F6102"/>
    <w:rsid w:val="007F6287"/>
    <w:rsid w:val="007F64B8"/>
    <w:rsid w:val="007F743B"/>
    <w:rsid w:val="007F7D9B"/>
    <w:rsid w:val="00800126"/>
    <w:rsid w:val="00801925"/>
    <w:rsid w:val="008019F0"/>
    <w:rsid w:val="00801D9E"/>
    <w:rsid w:val="00801DD5"/>
    <w:rsid w:val="00802331"/>
    <w:rsid w:val="0080277B"/>
    <w:rsid w:val="00803855"/>
    <w:rsid w:val="0080398C"/>
    <w:rsid w:val="008041AE"/>
    <w:rsid w:val="008043DC"/>
    <w:rsid w:val="00804723"/>
    <w:rsid w:val="00804DD4"/>
    <w:rsid w:val="0080537E"/>
    <w:rsid w:val="008053F1"/>
    <w:rsid w:val="00805807"/>
    <w:rsid w:val="00805D2B"/>
    <w:rsid w:val="0080631B"/>
    <w:rsid w:val="008069CF"/>
    <w:rsid w:val="00806A13"/>
    <w:rsid w:val="00806DAD"/>
    <w:rsid w:val="0080740B"/>
    <w:rsid w:val="0080774C"/>
    <w:rsid w:val="0080788B"/>
    <w:rsid w:val="00810034"/>
    <w:rsid w:val="0081082C"/>
    <w:rsid w:val="00810D98"/>
    <w:rsid w:val="00811074"/>
    <w:rsid w:val="00811A1E"/>
    <w:rsid w:val="00812F6B"/>
    <w:rsid w:val="0081302A"/>
    <w:rsid w:val="00813233"/>
    <w:rsid w:val="00813265"/>
    <w:rsid w:val="00813380"/>
    <w:rsid w:val="00813A29"/>
    <w:rsid w:val="008142F4"/>
    <w:rsid w:val="008143BA"/>
    <w:rsid w:val="008147BC"/>
    <w:rsid w:val="0081480C"/>
    <w:rsid w:val="008152CD"/>
    <w:rsid w:val="0081627C"/>
    <w:rsid w:val="00816505"/>
    <w:rsid w:val="00816593"/>
    <w:rsid w:val="00816BD2"/>
    <w:rsid w:val="00817DCF"/>
    <w:rsid w:val="008203BC"/>
    <w:rsid w:val="008203CD"/>
    <w:rsid w:val="0082086F"/>
    <w:rsid w:val="00820BFC"/>
    <w:rsid w:val="00821611"/>
    <w:rsid w:val="00821691"/>
    <w:rsid w:val="0082170E"/>
    <w:rsid w:val="00821D2A"/>
    <w:rsid w:val="00822261"/>
    <w:rsid w:val="00823112"/>
    <w:rsid w:val="00823C14"/>
    <w:rsid w:val="00823D9E"/>
    <w:rsid w:val="00823F30"/>
    <w:rsid w:val="00824375"/>
    <w:rsid w:val="008245A5"/>
    <w:rsid w:val="008249C6"/>
    <w:rsid w:val="00824BDA"/>
    <w:rsid w:val="00824DD3"/>
    <w:rsid w:val="008250A2"/>
    <w:rsid w:val="00825129"/>
    <w:rsid w:val="00825374"/>
    <w:rsid w:val="00825CAC"/>
    <w:rsid w:val="0082692A"/>
    <w:rsid w:val="00826EB6"/>
    <w:rsid w:val="00826EE5"/>
    <w:rsid w:val="00830480"/>
    <w:rsid w:val="0083086F"/>
    <w:rsid w:val="00831551"/>
    <w:rsid w:val="00831661"/>
    <w:rsid w:val="00831679"/>
    <w:rsid w:val="00831EF2"/>
    <w:rsid w:val="008332C6"/>
    <w:rsid w:val="00833C06"/>
    <w:rsid w:val="0083401E"/>
    <w:rsid w:val="0083445C"/>
    <w:rsid w:val="00834775"/>
    <w:rsid w:val="00834B6F"/>
    <w:rsid w:val="00834E59"/>
    <w:rsid w:val="00834FFA"/>
    <w:rsid w:val="008355C0"/>
    <w:rsid w:val="00835841"/>
    <w:rsid w:val="00835B79"/>
    <w:rsid w:val="008363CA"/>
    <w:rsid w:val="00836A1B"/>
    <w:rsid w:val="00836CD4"/>
    <w:rsid w:val="00836F57"/>
    <w:rsid w:val="00836FD9"/>
    <w:rsid w:val="00837115"/>
    <w:rsid w:val="008377A7"/>
    <w:rsid w:val="00837A3E"/>
    <w:rsid w:val="008401BC"/>
    <w:rsid w:val="008407D6"/>
    <w:rsid w:val="00840A94"/>
    <w:rsid w:val="008411A2"/>
    <w:rsid w:val="00842779"/>
    <w:rsid w:val="008444CD"/>
    <w:rsid w:val="008448B0"/>
    <w:rsid w:val="00845537"/>
    <w:rsid w:val="00846D1C"/>
    <w:rsid w:val="008472FF"/>
    <w:rsid w:val="00850344"/>
    <w:rsid w:val="0085085B"/>
    <w:rsid w:val="0085141F"/>
    <w:rsid w:val="00851ED6"/>
    <w:rsid w:val="00852342"/>
    <w:rsid w:val="00852EE3"/>
    <w:rsid w:val="008534AE"/>
    <w:rsid w:val="008541DC"/>
    <w:rsid w:val="0085440A"/>
    <w:rsid w:val="008544BE"/>
    <w:rsid w:val="00854D8A"/>
    <w:rsid w:val="00855180"/>
    <w:rsid w:val="00855FA7"/>
    <w:rsid w:val="008561D5"/>
    <w:rsid w:val="00856E21"/>
    <w:rsid w:val="008574B2"/>
    <w:rsid w:val="0085787D"/>
    <w:rsid w:val="00860705"/>
    <w:rsid w:val="00860A7D"/>
    <w:rsid w:val="00861195"/>
    <w:rsid w:val="008618AC"/>
    <w:rsid w:val="00861BAA"/>
    <w:rsid w:val="00861E95"/>
    <w:rsid w:val="00862101"/>
    <w:rsid w:val="0086219B"/>
    <w:rsid w:val="00862ADF"/>
    <w:rsid w:val="008638CD"/>
    <w:rsid w:val="00863D46"/>
    <w:rsid w:val="008641F3"/>
    <w:rsid w:val="0086508C"/>
    <w:rsid w:val="008652EF"/>
    <w:rsid w:val="00865B95"/>
    <w:rsid w:val="00865CFA"/>
    <w:rsid w:val="008662A6"/>
    <w:rsid w:val="008663BB"/>
    <w:rsid w:val="00866462"/>
    <w:rsid w:val="008669EE"/>
    <w:rsid w:val="00866BA4"/>
    <w:rsid w:val="008672EF"/>
    <w:rsid w:val="00867CE2"/>
    <w:rsid w:val="00867E67"/>
    <w:rsid w:val="00867E82"/>
    <w:rsid w:val="008706A6"/>
    <w:rsid w:val="00870942"/>
    <w:rsid w:val="00870E4C"/>
    <w:rsid w:val="008715BF"/>
    <w:rsid w:val="00872429"/>
    <w:rsid w:val="0087246D"/>
    <w:rsid w:val="008724B9"/>
    <w:rsid w:val="008731A7"/>
    <w:rsid w:val="00873872"/>
    <w:rsid w:val="00873D75"/>
    <w:rsid w:val="00873F29"/>
    <w:rsid w:val="008744D4"/>
    <w:rsid w:val="00875349"/>
    <w:rsid w:val="0087545A"/>
    <w:rsid w:val="00875501"/>
    <w:rsid w:val="00875C80"/>
    <w:rsid w:val="00876925"/>
    <w:rsid w:val="00876D05"/>
    <w:rsid w:val="00876D91"/>
    <w:rsid w:val="0087717A"/>
    <w:rsid w:val="008772C6"/>
    <w:rsid w:val="008776A5"/>
    <w:rsid w:val="008778CC"/>
    <w:rsid w:val="00877BCC"/>
    <w:rsid w:val="00877F55"/>
    <w:rsid w:val="00881BE8"/>
    <w:rsid w:val="00881FB0"/>
    <w:rsid w:val="0088232A"/>
    <w:rsid w:val="00882758"/>
    <w:rsid w:val="0088318E"/>
    <w:rsid w:val="00883394"/>
    <w:rsid w:val="008834CE"/>
    <w:rsid w:val="00883993"/>
    <w:rsid w:val="00883AAF"/>
    <w:rsid w:val="00883D7A"/>
    <w:rsid w:val="0088488E"/>
    <w:rsid w:val="008851C6"/>
    <w:rsid w:val="00885254"/>
    <w:rsid w:val="008858F8"/>
    <w:rsid w:val="00885A3E"/>
    <w:rsid w:val="0088605D"/>
    <w:rsid w:val="00886C9C"/>
    <w:rsid w:val="0088747E"/>
    <w:rsid w:val="008876B7"/>
    <w:rsid w:val="00890EA8"/>
    <w:rsid w:val="008911CD"/>
    <w:rsid w:val="00891B05"/>
    <w:rsid w:val="00891BD9"/>
    <w:rsid w:val="00891E51"/>
    <w:rsid w:val="008921F6"/>
    <w:rsid w:val="00892C1E"/>
    <w:rsid w:val="0089300F"/>
    <w:rsid w:val="00893388"/>
    <w:rsid w:val="008941AF"/>
    <w:rsid w:val="00894AD4"/>
    <w:rsid w:val="00894D4D"/>
    <w:rsid w:val="00894F5F"/>
    <w:rsid w:val="008956FA"/>
    <w:rsid w:val="00895712"/>
    <w:rsid w:val="008958F0"/>
    <w:rsid w:val="00895C93"/>
    <w:rsid w:val="00896675"/>
    <w:rsid w:val="00896959"/>
    <w:rsid w:val="00896DB3"/>
    <w:rsid w:val="00896E31"/>
    <w:rsid w:val="00897042"/>
    <w:rsid w:val="008A0D94"/>
    <w:rsid w:val="008A158E"/>
    <w:rsid w:val="008A17A5"/>
    <w:rsid w:val="008A18CE"/>
    <w:rsid w:val="008A1B1B"/>
    <w:rsid w:val="008A1E38"/>
    <w:rsid w:val="008A210B"/>
    <w:rsid w:val="008A2377"/>
    <w:rsid w:val="008A257C"/>
    <w:rsid w:val="008A29E9"/>
    <w:rsid w:val="008A316F"/>
    <w:rsid w:val="008A43BC"/>
    <w:rsid w:val="008A4B0B"/>
    <w:rsid w:val="008A5AA7"/>
    <w:rsid w:val="008A5BD3"/>
    <w:rsid w:val="008A5EE6"/>
    <w:rsid w:val="008A6AFB"/>
    <w:rsid w:val="008A7558"/>
    <w:rsid w:val="008A788F"/>
    <w:rsid w:val="008A7E95"/>
    <w:rsid w:val="008B0421"/>
    <w:rsid w:val="008B0D41"/>
    <w:rsid w:val="008B0D7C"/>
    <w:rsid w:val="008B12B6"/>
    <w:rsid w:val="008B1541"/>
    <w:rsid w:val="008B1627"/>
    <w:rsid w:val="008B1A9A"/>
    <w:rsid w:val="008B1DF7"/>
    <w:rsid w:val="008B227B"/>
    <w:rsid w:val="008B228E"/>
    <w:rsid w:val="008B2DC5"/>
    <w:rsid w:val="008B30FF"/>
    <w:rsid w:val="008B336E"/>
    <w:rsid w:val="008B34F8"/>
    <w:rsid w:val="008B3754"/>
    <w:rsid w:val="008B3EE5"/>
    <w:rsid w:val="008B426A"/>
    <w:rsid w:val="008B4472"/>
    <w:rsid w:val="008B4481"/>
    <w:rsid w:val="008B4660"/>
    <w:rsid w:val="008B47AA"/>
    <w:rsid w:val="008B4AB0"/>
    <w:rsid w:val="008B5233"/>
    <w:rsid w:val="008B5B78"/>
    <w:rsid w:val="008B5D4D"/>
    <w:rsid w:val="008B647E"/>
    <w:rsid w:val="008B65F9"/>
    <w:rsid w:val="008B6BAD"/>
    <w:rsid w:val="008B74EA"/>
    <w:rsid w:val="008B7733"/>
    <w:rsid w:val="008B7753"/>
    <w:rsid w:val="008B7A2B"/>
    <w:rsid w:val="008B7BB2"/>
    <w:rsid w:val="008C0573"/>
    <w:rsid w:val="008C0917"/>
    <w:rsid w:val="008C15FD"/>
    <w:rsid w:val="008C17A8"/>
    <w:rsid w:val="008C192D"/>
    <w:rsid w:val="008C2174"/>
    <w:rsid w:val="008C285E"/>
    <w:rsid w:val="008C2975"/>
    <w:rsid w:val="008C2F3F"/>
    <w:rsid w:val="008C3062"/>
    <w:rsid w:val="008C3738"/>
    <w:rsid w:val="008C39E6"/>
    <w:rsid w:val="008C3CB3"/>
    <w:rsid w:val="008C3DDC"/>
    <w:rsid w:val="008C3E7F"/>
    <w:rsid w:val="008C40F9"/>
    <w:rsid w:val="008C4189"/>
    <w:rsid w:val="008C53E1"/>
    <w:rsid w:val="008C5871"/>
    <w:rsid w:val="008C61DB"/>
    <w:rsid w:val="008C6C9D"/>
    <w:rsid w:val="008C78F9"/>
    <w:rsid w:val="008D052B"/>
    <w:rsid w:val="008D0729"/>
    <w:rsid w:val="008D0E23"/>
    <w:rsid w:val="008D146B"/>
    <w:rsid w:val="008D19C5"/>
    <w:rsid w:val="008D291D"/>
    <w:rsid w:val="008D2E87"/>
    <w:rsid w:val="008D2E89"/>
    <w:rsid w:val="008D31F7"/>
    <w:rsid w:val="008D368B"/>
    <w:rsid w:val="008D3D47"/>
    <w:rsid w:val="008D43CD"/>
    <w:rsid w:val="008D44FF"/>
    <w:rsid w:val="008D4DFE"/>
    <w:rsid w:val="008D51F6"/>
    <w:rsid w:val="008D5BE6"/>
    <w:rsid w:val="008D6A80"/>
    <w:rsid w:val="008D70AA"/>
    <w:rsid w:val="008D7C1D"/>
    <w:rsid w:val="008D7E62"/>
    <w:rsid w:val="008E0159"/>
    <w:rsid w:val="008E11DA"/>
    <w:rsid w:val="008E124C"/>
    <w:rsid w:val="008E15CC"/>
    <w:rsid w:val="008E2955"/>
    <w:rsid w:val="008E29BE"/>
    <w:rsid w:val="008E2CBF"/>
    <w:rsid w:val="008E3D5F"/>
    <w:rsid w:val="008E41DA"/>
    <w:rsid w:val="008E445E"/>
    <w:rsid w:val="008E4AB6"/>
    <w:rsid w:val="008E5570"/>
    <w:rsid w:val="008E5AB0"/>
    <w:rsid w:val="008E64C8"/>
    <w:rsid w:val="008E6700"/>
    <w:rsid w:val="008E7961"/>
    <w:rsid w:val="008E7D50"/>
    <w:rsid w:val="008E7E2E"/>
    <w:rsid w:val="008F01B8"/>
    <w:rsid w:val="008F02AE"/>
    <w:rsid w:val="008F0506"/>
    <w:rsid w:val="008F0A77"/>
    <w:rsid w:val="008F1B17"/>
    <w:rsid w:val="008F208E"/>
    <w:rsid w:val="008F212B"/>
    <w:rsid w:val="008F2446"/>
    <w:rsid w:val="008F2DE9"/>
    <w:rsid w:val="008F32FD"/>
    <w:rsid w:val="008F3361"/>
    <w:rsid w:val="008F35AD"/>
    <w:rsid w:val="008F3A7A"/>
    <w:rsid w:val="008F43F9"/>
    <w:rsid w:val="008F4D43"/>
    <w:rsid w:val="008F4DC5"/>
    <w:rsid w:val="008F5724"/>
    <w:rsid w:val="008F58F2"/>
    <w:rsid w:val="008F5DEC"/>
    <w:rsid w:val="008F5EFF"/>
    <w:rsid w:val="008F6964"/>
    <w:rsid w:val="008F7A8A"/>
    <w:rsid w:val="008F7CF3"/>
    <w:rsid w:val="008F7F0A"/>
    <w:rsid w:val="008F7F56"/>
    <w:rsid w:val="0090088B"/>
    <w:rsid w:val="00900BF6"/>
    <w:rsid w:val="009017AC"/>
    <w:rsid w:val="009022AB"/>
    <w:rsid w:val="00902695"/>
    <w:rsid w:val="00903687"/>
    <w:rsid w:val="009038FD"/>
    <w:rsid w:val="00903BC8"/>
    <w:rsid w:val="009042AA"/>
    <w:rsid w:val="00905337"/>
    <w:rsid w:val="009055A3"/>
    <w:rsid w:val="0090567D"/>
    <w:rsid w:val="009056FF"/>
    <w:rsid w:val="009059AB"/>
    <w:rsid w:val="00906009"/>
    <w:rsid w:val="009064A8"/>
    <w:rsid w:val="00906669"/>
    <w:rsid w:val="00906788"/>
    <w:rsid w:val="009070F3"/>
    <w:rsid w:val="00907158"/>
    <w:rsid w:val="0090742F"/>
    <w:rsid w:val="00907BDB"/>
    <w:rsid w:val="00910025"/>
    <w:rsid w:val="00910A9C"/>
    <w:rsid w:val="00910DD3"/>
    <w:rsid w:val="00911017"/>
    <w:rsid w:val="00911158"/>
    <w:rsid w:val="00911F07"/>
    <w:rsid w:val="00911FDD"/>
    <w:rsid w:val="0091313C"/>
    <w:rsid w:val="009132AF"/>
    <w:rsid w:val="00913668"/>
    <w:rsid w:val="00913E2A"/>
    <w:rsid w:val="00915214"/>
    <w:rsid w:val="00915AA4"/>
    <w:rsid w:val="0091629D"/>
    <w:rsid w:val="009165DF"/>
    <w:rsid w:val="00916708"/>
    <w:rsid w:val="00916763"/>
    <w:rsid w:val="00916C4E"/>
    <w:rsid w:val="00917101"/>
    <w:rsid w:val="00917683"/>
    <w:rsid w:val="00920AB8"/>
    <w:rsid w:val="00920D40"/>
    <w:rsid w:val="00921BA4"/>
    <w:rsid w:val="0092219E"/>
    <w:rsid w:val="00922742"/>
    <w:rsid w:val="00922C3F"/>
    <w:rsid w:val="00923B3D"/>
    <w:rsid w:val="00923CAF"/>
    <w:rsid w:val="00923D01"/>
    <w:rsid w:val="00924298"/>
    <w:rsid w:val="0092567D"/>
    <w:rsid w:val="00925F06"/>
    <w:rsid w:val="009265CA"/>
    <w:rsid w:val="0092665E"/>
    <w:rsid w:val="00926C43"/>
    <w:rsid w:val="00926E1D"/>
    <w:rsid w:val="00927206"/>
    <w:rsid w:val="0092765F"/>
    <w:rsid w:val="00930E45"/>
    <w:rsid w:val="0093184C"/>
    <w:rsid w:val="0093210E"/>
    <w:rsid w:val="009322C6"/>
    <w:rsid w:val="00932745"/>
    <w:rsid w:val="00933129"/>
    <w:rsid w:val="009332E7"/>
    <w:rsid w:val="00933429"/>
    <w:rsid w:val="00933D3F"/>
    <w:rsid w:val="00933F4E"/>
    <w:rsid w:val="00933FFC"/>
    <w:rsid w:val="00934883"/>
    <w:rsid w:val="00934C1A"/>
    <w:rsid w:val="0093501E"/>
    <w:rsid w:val="00935127"/>
    <w:rsid w:val="00935206"/>
    <w:rsid w:val="009355C6"/>
    <w:rsid w:val="00935882"/>
    <w:rsid w:val="00935BA8"/>
    <w:rsid w:val="00935C8E"/>
    <w:rsid w:val="00935E25"/>
    <w:rsid w:val="00935F1C"/>
    <w:rsid w:val="009367E7"/>
    <w:rsid w:val="0093688F"/>
    <w:rsid w:val="00936EEB"/>
    <w:rsid w:val="00937557"/>
    <w:rsid w:val="00937844"/>
    <w:rsid w:val="00940318"/>
    <w:rsid w:val="00940342"/>
    <w:rsid w:val="00940FE4"/>
    <w:rsid w:val="0094124E"/>
    <w:rsid w:val="009417CF"/>
    <w:rsid w:val="00941C22"/>
    <w:rsid w:val="00941EF8"/>
    <w:rsid w:val="0094252C"/>
    <w:rsid w:val="00942591"/>
    <w:rsid w:val="00943F38"/>
    <w:rsid w:val="00944202"/>
    <w:rsid w:val="00945946"/>
    <w:rsid w:val="00945EFF"/>
    <w:rsid w:val="00945F6F"/>
    <w:rsid w:val="009461A5"/>
    <w:rsid w:val="0094648D"/>
    <w:rsid w:val="0094718D"/>
    <w:rsid w:val="00947C90"/>
    <w:rsid w:val="009500AB"/>
    <w:rsid w:val="00950299"/>
    <w:rsid w:val="009506FF"/>
    <w:rsid w:val="0095071A"/>
    <w:rsid w:val="009513ED"/>
    <w:rsid w:val="00951E29"/>
    <w:rsid w:val="0095226A"/>
    <w:rsid w:val="0095233C"/>
    <w:rsid w:val="00952BD9"/>
    <w:rsid w:val="009534BA"/>
    <w:rsid w:val="00953607"/>
    <w:rsid w:val="00953880"/>
    <w:rsid w:val="00953C16"/>
    <w:rsid w:val="00954AD3"/>
    <w:rsid w:val="00955273"/>
    <w:rsid w:val="009556B5"/>
    <w:rsid w:val="0095576A"/>
    <w:rsid w:val="009557F8"/>
    <w:rsid w:val="00955856"/>
    <w:rsid w:val="0095587A"/>
    <w:rsid w:val="00955C5E"/>
    <w:rsid w:val="00956F0F"/>
    <w:rsid w:val="009575DF"/>
    <w:rsid w:val="00957BDD"/>
    <w:rsid w:val="00957C39"/>
    <w:rsid w:val="00960200"/>
    <w:rsid w:val="00960269"/>
    <w:rsid w:val="0096087B"/>
    <w:rsid w:val="00961BE9"/>
    <w:rsid w:val="00962203"/>
    <w:rsid w:val="00962897"/>
    <w:rsid w:val="00962A78"/>
    <w:rsid w:val="0096352C"/>
    <w:rsid w:val="00963B3E"/>
    <w:rsid w:val="00963BA6"/>
    <w:rsid w:val="009645D7"/>
    <w:rsid w:val="0096460A"/>
    <w:rsid w:val="00965B8E"/>
    <w:rsid w:val="0096644A"/>
    <w:rsid w:val="00966514"/>
    <w:rsid w:val="009667A8"/>
    <w:rsid w:val="00966D99"/>
    <w:rsid w:val="00966DAF"/>
    <w:rsid w:val="00967115"/>
    <w:rsid w:val="0096723C"/>
    <w:rsid w:val="009672D0"/>
    <w:rsid w:val="00967599"/>
    <w:rsid w:val="00967BEE"/>
    <w:rsid w:val="009705A0"/>
    <w:rsid w:val="009705C4"/>
    <w:rsid w:val="009706FE"/>
    <w:rsid w:val="0097099A"/>
    <w:rsid w:val="00970A45"/>
    <w:rsid w:val="00970FBF"/>
    <w:rsid w:val="00971008"/>
    <w:rsid w:val="00971392"/>
    <w:rsid w:val="00971492"/>
    <w:rsid w:val="0097190B"/>
    <w:rsid w:val="009720D4"/>
    <w:rsid w:val="009732C7"/>
    <w:rsid w:val="0097372F"/>
    <w:rsid w:val="00973787"/>
    <w:rsid w:val="0097379E"/>
    <w:rsid w:val="009737A0"/>
    <w:rsid w:val="00974099"/>
    <w:rsid w:val="009740CF"/>
    <w:rsid w:val="00974514"/>
    <w:rsid w:val="009757AE"/>
    <w:rsid w:val="00975EF5"/>
    <w:rsid w:val="00975F37"/>
    <w:rsid w:val="00976CC8"/>
    <w:rsid w:val="00976E3C"/>
    <w:rsid w:val="00976F60"/>
    <w:rsid w:val="009776EC"/>
    <w:rsid w:val="00977927"/>
    <w:rsid w:val="00977B57"/>
    <w:rsid w:val="00980136"/>
    <w:rsid w:val="00980A19"/>
    <w:rsid w:val="00980C06"/>
    <w:rsid w:val="00980D93"/>
    <w:rsid w:val="009819E4"/>
    <w:rsid w:val="00982A01"/>
    <w:rsid w:val="00982D05"/>
    <w:rsid w:val="00983811"/>
    <w:rsid w:val="00984FFE"/>
    <w:rsid w:val="00985320"/>
    <w:rsid w:val="00985444"/>
    <w:rsid w:val="0098555F"/>
    <w:rsid w:val="00985701"/>
    <w:rsid w:val="00985F06"/>
    <w:rsid w:val="00986020"/>
    <w:rsid w:val="00986737"/>
    <w:rsid w:val="00986838"/>
    <w:rsid w:val="00986A9C"/>
    <w:rsid w:val="00987ACD"/>
    <w:rsid w:val="00987CA5"/>
    <w:rsid w:val="00987D58"/>
    <w:rsid w:val="0099011C"/>
    <w:rsid w:val="00990207"/>
    <w:rsid w:val="009902AE"/>
    <w:rsid w:val="009905A2"/>
    <w:rsid w:val="00990E07"/>
    <w:rsid w:val="009913C7"/>
    <w:rsid w:val="00991677"/>
    <w:rsid w:val="009917A4"/>
    <w:rsid w:val="00991EAB"/>
    <w:rsid w:val="0099230E"/>
    <w:rsid w:val="0099231D"/>
    <w:rsid w:val="00992490"/>
    <w:rsid w:val="009927E3"/>
    <w:rsid w:val="0099361A"/>
    <w:rsid w:val="009938BD"/>
    <w:rsid w:val="00993A1C"/>
    <w:rsid w:val="0099411B"/>
    <w:rsid w:val="00994A1E"/>
    <w:rsid w:val="009957B2"/>
    <w:rsid w:val="00995CC8"/>
    <w:rsid w:val="00995DA0"/>
    <w:rsid w:val="009963C8"/>
    <w:rsid w:val="00996AAE"/>
    <w:rsid w:val="00996BD3"/>
    <w:rsid w:val="00996C23"/>
    <w:rsid w:val="009973C7"/>
    <w:rsid w:val="0099790B"/>
    <w:rsid w:val="0099794C"/>
    <w:rsid w:val="00997C9B"/>
    <w:rsid w:val="00997F50"/>
    <w:rsid w:val="009A13A7"/>
    <w:rsid w:val="009A16CC"/>
    <w:rsid w:val="009A1797"/>
    <w:rsid w:val="009A192E"/>
    <w:rsid w:val="009A21F6"/>
    <w:rsid w:val="009A2C00"/>
    <w:rsid w:val="009A494F"/>
    <w:rsid w:val="009A53C0"/>
    <w:rsid w:val="009A5C03"/>
    <w:rsid w:val="009A5F88"/>
    <w:rsid w:val="009A6902"/>
    <w:rsid w:val="009A7854"/>
    <w:rsid w:val="009B0727"/>
    <w:rsid w:val="009B0A7A"/>
    <w:rsid w:val="009B104E"/>
    <w:rsid w:val="009B134C"/>
    <w:rsid w:val="009B19D0"/>
    <w:rsid w:val="009B21B3"/>
    <w:rsid w:val="009B298C"/>
    <w:rsid w:val="009B2C97"/>
    <w:rsid w:val="009B39C1"/>
    <w:rsid w:val="009B3C34"/>
    <w:rsid w:val="009B3E35"/>
    <w:rsid w:val="009B45F5"/>
    <w:rsid w:val="009B4B45"/>
    <w:rsid w:val="009B4BCB"/>
    <w:rsid w:val="009B4DDC"/>
    <w:rsid w:val="009B4E0C"/>
    <w:rsid w:val="009B50CB"/>
    <w:rsid w:val="009B5FE7"/>
    <w:rsid w:val="009B6179"/>
    <w:rsid w:val="009B62F5"/>
    <w:rsid w:val="009B6D51"/>
    <w:rsid w:val="009B7876"/>
    <w:rsid w:val="009B7929"/>
    <w:rsid w:val="009B79E4"/>
    <w:rsid w:val="009B7A8F"/>
    <w:rsid w:val="009B7C83"/>
    <w:rsid w:val="009C0091"/>
    <w:rsid w:val="009C0166"/>
    <w:rsid w:val="009C10C4"/>
    <w:rsid w:val="009C174A"/>
    <w:rsid w:val="009C1994"/>
    <w:rsid w:val="009C19D9"/>
    <w:rsid w:val="009C2FE9"/>
    <w:rsid w:val="009C31E4"/>
    <w:rsid w:val="009C4097"/>
    <w:rsid w:val="009C4832"/>
    <w:rsid w:val="009C5E5A"/>
    <w:rsid w:val="009C5F82"/>
    <w:rsid w:val="009C67AA"/>
    <w:rsid w:val="009C7077"/>
    <w:rsid w:val="009C7910"/>
    <w:rsid w:val="009C7E72"/>
    <w:rsid w:val="009D0525"/>
    <w:rsid w:val="009D0564"/>
    <w:rsid w:val="009D064E"/>
    <w:rsid w:val="009D0DF0"/>
    <w:rsid w:val="009D1885"/>
    <w:rsid w:val="009D1898"/>
    <w:rsid w:val="009D1E2C"/>
    <w:rsid w:val="009D247A"/>
    <w:rsid w:val="009D2550"/>
    <w:rsid w:val="009D2EF5"/>
    <w:rsid w:val="009D317D"/>
    <w:rsid w:val="009D360B"/>
    <w:rsid w:val="009D3903"/>
    <w:rsid w:val="009D477C"/>
    <w:rsid w:val="009D497D"/>
    <w:rsid w:val="009D5B20"/>
    <w:rsid w:val="009D635C"/>
    <w:rsid w:val="009D644C"/>
    <w:rsid w:val="009D69D8"/>
    <w:rsid w:val="009D7663"/>
    <w:rsid w:val="009D7CBF"/>
    <w:rsid w:val="009E010F"/>
    <w:rsid w:val="009E02F8"/>
    <w:rsid w:val="009E06B1"/>
    <w:rsid w:val="009E12F0"/>
    <w:rsid w:val="009E2513"/>
    <w:rsid w:val="009E2989"/>
    <w:rsid w:val="009E2D94"/>
    <w:rsid w:val="009E39A4"/>
    <w:rsid w:val="009E3A9A"/>
    <w:rsid w:val="009E3E47"/>
    <w:rsid w:val="009E41EC"/>
    <w:rsid w:val="009E481A"/>
    <w:rsid w:val="009E49F9"/>
    <w:rsid w:val="009E4A98"/>
    <w:rsid w:val="009E4C2A"/>
    <w:rsid w:val="009E69F1"/>
    <w:rsid w:val="009E6ECD"/>
    <w:rsid w:val="009E70A1"/>
    <w:rsid w:val="009E7173"/>
    <w:rsid w:val="009E71FA"/>
    <w:rsid w:val="009E7419"/>
    <w:rsid w:val="009E743C"/>
    <w:rsid w:val="009E772D"/>
    <w:rsid w:val="009E7BC6"/>
    <w:rsid w:val="009F04B7"/>
    <w:rsid w:val="009F063F"/>
    <w:rsid w:val="009F0C65"/>
    <w:rsid w:val="009F0CC6"/>
    <w:rsid w:val="009F1873"/>
    <w:rsid w:val="009F1C76"/>
    <w:rsid w:val="009F1D81"/>
    <w:rsid w:val="009F2B4C"/>
    <w:rsid w:val="009F314D"/>
    <w:rsid w:val="009F3876"/>
    <w:rsid w:val="009F3BB0"/>
    <w:rsid w:val="009F3DEA"/>
    <w:rsid w:val="009F411F"/>
    <w:rsid w:val="009F4224"/>
    <w:rsid w:val="009F4434"/>
    <w:rsid w:val="009F4501"/>
    <w:rsid w:val="009F459A"/>
    <w:rsid w:val="009F518E"/>
    <w:rsid w:val="009F5537"/>
    <w:rsid w:val="009F5D2B"/>
    <w:rsid w:val="009F5FDF"/>
    <w:rsid w:val="009F7055"/>
    <w:rsid w:val="009F7C96"/>
    <w:rsid w:val="00A0087E"/>
    <w:rsid w:val="00A0118E"/>
    <w:rsid w:val="00A0136E"/>
    <w:rsid w:val="00A01E46"/>
    <w:rsid w:val="00A0206E"/>
    <w:rsid w:val="00A02141"/>
    <w:rsid w:val="00A02E15"/>
    <w:rsid w:val="00A0300F"/>
    <w:rsid w:val="00A03186"/>
    <w:rsid w:val="00A035A9"/>
    <w:rsid w:val="00A03A12"/>
    <w:rsid w:val="00A0526C"/>
    <w:rsid w:val="00A055D8"/>
    <w:rsid w:val="00A0620F"/>
    <w:rsid w:val="00A068A4"/>
    <w:rsid w:val="00A06F3B"/>
    <w:rsid w:val="00A07FE9"/>
    <w:rsid w:val="00A104DD"/>
    <w:rsid w:val="00A108E6"/>
    <w:rsid w:val="00A112EF"/>
    <w:rsid w:val="00A11BFA"/>
    <w:rsid w:val="00A11EBF"/>
    <w:rsid w:val="00A1259E"/>
    <w:rsid w:val="00A14774"/>
    <w:rsid w:val="00A14B81"/>
    <w:rsid w:val="00A14D44"/>
    <w:rsid w:val="00A165F7"/>
    <w:rsid w:val="00A16655"/>
    <w:rsid w:val="00A16FB2"/>
    <w:rsid w:val="00A1781F"/>
    <w:rsid w:val="00A17D8D"/>
    <w:rsid w:val="00A17FC9"/>
    <w:rsid w:val="00A2064A"/>
    <w:rsid w:val="00A208E9"/>
    <w:rsid w:val="00A20EE6"/>
    <w:rsid w:val="00A21B31"/>
    <w:rsid w:val="00A21C43"/>
    <w:rsid w:val="00A21E01"/>
    <w:rsid w:val="00A21E3B"/>
    <w:rsid w:val="00A22348"/>
    <w:rsid w:val="00A226C5"/>
    <w:rsid w:val="00A227C4"/>
    <w:rsid w:val="00A22D63"/>
    <w:rsid w:val="00A23429"/>
    <w:rsid w:val="00A2397E"/>
    <w:rsid w:val="00A24038"/>
    <w:rsid w:val="00A2455C"/>
    <w:rsid w:val="00A25026"/>
    <w:rsid w:val="00A25542"/>
    <w:rsid w:val="00A25753"/>
    <w:rsid w:val="00A25AB9"/>
    <w:rsid w:val="00A25B96"/>
    <w:rsid w:val="00A25C09"/>
    <w:rsid w:val="00A25DA7"/>
    <w:rsid w:val="00A25E01"/>
    <w:rsid w:val="00A25ED9"/>
    <w:rsid w:val="00A2659F"/>
    <w:rsid w:val="00A265C9"/>
    <w:rsid w:val="00A26BAD"/>
    <w:rsid w:val="00A26F61"/>
    <w:rsid w:val="00A27810"/>
    <w:rsid w:val="00A314E8"/>
    <w:rsid w:val="00A31A07"/>
    <w:rsid w:val="00A31AEB"/>
    <w:rsid w:val="00A323A9"/>
    <w:rsid w:val="00A33277"/>
    <w:rsid w:val="00A33372"/>
    <w:rsid w:val="00A34153"/>
    <w:rsid w:val="00A34169"/>
    <w:rsid w:val="00A34836"/>
    <w:rsid w:val="00A34969"/>
    <w:rsid w:val="00A349FF"/>
    <w:rsid w:val="00A34EF4"/>
    <w:rsid w:val="00A34F01"/>
    <w:rsid w:val="00A34F36"/>
    <w:rsid w:val="00A350D8"/>
    <w:rsid w:val="00A354CA"/>
    <w:rsid w:val="00A35DDD"/>
    <w:rsid w:val="00A36CD1"/>
    <w:rsid w:val="00A36E8B"/>
    <w:rsid w:val="00A372DF"/>
    <w:rsid w:val="00A3757A"/>
    <w:rsid w:val="00A40273"/>
    <w:rsid w:val="00A402A3"/>
    <w:rsid w:val="00A40664"/>
    <w:rsid w:val="00A41087"/>
    <w:rsid w:val="00A41CD8"/>
    <w:rsid w:val="00A41E39"/>
    <w:rsid w:val="00A42463"/>
    <w:rsid w:val="00A42828"/>
    <w:rsid w:val="00A42B5F"/>
    <w:rsid w:val="00A43766"/>
    <w:rsid w:val="00A4392E"/>
    <w:rsid w:val="00A44EB6"/>
    <w:rsid w:val="00A450F0"/>
    <w:rsid w:val="00A45270"/>
    <w:rsid w:val="00A45432"/>
    <w:rsid w:val="00A454ED"/>
    <w:rsid w:val="00A45B23"/>
    <w:rsid w:val="00A47BAB"/>
    <w:rsid w:val="00A50029"/>
    <w:rsid w:val="00A50063"/>
    <w:rsid w:val="00A5022C"/>
    <w:rsid w:val="00A509B3"/>
    <w:rsid w:val="00A50AFF"/>
    <w:rsid w:val="00A50B24"/>
    <w:rsid w:val="00A51631"/>
    <w:rsid w:val="00A517F1"/>
    <w:rsid w:val="00A52AC7"/>
    <w:rsid w:val="00A534E5"/>
    <w:rsid w:val="00A53551"/>
    <w:rsid w:val="00A53A24"/>
    <w:rsid w:val="00A53AA7"/>
    <w:rsid w:val="00A540F7"/>
    <w:rsid w:val="00A544F1"/>
    <w:rsid w:val="00A545A0"/>
    <w:rsid w:val="00A54E64"/>
    <w:rsid w:val="00A5589C"/>
    <w:rsid w:val="00A559D0"/>
    <w:rsid w:val="00A55FFA"/>
    <w:rsid w:val="00A563F8"/>
    <w:rsid w:val="00A56AC4"/>
    <w:rsid w:val="00A5721A"/>
    <w:rsid w:val="00A57D09"/>
    <w:rsid w:val="00A57DF5"/>
    <w:rsid w:val="00A606E0"/>
    <w:rsid w:val="00A6078A"/>
    <w:rsid w:val="00A61963"/>
    <w:rsid w:val="00A61B58"/>
    <w:rsid w:val="00A61C68"/>
    <w:rsid w:val="00A61CA2"/>
    <w:rsid w:val="00A620CE"/>
    <w:rsid w:val="00A62287"/>
    <w:rsid w:val="00A6280F"/>
    <w:rsid w:val="00A6295C"/>
    <w:rsid w:val="00A62E14"/>
    <w:rsid w:val="00A634FA"/>
    <w:rsid w:val="00A6418A"/>
    <w:rsid w:val="00A643CA"/>
    <w:rsid w:val="00A64599"/>
    <w:rsid w:val="00A64772"/>
    <w:rsid w:val="00A64D03"/>
    <w:rsid w:val="00A653FD"/>
    <w:rsid w:val="00A66005"/>
    <w:rsid w:val="00A66049"/>
    <w:rsid w:val="00A66575"/>
    <w:rsid w:val="00A67529"/>
    <w:rsid w:val="00A71588"/>
    <w:rsid w:val="00A7163D"/>
    <w:rsid w:val="00A716AD"/>
    <w:rsid w:val="00A71790"/>
    <w:rsid w:val="00A7188C"/>
    <w:rsid w:val="00A71902"/>
    <w:rsid w:val="00A71A14"/>
    <w:rsid w:val="00A72DB8"/>
    <w:rsid w:val="00A73CF0"/>
    <w:rsid w:val="00A73F8D"/>
    <w:rsid w:val="00A744F5"/>
    <w:rsid w:val="00A7485F"/>
    <w:rsid w:val="00A75094"/>
    <w:rsid w:val="00A7522F"/>
    <w:rsid w:val="00A75539"/>
    <w:rsid w:val="00A765AA"/>
    <w:rsid w:val="00A7681F"/>
    <w:rsid w:val="00A76A3A"/>
    <w:rsid w:val="00A7750B"/>
    <w:rsid w:val="00A77947"/>
    <w:rsid w:val="00A805F0"/>
    <w:rsid w:val="00A8067C"/>
    <w:rsid w:val="00A80AB2"/>
    <w:rsid w:val="00A80E1E"/>
    <w:rsid w:val="00A81EDA"/>
    <w:rsid w:val="00A82010"/>
    <w:rsid w:val="00A822CF"/>
    <w:rsid w:val="00A8251C"/>
    <w:rsid w:val="00A82604"/>
    <w:rsid w:val="00A836B8"/>
    <w:rsid w:val="00A83924"/>
    <w:rsid w:val="00A83B30"/>
    <w:rsid w:val="00A83EE1"/>
    <w:rsid w:val="00A8411F"/>
    <w:rsid w:val="00A845CB"/>
    <w:rsid w:val="00A8485A"/>
    <w:rsid w:val="00A84B75"/>
    <w:rsid w:val="00A84E7C"/>
    <w:rsid w:val="00A8567C"/>
    <w:rsid w:val="00A8576A"/>
    <w:rsid w:val="00A85E8C"/>
    <w:rsid w:val="00A86A3E"/>
    <w:rsid w:val="00A87F19"/>
    <w:rsid w:val="00A9036D"/>
    <w:rsid w:val="00A90B72"/>
    <w:rsid w:val="00A9187C"/>
    <w:rsid w:val="00A924A6"/>
    <w:rsid w:val="00A9258C"/>
    <w:rsid w:val="00A927D2"/>
    <w:rsid w:val="00A92B7F"/>
    <w:rsid w:val="00A92D38"/>
    <w:rsid w:val="00A94210"/>
    <w:rsid w:val="00A94261"/>
    <w:rsid w:val="00A9444F"/>
    <w:rsid w:val="00A944C9"/>
    <w:rsid w:val="00A94C9D"/>
    <w:rsid w:val="00A95100"/>
    <w:rsid w:val="00A95D5A"/>
    <w:rsid w:val="00A96051"/>
    <w:rsid w:val="00A962FE"/>
    <w:rsid w:val="00A96D39"/>
    <w:rsid w:val="00A96DF6"/>
    <w:rsid w:val="00A973D8"/>
    <w:rsid w:val="00A97530"/>
    <w:rsid w:val="00A97574"/>
    <w:rsid w:val="00A976A0"/>
    <w:rsid w:val="00A976ED"/>
    <w:rsid w:val="00A977EA"/>
    <w:rsid w:val="00A97A34"/>
    <w:rsid w:val="00AA03EE"/>
    <w:rsid w:val="00AA0524"/>
    <w:rsid w:val="00AA0593"/>
    <w:rsid w:val="00AA06CD"/>
    <w:rsid w:val="00AA12D8"/>
    <w:rsid w:val="00AA1A72"/>
    <w:rsid w:val="00AA281C"/>
    <w:rsid w:val="00AA2FFD"/>
    <w:rsid w:val="00AA32A0"/>
    <w:rsid w:val="00AA4327"/>
    <w:rsid w:val="00AA4F4F"/>
    <w:rsid w:val="00AA5071"/>
    <w:rsid w:val="00AA5280"/>
    <w:rsid w:val="00AA5876"/>
    <w:rsid w:val="00AA7AAA"/>
    <w:rsid w:val="00AB0527"/>
    <w:rsid w:val="00AB0B98"/>
    <w:rsid w:val="00AB0DBE"/>
    <w:rsid w:val="00AB113F"/>
    <w:rsid w:val="00AB11B1"/>
    <w:rsid w:val="00AB1272"/>
    <w:rsid w:val="00AB192C"/>
    <w:rsid w:val="00AB19BB"/>
    <w:rsid w:val="00AB19DA"/>
    <w:rsid w:val="00AB1E53"/>
    <w:rsid w:val="00AB2123"/>
    <w:rsid w:val="00AB2CB4"/>
    <w:rsid w:val="00AB3001"/>
    <w:rsid w:val="00AB30B7"/>
    <w:rsid w:val="00AB313F"/>
    <w:rsid w:val="00AB394B"/>
    <w:rsid w:val="00AB4715"/>
    <w:rsid w:val="00AB5563"/>
    <w:rsid w:val="00AB5D6E"/>
    <w:rsid w:val="00AB5E2E"/>
    <w:rsid w:val="00AB6889"/>
    <w:rsid w:val="00AB6C46"/>
    <w:rsid w:val="00AB7988"/>
    <w:rsid w:val="00AB7D5F"/>
    <w:rsid w:val="00AC00A8"/>
    <w:rsid w:val="00AC052F"/>
    <w:rsid w:val="00AC0C32"/>
    <w:rsid w:val="00AC10BB"/>
    <w:rsid w:val="00AC1542"/>
    <w:rsid w:val="00AC1B0A"/>
    <w:rsid w:val="00AC240C"/>
    <w:rsid w:val="00AC258B"/>
    <w:rsid w:val="00AC280A"/>
    <w:rsid w:val="00AC2B4E"/>
    <w:rsid w:val="00AC2DE0"/>
    <w:rsid w:val="00AC3028"/>
    <w:rsid w:val="00AC3660"/>
    <w:rsid w:val="00AC4619"/>
    <w:rsid w:val="00AC514E"/>
    <w:rsid w:val="00AC5B5E"/>
    <w:rsid w:val="00AC5DFF"/>
    <w:rsid w:val="00AC6B64"/>
    <w:rsid w:val="00AC6C5F"/>
    <w:rsid w:val="00AC7251"/>
    <w:rsid w:val="00AC7308"/>
    <w:rsid w:val="00AC7505"/>
    <w:rsid w:val="00AC77B6"/>
    <w:rsid w:val="00AD018E"/>
    <w:rsid w:val="00AD028D"/>
    <w:rsid w:val="00AD05AE"/>
    <w:rsid w:val="00AD0A65"/>
    <w:rsid w:val="00AD0D8D"/>
    <w:rsid w:val="00AD12DB"/>
    <w:rsid w:val="00AD1402"/>
    <w:rsid w:val="00AD16EB"/>
    <w:rsid w:val="00AD27DD"/>
    <w:rsid w:val="00AD2CC5"/>
    <w:rsid w:val="00AD353F"/>
    <w:rsid w:val="00AD55BA"/>
    <w:rsid w:val="00AD67F3"/>
    <w:rsid w:val="00AD6C52"/>
    <w:rsid w:val="00AD746E"/>
    <w:rsid w:val="00AD7791"/>
    <w:rsid w:val="00AD7842"/>
    <w:rsid w:val="00AE016D"/>
    <w:rsid w:val="00AE0B87"/>
    <w:rsid w:val="00AE1411"/>
    <w:rsid w:val="00AE196C"/>
    <w:rsid w:val="00AE19C6"/>
    <w:rsid w:val="00AE1BAC"/>
    <w:rsid w:val="00AE1E65"/>
    <w:rsid w:val="00AE33BF"/>
    <w:rsid w:val="00AE3A62"/>
    <w:rsid w:val="00AE483B"/>
    <w:rsid w:val="00AE546D"/>
    <w:rsid w:val="00AE5CC0"/>
    <w:rsid w:val="00AE61CA"/>
    <w:rsid w:val="00AF05FC"/>
    <w:rsid w:val="00AF2191"/>
    <w:rsid w:val="00AF2634"/>
    <w:rsid w:val="00AF27C1"/>
    <w:rsid w:val="00AF2CB6"/>
    <w:rsid w:val="00AF3563"/>
    <w:rsid w:val="00AF3D0F"/>
    <w:rsid w:val="00AF4ECA"/>
    <w:rsid w:val="00AF507E"/>
    <w:rsid w:val="00AF50BB"/>
    <w:rsid w:val="00AF5378"/>
    <w:rsid w:val="00AF58C5"/>
    <w:rsid w:val="00AF5933"/>
    <w:rsid w:val="00AF5A67"/>
    <w:rsid w:val="00AF6225"/>
    <w:rsid w:val="00AF6657"/>
    <w:rsid w:val="00AF6B1B"/>
    <w:rsid w:val="00AF6DCD"/>
    <w:rsid w:val="00AF7B75"/>
    <w:rsid w:val="00B0047C"/>
    <w:rsid w:val="00B00628"/>
    <w:rsid w:val="00B015B8"/>
    <w:rsid w:val="00B01663"/>
    <w:rsid w:val="00B018F4"/>
    <w:rsid w:val="00B02165"/>
    <w:rsid w:val="00B02ABE"/>
    <w:rsid w:val="00B02EA6"/>
    <w:rsid w:val="00B03CB1"/>
    <w:rsid w:val="00B043FE"/>
    <w:rsid w:val="00B04787"/>
    <w:rsid w:val="00B04B07"/>
    <w:rsid w:val="00B05128"/>
    <w:rsid w:val="00B05496"/>
    <w:rsid w:val="00B05569"/>
    <w:rsid w:val="00B05AF0"/>
    <w:rsid w:val="00B06076"/>
    <w:rsid w:val="00B064B7"/>
    <w:rsid w:val="00B064CD"/>
    <w:rsid w:val="00B06BA9"/>
    <w:rsid w:val="00B06F4F"/>
    <w:rsid w:val="00B071F3"/>
    <w:rsid w:val="00B07C6D"/>
    <w:rsid w:val="00B10A2C"/>
    <w:rsid w:val="00B10F40"/>
    <w:rsid w:val="00B11544"/>
    <w:rsid w:val="00B11742"/>
    <w:rsid w:val="00B11CDA"/>
    <w:rsid w:val="00B11E17"/>
    <w:rsid w:val="00B11ECF"/>
    <w:rsid w:val="00B12DCB"/>
    <w:rsid w:val="00B12E51"/>
    <w:rsid w:val="00B1320A"/>
    <w:rsid w:val="00B15542"/>
    <w:rsid w:val="00B159A0"/>
    <w:rsid w:val="00B160C0"/>
    <w:rsid w:val="00B16A5D"/>
    <w:rsid w:val="00B16FCC"/>
    <w:rsid w:val="00B172A9"/>
    <w:rsid w:val="00B174A3"/>
    <w:rsid w:val="00B17730"/>
    <w:rsid w:val="00B178AF"/>
    <w:rsid w:val="00B202F3"/>
    <w:rsid w:val="00B205CD"/>
    <w:rsid w:val="00B20C8D"/>
    <w:rsid w:val="00B20CA3"/>
    <w:rsid w:val="00B21A39"/>
    <w:rsid w:val="00B221D9"/>
    <w:rsid w:val="00B224CE"/>
    <w:rsid w:val="00B22675"/>
    <w:rsid w:val="00B22A79"/>
    <w:rsid w:val="00B231A8"/>
    <w:rsid w:val="00B2348B"/>
    <w:rsid w:val="00B2349E"/>
    <w:rsid w:val="00B2401E"/>
    <w:rsid w:val="00B24218"/>
    <w:rsid w:val="00B244D2"/>
    <w:rsid w:val="00B25B64"/>
    <w:rsid w:val="00B26F3F"/>
    <w:rsid w:val="00B27434"/>
    <w:rsid w:val="00B27A3E"/>
    <w:rsid w:val="00B30D9B"/>
    <w:rsid w:val="00B3128D"/>
    <w:rsid w:val="00B315D8"/>
    <w:rsid w:val="00B3162B"/>
    <w:rsid w:val="00B31F5F"/>
    <w:rsid w:val="00B3215A"/>
    <w:rsid w:val="00B326DF"/>
    <w:rsid w:val="00B32CD3"/>
    <w:rsid w:val="00B33144"/>
    <w:rsid w:val="00B33181"/>
    <w:rsid w:val="00B338FC"/>
    <w:rsid w:val="00B348D1"/>
    <w:rsid w:val="00B350F0"/>
    <w:rsid w:val="00B351A2"/>
    <w:rsid w:val="00B353E5"/>
    <w:rsid w:val="00B35B43"/>
    <w:rsid w:val="00B35DA5"/>
    <w:rsid w:val="00B35EE6"/>
    <w:rsid w:val="00B36082"/>
    <w:rsid w:val="00B3608B"/>
    <w:rsid w:val="00B36130"/>
    <w:rsid w:val="00B368A3"/>
    <w:rsid w:val="00B3767D"/>
    <w:rsid w:val="00B37BFE"/>
    <w:rsid w:val="00B37C57"/>
    <w:rsid w:val="00B4137B"/>
    <w:rsid w:val="00B41696"/>
    <w:rsid w:val="00B41A12"/>
    <w:rsid w:val="00B41A9E"/>
    <w:rsid w:val="00B42123"/>
    <w:rsid w:val="00B4273C"/>
    <w:rsid w:val="00B438AF"/>
    <w:rsid w:val="00B43E58"/>
    <w:rsid w:val="00B440F4"/>
    <w:rsid w:val="00B45090"/>
    <w:rsid w:val="00B45170"/>
    <w:rsid w:val="00B4593B"/>
    <w:rsid w:val="00B45E8E"/>
    <w:rsid w:val="00B46C1F"/>
    <w:rsid w:val="00B47E67"/>
    <w:rsid w:val="00B50139"/>
    <w:rsid w:val="00B50B32"/>
    <w:rsid w:val="00B5100E"/>
    <w:rsid w:val="00B5111D"/>
    <w:rsid w:val="00B51BDC"/>
    <w:rsid w:val="00B52035"/>
    <w:rsid w:val="00B524C9"/>
    <w:rsid w:val="00B52735"/>
    <w:rsid w:val="00B527CD"/>
    <w:rsid w:val="00B52F50"/>
    <w:rsid w:val="00B539D8"/>
    <w:rsid w:val="00B541EE"/>
    <w:rsid w:val="00B54CA5"/>
    <w:rsid w:val="00B54D6F"/>
    <w:rsid w:val="00B551D5"/>
    <w:rsid w:val="00B56217"/>
    <w:rsid w:val="00B56DB0"/>
    <w:rsid w:val="00B573FD"/>
    <w:rsid w:val="00B578F1"/>
    <w:rsid w:val="00B57B41"/>
    <w:rsid w:val="00B60EBC"/>
    <w:rsid w:val="00B6135E"/>
    <w:rsid w:val="00B6178C"/>
    <w:rsid w:val="00B618F0"/>
    <w:rsid w:val="00B61D9A"/>
    <w:rsid w:val="00B62488"/>
    <w:rsid w:val="00B62EF2"/>
    <w:rsid w:val="00B62F09"/>
    <w:rsid w:val="00B63727"/>
    <w:rsid w:val="00B63EE9"/>
    <w:rsid w:val="00B640A0"/>
    <w:rsid w:val="00B64572"/>
    <w:rsid w:val="00B6475A"/>
    <w:rsid w:val="00B64806"/>
    <w:rsid w:val="00B64B09"/>
    <w:rsid w:val="00B64C1B"/>
    <w:rsid w:val="00B64EE0"/>
    <w:rsid w:val="00B65DB2"/>
    <w:rsid w:val="00B669BE"/>
    <w:rsid w:val="00B66B6A"/>
    <w:rsid w:val="00B66FA6"/>
    <w:rsid w:val="00B674C0"/>
    <w:rsid w:val="00B679AA"/>
    <w:rsid w:val="00B7026A"/>
    <w:rsid w:val="00B70BC5"/>
    <w:rsid w:val="00B70C08"/>
    <w:rsid w:val="00B71187"/>
    <w:rsid w:val="00B7155C"/>
    <w:rsid w:val="00B71A7D"/>
    <w:rsid w:val="00B7203E"/>
    <w:rsid w:val="00B723DB"/>
    <w:rsid w:val="00B725C3"/>
    <w:rsid w:val="00B7273F"/>
    <w:rsid w:val="00B72DA9"/>
    <w:rsid w:val="00B72F7D"/>
    <w:rsid w:val="00B73BE5"/>
    <w:rsid w:val="00B7455F"/>
    <w:rsid w:val="00B75124"/>
    <w:rsid w:val="00B75369"/>
    <w:rsid w:val="00B75618"/>
    <w:rsid w:val="00B75B4C"/>
    <w:rsid w:val="00B76CC6"/>
    <w:rsid w:val="00B76E5E"/>
    <w:rsid w:val="00B7734B"/>
    <w:rsid w:val="00B775A1"/>
    <w:rsid w:val="00B77873"/>
    <w:rsid w:val="00B77A5B"/>
    <w:rsid w:val="00B8026A"/>
    <w:rsid w:val="00B80E8F"/>
    <w:rsid w:val="00B82030"/>
    <w:rsid w:val="00B82CE7"/>
    <w:rsid w:val="00B83BF1"/>
    <w:rsid w:val="00B83FF0"/>
    <w:rsid w:val="00B84437"/>
    <w:rsid w:val="00B84B7A"/>
    <w:rsid w:val="00B84DE9"/>
    <w:rsid w:val="00B84F6E"/>
    <w:rsid w:val="00B85447"/>
    <w:rsid w:val="00B85EFF"/>
    <w:rsid w:val="00B86794"/>
    <w:rsid w:val="00B86B8F"/>
    <w:rsid w:val="00B86D55"/>
    <w:rsid w:val="00B87486"/>
    <w:rsid w:val="00B87835"/>
    <w:rsid w:val="00B87E28"/>
    <w:rsid w:val="00B87E3C"/>
    <w:rsid w:val="00B87FEB"/>
    <w:rsid w:val="00B9020E"/>
    <w:rsid w:val="00B90410"/>
    <w:rsid w:val="00B908D8"/>
    <w:rsid w:val="00B911E0"/>
    <w:rsid w:val="00B916B7"/>
    <w:rsid w:val="00B91AD4"/>
    <w:rsid w:val="00B91F6C"/>
    <w:rsid w:val="00B923BB"/>
    <w:rsid w:val="00B92AE3"/>
    <w:rsid w:val="00B9318A"/>
    <w:rsid w:val="00B939E0"/>
    <w:rsid w:val="00B93F38"/>
    <w:rsid w:val="00B943AD"/>
    <w:rsid w:val="00B9476F"/>
    <w:rsid w:val="00B947F1"/>
    <w:rsid w:val="00B94AD8"/>
    <w:rsid w:val="00B94C06"/>
    <w:rsid w:val="00B94E58"/>
    <w:rsid w:val="00B95520"/>
    <w:rsid w:val="00B958AC"/>
    <w:rsid w:val="00B95D76"/>
    <w:rsid w:val="00B96675"/>
    <w:rsid w:val="00B968E3"/>
    <w:rsid w:val="00B96A20"/>
    <w:rsid w:val="00B96FE0"/>
    <w:rsid w:val="00B97289"/>
    <w:rsid w:val="00BA00AE"/>
    <w:rsid w:val="00BA03F7"/>
    <w:rsid w:val="00BA07FA"/>
    <w:rsid w:val="00BA0981"/>
    <w:rsid w:val="00BA1503"/>
    <w:rsid w:val="00BA1A8B"/>
    <w:rsid w:val="00BA219E"/>
    <w:rsid w:val="00BA2244"/>
    <w:rsid w:val="00BA2720"/>
    <w:rsid w:val="00BA2855"/>
    <w:rsid w:val="00BA491B"/>
    <w:rsid w:val="00BA4F5E"/>
    <w:rsid w:val="00BA5008"/>
    <w:rsid w:val="00BA56B9"/>
    <w:rsid w:val="00BA5E85"/>
    <w:rsid w:val="00BA5F69"/>
    <w:rsid w:val="00BA77C3"/>
    <w:rsid w:val="00BA7939"/>
    <w:rsid w:val="00BA7BD1"/>
    <w:rsid w:val="00BA7ED3"/>
    <w:rsid w:val="00BB0635"/>
    <w:rsid w:val="00BB0669"/>
    <w:rsid w:val="00BB0BB9"/>
    <w:rsid w:val="00BB0D18"/>
    <w:rsid w:val="00BB1480"/>
    <w:rsid w:val="00BB1770"/>
    <w:rsid w:val="00BB2418"/>
    <w:rsid w:val="00BB24A7"/>
    <w:rsid w:val="00BB24AF"/>
    <w:rsid w:val="00BB2546"/>
    <w:rsid w:val="00BB25B2"/>
    <w:rsid w:val="00BB284F"/>
    <w:rsid w:val="00BB29C5"/>
    <w:rsid w:val="00BB2BE1"/>
    <w:rsid w:val="00BB39BA"/>
    <w:rsid w:val="00BB3D1F"/>
    <w:rsid w:val="00BB428F"/>
    <w:rsid w:val="00BB4371"/>
    <w:rsid w:val="00BB5AD7"/>
    <w:rsid w:val="00BB5EAC"/>
    <w:rsid w:val="00BB6127"/>
    <w:rsid w:val="00BB614E"/>
    <w:rsid w:val="00BB70A9"/>
    <w:rsid w:val="00BB755A"/>
    <w:rsid w:val="00BB79BB"/>
    <w:rsid w:val="00BB7E98"/>
    <w:rsid w:val="00BC00B2"/>
    <w:rsid w:val="00BC05A2"/>
    <w:rsid w:val="00BC0B69"/>
    <w:rsid w:val="00BC0D15"/>
    <w:rsid w:val="00BC1482"/>
    <w:rsid w:val="00BC2BFE"/>
    <w:rsid w:val="00BC2EEB"/>
    <w:rsid w:val="00BC3065"/>
    <w:rsid w:val="00BC32B2"/>
    <w:rsid w:val="00BC3AD8"/>
    <w:rsid w:val="00BC4538"/>
    <w:rsid w:val="00BC4840"/>
    <w:rsid w:val="00BC49CF"/>
    <w:rsid w:val="00BC51D4"/>
    <w:rsid w:val="00BC51F5"/>
    <w:rsid w:val="00BC55E0"/>
    <w:rsid w:val="00BC639C"/>
    <w:rsid w:val="00BD00C7"/>
    <w:rsid w:val="00BD0492"/>
    <w:rsid w:val="00BD0952"/>
    <w:rsid w:val="00BD0C3F"/>
    <w:rsid w:val="00BD16FC"/>
    <w:rsid w:val="00BD1AAD"/>
    <w:rsid w:val="00BD1EB2"/>
    <w:rsid w:val="00BD2495"/>
    <w:rsid w:val="00BD27E4"/>
    <w:rsid w:val="00BD2A8B"/>
    <w:rsid w:val="00BD2E9A"/>
    <w:rsid w:val="00BD40D5"/>
    <w:rsid w:val="00BD514B"/>
    <w:rsid w:val="00BD5B79"/>
    <w:rsid w:val="00BD5C28"/>
    <w:rsid w:val="00BD6E4E"/>
    <w:rsid w:val="00BD7788"/>
    <w:rsid w:val="00BE0068"/>
    <w:rsid w:val="00BE0B73"/>
    <w:rsid w:val="00BE0E04"/>
    <w:rsid w:val="00BE1368"/>
    <w:rsid w:val="00BE1ABB"/>
    <w:rsid w:val="00BE1F22"/>
    <w:rsid w:val="00BE2121"/>
    <w:rsid w:val="00BE2429"/>
    <w:rsid w:val="00BE2ECD"/>
    <w:rsid w:val="00BE3D9D"/>
    <w:rsid w:val="00BE3FD7"/>
    <w:rsid w:val="00BE4C83"/>
    <w:rsid w:val="00BE5210"/>
    <w:rsid w:val="00BE5403"/>
    <w:rsid w:val="00BE5D23"/>
    <w:rsid w:val="00BE63EC"/>
    <w:rsid w:val="00BE70DC"/>
    <w:rsid w:val="00BE7A63"/>
    <w:rsid w:val="00BF079D"/>
    <w:rsid w:val="00BF0AA0"/>
    <w:rsid w:val="00BF10D4"/>
    <w:rsid w:val="00BF117D"/>
    <w:rsid w:val="00BF1437"/>
    <w:rsid w:val="00BF210F"/>
    <w:rsid w:val="00BF2D91"/>
    <w:rsid w:val="00BF300F"/>
    <w:rsid w:val="00BF370A"/>
    <w:rsid w:val="00BF38B2"/>
    <w:rsid w:val="00BF3BDB"/>
    <w:rsid w:val="00BF42B6"/>
    <w:rsid w:val="00BF42F2"/>
    <w:rsid w:val="00BF4563"/>
    <w:rsid w:val="00BF50E9"/>
    <w:rsid w:val="00BF514D"/>
    <w:rsid w:val="00BF58B2"/>
    <w:rsid w:val="00BF5C78"/>
    <w:rsid w:val="00BF63E2"/>
    <w:rsid w:val="00BF77A4"/>
    <w:rsid w:val="00C0008D"/>
    <w:rsid w:val="00C002D5"/>
    <w:rsid w:val="00C00348"/>
    <w:rsid w:val="00C00BC0"/>
    <w:rsid w:val="00C00D73"/>
    <w:rsid w:val="00C01A63"/>
    <w:rsid w:val="00C01ED8"/>
    <w:rsid w:val="00C0234F"/>
    <w:rsid w:val="00C032B4"/>
    <w:rsid w:val="00C035EB"/>
    <w:rsid w:val="00C0405B"/>
    <w:rsid w:val="00C04285"/>
    <w:rsid w:val="00C04324"/>
    <w:rsid w:val="00C04746"/>
    <w:rsid w:val="00C04BBD"/>
    <w:rsid w:val="00C055FE"/>
    <w:rsid w:val="00C05D19"/>
    <w:rsid w:val="00C064BF"/>
    <w:rsid w:val="00C064DD"/>
    <w:rsid w:val="00C0687A"/>
    <w:rsid w:val="00C108E5"/>
    <w:rsid w:val="00C109B9"/>
    <w:rsid w:val="00C10BCC"/>
    <w:rsid w:val="00C10CA5"/>
    <w:rsid w:val="00C10D9E"/>
    <w:rsid w:val="00C10E09"/>
    <w:rsid w:val="00C115E5"/>
    <w:rsid w:val="00C11B65"/>
    <w:rsid w:val="00C11BB3"/>
    <w:rsid w:val="00C12C76"/>
    <w:rsid w:val="00C12D0E"/>
    <w:rsid w:val="00C13410"/>
    <w:rsid w:val="00C13D63"/>
    <w:rsid w:val="00C13FEF"/>
    <w:rsid w:val="00C143A4"/>
    <w:rsid w:val="00C1449D"/>
    <w:rsid w:val="00C146B7"/>
    <w:rsid w:val="00C14BEC"/>
    <w:rsid w:val="00C14C81"/>
    <w:rsid w:val="00C14DDA"/>
    <w:rsid w:val="00C1551C"/>
    <w:rsid w:val="00C171E7"/>
    <w:rsid w:val="00C1782A"/>
    <w:rsid w:val="00C17D03"/>
    <w:rsid w:val="00C205FE"/>
    <w:rsid w:val="00C22164"/>
    <w:rsid w:val="00C22228"/>
    <w:rsid w:val="00C22352"/>
    <w:rsid w:val="00C22B61"/>
    <w:rsid w:val="00C22CC9"/>
    <w:rsid w:val="00C23261"/>
    <w:rsid w:val="00C23686"/>
    <w:rsid w:val="00C24337"/>
    <w:rsid w:val="00C2459A"/>
    <w:rsid w:val="00C258FE"/>
    <w:rsid w:val="00C25B17"/>
    <w:rsid w:val="00C25B8D"/>
    <w:rsid w:val="00C266CC"/>
    <w:rsid w:val="00C26B36"/>
    <w:rsid w:val="00C2721B"/>
    <w:rsid w:val="00C31715"/>
    <w:rsid w:val="00C32303"/>
    <w:rsid w:val="00C32437"/>
    <w:rsid w:val="00C325DE"/>
    <w:rsid w:val="00C32AA9"/>
    <w:rsid w:val="00C32F7B"/>
    <w:rsid w:val="00C33A52"/>
    <w:rsid w:val="00C3435F"/>
    <w:rsid w:val="00C34483"/>
    <w:rsid w:val="00C347FE"/>
    <w:rsid w:val="00C34E1F"/>
    <w:rsid w:val="00C3647F"/>
    <w:rsid w:val="00C36E37"/>
    <w:rsid w:val="00C3796B"/>
    <w:rsid w:val="00C37FB9"/>
    <w:rsid w:val="00C40B99"/>
    <w:rsid w:val="00C41C40"/>
    <w:rsid w:val="00C41D66"/>
    <w:rsid w:val="00C4335F"/>
    <w:rsid w:val="00C43432"/>
    <w:rsid w:val="00C4400D"/>
    <w:rsid w:val="00C443C7"/>
    <w:rsid w:val="00C44AB6"/>
    <w:rsid w:val="00C44DAF"/>
    <w:rsid w:val="00C452FD"/>
    <w:rsid w:val="00C45CE0"/>
    <w:rsid w:val="00C462BA"/>
    <w:rsid w:val="00C46456"/>
    <w:rsid w:val="00C46721"/>
    <w:rsid w:val="00C46ABD"/>
    <w:rsid w:val="00C46D26"/>
    <w:rsid w:val="00C46D3A"/>
    <w:rsid w:val="00C46DDB"/>
    <w:rsid w:val="00C46EB3"/>
    <w:rsid w:val="00C47BB1"/>
    <w:rsid w:val="00C50027"/>
    <w:rsid w:val="00C50A03"/>
    <w:rsid w:val="00C5104C"/>
    <w:rsid w:val="00C51823"/>
    <w:rsid w:val="00C518FB"/>
    <w:rsid w:val="00C51ADF"/>
    <w:rsid w:val="00C51B8A"/>
    <w:rsid w:val="00C5306D"/>
    <w:rsid w:val="00C5421A"/>
    <w:rsid w:val="00C54429"/>
    <w:rsid w:val="00C54B60"/>
    <w:rsid w:val="00C54D7F"/>
    <w:rsid w:val="00C54F21"/>
    <w:rsid w:val="00C55150"/>
    <w:rsid w:val="00C55364"/>
    <w:rsid w:val="00C55DFA"/>
    <w:rsid w:val="00C55F54"/>
    <w:rsid w:val="00C56175"/>
    <w:rsid w:val="00C56944"/>
    <w:rsid w:val="00C571A9"/>
    <w:rsid w:val="00C57E52"/>
    <w:rsid w:val="00C600D1"/>
    <w:rsid w:val="00C6059B"/>
    <w:rsid w:val="00C60917"/>
    <w:rsid w:val="00C6095D"/>
    <w:rsid w:val="00C60DAD"/>
    <w:rsid w:val="00C61342"/>
    <w:rsid w:val="00C622FD"/>
    <w:rsid w:val="00C62B89"/>
    <w:rsid w:val="00C62C4B"/>
    <w:rsid w:val="00C62FA3"/>
    <w:rsid w:val="00C63300"/>
    <w:rsid w:val="00C635A8"/>
    <w:rsid w:val="00C636EA"/>
    <w:rsid w:val="00C639F3"/>
    <w:rsid w:val="00C63F60"/>
    <w:rsid w:val="00C64282"/>
    <w:rsid w:val="00C643B8"/>
    <w:rsid w:val="00C65EAA"/>
    <w:rsid w:val="00C661B5"/>
    <w:rsid w:val="00C66881"/>
    <w:rsid w:val="00C6695C"/>
    <w:rsid w:val="00C70031"/>
    <w:rsid w:val="00C7027E"/>
    <w:rsid w:val="00C706F5"/>
    <w:rsid w:val="00C71328"/>
    <w:rsid w:val="00C71F7A"/>
    <w:rsid w:val="00C72003"/>
    <w:rsid w:val="00C72BFB"/>
    <w:rsid w:val="00C733E3"/>
    <w:rsid w:val="00C737F2"/>
    <w:rsid w:val="00C73CC3"/>
    <w:rsid w:val="00C73CF2"/>
    <w:rsid w:val="00C73E82"/>
    <w:rsid w:val="00C7535C"/>
    <w:rsid w:val="00C75B18"/>
    <w:rsid w:val="00C76248"/>
    <w:rsid w:val="00C76EBF"/>
    <w:rsid w:val="00C76F99"/>
    <w:rsid w:val="00C77921"/>
    <w:rsid w:val="00C77B52"/>
    <w:rsid w:val="00C77CBD"/>
    <w:rsid w:val="00C77E76"/>
    <w:rsid w:val="00C80A8B"/>
    <w:rsid w:val="00C80F66"/>
    <w:rsid w:val="00C818C3"/>
    <w:rsid w:val="00C81AB9"/>
    <w:rsid w:val="00C8224A"/>
    <w:rsid w:val="00C8270A"/>
    <w:rsid w:val="00C82BDE"/>
    <w:rsid w:val="00C83F04"/>
    <w:rsid w:val="00C841DB"/>
    <w:rsid w:val="00C851CD"/>
    <w:rsid w:val="00C858D2"/>
    <w:rsid w:val="00C85950"/>
    <w:rsid w:val="00C85D50"/>
    <w:rsid w:val="00C86A50"/>
    <w:rsid w:val="00C86C18"/>
    <w:rsid w:val="00C86CDC"/>
    <w:rsid w:val="00C875B8"/>
    <w:rsid w:val="00C87901"/>
    <w:rsid w:val="00C87ED2"/>
    <w:rsid w:val="00C92491"/>
    <w:rsid w:val="00C929BF"/>
    <w:rsid w:val="00C92DA3"/>
    <w:rsid w:val="00C92F08"/>
    <w:rsid w:val="00C9319D"/>
    <w:rsid w:val="00C933E6"/>
    <w:rsid w:val="00C9351F"/>
    <w:rsid w:val="00C937C6"/>
    <w:rsid w:val="00C9427A"/>
    <w:rsid w:val="00C946A7"/>
    <w:rsid w:val="00C9484C"/>
    <w:rsid w:val="00C94C29"/>
    <w:rsid w:val="00C9567E"/>
    <w:rsid w:val="00C95897"/>
    <w:rsid w:val="00C95DF7"/>
    <w:rsid w:val="00C96A32"/>
    <w:rsid w:val="00C971F1"/>
    <w:rsid w:val="00C97EF2"/>
    <w:rsid w:val="00CA0761"/>
    <w:rsid w:val="00CA0904"/>
    <w:rsid w:val="00CA0E4F"/>
    <w:rsid w:val="00CA1260"/>
    <w:rsid w:val="00CA1E19"/>
    <w:rsid w:val="00CA240A"/>
    <w:rsid w:val="00CA2609"/>
    <w:rsid w:val="00CA2914"/>
    <w:rsid w:val="00CA29C0"/>
    <w:rsid w:val="00CA32CF"/>
    <w:rsid w:val="00CA350D"/>
    <w:rsid w:val="00CA3819"/>
    <w:rsid w:val="00CA5851"/>
    <w:rsid w:val="00CA5EAA"/>
    <w:rsid w:val="00CA63E3"/>
    <w:rsid w:val="00CA689A"/>
    <w:rsid w:val="00CA702F"/>
    <w:rsid w:val="00CA7708"/>
    <w:rsid w:val="00CA7F1F"/>
    <w:rsid w:val="00CB025E"/>
    <w:rsid w:val="00CB03FC"/>
    <w:rsid w:val="00CB091F"/>
    <w:rsid w:val="00CB0DB6"/>
    <w:rsid w:val="00CB1573"/>
    <w:rsid w:val="00CB1859"/>
    <w:rsid w:val="00CB1CD6"/>
    <w:rsid w:val="00CB1E49"/>
    <w:rsid w:val="00CB1EAE"/>
    <w:rsid w:val="00CB2561"/>
    <w:rsid w:val="00CB291B"/>
    <w:rsid w:val="00CB2C70"/>
    <w:rsid w:val="00CB2F31"/>
    <w:rsid w:val="00CB30BF"/>
    <w:rsid w:val="00CB3150"/>
    <w:rsid w:val="00CB3289"/>
    <w:rsid w:val="00CB34D3"/>
    <w:rsid w:val="00CB3DE2"/>
    <w:rsid w:val="00CB428C"/>
    <w:rsid w:val="00CB4BAA"/>
    <w:rsid w:val="00CB5117"/>
    <w:rsid w:val="00CB53E0"/>
    <w:rsid w:val="00CB5498"/>
    <w:rsid w:val="00CB571A"/>
    <w:rsid w:val="00CB5970"/>
    <w:rsid w:val="00CB64BF"/>
    <w:rsid w:val="00CB68EC"/>
    <w:rsid w:val="00CB6DB9"/>
    <w:rsid w:val="00CB71DA"/>
    <w:rsid w:val="00CB72B7"/>
    <w:rsid w:val="00CB77CA"/>
    <w:rsid w:val="00CC0A51"/>
    <w:rsid w:val="00CC0B1B"/>
    <w:rsid w:val="00CC0E34"/>
    <w:rsid w:val="00CC1759"/>
    <w:rsid w:val="00CC1811"/>
    <w:rsid w:val="00CC1DE3"/>
    <w:rsid w:val="00CC35D0"/>
    <w:rsid w:val="00CC3766"/>
    <w:rsid w:val="00CC454F"/>
    <w:rsid w:val="00CC48B9"/>
    <w:rsid w:val="00CC4D18"/>
    <w:rsid w:val="00CC5011"/>
    <w:rsid w:val="00CC506A"/>
    <w:rsid w:val="00CC531D"/>
    <w:rsid w:val="00CC5844"/>
    <w:rsid w:val="00CC58A5"/>
    <w:rsid w:val="00CC5B3D"/>
    <w:rsid w:val="00CC60DB"/>
    <w:rsid w:val="00CC62E5"/>
    <w:rsid w:val="00CC680E"/>
    <w:rsid w:val="00CC68E6"/>
    <w:rsid w:val="00CD00A5"/>
    <w:rsid w:val="00CD04D0"/>
    <w:rsid w:val="00CD07DC"/>
    <w:rsid w:val="00CD0838"/>
    <w:rsid w:val="00CD0F81"/>
    <w:rsid w:val="00CD17C2"/>
    <w:rsid w:val="00CD1B4A"/>
    <w:rsid w:val="00CD2063"/>
    <w:rsid w:val="00CD25F0"/>
    <w:rsid w:val="00CD29D6"/>
    <w:rsid w:val="00CD2B22"/>
    <w:rsid w:val="00CD2B43"/>
    <w:rsid w:val="00CD2E41"/>
    <w:rsid w:val="00CD3ECD"/>
    <w:rsid w:val="00CD4072"/>
    <w:rsid w:val="00CD4593"/>
    <w:rsid w:val="00CD49FA"/>
    <w:rsid w:val="00CD5750"/>
    <w:rsid w:val="00CD5D48"/>
    <w:rsid w:val="00CD6446"/>
    <w:rsid w:val="00CD6A16"/>
    <w:rsid w:val="00CD7548"/>
    <w:rsid w:val="00CD7CA6"/>
    <w:rsid w:val="00CE04D7"/>
    <w:rsid w:val="00CE04EC"/>
    <w:rsid w:val="00CE0543"/>
    <w:rsid w:val="00CE0905"/>
    <w:rsid w:val="00CE0BCD"/>
    <w:rsid w:val="00CE0D64"/>
    <w:rsid w:val="00CE1168"/>
    <w:rsid w:val="00CE1243"/>
    <w:rsid w:val="00CE2B5F"/>
    <w:rsid w:val="00CE3096"/>
    <w:rsid w:val="00CE3186"/>
    <w:rsid w:val="00CE3E88"/>
    <w:rsid w:val="00CE56DD"/>
    <w:rsid w:val="00CE6BDA"/>
    <w:rsid w:val="00CE6D39"/>
    <w:rsid w:val="00CE7007"/>
    <w:rsid w:val="00CE748D"/>
    <w:rsid w:val="00CE7C3D"/>
    <w:rsid w:val="00CF008C"/>
    <w:rsid w:val="00CF0096"/>
    <w:rsid w:val="00CF020F"/>
    <w:rsid w:val="00CF02A4"/>
    <w:rsid w:val="00CF05C2"/>
    <w:rsid w:val="00CF0689"/>
    <w:rsid w:val="00CF1815"/>
    <w:rsid w:val="00CF1AE4"/>
    <w:rsid w:val="00CF312F"/>
    <w:rsid w:val="00CF337A"/>
    <w:rsid w:val="00CF349B"/>
    <w:rsid w:val="00CF3CA7"/>
    <w:rsid w:val="00CF47A1"/>
    <w:rsid w:val="00CF485A"/>
    <w:rsid w:val="00CF4973"/>
    <w:rsid w:val="00CF49C2"/>
    <w:rsid w:val="00CF52EE"/>
    <w:rsid w:val="00CF576F"/>
    <w:rsid w:val="00CF58FF"/>
    <w:rsid w:val="00CF6580"/>
    <w:rsid w:val="00D00080"/>
    <w:rsid w:val="00D00BAB"/>
    <w:rsid w:val="00D00DA7"/>
    <w:rsid w:val="00D00EA3"/>
    <w:rsid w:val="00D0114F"/>
    <w:rsid w:val="00D019BC"/>
    <w:rsid w:val="00D02169"/>
    <w:rsid w:val="00D025A0"/>
    <w:rsid w:val="00D0280A"/>
    <w:rsid w:val="00D03180"/>
    <w:rsid w:val="00D03216"/>
    <w:rsid w:val="00D033DA"/>
    <w:rsid w:val="00D03568"/>
    <w:rsid w:val="00D0386D"/>
    <w:rsid w:val="00D04073"/>
    <w:rsid w:val="00D0431A"/>
    <w:rsid w:val="00D043F2"/>
    <w:rsid w:val="00D0492A"/>
    <w:rsid w:val="00D04BA4"/>
    <w:rsid w:val="00D05512"/>
    <w:rsid w:val="00D05559"/>
    <w:rsid w:val="00D07BBB"/>
    <w:rsid w:val="00D1008E"/>
    <w:rsid w:val="00D10175"/>
    <w:rsid w:val="00D119C6"/>
    <w:rsid w:val="00D12128"/>
    <w:rsid w:val="00D129E5"/>
    <w:rsid w:val="00D12FB9"/>
    <w:rsid w:val="00D13521"/>
    <w:rsid w:val="00D14330"/>
    <w:rsid w:val="00D14627"/>
    <w:rsid w:val="00D1490A"/>
    <w:rsid w:val="00D15262"/>
    <w:rsid w:val="00D15B6C"/>
    <w:rsid w:val="00D16457"/>
    <w:rsid w:val="00D164EC"/>
    <w:rsid w:val="00D16C20"/>
    <w:rsid w:val="00D17137"/>
    <w:rsid w:val="00D17652"/>
    <w:rsid w:val="00D17AE7"/>
    <w:rsid w:val="00D17B06"/>
    <w:rsid w:val="00D17F8F"/>
    <w:rsid w:val="00D20253"/>
    <w:rsid w:val="00D20D76"/>
    <w:rsid w:val="00D20E5A"/>
    <w:rsid w:val="00D21926"/>
    <w:rsid w:val="00D21B62"/>
    <w:rsid w:val="00D2217A"/>
    <w:rsid w:val="00D224BA"/>
    <w:rsid w:val="00D22E52"/>
    <w:rsid w:val="00D2309D"/>
    <w:rsid w:val="00D23989"/>
    <w:rsid w:val="00D23F6C"/>
    <w:rsid w:val="00D24558"/>
    <w:rsid w:val="00D24C56"/>
    <w:rsid w:val="00D24DAE"/>
    <w:rsid w:val="00D25151"/>
    <w:rsid w:val="00D25E5F"/>
    <w:rsid w:val="00D26266"/>
    <w:rsid w:val="00D263AF"/>
    <w:rsid w:val="00D2643C"/>
    <w:rsid w:val="00D2731A"/>
    <w:rsid w:val="00D27B00"/>
    <w:rsid w:val="00D27E06"/>
    <w:rsid w:val="00D302B7"/>
    <w:rsid w:val="00D30FAF"/>
    <w:rsid w:val="00D3163C"/>
    <w:rsid w:val="00D316D2"/>
    <w:rsid w:val="00D31834"/>
    <w:rsid w:val="00D31F6C"/>
    <w:rsid w:val="00D3246D"/>
    <w:rsid w:val="00D32901"/>
    <w:rsid w:val="00D32EB4"/>
    <w:rsid w:val="00D330AB"/>
    <w:rsid w:val="00D33178"/>
    <w:rsid w:val="00D3487F"/>
    <w:rsid w:val="00D3565B"/>
    <w:rsid w:val="00D35BF5"/>
    <w:rsid w:val="00D36B43"/>
    <w:rsid w:val="00D36C07"/>
    <w:rsid w:val="00D36F0F"/>
    <w:rsid w:val="00D372C9"/>
    <w:rsid w:val="00D375D6"/>
    <w:rsid w:val="00D37C38"/>
    <w:rsid w:val="00D40E65"/>
    <w:rsid w:val="00D41362"/>
    <w:rsid w:val="00D414C1"/>
    <w:rsid w:val="00D423D9"/>
    <w:rsid w:val="00D43137"/>
    <w:rsid w:val="00D4376B"/>
    <w:rsid w:val="00D43824"/>
    <w:rsid w:val="00D44ACD"/>
    <w:rsid w:val="00D45257"/>
    <w:rsid w:val="00D45635"/>
    <w:rsid w:val="00D4612E"/>
    <w:rsid w:val="00D46AAA"/>
    <w:rsid w:val="00D46AAE"/>
    <w:rsid w:val="00D472DF"/>
    <w:rsid w:val="00D472EF"/>
    <w:rsid w:val="00D47643"/>
    <w:rsid w:val="00D5025C"/>
    <w:rsid w:val="00D502B1"/>
    <w:rsid w:val="00D50367"/>
    <w:rsid w:val="00D50507"/>
    <w:rsid w:val="00D5207D"/>
    <w:rsid w:val="00D52799"/>
    <w:rsid w:val="00D54091"/>
    <w:rsid w:val="00D541C8"/>
    <w:rsid w:val="00D54456"/>
    <w:rsid w:val="00D547D0"/>
    <w:rsid w:val="00D54886"/>
    <w:rsid w:val="00D54E95"/>
    <w:rsid w:val="00D56121"/>
    <w:rsid w:val="00D5625D"/>
    <w:rsid w:val="00D565E9"/>
    <w:rsid w:val="00D56B47"/>
    <w:rsid w:val="00D57049"/>
    <w:rsid w:val="00D57B27"/>
    <w:rsid w:val="00D57CF2"/>
    <w:rsid w:val="00D57FD3"/>
    <w:rsid w:val="00D62055"/>
    <w:rsid w:val="00D620F5"/>
    <w:rsid w:val="00D62502"/>
    <w:rsid w:val="00D62A09"/>
    <w:rsid w:val="00D63414"/>
    <w:rsid w:val="00D636C7"/>
    <w:rsid w:val="00D6386A"/>
    <w:rsid w:val="00D63B92"/>
    <w:rsid w:val="00D63F86"/>
    <w:rsid w:val="00D64256"/>
    <w:rsid w:val="00D64301"/>
    <w:rsid w:val="00D65124"/>
    <w:rsid w:val="00D6671C"/>
    <w:rsid w:val="00D668C7"/>
    <w:rsid w:val="00D670FA"/>
    <w:rsid w:val="00D7054C"/>
    <w:rsid w:val="00D709E4"/>
    <w:rsid w:val="00D70C92"/>
    <w:rsid w:val="00D71223"/>
    <w:rsid w:val="00D719DA"/>
    <w:rsid w:val="00D71AF8"/>
    <w:rsid w:val="00D72028"/>
    <w:rsid w:val="00D72036"/>
    <w:rsid w:val="00D72597"/>
    <w:rsid w:val="00D73511"/>
    <w:rsid w:val="00D736EE"/>
    <w:rsid w:val="00D73FB4"/>
    <w:rsid w:val="00D746CC"/>
    <w:rsid w:val="00D7578B"/>
    <w:rsid w:val="00D75B36"/>
    <w:rsid w:val="00D763BB"/>
    <w:rsid w:val="00D766A3"/>
    <w:rsid w:val="00D76EE8"/>
    <w:rsid w:val="00D77785"/>
    <w:rsid w:val="00D77AB3"/>
    <w:rsid w:val="00D803CE"/>
    <w:rsid w:val="00D81D27"/>
    <w:rsid w:val="00D82359"/>
    <w:rsid w:val="00D8260C"/>
    <w:rsid w:val="00D82836"/>
    <w:rsid w:val="00D8330D"/>
    <w:rsid w:val="00D834CC"/>
    <w:rsid w:val="00D83D67"/>
    <w:rsid w:val="00D83DC6"/>
    <w:rsid w:val="00D8452C"/>
    <w:rsid w:val="00D84CB1"/>
    <w:rsid w:val="00D853CD"/>
    <w:rsid w:val="00D858B6"/>
    <w:rsid w:val="00D85A3E"/>
    <w:rsid w:val="00D85A7C"/>
    <w:rsid w:val="00D85F98"/>
    <w:rsid w:val="00D861A9"/>
    <w:rsid w:val="00D86BC1"/>
    <w:rsid w:val="00D86C48"/>
    <w:rsid w:val="00D86E02"/>
    <w:rsid w:val="00D87449"/>
    <w:rsid w:val="00D874AD"/>
    <w:rsid w:val="00D87A45"/>
    <w:rsid w:val="00D87C87"/>
    <w:rsid w:val="00D87CAA"/>
    <w:rsid w:val="00D901C7"/>
    <w:rsid w:val="00D924AF"/>
    <w:rsid w:val="00D92AEB"/>
    <w:rsid w:val="00D9376A"/>
    <w:rsid w:val="00D93EC1"/>
    <w:rsid w:val="00D944D3"/>
    <w:rsid w:val="00D949EC"/>
    <w:rsid w:val="00D94A89"/>
    <w:rsid w:val="00D94F9C"/>
    <w:rsid w:val="00D95536"/>
    <w:rsid w:val="00D96BE4"/>
    <w:rsid w:val="00D9731D"/>
    <w:rsid w:val="00D97D44"/>
    <w:rsid w:val="00D97DD9"/>
    <w:rsid w:val="00D97F47"/>
    <w:rsid w:val="00DA168E"/>
    <w:rsid w:val="00DA1729"/>
    <w:rsid w:val="00DA1CE7"/>
    <w:rsid w:val="00DA1EF1"/>
    <w:rsid w:val="00DA2692"/>
    <w:rsid w:val="00DA2BCB"/>
    <w:rsid w:val="00DA3292"/>
    <w:rsid w:val="00DA37A1"/>
    <w:rsid w:val="00DA3BFD"/>
    <w:rsid w:val="00DA4281"/>
    <w:rsid w:val="00DA42E4"/>
    <w:rsid w:val="00DA4C3A"/>
    <w:rsid w:val="00DA4DCE"/>
    <w:rsid w:val="00DA5022"/>
    <w:rsid w:val="00DA5907"/>
    <w:rsid w:val="00DA5B99"/>
    <w:rsid w:val="00DA5C1A"/>
    <w:rsid w:val="00DA626C"/>
    <w:rsid w:val="00DA64EA"/>
    <w:rsid w:val="00DA6538"/>
    <w:rsid w:val="00DA70CA"/>
    <w:rsid w:val="00DA7285"/>
    <w:rsid w:val="00DA7BA0"/>
    <w:rsid w:val="00DA7E1C"/>
    <w:rsid w:val="00DB009F"/>
    <w:rsid w:val="00DB0573"/>
    <w:rsid w:val="00DB05F1"/>
    <w:rsid w:val="00DB09C4"/>
    <w:rsid w:val="00DB108A"/>
    <w:rsid w:val="00DB10BA"/>
    <w:rsid w:val="00DB1A50"/>
    <w:rsid w:val="00DB1C34"/>
    <w:rsid w:val="00DB2077"/>
    <w:rsid w:val="00DB27A3"/>
    <w:rsid w:val="00DB2AED"/>
    <w:rsid w:val="00DB2B2A"/>
    <w:rsid w:val="00DB30EB"/>
    <w:rsid w:val="00DB3475"/>
    <w:rsid w:val="00DB37DA"/>
    <w:rsid w:val="00DB458C"/>
    <w:rsid w:val="00DB521B"/>
    <w:rsid w:val="00DB582D"/>
    <w:rsid w:val="00DB650E"/>
    <w:rsid w:val="00DB6535"/>
    <w:rsid w:val="00DB68B9"/>
    <w:rsid w:val="00DB784C"/>
    <w:rsid w:val="00DB7907"/>
    <w:rsid w:val="00DB7983"/>
    <w:rsid w:val="00DC0703"/>
    <w:rsid w:val="00DC10CA"/>
    <w:rsid w:val="00DC115C"/>
    <w:rsid w:val="00DC2099"/>
    <w:rsid w:val="00DC21BC"/>
    <w:rsid w:val="00DC24F6"/>
    <w:rsid w:val="00DC265F"/>
    <w:rsid w:val="00DC2841"/>
    <w:rsid w:val="00DC297A"/>
    <w:rsid w:val="00DC2A1B"/>
    <w:rsid w:val="00DC2D8B"/>
    <w:rsid w:val="00DC33C9"/>
    <w:rsid w:val="00DC383D"/>
    <w:rsid w:val="00DC39D3"/>
    <w:rsid w:val="00DC3B40"/>
    <w:rsid w:val="00DC3C1E"/>
    <w:rsid w:val="00DC3F3C"/>
    <w:rsid w:val="00DC419C"/>
    <w:rsid w:val="00DC442A"/>
    <w:rsid w:val="00DC4D83"/>
    <w:rsid w:val="00DC564E"/>
    <w:rsid w:val="00DC5A18"/>
    <w:rsid w:val="00DC5C75"/>
    <w:rsid w:val="00DC6F1C"/>
    <w:rsid w:val="00DC76A1"/>
    <w:rsid w:val="00DC7795"/>
    <w:rsid w:val="00DC77E0"/>
    <w:rsid w:val="00DC7D2C"/>
    <w:rsid w:val="00DC7E4B"/>
    <w:rsid w:val="00DD0765"/>
    <w:rsid w:val="00DD0B46"/>
    <w:rsid w:val="00DD0C62"/>
    <w:rsid w:val="00DD14BE"/>
    <w:rsid w:val="00DD21EA"/>
    <w:rsid w:val="00DD2597"/>
    <w:rsid w:val="00DD2793"/>
    <w:rsid w:val="00DD27A0"/>
    <w:rsid w:val="00DD3270"/>
    <w:rsid w:val="00DD3A7A"/>
    <w:rsid w:val="00DD3BA1"/>
    <w:rsid w:val="00DD3DDC"/>
    <w:rsid w:val="00DD3DFA"/>
    <w:rsid w:val="00DD4C96"/>
    <w:rsid w:val="00DD4CD5"/>
    <w:rsid w:val="00DD4FDA"/>
    <w:rsid w:val="00DD5111"/>
    <w:rsid w:val="00DD51E1"/>
    <w:rsid w:val="00DD58BF"/>
    <w:rsid w:val="00DD5C27"/>
    <w:rsid w:val="00DD61AA"/>
    <w:rsid w:val="00DD61FB"/>
    <w:rsid w:val="00DD6537"/>
    <w:rsid w:val="00DD65B7"/>
    <w:rsid w:val="00DD69AC"/>
    <w:rsid w:val="00DD6A40"/>
    <w:rsid w:val="00DD71B8"/>
    <w:rsid w:val="00DE03B5"/>
    <w:rsid w:val="00DE0892"/>
    <w:rsid w:val="00DE0895"/>
    <w:rsid w:val="00DE0ED8"/>
    <w:rsid w:val="00DE12B1"/>
    <w:rsid w:val="00DE1A32"/>
    <w:rsid w:val="00DE1DFB"/>
    <w:rsid w:val="00DE1E0A"/>
    <w:rsid w:val="00DE2091"/>
    <w:rsid w:val="00DE35F6"/>
    <w:rsid w:val="00DE3710"/>
    <w:rsid w:val="00DE3DD5"/>
    <w:rsid w:val="00DE43D4"/>
    <w:rsid w:val="00DE498A"/>
    <w:rsid w:val="00DE5098"/>
    <w:rsid w:val="00DE54DE"/>
    <w:rsid w:val="00DE5EF8"/>
    <w:rsid w:val="00DE66D7"/>
    <w:rsid w:val="00DE69DF"/>
    <w:rsid w:val="00DE737F"/>
    <w:rsid w:val="00DE745A"/>
    <w:rsid w:val="00DE75D0"/>
    <w:rsid w:val="00DE79D1"/>
    <w:rsid w:val="00DE7B27"/>
    <w:rsid w:val="00DE7C05"/>
    <w:rsid w:val="00DE7C08"/>
    <w:rsid w:val="00DE7F07"/>
    <w:rsid w:val="00DE7F5C"/>
    <w:rsid w:val="00DF02DD"/>
    <w:rsid w:val="00DF0693"/>
    <w:rsid w:val="00DF0896"/>
    <w:rsid w:val="00DF0D4D"/>
    <w:rsid w:val="00DF12F8"/>
    <w:rsid w:val="00DF1451"/>
    <w:rsid w:val="00DF1629"/>
    <w:rsid w:val="00DF2ADF"/>
    <w:rsid w:val="00DF3FA0"/>
    <w:rsid w:val="00DF4038"/>
    <w:rsid w:val="00DF4555"/>
    <w:rsid w:val="00DF56F2"/>
    <w:rsid w:val="00DF5DC0"/>
    <w:rsid w:val="00DF5E69"/>
    <w:rsid w:val="00DF5EFF"/>
    <w:rsid w:val="00DF6C5E"/>
    <w:rsid w:val="00DF757C"/>
    <w:rsid w:val="00E00B3F"/>
    <w:rsid w:val="00E01770"/>
    <w:rsid w:val="00E01B5A"/>
    <w:rsid w:val="00E01D2C"/>
    <w:rsid w:val="00E01F40"/>
    <w:rsid w:val="00E0295B"/>
    <w:rsid w:val="00E02FCE"/>
    <w:rsid w:val="00E036E3"/>
    <w:rsid w:val="00E03A38"/>
    <w:rsid w:val="00E03A76"/>
    <w:rsid w:val="00E03A9D"/>
    <w:rsid w:val="00E046FD"/>
    <w:rsid w:val="00E0488F"/>
    <w:rsid w:val="00E04A5B"/>
    <w:rsid w:val="00E05190"/>
    <w:rsid w:val="00E05382"/>
    <w:rsid w:val="00E057F7"/>
    <w:rsid w:val="00E061FF"/>
    <w:rsid w:val="00E079EA"/>
    <w:rsid w:val="00E101AB"/>
    <w:rsid w:val="00E10444"/>
    <w:rsid w:val="00E11416"/>
    <w:rsid w:val="00E11752"/>
    <w:rsid w:val="00E11DD7"/>
    <w:rsid w:val="00E12078"/>
    <w:rsid w:val="00E1232A"/>
    <w:rsid w:val="00E12845"/>
    <w:rsid w:val="00E1293A"/>
    <w:rsid w:val="00E12B2A"/>
    <w:rsid w:val="00E13137"/>
    <w:rsid w:val="00E1369A"/>
    <w:rsid w:val="00E1374A"/>
    <w:rsid w:val="00E13B6B"/>
    <w:rsid w:val="00E13DA5"/>
    <w:rsid w:val="00E14166"/>
    <w:rsid w:val="00E143E1"/>
    <w:rsid w:val="00E1442B"/>
    <w:rsid w:val="00E14A40"/>
    <w:rsid w:val="00E14BCD"/>
    <w:rsid w:val="00E14CF6"/>
    <w:rsid w:val="00E157A7"/>
    <w:rsid w:val="00E15944"/>
    <w:rsid w:val="00E1594D"/>
    <w:rsid w:val="00E15E93"/>
    <w:rsid w:val="00E16483"/>
    <w:rsid w:val="00E1649D"/>
    <w:rsid w:val="00E16AC8"/>
    <w:rsid w:val="00E175CB"/>
    <w:rsid w:val="00E1778B"/>
    <w:rsid w:val="00E1791B"/>
    <w:rsid w:val="00E20560"/>
    <w:rsid w:val="00E20C68"/>
    <w:rsid w:val="00E20DBC"/>
    <w:rsid w:val="00E215B1"/>
    <w:rsid w:val="00E21B0A"/>
    <w:rsid w:val="00E2225F"/>
    <w:rsid w:val="00E22734"/>
    <w:rsid w:val="00E22BFA"/>
    <w:rsid w:val="00E23362"/>
    <w:rsid w:val="00E23F33"/>
    <w:rsid w:val="00E23F44"/>
    <w:rsid w:val="00E241F4"/>
    <w:rsid w:val="00E242E5"/>
    <w:rsid w:val="00E25335"/>
    <w:rsid w:val="00E2666B"/>
    <w:rsid w:val="00E27435"/>
    <w:rsid w:val="00E27E3D"/>
    <w:rsid w:val="00E27E82"/>
    <w:rsid w:val="00E3050A"/>
    <w:rsid w:val="00E31332"/>
    <w:rsid w:val="00E3137F"/>
    <w:rsid w:val="00E32D10"/>
    <w:rsid w:val="00E32DE2"/>
    <w:rsid w:val="00E33100"/>
    <w:rsid w:val="00E33565"/>
    <w:rsid w:val="00E339BC"/>
    <w:rsid w:val="00E33F91"/>
    <w:rsid w:val="00E35CA0"/>
    <w:rsid w:val="00E35D92"/>
    <w:rsid w:val="00E36503"/>
    <w:rsid w:val="00E367C3"/>
    <w:rsid w:val="00E36CE0"/>
    <w:rsid w:val="00E37A05"/>
    <w:rsid w:val="00E37ACA"/>
    <w:rsid w:val="00E37FB6"/>
    <w:rsid w:val="00E40638"/>
    <w:rsid w:val="00E40645"/>
    <w:rsid w:val="00E40BBA"/>
    <w:rsid w:val="00E40C4A"/>
    <w:rsid w:val="00E424CF"/>
    <w:rsid w:val="00E44613"/>
    <w:rsid w:val="00E450A8"/>
    <w:rsid w:val="00E455DE"/>
    <w:rsid w:val="00E46BEE"/>
    <w:rsid w:val="00E471FB"/>
    <w:rsid w:val="00E472AC"/>
    <w:rsid w:val="00E47774"/>
    <w:rsid w:val="00E47C9A"/>
    <w:rsid w:val="00E47CDE"/>
    <w:rsid w:val="00E50208"/>
    <w:rsid w:val="00E50552"/>
    <w:rsid w:val="00E50C13"/>
    <w:rsid w:val="00E51185"/>
    <w:rsid w:val="00E515A2"/>
    <w:rsid w:val="00E516A6"/>
    <w:rsid w:val="00E51B42"/>
    <w:rsid w:val="00E51C1D"/>
    <w:rsid w:val="00E52335"/>
    <w:rsid w:val="00E52DBE"/>
    <w:rsid w:val="00E53E79"/>
    <w:rsid w:val="00E54414"/>
    <w:rsid w:val="00E546BF"/>
    <w:rsid w:val="00E54F91"/>
    <w:rsid w:val="00E55106"/>
    <w:rsid w:val="00E55E67"/>
    <w:rsid w:val="00E5621C"/>
    <w:rsid w:val="00E565D6"/>
    <w:rsid w:val="00E5745D"/>
    <w:rsid w:val="00E57765"/>
    <w:rsid w:val="00E57A89"/>
    <w:rsid w:val="00E604A7"/>
    <w:rsid w:val="00E605C2"/>
    <w:rsid w:val="00E6072B"/>
    <w:rsid w:val="00E608E8"/>
    <w:rsid w:val="00E60C78"/>
    <w:rsid w:val="00E6142D"/>
    <w:rsid w:val="00E62C19"/>
    <w:rsid w:val="00E63413"/>
    <w:rsid w:val="00E63650"/>
    <w:rsid w:val="00E637A6"/>
    <w:rsid w:val="00E637BE"/>
    <w:rsid w:val="00E639D7"/>
    <w:rsid w:val="00E643E1"/>
    <w:rsid w:val="00E64744"/>
    <w:rsid w:val="00E647FF"/>
    <w:rsid w:val="00E64802"/>
    <w:rsid w:val="00E64C6A"/>
    <w:rsid w:val="00E64FD4"/>
    <w:rsid w:val="00E6607A"/>
    <w:rsid w:val="00E665DD"/>
    <w:rsid w:val="00E66D1A"/>
    <w:rsid w:val="00E70052"/>
    <w:rsid w:val="00E7039E"/>
    <w:rsid w:val="00E70455"/>
    <w:rsid w:val="00E7049C"/>
    <w:rsid w:val="00E708DF"/>
    <w:rsid w:val="00E71238"/>
    <w:rsid w:val="00E71824"/>
    <w:rsid w:val="00E721E3"/>
    <w:rsid w:val="00E734F9"/>
    <w:rsid w:val="00E736BE"/>
    <w:rsid w:val="00E73903"/>
    <w:rsid w:val="00E73B05"/>
    <w:rsid w:val="00E73DF3"/>
    <w:rsid w:val="00E7412E"/>
    <w:rsid w:val="00E7458A"/>
    <w:rsid w:val="00E7477C"/>
    <w:rsid w:val="00E74EF0"/>
    <w:rsid w:val="00E75287"/>
    <w:rsid w:val="00E7590F"/>
    <w:rsid w:val="00E75E86"/>
    <w:rsid w:val="00E76924"/>
    <w:rsid w:val="00E7719B"/>
    <w:rsid w:val="00E77381"/>
    <w:rsid w:val="00E80501"/>
    <w:rsid w:val="00E815BB"/>
    <w:rsid w:val="00E816F1"/>
    <w:rsid w:val="00E8197C"/>
    <w:rsid w:val="00E81B88"/>
    <w:rsid w:val="00E836A6"/>
    <w:rsid w:val="00E83C76"/>
    <w:rsid w:val="00E83ED7"/>
    <w:rsid w:val="00E844B5"/>
    <w:rsid w:val="00E84698"/>
    <w:rsid w:val="00E84718"/>
    <w:rsid w:val="00E84729"/>
    <w:rsid w:val="00E85328"/>
    <w:rsid w:val="00E85651"/>
    <w:rsid w:val="00E858C6"/>
    <w:rsid w:val="00E859A6"/>
    <w:rsid w:val="00E859EC"/>
    <w:rsid w:val="00E8629C"/>
    <w:rsid w:val="00E864F4"/>
    <w:rsid w:val="00E86673"/>
    <w:rsid w:val="00E86E6A"/>
    <w:rsid w:val="00E873DC"/>
    <w:rsid w:val="00E878A2"/>
    <w:rsid w:val="00E87905"/>
    <w:rsid w:val="00E87CFA"/>
    <w:rsid w:val="00E90B32"/>
    <w:rsid w:val="00E91464"/>
    <w:rsid w:val="00E929A6"/>
    <w:rsid w:val="00E92D8E"/>
    <w:rsid w:val="00E93180"/>
    <w:rsid w:val="00E93F09"/>
    <w:rsid w:val="00E9498B"/>
    <w:rsid w:val="00E94F93"/>
    <w:rsid w:val="00E95027"/>
    <w:rsid w:val="00E95477"/>
    <w:rsid w:val="00E955B3"/>
    <w:rsid w:val="00E95D8C"/>
    <w:rsid w:val="00E96240"/>
    <w:rsid w:val="00E97955"/>
    <w:rsid w:val="00E97EA3"/>
    <w:rsid w:val="00EA0B74"/>
    <w:rsid w:val="00EA1232"/>
    <w:rsid w:val="00EA19E4"/>
    <w:rsid w:val="00EA1B13"/>
    <w:rsid w:val="00EA2163"/>
    <w:rsid w:val="00EA2559"/>
    <w:rsid w:val="00EA2AC6"/>
    <w:rsid w:val="00EA2D44"/>
    <w:rsid w:val="00EA35DE"/>
    <w:rsid w:val="00EA474C"/>
    <w:rsid w:val="00EA4CC3"/>
    <w:rsid w:val="00EA5080"/>
    <w:rsid w:val="00EA548D"/>
    <w:rsid w:val="00EA667C"/>
    <w:rsid w:val="00EA6C8D"/>
    <w:rsid w:val="00EA6F93"/>
    <w:rsid w:val="00EA7446"/>
    <w:rsid w:val="00EA754E"/>
    <w:rsid w:val="00EA7952"/>
    <w:rsid w:val="00EA7E58"/>
    <w:rsid w:val="00EB0628"/>
    <w:rsid w:val="00EB0F99"/>
    <w:rsid w:val="00EB149F"/>
    <w:rsid w:val="00EB29B1"/>
    <w:rsid w:val="00EB2BD9"/>
    <w:rsid w:val="00EB30D1"/>
    <w:rsid w:val="00EB3CD5"/>
    <w:rsid w:val="00EB42F1"/>
    <w:rsid w:val="00EB440C"/>
    <w:rsid w:val="00EB4486"/>
    <w:rsid w:val="00EB454F"/>
    <w:rsid w:val="00EB4A7B"/>
    <w:rsid w:val="00EB4D72"/>
    <w:rsid w:val="00EB4EFF"/>
    <w:rsid w:val="00EB5036"/>
    <w:rsid w:val="00EB5CAB"/>
    <w:rsid w:val="00EB5DF7"/>
    <w:rsid w:val="00EB6025"/>
    <w:rsid w:val="00EB6F14"/>
    <w:rsid w:val="00EC0147"/>
    <w:rsid w:val="00EC05C4"/>
    <w:rsid w:val="00EC06FF"/>
    <w:rsid w:val="00EC0A9E"/>
    <w:rsid w:val="00EC18B4"/>
    <w:rsid w:val="00EC1D60"/>
    <w:rsid w:val="00EC23D4"/>
    <w:rsid w:val="00EC24AC"/>
    <w:rsid w:val="00EC2C28"/>
    <w:rsid w:val="00EC2D43"/>
    <w:rsid w:val="00EC31FC"/>
    <w:rsid w:val="00EC33E0"/>
    <w:rsid w:val="00EC377F"/>
    <w:rsid w:val="00EC38AA"/>
    <w:rsid w:val="00EC3B05"/>
    <w:rsid w:val="00EC401E"/>
    <w:rsid w:val="00EC4766"/>
    <w:rsid w:val="00EC541F"/>
    <w:rsid w:val="00EC55E7"/>
    <w:rsid w:val="00EC6573"/>
    <w:rsid w:val="00EC6D66"/>
    <w:rsid w:val="00EC7E33"/>
    <w:rsid w:val="00ED09D9"/>
    <w:rsid w:val="00ED0CC7"/>
    <w:rsid w:val="00ED1541"/>
    <w:rsid w:val="00ED1EA4"/>
    <w:rsid w:val="00ED2213"/>
    <w:rsid w:val="00ED249D"/>
    <w:rsid w:val="00ED3279"/>
    <w:rsid w:val="00ED3575"/>
    <w:rsid w:val="00ED35F2"/>
    <w:rsid w:val="00ED477F"/>
    <w:rsid w:val="00ED4CF0"/>
    <w:rsid w:val="00ED4D0A"/>
    <w:rsid w:val="00ED4FDF"/>
    <w:rsid w:val="00ED5186"/>
    <w:rsid w:val="00ED51A6"/>
    <w:rsid w:val="00ED5728"/>
    <w:rsid w:val="00ED57A3"/>
    <w:rsid w:val="00ED5A18"/>
    <w:rsid w:val="00ED5D38"/>
    <w:rsid w:val="00ED5D9F"/>
    <w:rsid w:val="00ED5F88"/>
    <w:rsid w:val="00ED60E0"/>
    <w:rsid w:val="00ED6C6C"/>
    <w:rsid w:val="00ED79A9"/>
    <w:rsid w:val="00EE0776"/>
    <w:rsid w:val="00EE0A35"/>
    <w:rsid w:val="00EE0AD7"/>
    <w:rsid w:val="00EE2077"/>
    <w:rsid w:val="00EE22B4"/>
    <w:rsid w:val="00EE2322"/>
    <w:rsid w:val="00EE2A32"/>
    <w:rsid w:val="00EE2A9A"/>
    <w:rsid w:val="00EE328F"/>
    <w:rsid w:val="00EE3DF2"/>
    <w:rsid w:val="00EE42F1"/>
    <w:rsid w:val="00EE4512"/>
    <w:rsid w:val="00EE4A85"/>
    <w:rsid w:val="00EE4EDC"/>
    <w:rsid w:val="00EE50F6"/>
    <w:rsid w:val="00EE523A"/>
    <w:rsid w:val="00EE58B6"/>
    <w:rsid w:val="00EE7008"/>
    <w:rsid w:val="00EE718A"/>
    <w:rsid w:val="00EE746B"/>
    <w:rsid w:val="00EE771A"/>
    <w:rsid w:val="00EE77A3"/>
    <w:rsid w:val="00EE7864"/>
    <w:rsid w:val="00EE7A91"/>
    <w:rsid w:val="00EF06A3"/>
    <w:rsid w:val="00EF119C"/>
    <w:rsid w:val="00EF16B6"/>
    <w:rsid w:val="00EF1845"/>
    <w:rsid w:val="00EF18B0"/>
    <w:rsid w:val="00EF18FC"/>
    <w:rsid w:val="00EF19F3"/>
    <w:rsid w:val="00EF251B"/>
    <w:rsid w:val="00EF288D"/>
    <w:rsid w:val="00EF29E4"/>
    <w:rsid w:val="00EF2CF3"/>
    <w:rsid w:val="00EF4FA6"/>
    <w:rsid w:val="00EF5105"/>
    <w:rsid w:val="00EF539A"/>
    <w:rsid w:val="00EF5792"/>
    <w:rsid w:val="00EF698A"/>
    <w:rsid w:val="00F00876"/>
    <w:rsid w:val="00F00BA6"/>
    <w:rsid w:val="00F01148"/>
    <w:rsid w:val="00F02159"/>
    <w:rsid w:val="00F02A8B"/>
    <w:rsid w:val="00F03807"/>
    <w:rsid w:val="00F0383C"/>
    <w:rsid w:val="00F0384B"/>
    <w:rsid w:val="00F03B53"/>
    <w:rsid w:val="00F04126"/>
    <w:rsid w:val="00F0512B"/>
    <w:rsid w:val="00F053A8"/>
    <w:rsid w:val="00F05CAA"/>
    <w:rsid w:val="00F05E88"/>
    <w:rsid w:val="00F06383"/>
    <w:rsid w:val="00F0663A"/>
    <w:rsid w:val="00F06D20"/>
    <w:rsid w:val="00F071C5"/>
    <w:rsid w:val="00F072D0"/>
    <w:rsid w:val="00F075E9"/>
    <w:rsid w:val="00F10307"/>
    <w:rsid w:val="00F1030E"/>
    <w:rsid w:val="00F10D73"/>
    <w:rsid w:val="00F10DF2"/>
    <w:rsid w:val="00F1139B"/>
    <w:rsid w:val="00F11D2C"/>
    <w:rsid w:val="00F1200B"/>
    <w:rsid w:val="00F1287F"/>
    <w:rsid w:val="00F12A07"/>
    <w:rsid w:val="00F12DAB"/>
    <w:rsid w:val="00F12F65"/>
    <w:rsid w:val="00F13533"/>
    <w:rsid w:val="00F1386E"/>
    <w:rsid w:val="00F14079"/>
    <w:rsid w:val="00F145C9"/>
    <w:rsid w:val="00F1472C"/>
    <w:rsid w:val="00F1481F"/>
    <w:rsid w:val="00F14DE2"/>
    <w:rsid w:val="00F14F42"/>
    <w:rsid w:val="00F15583"/>
    <w:rsid w:val="00F159BD"/>
    <w:rsid w:val="00F161B7"/>
    <w:rsid w:val="00F16C93"/>
    <w:rsid w:val="00F1739B"/>
    <w:rsid w:val="00F176D9"/>
    <w:rsid w:val="00F17822"/>
    <w:rsid w:val="00F17C13"/>
    <w:rsid w:val="00F203BE"/>
    <w:rsid w:val="00F2043B"/>
    <w:rsid w:val="00F205A7"/>
    <w:rsid w:val="00F20B6D"/>
    <w:rsid w:val="00F212A8"/>
    <w:rsid w:val="00F21393"/>
    <w:rsid w:val="00F215DB"/>
    <w:rsid w:val="00F220AC"/>
    <w:rsid w:val="00F22268"/>
    <w:rsid w:val="00F22271"/>
    <w:rsid w:val="00F224C9"/>
    <w:rsid w:val="00F229BC"/>
    <w:rsid w:val="00F22D24"/>
    <w:rsid w:val="00F233E0"/>
    <w:rsid w:val="00F23710"/>
    <w:rsid w:val="00F23D08"/>
    <w:rsid w:val="00F2413B"/>
    <w:rsid w:val="00F2459A"/>
    <w:rsid w:val="00F246F7"/>
    <w:rsid w:val="00F248DA"/>
    <w:rsid w:val="00F25316"/>
    <w:rsid w:val="00F2597C"/>
    <w:rsid w:val="00F26355"/>
    <w:rsid w:val="00F266FF"/>
    <w:rsid w:val="00F26D02"/>
    <w:rsid w:val="00F273E0"/>
    <w:rsid w:val="00F27CDD"/>
    <w:rsid w:val="00F309B3"/>
    <w:rsid w:val="00F31C08"/>
    <w:rsid w:val="00F32452"/>
    <w:rsid w:val="00F325EC"/>
    <w:rsid w:val="00F32DCF"/>
    <w:rsid w:val="00F33148"/>
    <w:rsid w:val="00F33B4C"/>
    <w:rsid w:val="00F33EAE"/>
    <w:rsid w:val="00F35045"/>
    <w:rsid w:val="00F35A45"/>
    <w:rsid w:val="00F35C88"/>
    <w:rsid w:val="00F36267"/>
    <w:rsid w:val="00F366BA"/>
    <w:rsid w:val="00F36C5A"/>
    <w:rsid w:val="00F3712A"/>
    <w:rsid w:val="00F371F9"/>
    <w:rsid w:val="00F376A9"/>
    <w:rsid w:val="00F378D4"/>
    <w:rsid w:val="00F40110"/>
    <w:rsid w:val="00F413AF"/>
    <w:rsid w:val="00F41CBA"/>
    <w:rsid w:val="00F42266"/>
    <w:rsid w:val="00F425FD"/>
    <w:rsid w:val="00F43697"/>
    <w:rsid w:val="00F43767"/>
    <w:rsid w:val="00F43BE8"/>
    <w:rsid w:val="00F43F99"/>
    <w:rsid w:val="00F441DE"/>
    <w:rsid w:val="00F442BA"/>
    <w:rsid w:val="00F444E5"/>
    <w:rsid w:val="00F449FD"/>
    <w:rsid w:val="00F45659"/>
    <w:rsid w:val="00F465A5"/>
    <w:rsid w:val="00F46E3A"/>
    <w:rsid w:val="00F474B5"/>
    <w:rsid w:val="00F478C9"/>
    <w:rsid w:val="00F47DF5"/>
    <w:rsid w:val="00F5062E"/>
    <w:rsid w:val="00F510C2"/>
    <w:rsid w:val="00F51637"/>
    <w:rsid w:val="00F51717"/>
    <w:rsid w:val="00F51E63"/>
    <w:rsid w:val="00F52636"/>
    <w:rsid w:val="00F52745"/>
    <w:rsid w:val="00F52847"/>
    <w:rsid w:val="00F5345E"/>
    <w:rsid w:val="00F53701"/>
    <w:rsid w:val="00F53834"/>
    <w:rsid w:val="00F53E27"/>
    <w:rsid w:val="00F541C3"/>
    <w:rsid w:val="00F54CE4"/>
    <w:rsid w:val="00F54D53"/>
    <w:rsid w:val="00F55626"/>
    <w:rsid w:val="00F55883"/>
    <w:rsid w:val="00F55C19"/>
    <w:rsid w:val="00F55DAD"/>
    <w:rsid w:val="00F5781F"/>
    <w:rsid w:val="00F57CB1"/>
    <w:rsid w:val="00F57EC4"/>
    <w:rsid w:val="00F606AD"/>
    <w:rsid w:val="00F606C1"/>
    <w:rsid w:val="00F615EE"/>
    <w:rsid w:val="00F61E12"/>
    <w:rsid w:val="00F61F81"/>
    <w:rsid w:val="00F620FC"/>
    <w:rsid w:val="00F629ED"/>
    <w:rsid w:val="00F633A2"/>
    <w:rsid w:val="00F63469"/>
    <w:rsid w:val="00F63A4D"/>
    <w:rsid w:val="00F63D1C"/>
    <w:rsid w:val="00F63FC1"/>
    <w:rsid w:val="00F645AC"/>
    <w:rsid w:val="00F647B2"/>
    <w:rsid w:val="00F65490"/>
    <w:rsid w:val="00F65C3C"/>
    <w:rsid w:val="00F65C69"/>
    <w:rsid w:val="00F66398"/>
    <w:rsid w:val="00F66730"/>
    <w:rsid w:val="00F669CB"/>
    <w:rsid w:val="00F66B7E"/>
    <w:rsid w:val="00F67232"/>
    <w:rsid w:val="00F67959"/>
    <w:rsid w:val="00F67A5C"/>
    <w:rsid w:val="00F701F4"/>
    <w:rsid w:val="00F7088B"/>
    <w:rsid w:val="00F70AC0"/>
    <w:rsid w:val="00F7168E"/>
    <w:rsid w:val="00F7213B"/>
    <w:rsid w:val="00F7253B"/>
    <w:rsid w:val="00F725AA"/>
    <w:rsid w:val="00F735A5"/>
    <w:rsid w:val="00F73972"/>
    <w:rsid w:val="00F73E19"/>
    <w:rsid w:val="00F7440B"/>
    <w:rsid w:val="00F749BB"/>
    <w:rsid w:val="00F749ED"/>
    <w:rsid w:val="00F74A79"/>
    <w:rsid w:val="00F7672A"/>
    <w:rsid w:val="00F76C7E"/>
    <w:rsid w:val="00F77B2F"/>
    <w:rsid w:val="00F80928"/>
    <w:rsid w:val="00F8172A"/>
    <w:rsid w:val="00F821CD"/>
    <w:rsid w:val="00F822B7"/>
    <w:rsid w:val="00F8252B"/>
    <w:rsid w:val="00F82AB5"/>
    <w:rsid w:val="00F82B3B"/>
    <w:rsid w:val="00F82C15"/>
    <w:rsid w:val="00F83148"/>
    <w:rsid w:val="00F83431"/>
    <w:rsid w:val="00F8356D"/>
    <w:rsid w:val="00F83CE7"/>
    <w:rsid w:val="00F83DC1"/>
    <w:rsid w:val="00F83F8F"/>
    <w:rsid w:val="00F84168"/>
    <w:rsid w:val="00F84347"/>
    <w:rsid w:val="00F8547D"/>
    <w:rsid w:val="00F855D2"/>
    <w:rsid w:val="00F8587D"/>
    <w:rsid w:val="00F8650A"/>
    <w:rsid w:val="00F86717"/>
    <w:rsid w:val="00F86FB4"/>
    <w:rsid w:val="00F8704A"/>
    <w:rsid w:val="00F8734B"/>
    <w:rsid w:val="00F874EC"/>
    <w:rsid w:val="00F878C1"/>
    <w:rsid w:val="00F87B29"/>
    <w:rsid w:val="00F900CE"/>
    <w:rsid w:val="00F90349"/>
    <w:rsid w:val="00F9034F"/>
    <w:rsid w:val="00F9048E"/>
    <w:rsid w:val="00F906E0"/>
    <w:rsid w:val="00F908A5"/>
    <w:rsid w:val="00F909F8"/>
    <w:rsid w:val="00F9159E"/>
    <w:rsid w:val="00F91657"/>
    <w:rsid w:val="00F9188B"/>
    <w:rsid w:val="00F91C2A"/>
    <w:rsid w:val="00F922C5"/>
    <w:rsid w:val="00F924B2"/>
    <w:rsid w:val="00F9266C"/>
    <w:rsid w:val="00F927A5"/>
    <w:rsid w:val="00F927AF"/>
    <w:rsid w:val="00F92841"/>
    <w:rsid w:val="00F928AB"/>
    <w:rsid w:val="00F92A04"/>
    <w:rsid w:val="00F93308"/>
    <w:rsid w:val="00F934D4"/>
    <w:rsid w:val="00F93E05"/>
    <w:rsid w:val="00F93E3F"/>
    <w:rsid w:val="00F9436C"/>
    <w:rsid w:val="00F9442B"/>
    <w:rsid w:val="00F94663"/>
    <w:rsid w:val="00F95398"/>
    <w:rsid w:val="00F9567B"/>
    <w:rsid w:val="00F95A37"/>
    <w:rsid w:val="00F95E76"/>
    <w:rsid w:val="00F9628F"/>
    <w:rsid w:val="00F96431"/>
    <w:rsid w:val="00F9674A"/>
    <w:rsid w:val="00F96F7A"/>
    <w:rsid w:val="00F9703C"/>
    <w:rsid w:val="00F97166"/>
    <w:rsid w:val="00F97A80"/>
    <w:rsid w:val="00FA088F"/>
    <w:rsid w:val="00FA1607"/>
    <w:rsid w:val="00FA275F"/>
    <w:rsid w:val="00FA3852"/>
    <w:rsid w:val="00FA3AA9"/>
    <w:rsid w:val="00FA3E46"/>
    <w:rsid w:val="00FA4E12"/>
    <w:rsid w:val="00FA52D3"/>
    <w:rsid w:val="00FA54CA"/>
    <w:rsid w:val="00FA55F1"/>
    <w:rsid w:val="00FA5727"/>
    <w:rsid w:val="00FA577A"/>
    <w:rsid w:val="00FA57BE"/>
    <w:rsid w:val="00FA616F"/>
    <w:rsid w:val="00FA6697"/>
    <w:rsid w:val="00FA6F75"/>
    <w:rsid w:val="00FA718E"/>
    <w:rsid w:val="00FA7CD9"/>
    <w:rsid w:val="00FB01F4"/>
    <w:rsid w:val="00FB095F"/>
    <w:rsid w:val="00FB0E21"/>
    <w:rsid w:val="00FB164E"/>
    <w:rsid w:val="00FB18FF"/>
    <w:rsid w:val="00FB2749"/>
    <w:rsid w:val="00FB2855"/>
    <w:rsid w:val="00FB2B9C"/>
    <w:rsid w:val="00FB3E6C"/>
    <w:rsid w:val="00FB3E74"/>
    <w:rsid w:val="00FB444E"/>
    <w:rsid w:val="00FB4568"/>
    <w:rsid w:val="00FB4AF7"/>
    <w:rsid w:val="00FB4DBA"/>
    <w:rsid w:val="00FB5758"/>
    <w:rsid w:val="00FB5C4D"/>
    <w:rsid w:val="00FB605B"/>
    <w:rsid w:val="00FB621F"/>
    <w:rsid w:val="00FB65B9"/>
    <w:rsid w:val="00FB6B67"/>
    <w:rsid w:val="00FB6C9D"/>
    <w:rsid w:val="00FB6F8B"/>
    <w:rsid w:val="00FB76CB"/>
    <w:rsid w:val="00FC017F"/>
    <w:rsid w:val="00FC02E1"/>
    <w:rsid w:val="00FC0311"/>
    <w:rsid w:val="00FC12D7"/>
    <w:rsid w:val="00FC2779"/>
    <w:rsid w:val="00FC4050"/>
    <w:rsid w:val="00FC4443"/>
    <w:rsid w:val="00FC4CD8"/>
    <w:rsid w:val="00FC5140"/>
    <w:rsid w:val="00FC5628"/>
    <w:rsid w:val="00FC5CD7"/>
    <w:rsid w:val="00FC5EE0"/>
    <w:rsid w:val="00FC6756"/>
    <w:rsid w:val="00FC6F74"/>
    <w:rsid w:val="00FC75E6"/>
    <w:rsid w:val="00FC789E"/>
    <w:rsid w:val="00FC7D33"/>
    <w:rsid w:val="00FC7FFD"/>
    <w:rsid w:val="00FD0708"/>
    <w:rsid w:val="00FD07D8"/>
    <w:rsid w:val="00FD0913"/>
    <w:rsid w:val="00FD0AB6"/>
    <w:rsid w:val="00FD0D60"/>
    <w:rsid w:val="00FD2221"/>
    <w:rsid w:val="00FD26C5"/>
    <w:rsid w:val="00FD30C3"/>
    <w:rsid w:val="00FD3820"/>
    <w:rsid w:val="00FD46F3"/>
    <w:rsid w:val="00FD4DD1"/>
    <w:rsid w:val="00FD5CFC"/>
    <w:rsid w:val="00FD62AC"/>
    <w:rsid w:val="00FD6408"/>
    <w:rsid w:val="00FD64DF"/>
    <w:rsid w:val="00FD686A"/>
    <w:rsid w:val="00FD6B46"/>
    <w:rsid w:val="00FE01B1"/>
    <w:rsid w:val="00FE12DD"/>
    <w:rsid w:val="00FE23AC"/>
    <w:rsid w:val="00FE2683"/>
    <w:rsid w:val="00FE2C65"/>
    <w:rsid w:val="00FE305B"/>
    <w:rsid w:val="00FE315A"/>
    <w:rsid w:val="00FE33D7"/>
    <w:rsid w:val="00FE3493"/>
    <w:rsid w:val="00FE3B97"/>
    <w:rsid w:val="00FE3D5F"/>
    <w:rsid w:val="00FE4427"/>
    <w:rsid w:val="00FE447B"/>
    <w:rsid w:val="00FE4979"/>
    <w:rsid w:val="00FE49C0"/>
    <w:rsid w:val="00FE5349"/>
    <w:rsid w:val="00FE5595"/>
    <w:rsid w:val="00FE5A00"/>
    <w:rsid w:val="00FE5FAD"/>
    <w:rsid w:val="00FE671A"/>
    <w:rsid w:val="00FE6F3C"/>
    <w:rsid w:val="00FF0F39"/>
    <w:rsid w:val="00FF1B73"/>
    <w:rsid w:val="00FF1C5D"/>
    <w:rsid w:val="00FF2352"/>
    <w:rsid w:val="00FF2938"/>
    <w:rsid w:val="00FF29FF"/>
    <w:rsid w:val="00FF2BD0"/>
    <w:rsid w:val="00FF31D8"/>
    <w:rsid w:val="00FF35AE"/>
    <w:rsid w:val="00FF37BD"/>
    <w:rsid w:val="00FF39DE"/>
    <w:rsid w:val="00FF3BFE"/>
    <w:rsid w:val="00FF3D47"/>
    <w:rsid w:val="00FF4865"/>
    <w:rsid w:val="00FF570E"/>
    <w:rsid w:val="00FF5AFE"/>
    <w:rsid w:val="00FF645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FE2C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0"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3872"/>
    <w:pPr>
      <w:widowControl w:val="0"/>
      <w:spacing w:line="360" w:lineRule="auto"/>
      <w:jc w:val="both"/>
    </w:pPr>
    <w:rPr>
      <w:kern w:val="2"/>
      <w:sz w:val="24"/>
      <w:szCs w:val="22"/>
    </w:rPr>
  </w:style>
  <w:style w:type="paragraph" w:styleId="1">
    <w:name w:val="heading 1"/>
    <w:basedOn w:val="a"/>
    <w:next w:val="a"/>
    <w:link w:val="10"/>
    <w:autoRedefine/>
    <w:qFormat/>
    <w:rsid w:val="00242833"/>
    <w:pPr>
      <w:numPr>
        <w:numId w:val="1"/>
      </w:numPr>
      <w:spacing w:before="120" w:after="60"/>
      <w:jc w:val="left"/>
      <w:outlineLvl w:val="0"/>
    </w:pPr>
    <w:rPr>
      <w:rFonts w:ascii="幼圆" w:eastAsia="幼圆" w:hAnsi="Times New Roman"/>
      <w:b/>
      <w:snapToGrid w:val="0"/>
      <w:kern w:val="0"/>
      <w:sz w:val="36"/>
      <w:szCs w:val="28"/>
      <w:lang w:val="x-none" w:eastAsia="x-none"/>
    </w:rPr>
  </w:style>
  <w:style w:type="paragraph" w:styleId="2">
    <w:name w:val="heading 2"/>
    <w:basedOn w:val="a0"/>
    <w:next w:val="a"/>
    <w:link w:val="20"/>
    <w:autoRedefine/>
    <w:qFormat/>
    <w:rsid w:val="0099230E"/>
    <w:pPr>
      <w:numPr>
        <w:ilvl w:val="1"/>
        <w:numId w:val="1"/>
      </w:numPr>
      <w:spacing w:before="0" w:after="0"/>
      <w:jc w:val="left"/>
      <w:outlineLvl w:val="1"/>
    </w:pPr>
    <w:rPr>
      <w:rFonts w:ascii="幼圆" w:eastAsia="幼圆" w:hAnsi="Times New Roman"/>
      <w:bCs w:val="0"/>
      <w:snapToGrid w:val="0"/>
      <w:color w:val="000000"/>
      <w:szCs w:val="24"/>
    </w:rPr>
  </w:style>
  <w:style w:type="paragraph" w:styleId="3">
    <w:name w:val="heading 3"/>
    <w:basedOn w:val="2"/>
    <w:next w:val="a"/>
    <w:link w:val="32"/>
    <w:autoRedefine/>
    <w:qFormat/>
    <w:rsid w:val="009757AE"/>
    <w:pPr>
      <w:numPr>
        <w:ilvl w:val="2"/>
      </w:numPr>
      <w:outlineLvl w:val="2"/>
    </w:pPr>
    <w:rPr>
      <w:rFonts w:ascii="宋体"/>
      <w:color w:val="auto"/>
      <w:sz w:val="30"/>
    </w:rPr>
  </w:style>
  <w:style w:type="paragraph" w:styleId="4">
    <w:name w:val="heading 4"/>
    <w:basedOn w:val="2"/>
    <w:next w:val="a"/>
    <w:link w:val="42"/>
    <w:autoRedefine/>
    <w:qFormat/>
    <w:rsid w:val="00E87CFA"/>
    <w:pPr>
      <w:numPr>
        <w:ilvl w:val="3"/>
      </w:numPr>
      <w:outlineLvl w:val="3"/>
    </w:pPr>
    <w:rPr>
      <w:sz w:val="28"/>
    </w:rPr>
  </w:style>
  <w:style w:type="paragraph" w:styleId="5">
    <w:name w:val="heading 5"/>
    <w:basedOn w:val="2"/>
    <w:next w:val="a"/>
    <w:link w:val="52"/>
    <w:autoRedefine/>
    <w:qFormat/>
    <w:rsid w:val="006262FB"/>
    <w:pPr>
      <w:numPr>
        <w:ilvl w:val="4"/>
      </w:numPr>
      <w:spacing w:before="240" w:after="60"/>
      <w:outlineLvl w:val="4"/>
    </w:pPr>
    <w:rPr>
      <w:rFonts w:ascii="宋体"/>
      <w:sz w:val="24"/>
      <w:szCs w:val="20"/>
    </w:rPr>
  </w:style>
  <w:style w:type="paragraph" w:styleId="6">
    <w:name w:val="heading 6"/>
    <w:basedOn w:val="a"/>
    <w:next w:val="a"/>
    <w:link w:val="60"/>
    <w:qFormat/>
    <w:rsid w:val="00B62F09"/>
    <w:pPr>
      <w:spacing w:before="240" w:after="60"/>
      <w:ind w:leftChars="200" w:left="2880"/>
      <w:jc w:val="left"/>
      <w:outlineLvl w:val="5"/>
    </w:pPr>
    <w:rPr>
      <w:rFonts w:ascii="宋体" w:hAnsi="Times New Roman"/>
      <w:b/>
      <w:snapToGrid w:val="0"/>
      <w:kern w:val="0"/>
      <w:sz w:val="21"/>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link w:val="1"/>
    <w:rsid w:val="00242833"/>
    <w:rPr>
      <w:rFonts w:ascii="幼圆" w:eastAsia="幼圆" w:hAnsi="Times New Roman"/>
      <w:b/>
      <w:snapToGrid w:val="0"/>
      <w:sz w:val="36"/>
      <w:szCs w:val="28"/>
    </w:rPr>
  </w:style>
  <w:style w:type="character" w:customStyle="1" w:styleId="20">
    <w:name w:val="标题 2字符"/>
    <w:link w:val="2"/>
    <w:rsid w:val="0099230E"/>
    <w:rPr>
      <w:rFonts w:ascii="幼圆" w:eastAsia="幼圆" w:hAnsi="Times New Roman"/>
      <w:b/>
      <w:snapToGrid w:val="0"/>
      <w:color w:val="000000"/>
      <w:sz w:val="32"/>
      <w:szCs w:val="24"/>
    </w:rPr>
  </w:style>
  <w:style w:type="character" w:customStyle="1" w:styleId="32">
    <w:name w:val="标题 3字符"/>
    <w:link w:val="3"/>
    <w:qFormat/>
    <w:rsid w:val="009757AE"/>
    <w:rPr>
      <w:rFonts w:ascii="宋体" w:eastAsia="幼圆" w:hAnsi="Times New Roman"/>
      <w:b/>
      <w:snapToGrid w:val="0"/>
      <w:sz w:val="30"/>
      <w:szCs w:val="24"/>
    </w:rPr>
  </w:style>
  <w:style w:type="character" w:customStyle="1" w:styleId="52">
    <w:name w:val="标题 5字符"/>
    <w:link w:val="5"/>
    <w:rsid w:val="00187404"/>
    <w:rPr>
      <w:rFonts w:ascii="宋体" w:eastAsia="幼圆" w:hAnsi="Times New Roman"/>
      <w:b/>
      <w:snapToGrid w:val="0"/>
      <w:color w:val="000000"/>
      <w:sz w:val="24"/>
    </w:rPr>
  </w:style>
  <w:style w:type="paragraph" w:styleId="a0">
    <w:name w:val="Title"/>
    <w:basedOn w:val="a"/>
    <w:next w:val="a"/>
    <w:link w:val="a4"/>
    <w:uiPriority w:val="10"/>
    <w:qFormat/>
    <w:rsid w:val="00187404"/>
    <w:pPr>
      <w:spacing w:before="240" w:after="60"/>
      <w:jc w:val="center"/>
      <w:outlineLvl w:val="0"/>
    </w:pPr>
    <w:rPr>
      <w:rFonts w:ascii="Cambria" w:hAnsi="Cambria"/>
      <w:b/>
      <w:bCs/>
      <w:kern w:val="0"/>
      <w:sz w:val="32"/>
      <w:szCs w:val="32"/>
      <w:lang w:val="x-none" w:eastAsia="x-none"/>
    </w:rPr>
  </w:style>
  <w:style w:type="character" w:customStyle="1" w:styleId="a4">
    <w:name w:val="标题字符"/>
    <w:link w:val="a0"/>
    <w:uiPriority w:val="10"/>
    <w:rsid w:val="00187404"/>
    <w:rPr>
      <w:rFonts w:ascii="Cambria" w:eastAsia="宋体" w:hAnsi="Cambria" w:cs="Times New Roman"/>
      <w:b/>
      <w:bCs/>
      <w:sz w:val="32"/>
      <w:szCs w:val="32"/>
    </w:rPr>
  </w:style>
  <w:style w:type="character" w:customStyle="1" w:styleId="42">
    <w:name w:val="标题 4字符"/>
    <w:link w:val="4"/>
    <w:qFormat/>
    <w:rsid w:val="00E87CFA"/>
    <w:rPr>
      <w:rFonts w:ascii="幼圆" w:eastAsia="幼圆" w:hAnsi="Times New Roman"/>
      <w:b/>
      <w:snapToGrid w:val="0"/>
      <w:color w:val="000000"/>
      <w:sz w:val="28"/>
      <w:szCs w:val="24"/>
    </w:rPr>
  </w:style>
  <w:style w:type="character" w:customStyle="1" w:styleId="60">
    <w:name w:val="标题 6字符"/>
    <w:link w:val="6"/>
    <w:rsid w:val="00B62F09"/>
    <w:rPr>
      <w:rFonts w:ascii="宋体" w:hAnsi="Times New Roman"/>
      <w:b/>
      <w:snapToGrid w:val="0"/>
      <w:sz w:val="21"/>
    </w:rPr>
  </w:style>
  <w:style w:type="paragraph" w:customStyle="1" w:styleId="1-21">
    <w:name w:val="中等深浅网格 1 - 强调文字颜色 21"/>
    <w:basedOn w:val="a"/>
    <w:qFormat/>
    <w:rsid w:val="00983811"/>
    <w:pPr>
      <w:ind w:firstLineChars="200" w:firstLine="420"/>
    </w:pPr>
  </w:style>
  <w:style w:type="paragraph" w:styleId="a5">
    <w:name w:val="header"/>
    <w:basedOn w:val="a"/>
    <w:link w:val="a6"/>
    <w:uiPriority w:val="99"/>
    <w:unhideWhenUsed/>
    <w:rsid w:val="00BD514B"/>
    <w:pPr>
      <w:pBdr>
        <w:bottom w:val="single" w:sz="6" w:space="1" w:color="auto"/>
      </w:pBdr>
      <w:tabs>
        <w:tab w:val="center" w:pos="4153"/>
        <w:tab w:val="right" w:pos="8306"/>
      </w:tabs>
      <w:snapToGrid w:val="0"/>
      <w:jc w:val="center"/>
    </w:pPr>
    <w:rPr>
      <w:sz w:val="18"/>
      <w:szCs w:val="18"/>
      <w:lang w:val="x-none" w:eastAsia="x-none"/>
    </w:rPr>
  </w:style>
  <w:style w:type="character" w:customStyle="1" w:styleId="a6">
    <w:name w:val="页眉字符"/>
    <w:link w:val="a5"/>
    <w:uiPriority w:val="99"/>
    <w:rsid w:val="00BD514B"/>
    <w:rPr>
      <w:kern w:val="2"/>
      <w:sz w:val="18"/>
      <w:szCs w:val="18"/>
    </w:rPr>
  </w:style>
  <w:style w:type="paragraph" w:styleId="a7">
    <w:name w:val="footer"/>
    <w:basedOn w:val="a"/>
    <w:link w:val="a8"/>
    <w:uiPriority w:val="99"/>
    <w:unhideWhenUsed/>
    <w:rsid w:val="00BD514B"/>
    <w:pPr>
      <w:tabs>
        <w:tab w:val="center" w:pos="4153"/>
        <w:tab w:val="right" w:pos="8306"/>
      </w:tabs>
      <w:snapToGrid w:val="0"/>
      <w:jc w:val="left"/>
    </w:pPr>
    <w:rPr>
      <w:sz w:val="18"/>
      <w:szCs w:val="18"/>
      <w:lang w:val="x-none" w:eastAsia="x-none"/>
    </w:rPr>
  </w:style>
  <w:style w:type="character" w:customStyle="1" w:styleId="a8">
    <w:name w:val="页脚字符"/>
    <w:link w:val="a7"/>
    <w:uiPriority w:val="99"/>
    <w:rsid w:val="00BD514B"/>
    <w:rPr>
      <w:kern w:val="2"/>
      <w:sz w:val="18"/>
      <w:szCs w:val="18"/>
    </w:rPr>
  </w:style>
  <w:style w:type="paragraph" w:customStyle="1" w:styleId="a9">
    <w:name w:val="封面标题"/>
    <w:basedOn w:val="a"/>
    <w:link w:val="Char"/>
    <w:qFormat/>
    <w:rsid w:val="00BD514B"/>
    <w:pPr>
      <w:spacing w:beforeLines="1000" w:afterLines="2000"/>
      <w:jc w:val="center"/>
    </w:pPr>
    <w:rPr>
      <w:rFonts w:ascii="黑体" w:eastAsia="黑体"/>
      <w:b/>
      <w:sz w:val="84"/>
      <w:szCs w:val="84"/>
      <w:lang w:val="x-none" w:eastAsia="x-none"/>
    </w:rPr>
  </w:style>
  <w:style w:type="table" w:styleId="aa">
    <w:name w:val="Table Grid"/>
    <w:basedOn w:val="a2"/>
    <w:uiPriority w:val="59"/>
    <w:rsid w:val="00BD51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
    <w:name w:val="封面标题 Char"/>
    <w:link w:val="a9"/>
    <w:rsid w:val="00BD514B"/>
    <w:rPr>
      <w:rFonts w:ascii="黑体" w:eastAsia="黑体"/>
      <w:b/>
      <w:kern w:val="2"/>
      <w:sz w:val="84"/>
      <w:szCs w:val="84"/>
    </w:rPr>
  </w:style>
  <w:style w:type="paragraph" w:styleId="ab">
    <w:name w:val="Document Map"/>
    <w:basedOn w:val="a"/>
    <w:link w:val="ac"/>
    <w:uiPriority w:val="99"/>
    <w:semiHidden/>
    <w:unhideWhenUsed/>
    <w:rsid w:val="001F17E0"/>
    <w:rPr>
      <w:rFonts w:ascii="宋体"/>
      <w:sz w:val="18"/>
      <w:szCs w:val="18"/>
      <w:lang w:val="x-none" w:eastAsia="x-none"/>
    </w:rPr>
  </w:style>
  <w:style w:type="character" w:customStyle="1" w:styleId="ac">
    <w:name w:val="文档结构图字符"/>
    <w:link w:val="ab"/>
    <w:uiPriority w:val="99"/>
    <w:semiHidden/>
    <w:rsid w:val="001F17E0"/>
    <w:rPr>
      <w:rFonts w:ascii="宋体"/>
      <w:kern w:val="2"/>
      <w:sz w:val="18"/>
      <w:szCs w:val="18"/>
    </w:rPr>
  </w:style>
  <w:style w:type="paragraph" w:styleId="ad">
    <w:name w:val="TOC Heading"/>
    <w:basedOn w:val="1"/>
    <w:next w:val="a"/>
    <w:uiPriority w:val="39"/>
    <w:unhideWhenUsed/>
    <w:qFormat/>
    <w:rsid w:val="00922742"/>
    <w:pPr>
      <w:keepNext/>
      <w:keepLines/>
      <w:widowControl/>
      <w:numPr>
        <w:numId w:val="0"/>
      </w:numPr>
      <w:spacing w:before="480" w:after="0" w:line="276" w:lineRule="auto"/>
      <w:outlineLvl w:val="9"/>
    </w:pPr>
    <w:rPr>
      <w:rFonts w:ascii="Cambria" w:eastAsia="宋体" w:hAnsi="Cambria"/>
      <w:bCs/>
      <w:snapToGrid/>
      <w:color w:val="365F91"/>
      <w:sz w:val="28"/>
    </w:rPr>
  </w:style>
  <w:style w:type="paragraph" w:styleId="12">
    <w:name w:val="toc 1"/>
    <w:basedOn w:val="a"/>
    <w:next w:val="a"/>
    <w:autoRedefine/>
    <w:uiPriority w:val="39"/>
    <w:unhideWhenUsed/>
    <w:qFormat/>
    <w:rsid w:val="00922742"/>
  </w:style>
  <w:style w:type="character" w:styleId="ae">
    <w:name w:val="Hyperlink"/>
    <w:uiPriority w:val="99"/>
    <w:unhideWhenUsed/>
    <w:rsid w:val="00922742"/>
    <w:rPr>
      <w:color w:val="0000FF"/>
      <w:u w:val="single"/>
    </w:rPr>
  </w:style>
  <w:style w:type="paragraph" w:styleId="af">
    <w:name w:val="Balloon Text"/>
    <w:basedOn w:val="a"/>
    <w:link w:val="af0"/>
    <w:uiPriority w:val="99"/>
    <w:semiHidden/>
    <w:unhideWhenUsed/>
    <w:rsid w:val="00922742"/>
    <w:rPr>
      <w:sz w:val="18"/>
      <w:szCs w:val="18"/>
      <w:lang w:val="x-none" w:eastAsia="x-none"/>
    </w:rPr>
  </w:style>
  <w:style w:type="character" w:customStyle="1" w:styleId="af0">
    <w:name w:val="批注框文本字符"/>
    <w:link w:val="af"/>
    <w:uiPriority w:val="99"/>
    <w:semiHidden/>
    <w:rsid w:val="00922742"/>
    <w:rPr>
      <w:kern w:val="2"/>
      <w:sz w:val="18"/>
      <w:szCs w:val="18"/>
    </w:rPr>
  </w:style>
  <w:style w:type="paragraph" w:styleId="af1">
    <w:name w:val="caption"/>
    <w:basedOn w:val="a"/>
    <w:next w:val="a"/>
    <w:uiPriority w:val="35"/>
    <w:qFormat/>
    <w:rsid w:val="00BC1482"/>
    <w:rPr>
      <w:rFonts w:ascii="Cambria" w:eastAsia="黑体" w:hAnsi="Cambria"/>
      <w:sz w:val="20"/>
      <w:szCs w:val="20"/>
    </w:rPr>
  </w:style>
  <w:style w:type="paragraph" w:styleId="af2">
    <w:name w:val="footnote text"/>
    <w:basedOn w:val="a"/>
    <w:link w:val="af3"/>
    <w:uiPriority w:val="99"/>
    <w:semiHidden/>
    <w:unhideWhenUsed/>
    <w:rsid w:val="007A414E"/>
    <w:pPr>
      <w:snapToGrid w:val="0"/>
      <w:jc w:val="left"/>
    </w:pPr>
    <w:rPr>
      <w:sz w:val="18"/>
      <w:szCs w:val="18"/>
      <w:lang w:val="x-none" w:eastAsia="x-none"/>
    </w:rPr>
  </w:style>
  <w:style w:type="character" w:customStyle="1" w:styleId="af3">
    <w:name w:val="脚注文本字符"/>
    <w:link w:val="af2"/>
    <w:uiPriority w:val="99"/>
    <w:semiHidden/>
    <w:rsid w:val="007A414E"/>
    <w:rPr>
      <w:kern w:val="2"/>
      <w:sz w:val="18"/>
      <w:szCs w:val="18"/>
    </w:rPr>
  </w:style>
  <w:style w:type="character" w:styleId="af4">
    <w:name w:val="footnote reference"/>
    <w:uiPriority w:val="99"/>
    <w:semiHidden/>
    <w:unhideWhenUsed/>
    <w:rsid w:val="007A414E"/>
    <w:rPr>
      <w:vertAlign w:val="superscript"/>
    </w:rPr>
  </w:style>
  <w:style w:type="paragraph" w:styleId="22">
    <w:name w:val="toc 2"/>
    <w:basedOn w:val="a"/>
    <w:next w:val="a"/>
    <w:autoRedefine/>
    <w:uiPriority w:val="39"/>
    <w:unhideWhenUsed/>
    <w:qFormat/>
    <w:rsid w:val="00B91F6C"/>
    <w:pPr>
      <w:ind w:leftChars="200" w:left="420"/>
    </w:pPr>
  </w:style>
  <w:style w:type="paragraph" w:styleId="33">
    <w:name w:val="toc 3"/>
    <w:basedOn w:val="a"/>
    <w:next w:val="a"/>
    <w:autoRedefine/>
    <w:uiPriority w:val="39"/>
    <w:unhideWhenUsed/>
    <w:qFormat/>
    <w:rsid w:val="00B91F6C"/>
    <w:pPr>
      <w:ind w:leftChars="400" w:left="840"/>
    </w:pPr>
  </w:style>
  <w:style w:type="table" w:customStyle="1" w:styleId="-11">
    <w:name w:val="浅色底纹 - 强调文字颜色 11"/>
    <w:basedOn w:val="a2"/>
    <w:uiPriority w:val="60"/>
    <w:rsid w:val="00C33A52"/>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0">
    <w:name w:val="浅色列表 - 强调文字颜色 11"/>
    <w:basedOn w:val="a2"/>
    <w:uiPriority w:val="61"/>
    <w:rsid w:val="00C33A5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1">
    <w:name w:val="浅色网格 - 强调文字颜色 11"/>
    <w:basedOn w:val="a2"/>
    <w:uiPriority w:val="62"/>
    <w:rsid w:val="00C33A52"/>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43">
    <w:name w:val="toc 4"/>
    <w:basedOn w:val="a"/>
    <w:next w:val="a"/>
    <w:autoRedefine/>
    <w:uiPriority w:val="39"/>
    <w:unhideWhenUsed/>
    <w:rsid w:val="00D64301"/>
    <w:pPr>
      <w:spacing w:line="240" w:lineRule="auto"/>
      <w:ind w:leftChars="600" w:left="1260"/>
    </w:pPr>
  </w:style>
  <w:style w:type="paragraph" w:styleId="53">
    <w:name w:val="toc 5"/>
    <w:basedOn w:val="a"/>
    <w:next w:val="a"/>
    <w:autoRedefine/>
    <w:uiPriority w:val="39"/>
    <w:unhideWhenUsed/>
    <w:rsid w:val="00D64301"/>
    <w:pPr>
      <w:spacing w:line="240" w:lineRule="auto"/>
      <w:ind w:leftChars="800" w:left="1680"/>
    </w:pPr>
  </w:style>
  <w:style w:type="paragraph" w:styleId="61">
    <w:name w:val="toc 6"/>
    <w:basedOn w:val="a"/>
    <w:next w:val="a"/>
    <w:autoRedefine/>
    <w:uiPriority w:val="39"/>
    <w:unhideWhenUsed/>
    <w:rsid w:val="00D64301"/>
    <w:pPr>
      <w:spacing w:line="240" w:lineRule="auto"/>
      <w:ind w:leftChars="1000" w:left="2100"/>
    </w:pPr>
  </w:style>
  <w:style w:type="paragraph" w:styleId="7">
    <w:name w:val="toc 7"/>
    <w:basedOn w:val="a"/>
    <w:next w:val="a"/>
    <w:autoRedefine/>
    <w:uiPriority w:val="39"/>
    <w:unhideWhenUsed/>
    <w:rsid w:val="00D64301"/>
    <w:pPr>
      <w:spacing w:line="240" w:lineRule="auto"/>
      <w:ind w:leftChars="1200" w:left="2520"/>
    </w:pPr>
  </w:style>
  <w:style w:type="paragraph" w:styleId="8">
    <w:name w:val="toc 8"/>
    <w:basedOn w:val="a"/>
    <w:next w:val="a"/>
    <w:autoRedefine/>
    <w:uiPriority w:val="39"/>
    <w:unhideWhenUsed/>
    <w:rsid w:val="00D64301"/>
    <w:pPr>
      <w:spacing w:line="240" w:lineRule="auto"/>
      <w:ind w:leftChars="1400" w:left="2940"/>
    </w:pPr>
  </w:style>
  <w:style w:type="paragraph" w:styleId="9">
    <w:name w:val="toc 9"/>
    <w:basedOn w:val="a"/>
    <w:next w:val="a"/>
    <w:autoRedefine/>
    <w:uiPriority w:val="39"/>
    <w:unhideWhenUsed/>
    <w:rsid w:val="00D64301"/>
    <w:pPr>
      <w:spacing w:line="240" w:lineRule="auto"/>
      <w:ind w:leftChars="1600" w:left="3360"/>
    </w:pPr>
  </w:style>
  <w:style w:type="paragraph" w:customStyle="1" w:styleId="MMTopic1">
    <w:name w:val="MM Topic 1"/>
    <w:basedOn w:val="1"/>
    <w:link w:val="MMTopic1Char"/>
    <w:rsid w:val="00F35045"/>
    <w:pPr>
      <w:keepNext/>
      <w:keepLines/>
      <w:numPr>
        <w:numId w:val="2"/>
      </w:numPr>
      <w:spacing w:before="340" w:after="330" w:line="578" w:lineRule="auto"/>
      <w:jc w:val="both"/>
    </w:pPr>
    <w:rPr>
      <w:rFonts w:ascii="Calibri" w:eastAsia="宋体" w:hAnsi="Calibri"/>
      <w:bCs/>
      <w:snapToGrid/>
      <w:kern w:val="44"/>
      <w:sz w:val="44"/>
      <w:szCs w:val="44"/>
    </w:rPr>
  </w:style>
  <w:style w:type="character" w:customStyle="1" w:styleId="MMTopic1Char">
    <w:name w:val="MM Topic 1 Char"/>
    <w:link w:val="MMTopic1"/>
    <w:rsid w:val="00F35045"/>
    <w:rPr>
      <w:b/>
      <w:bCs/>
      <w:kern w:val="44"/>
      <w:sz w:val="44"/>
      <w:szCs w:val="44"/>
    </w:rPr>
  </w:style>
  <w:style w:type="paragraph" w:customStyle="1" w:styleId="MMTopic2">
    <w:name w:val="MM Topic 2"/>
    <w:basedOn w:val="2"/>
    <w:link w:val="MMTopic2Char"/>
    <w:rsid w:val="00F35045"/>
    <w:pPr>
      <w:keepNext/>
      <w:keepLines/>
      <w:numPr>
        <w:numId w:val="2"/>
      </w:numPr>
      <w:spacing w:before="260" w:after="260" w:line="416" w:lineRule="auto"/>
      <w:jc w:val="both"/>
    </w:pPr>
    <w:rPr>
      <w:rFonts w:ascii="Cambria" w:eastAsia="宋体" w:hAnsi="Cambria"/>
      <w:bCs/>
      <w:snapToGrid/>
      <w:color w:val="auto"/>
      <w:kern w:val="2"/>
      <w:szCs w:val="32"/>
    </w:rPr>
  </w:style>
  <w:style w:type="character" w:customStyle="1" w:styleId="MMTopic2Char">
    <w:name w:val="MM Topic 2 Char"/>
    <w:link w:val="MMTopic2"/>
    <w:rsid w:val="00F35045"/>
    <w:rPr>
      <w:rFonts w:ascii="Cambria" w:hAnsi="Cambria"/>
      <w:b/>
      <w:bCs/>
      <w:kern w:val="2"/>
      <w:sz w:val="32"/>
      <w:szCs w:val="32"/>
    </w:rPr>
  </w:style>
  <w:style w:type="paragraph" w:customStyle="1" w:styleId="MMTopic3">
    <w:name w:val="MM Topic 3"/>
    <w:basedOn w:val="3"/>
    <w:link w:val="MMTopic3Char"/>
    <w:rsid w:val="00F35045"/>
    <w:pPr>
      <w:keepNext/>
      <w:keepLines/>
      <w:numPr>
        <w:numId w:val="2"/>
      </w:numPr>
      <w:spacing w:before="260" w:after="260" w:line="416" w:lineRule="auto"/>
      <w:jc w:val="both"/>
    </w:pPr>
    <w:rPr>
      <w:rFonts w:ascii="Calibri" w:hAnsi="Calibri"/>
      <w:bCs/>
      <w:snapToGrid/>
      <w:kern w:val="2"/>
      <w:szCs w:val="32"/>
    </w:rPr>
  </w:style>
  <w:style w:type="character" w:customStyle="1" w:styleId="MMTopic3Char">
    <w:name w:val="MM Topic 3 Char"/>
    <w:link w:val="MMTopic3"/>
    <w:rsid w:val="00F35045"/>
    <w:rPr>
      <w:rFonts w:eastAsia="幼圆"/>
      <w:b/>
      <w:bCs/>
      <w:kern w:val="2"/>
      <w:sz w:val="30"/>
      <w:szCs w:val="32"/>
    </w:rPr>
  </w:style>
  <w:style w:type="paragraph" w:customStyle="1" w:styleId="MMTopic4">
    <w:name w:val="MM Topic 4"/>
    <w:basedOn w:val="4"/>
    <w:link w:val="MMTopic4Char"/>
    <w:rsid w:val="00F35045"/>
    <w:pPr>
      <w:keepNext/>
      <w:keepLines/>
      <w:numPr>
        <w:ilvl w:val="0"/>
        <w:numId w:val="0"/>
      </w:numPr>
      <w:spacing w:before="280" w:after="290" w:line="376" w:lineRule="auto"/>
      <w:jc w:val="both"/>
    </w:pPr>
    <w:rPr>
      <w:rFonts w:ascii="Cambria" w:eastAsia="宋体" w:hAnsi="Cambria"/>
      <w:bCs/>
      <w:kern w:val="2"/>
      <w:szCs w:val="28"/>
    </w:rPr>
  </w:style>
  <w:style w:type="character" w:customStyle="1" w:styleId="MMTopic4Char">
    <w:name w:val="MM Topic 4 Char"/>
    <w:link w:val="MMTopic4"/>
    <w:rsid w:val="00F35045"/>
    <w:rPr>
      <w:rFonts w:ascii="Cambria" w:eastAsia="宋体" w:hAnsi="Cambria" w:cs="Times New Roman"/>
      <w:b/>
      <w:bCs/>
      <w:snapToGrid w:val="0"/>
      <w:color w:val="000000"/>
      <w:kern w:val="2"/>
      <w:sz w:val="28"/>
      <w:szCs w:val="28"/>
    </w:rPr>
  </w:style>
  <w:style w:type="paragraph" w:customStyle="1" w:styleId="MMTopic5">
    <w:name w:val="MM Topic 5"/>
    <w:basedOn w:val="5"/>
    <w:link w:val="MMTopic5Char"/>
    <w:rsid w:val="00F35045"/>
    <w:pPr>
      <w:keepNext/>
      <w:keepLines/>
      <w:numPr>
        <w:ilvl w:val="0"/>
        <w:numId w:val="0"/>
      </w:numPr>
      <w:spacing w:before="280" w:after="290" w:line="376" w:lineRule="auto"/>
      <w:jc w:val="both"/>
    </w:pPr>
    <w:rPr>
      <w:rFonts w:ascii="Calibri" w:eastAsia="宋体" w:hAnsi="Calibri"/>
      <w:bCs/>
      <w:kern w:val="2"/>
      <w:sz w:val="28"/>
      <w:szCs w:val="28"/>
    </w:rPr>
  </w:style>
  <w:style w:type="character" w:customStyle="1" w:styleId="MMTopic5Char">
    <w:name w:val="MM Topic 5 Char"/>
    <w:link w:val="MMTopic5"/>
    <w:rsid w:val="00F35045"/>
    <w:rPr>
      <w:rFonts w:ascii="Calibri" w:eastAsia="宋体" w:hAnsi="Calibri" w:cs="Times New Roman"/>
      <w:b/>
      <w:bCs/>
      <w:snapToGrid w:val="0"/>
      <w:color w:val="000000"/>
      <w:kern w:val="2"/>
      <w:sz w:val="28"/>
      <w:szCs w:val="28"/>
    </w:rPr>
  </w:style>
  <w:style w:type="paragraph" w:customStyle="1" w:styleId="MMTopic6">
    <w:name w:val="MM Topic 6"/>
    <w:basedOn w:val="6"/>
    <w:link w:val="MMTopic6Char"/>
    <w:rsid w:val="00F35045"/>
    <w:pPr>
      <w:keepNext/>
      <w:keepLines/>
      <w:spacing w:after="64" w:line="320" w:lineRule="auto"/>
      <w:ind w:leftChars="0" w:left="0"/>
      <w:jc w:val="both"/>
    </w:pPr>
    <w:rPr>
      <w:rFonts w:ascii="Cambria" w:hAnsi="Cambria"/>
      <w:bCs/>
      <w:i/>
      <w:kern w:val="2"/>
      <w:sz w:val="24"/>
      <w:szCs w:val="24"/>
    </w:rPr>
  </w:style>
  <w:style w:type="character" w:customStyle="1" w:styleId="MMTopic6Char">
    <w:name w:val="MM Topic 6 Char"/>
    <w:link w:val="MMTopic6"/>
    <w:rsid w:val="00F35045"/>
    <w:rPr>
      <w:rFonts w:ascii="Cambria" w:eastAsia="宋体" w:hAnsi="Cambria" w:cs="Times New Roman"/>
      <w:b/>
      <w:bCs/>
      <w:i/>
      <w:snapToGrid w:val="0"/>
      <w:kern w:val="2"/>
      <w:sz w:val="24"/>
      <w:szCs w:val="24"/>
    </w:rPr>
  </w:style>
  <w:style w:type="character" w:styleId="af5">
    <w:name w:val="Strong"/>
    <w:uiPriority w:val="22"/>
    <w:qFormat/>
    <w:rsid w:val="00D164EC"/>
    <w:rPr>
      <w:b/>
      <w:bCs/>
    </w:rPr>
  </w:style>
  <w:style w:type="table" w:customStyle="1" w:styleId="15">
    <w:name w:val="浅色底纹1"/>
    <w:basedOn w:val="a2"/>
    <w:uiPriority w:val="60"/>
    <w:rsid w:val="00FE315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f6">
    <w:name w:val="Normal Indent"/>
    <w:basedOn w:val="a"/>
    <w:autoRedefine/>
    <w:rsid w:val="009A192E"/>
    <w:pPr>
      <w:ind w:firstLineChars="200" w:firstLine="420"/>
    </w:pPr>
    <w:rPr>
      <w:rFonts w:ascii="Arial" w:hAnsi="Arial"/>
      <w:szCs w:val="20"/>
    </w:rPr>
  </w:style>
  <w:style w:type="character" w:customStyle="1" w:styleId="apple-style-span">
    <w:name w:val="apple-style-span"/>
    <w:basedOn w:val="a1"/>
    <w:rsid w:val="00332564"/>
  </w:style>
  <w:style w:type="table" w:styleId="1-6">
    <w:name w:val="Medium List 1 Accent 6"/>
    <w:basedOn w:val="a2"/>
    <w:uiPriority w:val="61"/>
    <w:rsid w:val="00A534E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12">
    <w:name w:val="浅色列表 - 强调文字颜色 12"/>
    <w:basedOn w:val="a2"/>
    <w:uiPriority w:val="61"/>
    <w:rsid w:val="00A534E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23">
    <w:name w:val="浅色底纹2"/>
    <w:basedOn w:val="a2"/>
    <w:uiPriority w:val="60"/>
    <w:rsid w:val="0086508C"/>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f7">
    <w:name w:val="No Spacing"/>
    <w:link w:val="af8"/>
    <w:uiPriority w:val="1"/>
    <w:qFormat/>
    <w:rsid w:val="0007185B"/>
    <w:rPr>
      <w:sz w:val="22"/>
      <w:szCs w:val="22"/>
    </w:rPr>
  </w:style>
  <w:style w:type="character" w:customStyle="1" w:styleId="af8">
    <w:name w:val="无间隔字符"/>
    <w:link w:val="af7"/>
    <w:uiPriority w:val="1"/>
    <w:rsid w:val="0007185B"/>
    <w:rPr>
      <w:sz w:val="22"/>
      <w:szCs w:val="22"/>
      <w:lang w:bidi="ar-SA"/>
    </w:rPr>
  </w:style>
  <w:style w:type="character" w:styleId="af9">
    <w:name w:val="Emphasis"/>
    <w:uiPriority w:val="20"/>
    <w:qFormat/>
    <w:rsid w:val="00270E7F"/>
    <w:rPr>
      <w:i/>
      <w:iCs/>
    </w:rPr>
  </w:style>
  <w:style w:type="table" w:customStyle="1" w:styleId="17">
    <w:name w:val="浅色列表1"/>
    <w:basedOn w:val="a2"/>
    <w:uiPriority w:val="61"/>
    <w:rsid w:val="00CD2E41"/>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210">
    <w:name w:val="中等深浅列表 21"/>
    <w:basedOn w:val="a2"/>
    <w:uiPriority w:val="66"/>
    <w:rsid w:val="00CD2E41"/>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
    <w:name w:val="浅色网格1"/>
    <w:basedOn w:val="a2"/>
    <w:uiPriority w:val="62"/>
    <w:rsid w:val="00CD2E41"/>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apple-converted-space">
    <w:name w:val="apple-converted-space"/>
    <w:basedOn w:val="a1"/>
    <w:rsid w:val="001826E3"/>
  </w:style>
  <w:style w:type="paragraph" w:customStyle="1" w:styleId="11">
    <w:name w:val="标题 11"/>
    <w:basedOn w:val="a"/>
    <w:autoRedefine/>
    <w:rsid w:val="00231BE3"/>
    <w:pPr>
      <w:numPr>
        <w:numId w:val="3"/>
      </w:numPr>
      <w:spacing w:before="120" w:after="60"/>
      <w:jc w:val="left"/>
      <w:outlineLvl w:val="0"/>
    </w:pPr>
    <w:rPr>
      <w:rFonts w:ascii="幼圆" w:eastAsia="幼圆" w:hAnsi="幼圆"/>
      <w:b/>
      <w:color w:val="00000A"/>
      <w:kern w:val="0"/>
      <w:sz w:val="36"/>
      <w:szCs w:val="28"/>
    </w:rPr>
  </w:style>
  <w:style w:type="paragraph" w:customStyle="1" w:styleId="21">
    <w:name w:val="标题 21"/>
    <w:basedOn w:val="a0"/>
    <w:autoRedefine/>
    <w:rsid w:val="00231BE3"/>
    <w:pPr>
      <w:numPr>
        <w:ilvl w:val="1"/>
        <w:numId w:val="3"/>
      </w:numPr>
      <w:spacing w:before="0" w:after="0"/>
      <w:jc w:val="left"/>
      <w:outlineLvl w:val="1"/>
    </w:pPr>
    <w:rPr>
      <w:rFonts w:ascii="幼圆" w:eastAsia="幼圆" w:hAnsi="幼圆"/>
      <w:bCs w:val="0"/>
      <w:color w:val="000000"/>
      <w:szCs w:val="24"/>
    </w:rPr>
  </w:style>
  <w:style w:type="paragraph" w:customStyle="1" w:styleId="310">
    <w:name w:val="标题 31"/>
    <w:basedOn w:val="21"/>
    <w:autoRedefine/>
    <w:rsid w:val="00231BE3"/>
    <w:pPr>
      <w:numPr>
        <w:ilvl w:val="2"/>
      </w:numPr>
      <w:outlineLvl w:val="2"/>
    </w:pPr>
    <w:rPr>
      <w:rFonts w:ascii="宋体" w:hAnsi="宋体"/>
      <w:color w:val="00000A"/>
      <w:sz w:val="30"/>
    </w:rPr>
  </w:style>
  <w:style w:type="paragraph" w:customStyle="1" w:styleId="41">
    <w:name w:val="标题 41"/>
    <w:basedOn w:val="21"/>
    <w:autoRedefine/>
    <w:rsid w:val="00231BE3"/>
    <w:pPr>
      <w:numPr>
        <w:ilvl w:val="3"/>
      </w:numPr>
      <w:outlineLvl w:val="3"/>
    </w:pPr>
    <w:rPr>
      <w:sz w:val="28"/>
    </w:rPr>
  </w:style>
  <w:style w:type="paragraph" w:customStyle="1" w:styleId="51">
    <w:name w:val="标题 51"/>
    <w:basedOn w:val="21"/>
    <w:autoRedefine/>
    <w:rsid w:val="00231BE3"/>
    <w:pPr>
      <w:numPr>
        <w:ilvl w:val="4"/>
      </w:numPr>
      <w:spacing w:before="240" w:after="60"/>
      <w:outlineLvl w:val="4"/>
    </w:pPr>
    <w:rPr>
      <w:rFonts w:ascii="宋体" w:hAnsi="宋体"/>
      <w:sz w:val="24"/>
      <w:szCs w:val="20"/>
    </w:rPr>
  </w:style>
  <w:style w:type="paragraph" w:styleId="HTML">
    <w:name w:val="HTML Preformatted"/>
    <w:basedOn w:val="a"/>
    <w:link w:val="HTML0"/>
    <w:uiPriority w:val="99"/>
    <w:unhideWhenUsed/>
    <w:rsid w:val="00720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kern w:val="0"/>
      <w:szCs w:val="24"/>
      <w:lang w:val="x-none" w:eastAsia="x-none"/>
    </w:rPr>
  </w:style>
  <w:style w:type="character" w:customStyle="1" w:styleId="HTML0">
    <w:name w:val="HTML 预设格式字符"/>
    <w:link w:val="HTML"/>
    <w:uiPriority w:val="99"/>
    <w:rsid w:val="00720544"/>
    <w:rPr>
      <w:rFonts w:ascii="宋体" w:hAnsi="宋体" w:cs="宋体"/>
      <w:sz w:val="24"/>
      <w:szCs w:val="24"/>
    </w:rPr>
  </w:style>
  <w:style w:type="character" w:styleId="HTML1">
    <w:name w:val="HTML Code"/>
    <w:uiPriority w:val="99"/>
    <w:semiHidden/>
    <w:unhideWhenUsed/>
    <w:rsid w:val="00595163"/>
    <w:rPr>
      <w:rFonts w:ascii="宋体" w:eastAsia="宋体" w:hAnsi="宋体" w:cs="宋体"/>
      <w:sz w:val="24"/>
      <w:szCs w:val="24"/>
    </w:rPr>
  </w:style>
  <w:style w:type="numbering" w:customStyle="1" w:styleId="40">
    <w:name w:val="已导入的样式“4”"/>
    <w:rsid w:val="006E7F26"/>
    <w:pPr>
      <w:numPr>
        <w:numId w:val="4"/>
      </w:numPr>
    </w:pPr>
  </w:style>
  <w:style w:type="numbering" w:customStyle="1" w:styleId="50">
    <w:name w:val="已导入的样式“5”"/>
    <w:rsid w:val="008245A5"/>
    <w:pPr>
      <w:numPr>
        <w:numId w:val="6"/>
      </w:numPr>
    </w:pPr>
  </w:style>
  <w:style w:type="numbering" w:customStyle="1" w:styleId="13">
    <w:name w:val="已导入的样式“13”"/>
    <w:rsid w:val="00020BFC"/>
    <w:pPr>
      <w:numPr>
        <w:numId w:val="8"/>
      </w:numPr>
    </w:pPr>
  </w:style>
  <w:style w:type="numbering" w:customStyle="1" w:styleId="14">
    <w:name w:val="已导入的样式“14”"/>
    <w:rsid w:val="00B440F4"/>
    <w:pPr>
      <w:numPr>
        <w:numId w:val="10"/>
      </w:numPr>
    </w:pPr>
  </w:style>
  <w:style w:type="numbering" w:customStyle="1" w:styleId="16">
    <w:name w:val="已导入的样式“16”"/>
    <w:rsid w:val="00085C25"/>
    <w:pPr>
      <w:numPr>
        <w:numId w:val="12"/>
      </w:numPr>
    </w:pPr>
  </w:style>
  <w:style w:type="numbering" w:customStyle="1" w:styleId="26">
    <w:name w:val="已导入的样式“26”"/>
    <w:rsid w:val="000A730D"/>
    <w:pPr>
      <w:numPr>
        <w:numId w:val="14"/>
      </w:numPr>
    </w:pPr>
  </w:style>
  <w:style w:type="numbering" w:customStyle="1" w:styleId="29">
    <w:name w:val="已导入的样式“29”"/>
    <w:rsid w:val="00370FFC"/>
    <w:pPr>
      <w:numPr>
        <w:numId w:val="16"/>
      </w:numPr>
    </w:pPr>
  </w:style>
  <w:style w:type="numbering" w:customStyle="1" w:styleId="30">
    <w:name w:val="已导入的样式“30”"/>
    <w:rsid w:val="007B351B"/>
    <w:pPr>
      <w:numPr>
        <w:numId w:val="18"/>
      </w:numPr>
    </w:pPr>
  </w:style>
  <w:style w:type="numbering" w:customStyle="1" w:styleId="31">
    <w:name w:val="已导入的样式“31”"/>
    <w:rsid w:val="00604B52"/>
    <w:pPr>
      <w:numPr>
        <w:numId w:val="20"/>
      </w:numPr>
    </w:pPr>
  </w:style>
  <w:style w:type="paragraph" w:customStyle="1" w:styleId="-112">
    <w:name w:val="彩色列表 - 强调文字颜色 11"/>
    <w:basedOn w:val="a"/>
    <w:uiPriority w:val="34"/>
    <w:qFormat/>
    <w:rsid w:val="00AE546D"/>
    <w:pPr>
      <w:ind w:firstLineChars="200" w:firstLine="420"/>
    </w:pPr>
  </w:style>
  <w:style w:type="paragraph" w:styleId="afa">
    <w:name w:val="Normal (Web)"/>
    <w:basedOn w:val="a"/>
    <w:uiPriority w:val="99"/>
    <w:semiHidden/>
    <w:unhideWhenUsed/>
    <w:rsid w:val="006B560D"/>
    <w:pPr>
      <w:widowControl/>
      <w:spacing w:before="100" w:beforeAutospacing="1" w:after="100" w:afterAutospacing="1" w:line="240" w:lineRule="auto"/>
      <w:jc w:val="left"/>
    </w:pPr>
    <w:rPr>
      <w:rFonts w:ascii="Times New Roman" w:hAnsi="Times New Roman"/>
      <w:kern w:val="0"/>
      <w:szCs w:val="24"/>
    </w:rPr>
  </w:style>
  <w:style w:type="paragraph" w:styleId="afb">
    <w:name w:val="List Paragraph"/>
    <w:basedOn w:val="a"/>
    <w:uiPriority w:val="63"/>
    <w:qFormat/>
    <w:rsid w:val="00DC5A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5900">
      <w:bodyDiv w:val="1"/>
      <w:marLeft w:val="0"/>
      <w:marRight w:val="0"/>
      <w:marTop w:val="0"/>
      <w:marBottom w:val="0"/>
      <w:divBdr>
        <w:top w:val="none" w:sz="0" w:space="0" w:color="auto"/>
        <w:left w:val="none" w:sz="0" w:space="0" w:color="auto"/>
        <w:bottom w:val="none" w:sz="0" w:space="0" w:color="auto"/>
        <w:right w:val="none" w:sz="0" w:space="0" w:color="auto"/>
      </w:divBdr>
    </w:div>
    <w:div w:id="21056732">
      <w:bodyDiv w:val="1"/>
      <w:marLeft w:val="0"/>
      <w:marRight w:val="0"/>
      <w:marTop w:val="0"/>
      <w:marBottom w:val="0"/>
      <w:divBdr>
        <w:top w:val="none" w:sz="0" w:space="0" w:color="auto"/>
        <w:left w:val="none" w:sz="0" w:space="0" w:color="auto"/>
        <w:bottom w:val="none" w:sz="0" w:space="0" w:color="auto"/>
        <w:right w:val="none" w:sz="0" w:space="0" w:color="auto"/>
      </w:divBdr>
    </w:div>
    <w:div w:id="123354909">
      <w:bodyDiv w:val="1"/>
      <w:marLeft w:val="0"/>
      <w:marRight w:val="0"/>
      <w:marTop w:val="0"/>
      <w:marBottom w:val="0"/>
      <w:divBdr>
        <w:top w:val="none" w:sz="0" w:space="0" w:color="auto"/>
        <w:left w:val="none" w:sz="0" w:space="0" w:color="auto"/>
        <w:bottom w:val="none" w:sz="0" w:space="0" w:color="auto"/>
        <w:right w:val="none" w:sz="0" w:space="0" w:color="auto"/>
      </w:divBdr>
      <w:divsChild>
        <w:div w:id="9650858">
          <w:marLeft w:val="0"/>
          <w:marRight w:val="0"/>
          <w:marTop w:val="0"/>
          <w:marBottom w:val="0"/>
          <w:divBdr>
            <w:top w:val="none" w:sz="0" w:space="0" w:color="auto"/>
            <w:left w:val="none" w:sz="0" w:space="0" w:color="auto"/>
            <w:bottom w:val="none" w:sz="0" w:space="0" w:color="auto"/>
            <w:right w:val="none" w:sz="0" w:space="0" w:color="auto"/>
          </w:divBdr>
          <w:divsChild>
            <w:div w:id="1983803533">
              <w:marLeft w:val="0"/>
              <w:marRight w:val="0"/>
              <w:marTop w:val="0"/>
              <w:marBottom w:val="0"/>
              <w:divBdr>
                <w:top w:val="none" w:sz="0" w:space="0" w:color="auto"/>
                <w:left w:val="none" w:sz="0" w:space="0" w:color="auto"/>
                <w:bottom w:val="none" w:sz="0" w:space="0" w:color="auto"/>
                <w:right w:val="none" w:sz="0" w:space="0" w:color="auto"/>
              </w:divBdr>
            </w:div>
          </w:divsChild>
        </w:div>
        <w:div w:id="301817223">
          <w:marLeft w:val="0"/>
          <w:marRight w:val="0"/>
          <w:marTop w:val="0"/>
          <w:marBottom w:val="0"/>
          <w:divBdr>
            <w:top w:val="none" w:sz="0" w:space="0" w:color="auto"/>
            <w:left w:val="none" w:sz="0" w:space="0" w:color="auto"/>
            <w:bottom w:val="none" w:sz="0" w:space="0" w:color="auto"/>
            <w:right w:val="none" w:sz="0" w:space="0" w:color="auto"/>
          </w:divBdr>
          <w:divsChild>
            <w:div w:id="194582757">
              <w:marLeft w:val="0"/>
              <w:marRight w:val="0"/>
              <w:marTop w:val="0"/>
              <w:marBottom w:val="0"/>
              <w:divBdr>
                <w:top w:val="none" w:sz="0" w:space="0" w:color="auto"/>
                <w:left w:val="none" w:sz="0" w:space="0" w:color="auto"/>
                <w:bottom w:val="none" w:sz="0" w:space="0" w:color="auto"/>
                <w:right w:val="none" w:sz="0" w:space="0" w:color="auto"/>
              </w:divBdr>
            </w:div>
          </w:divsChild>
        </w:div>
        <w:div w:id="327709865">
          <w:marLeft w:val="0"/>
          <w:marRight w:val="0"/>
          <w:marTop w:val="0"/>
          <w:marBottom w:val="0"/>
          <w:divBdr>
            <w:top w:val="none" w:sz="0" w:space="0" w:color="auto"/>
            <w:left w:val="none" w:sz="0" w:space="0" w:color="auto"/>
            <w:bottom w:val="none" w:sz="0" w:space="0" w:color="auto"/>
            <w:right w:val="none" w:sz="0" w:space="0" w:color="auto"/>
          </w:divBdr>
          <w:divsChild>
            <w:div w:id="1760641723">
              <w:marLeft w:val="0"/>
              <w:marRight w:val="0"/>
              <w:marTop w:val="0"/>
              <w:marBottom w:val="0"/>
              <w:divBdr>
                <w:top w:val="none" w:sz="0" w:space="0" w:color="auto"/>
                <w:left w:val="none" w:sz="0" w:space="0" w:color="auto"/>
                <w:bottom w:val="none" w:sz="0" w:space="0" w:color="auto"/>
                <w:right w:val="none" w:sz="0" w:space="0" w:color="auto"/>
              </w:divBdr>
            </w:div>
          </w:divsChild>
        </w:div>
        <w:div w:id="417365621">
          <w:marLeft w:val="0"/>
          <w:marRight w:val="0"/>
          <w:marTop w:val="0"/>
          <w:marBottom w:val="0"/>
          <w:divBdr>
            <w:top w:val="none" w:sz="0" w:space="0" w:color="auto"/>
            <w:left w:val="none" w:sz="0" w:space="0" w:color="auto"/>
            <w:bottom w:val="none" w:sz="0" w:space="0" w:color="auto"/>
            <w:right w:val="none" w:sz="0" w:space="0" w:color="auto"/>
          </w:divBdr>
          <w:divsChild>
            <w:div w:id="530922674">
              <w:marLeft w:val="0"/>
              <w:marRight w:val="0"/>
              <w:marTop w:val="0"/>
              <w:marBottom w:val="0"/>
              <w:divBdr>
                <w:top w:val="none" w:sz="0" w:space="0" w:color="auto"/>
                <w:left w:val="none" w:sz="0" w:space="0" w:color="auto"/>
                <w:bottom w:val="none" w:sz="0" w:space="0" w:color="auto"/>
                <w:right w:val="none" w:sz="0" w:space="0" w:color="auto"/>
              </w:divBdr>
            </w:div>
          </w:divsChild>
        </w:div>
        <w:div w:id="652680844">
          <w:marLeft w:val="0"/>
          <w:marRight w:val="0"/>
          <w:marTop w:val="0"/>
          <w:marBottom w:val="0"/>
          <w:divBdr>
            <w:top w:val="none" w:sz="0" w:space="0" w:color="auto"/>
            <w:left w:val="none" w:sz="0" w:space="0" w:color="auto"/>
            <w:bottom w:val="none" w:sz="0" w:space="0" w:color="auto"/>
            <w:right w:val="none" w:sz="0" w:space="0" w:color="auto"/>
          </w:divBdr>
          <w:divsChild>
            <w:div w:id="333847478">
              <w:marLeft w:val="0"/>
              <w:marRight w:val="0"/>
              <w:marTop w:val="0"/>
              <w:marBottom w:val="0"/>
              <w:divBdr>
                <w:top w:val="none" w:sz="0" w:space="0" w:color="auto"/>
                <w:left w:val="none" w:sz="0" w:space="0" w:color="auto"/>
                <w:bottom w:val="none" w:sz="0" w:space="0" w:color="auto"/>
                <w:right w:val="none" w:sz="0" w:space="0" w:color="auto"/>
              </w:divBdr>
            </w:div>
          </w:divsChild>
        </w:div>
        <w:div w:id="960764213">
          <w:marLeft w:val="0"/>
          <w:marRight w:val="0"/>
          <w:marTop w:val="0"/>
          <w:marBottom w:val="0"/>
          <w:divBdr>
            <w:top w:val="none" w:sz="0" w:space="0" w:color="auto"/>
            <w:left w:val="none" w:sz="0" w:space="0" w:color="auto"/>
            <w:bottom w:val="none" w:sz="0" w:space="0" w:color="auto"/>
            <w:right w:val="none" w:sz="0" w:space="0" w:color="auto"/>
          </w:divBdr>
          <w:divsChild>
            <w:div w:id="1000349239">
              <w:marLeft w:val="0"/>
              <w:marRight w:val="0"/>
              <w:marTop w:val="0"/>
              <w:marBottom w:val="0"/>
              <w:divBdr>
                <w:top w:val="none" w:sz="0" w:space="0" w:color="auto"/>
                <w:left w:val="none" w:sz="0" w:space="0" w:color="auto"/>
                <w:bottom w:val="none" w:sz="0" w:space="0" w:color="auto"/>
                <w:right w:val="none" w:sz="0" w:space="0" w:color="auto"/>
              </w:divBdr>
            </w:div>
          </w:divsChild>
        </w:div>
        <w:div w:id="1308970254">
          <w:marLeft w:val="0"/>
          <w:marRight w:val="0"/>
          <w:marTop w:val="0"/>
          <w:marBottom w:val="0"/>
          <w:divBdr>
            <w:top w:val="none" w:sz="0" w:space="0" w:color="auto"/>
            <w:left w:val="none" w:sz="0" w:space="0" w:color="auto"/>
            <w:bottom w:val="none" w:sz="0" w:space="0" w:color="auto"/>
            <w:right w:val="none" w:sz="0" w:space="0" w:color="auto"/>
          </w:divBdr>
          <w:divsChild>
            <w:div w:id="1749305608">
              <w:marLeft w:val="0"/>
              <w:marRight w:val="0"/>
              <w:marTop w:val="0"/>
              <w:marBottom w:val="0"/>
              <w:divBdr>
                <w:top w:val="none" w:sz="0" w:space="0" w:color="auto"/>
                <w:left w:val="none" w:sz="0" w:space="0" w:color="auto"/>
                <w:bottom w:val="none" w:sz="0" w:space="0" w:color="auto"/>
                <w:right w:val="none" w:sz="0" w:space="0" w:color="auto"/>
              </w:divBdr>
            </w:div>
          </w:divsChild>
        </w:div>
        <w:div w:id="1500272802">
          <w:marLeft w:val="0"/>
          <w:marRight w:val="0"/>
          <w:marTop w:val="0"/>
          <w:marBottom w:val="0"/>
          <w:divBdr>
            <w:top w:val="none" w:sz="0" w:space="0" w:color="auto"/>
            <w:left w:val="none" w:sz="0" w:space="0" w:color="auto"/>
            <w:bottom w:val="none" w:sz="0" w:space="0" w:color="auto"/>
            <w:right w:val="none" w:sz="0" w:space="0" w:color="auto"/>
          </w:divBdr>
          <w:divsChild>
            <w:div w:id="6689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364">
      <w:bodyDiv w:val="1"/>
      <w:marLeft w:val="0"/>
      <w:marRight w:val="0"/>
      <w:marTop w:val="0"/>
      <w:marBottom w:val="0"/>
      <w:divBdr>
        <w:top w:val="none" w:sz="0" w:space="0" w:color="auto"/>
        <w:left w:val="none" w:sz="0" w:space="0" w:color="auto"/>
        <w:bottom w:val="none" w:sz="0" w:space="0" w:color="auto"/>
        <w:right w:val="none" w:sz="0" w:space="0" w:color="auto"/>
      </w:divBdr>
    </w:div>
    <w:div w:id="249436747">
      <w:bodyDiv w:val="1"/>
      <w:marLeft w:val="0"/>
      <w:marRight w:val="0"/>
      <w:marTop w:val="0"/>
      <w:marBottom w:val="0"/>
      <w:divBdr>
        <w:top w:val="none" w:sz="0" w:space="0" w:color="auto"/>
        <w:left w:val="none" w:sz="0" w:space="0" w:color="auto"/>
        <w:bottom w:val="none" w:sz="0" w:space="0" w:color="auto"/>
        <w:right w:val="none" w:sz="0" w:space="0" w:color="auto"/>
      </w:divBdr>
    </w:div>
    <w:div w:id="315497981">
      <w:bodyDiv w:val="1"/>
      <w:marLeft w:val="0"/>
      <w:marRight w:val="0"/>
      <w:marTop w:val="0"/>
      <w:marBottom w:val="0"/>
      <w:divBdr>
        <w:top w:val="none" w:sz="0" w:space="0" w:color="auto"/>
        <w:left w:val="none" w:sz="0" w:space="0" w:color="auto"/>
        <w:bottom w:val="none" w:sz="0" w:space="0" w:color="auto"/>
        <w:right w:val="none" w:sz="0" w:space="0" w:color="auto"/>
      </w:divBdr>
    </w:div>
    <w:div w:id="426467139">
      <w:bodyDiv w:val="1"/>
      <w:marLeft w:val="0"/>
      <w:marRight w:val="0"/>
      <w:marTop w:val="0"/>
      <w:marBottom w:val="0"/>
      <w:divBdr>
        <w:top w:val="none" w:sz="0" w:space="0" w:color="auto"/>
        <w:left w:val="none" w:sz="0" w:space="0" w:color="auto"/>
        <w:bottom w:val="none" w:sz="0" w:space="0" w:color="auto"/>
        <w:right w:val="none" w:sz="0" w:space="0" w:color="auto"/>
      </w:divBdr>
    </w:div>
    <w:div w:id="579827125">
      <w:bodyDiv w:val="1"/>
      <w:marLeft w:val="0"/>
      <w:marRight w:val="0"/>
      <w:marTop w:val="0"/>
      <w:marBottom w:val="0"/>
      <w:divBdr>
        <w:top w:val="none" w:sz="0" w:space="0" w:color="auto"/>
        <w:left w:val="none" w:sz="0" w:space="0" w:color="auto"/>
        <w:bottom w:val="none" w:sz="0" w:space="0" w:color="auto"/>
        <w:right w:val="none" w:sz="0" w:space="0" w:color="auto"/>
      </w:divBdr>
    </w:div>
    <w:div w:id="587540406">
      <w:bodyDiv w:val="1"/>
      <w:marLeft w:val="0"/>
      <w:marRight w:val="0"/>
      <w:marTop w:val="0"/>
      <w:marBottom w:val="0"/>
      <w:divBdr>
        <w:top w:val="none" w:sz="0" w:space="0" w:color="auto"/>
        <w:left w:val="none" w:sz="0" w:space="0" w:color="auto"/>
        <w:bottom w:val="none" w:sz="0" w:space="0" w:color="auto"/>
        <w:right w:val="none" w:sz="0" w:space="0" w:color="auto"/>
      </w:divBdr>
    </w:div>
    <w:div w:id="715469566">
      <w:bodyDiv w:val="1"/>
      <w:marLeft w:val="0"/>
      <w:marRight w:val="0"/>
      <w:marTop w:val="0"/>
      <w:marBottom w:val="0"/>
      <w:divBdr>
        <w:top w:val="none" w:sz="0" w:space="0" w:color="auto"/>
        <w:left w:val="none" w:sz="0" w:space="0" w:color="auto"/>
        <w:bottom w:val="none" w:sz="0" w:space="0" w:color="auto"/>
        <w:right w:val="none" w:sz="0" w:space="0" w:color="auto"/>
      </w:divBdr>
    </w:div>
    <w:div w:id="766271315">
      <w:bodyDiv w:val="1"/>
      <w:marLeft w:val="0"/>
      <w:marRight w:val="0"/>
      <w:marTop w:val="0"/>
      <w:marBottom w:val="0"/>
      <w:divBdr>
        <w:top w:val="none" w:sz="0" w:space="0" w:color="auto"/>
        <w:left w:val="none" w:sz="0" w:space="0" w:color="auto"/>
        <w:bottom w:val="none" w:sz="0" w:space="0" w:color="auto"/>
        <w:right w:val="none" w:sz="0" w:space="0" w:color="auto"/>
      </w:divBdr>
    </w:div>
    <w:div w:id="786656732">
      <w:bodyDiv w:val="1"/>
      <w:marLeft w:val="0"/>
      <w:marRight w:val="0"/>
      <w:marTop w:val="0"/>
      <w:marBottom w:val="0"/>
      <w:divBdr>
        <w:top w:val="none" w:sz="0" w:space="0" w:color="auto"/>
        <w:left w:val="none" w:sz="0" w:space="0" w:color="auto"/>
        <w:bottom w:val="none" w:sz="0" w:space="0" w:color="auto"/>
        <w:right w:val="none" w:sz="0" w:space="0" w:color="auto"/>
      </w:divBdr>
    </w:div>
    <w:div w:id="791628974">
      <w:bodyDiv w:val="1"/>
      <w:marLeft w:val="0"/>
      <w:marRight w:val="0"/>
      <w:marTop w:val="0"/>
      <w:marBottom w:val="0"/>
      <w:divBdr>
        <w:top w:val="none" w:sz="0" w:space="0" w:color="auto"/>
        <w:left w:val="none" w:sz="0" w:space="0" w:color="auto"/>
        <w:bottom w:val="none" w:sz="0" w:space="0" w:color="auto"/>
        <w:right w:val="none" w:sz="0" w:space="0" w:color="auto"/>
      </w:divBdr>
    </w:div>
    <w:div w:id="882256430">
      <w:bodyDiv w:val="1"/>
      <w:marLeft w:val="0"/>
      <w:marRight w:val="0"/>
      <w:marTop w:val="0"/>
      <w:marBottom w:val="0"/>
      <w:divBdr>
        <w:top w:val="none" w:sz="0" w:space="0" w:color="auto"/>
        <w:left w:val="none" w:sz="0" w:space="0" w:color="auto"/>
        <w:bottom w:val="none" w:sz="0" w:space="0" w:color="auto"/>
        <w:right w:val="none" w:sz="0" w:space="0" w:color="auto"/>
      </w:divBdr>
    </w:div>
    <w:div w:id="892697345">
      <w:bodyDiv w:val="1"/>
      <w:marLeft w:val="0"/>
      <w:marRight w:val="0"/>
      <w:marTop w:val="0"/>
      <w:marBottom w:val="0"/>
      <w:divBdr>
        <w:top w:val="none" w:sz="0" w:space="0" w:color="auto"/>
        <w:left w:val="none" w:sz="0" w:space="0" w:color="auto"/>
        <w:bottom w:val="none" w:sz="0" w:space="0" w:color="auto"/>
        <w:right w:val="none" w:sz="0" w:space="0" w:color="auto"/>
      </w:divBdr>
    </w:div>
    <w:div w:id="996297702">
      <w:bodyDiv w:val="1"/>
      <w:marLeft w:val="0"/>
      <w:marRight w:val="0"/>
      <w:marTop w:val="0"/>
      <w:marBottom w:val="0"/>
      <w:divBdr>
        <w:top w:val="none" w:sz="0" w:space="0" w:color="auto"/>
        <w:left w:val="none" w:sz="0" w:space="0" w:color="auto"/>
        <w:bottom w:val="none" w:sz="0" w:space="0" w:color="auto"/>
        <w:right w:val="none" w:sz="0" w:space="0" w:color="auto"/>
      </w:divBdr>
    </w:div>
    <w:div w:id="1023165463">
      <w:bodyDiv w:val="1"/>
      <w:marLeft w:val="0"/>
      <w:marRight w:val="0"/>
      <w:marTop w:val="0"/>
      <w:marBottom w:val="0"/>
      <w:divBdr>
        <w:top w:val="none" w:sz="0" w:space="0" w:color="auto"/>
        <w:left w:val="none" w:sz="0" w:space="0" w:color="auto"/>
        <w:bottom w:val="none" w:sz="0" w:space="0" w:color="auto"/>
        <w:right w:val="none" w:sz="0" w:space="0" w:color="auto"/>
      </w:divBdr>
    </w:div>
    <w:div w:id="1029527774">
      <w:bodyDiv w:val="1"/>
      <w:marLeft w:val="0"/>
      <w:marRight w:val="0"/>
      <w:marTop w:val="0"/>
      <w:marBottom w:val="0"/>
      <w:divBdr>
        <w:top w:val="none" w:sz="0" w:space="0" w:color="auto"/>
        <w:left w:val="none" w:sz="0" w:space="0" w:color="auto"/>
        <w:bottom w:val="none" w:sz="0" w:space="0" w:color="auto"/>
        <w:right w:val="none" w:sz="0" w:space="0" w:color="auto"/>
      </w:divBdr>
    </w:div>
    <w:div w:id="1130246312">
      <w:bodyDiv w:val="1"/>
      <w:marLeft w:val="0"/>
      <w:marRight w:val="0"/>
      <w:marTop w:val="0"/>
      <w:marBottom w:val="0"/>
      <w:divBdr>
        <w:top w:val="none" w:sz="0" w:space="0" w:color="auto"/>
        <w:left w:val="none" w:sz="0" w:space="0" w:color="auto"/>
        <w:bottom w:val="none" w:sz="0" w:space="0" w:color="auto"/>
        <w:right w:val="none" w:sz="0" w:space="0" w:color="auto"/>
      </w:divBdr>
    </w:div>
    <w:div w:id="1142887464">
      <w:bodyDiv w:val="1"/>
      <w:marLeft w:val="0"/>
      <w:marRight w:val="0"/>
      <w:marTop w:val="0"/>
      <w:marBottom w:val="0"/>
      <w:divBdr>
        <w:top w:val="none" w:sz="0" w:space="0" w:color="auto"/>
        <w:left w:val="none" w:sz="0" w:space="0" w:color="auto"/>
        <w:bottom w:val="none" w:sz="0" w:space="0" w:color="auto"/>
        <w:right w:val="none" w:sz="0" w:space="0" w:color="auto"/>
      </w:divBdr>
      <w:divsChild>
        <w:div w:id="180777772">
          <w:marLeft w:val="547"/>
          <w:marRight w:val="0"/>
          <w:marTop w:val="0"/>
          <w:marBottom w:val="0"/>
          <w:divBdr>
            <w:top w:val="none" w:sz="0" w:space="0" w:color="auto"/>
            <w:left w:val="none" w:sz="0" w:space="0" w:color="auto"/>
            <w:bottom w:val="none" w:sz="0" w:space="0" w:color="auto"/>
            <w:right w:val="none" w:sz="0" w:space="0" w:color="auto"/>
          </w:divBdr>
        </w:div>
        <w:div w:id="1022366128">
          <w:marLeft w:val="547"/>
          <w:marRight w:val="0"/>
          <w:marTop w:val="0"/>
          <w:marBottom w:val="0"/>
          <w:divBdr>
            <w:top w:val="none" w:sz="0" w:space="0" w:color="auto"/>
            <w:left w:val="none" w:sz="0" w:space="0" w:color="auto"/>
            <w:bottom w:val="none" w:sz="0" w:space="0" w:color="auto"/>
            <w:right w:val="none" w:sz="0" w:space="0" w:color="auto"/>
          </w:divBdr>
        </w:div>
        <w:div w:id="1537430515">
          <w:marLeft w:val="547"/>
          <w:marRight w:val="0"/>
          <w:marTop w:val="0"/>
          <w:marBottom w:val="0"/>
          <w:divBdr>
            <w:top w:val="none" w:sz="0" w:space="0" w:color="auto"/>
            <w:left w:val="none" w:sz="0" w:space="0" w:color="auto"/>
            <w:bottom w:val="none" w:sz="0" w:space="0" w:color="auto"/>
            <w:right w:val="none" w:sz="0" w:space="0" w:color="auto"/>
          </w:divBdr>
        </w:div>
      </w:divsChild>
    </w:div>
    <w:div w:id="1262371075">
      <w:bodyDiv w:val="1"/>
      <w:marLeft w:val="0"/>
      <w:marRight w:val="0"/>
      <w:marTop w:val="0"/>
      <w:marBottom w:val="0"/>
      <w:divBdr>
        <w:top w:val="none" w:sz="0" w:space="0" w:color="auto"/>
        <w:left w:val="none" w:sz="0" w:space="0" w:color="auto"/>
        <w:bottom w:val="none" w:sz="0" w:space="0" w:color="auto"/>
        <w:right w:val="none" w:sz="0" w:space="0" w:color="auto"/>
      </w:divBdr>
    </w:div>
    <w:div w:id="1298293017">
      <w:bodyDiv w:val="1"/>
      <w:marLeft w:val="0"/>
      <w:marRight w:val="0"/>
      <w:marTop w:val="0"/>
      <w:marBottom w:val="0"/>
      <w:divBdr>
        <w:top w:val="none" w:sz="0" w:space="0" w:color="auto"/>
        <w:left w:val="none" w:sz="0" w:space="0" w:color="auto"/>
        <w:bottom w:val="none" w:sz="0" w:space="0" w:color="auto"/>
        <w:right w:val="none" w:sz="0" w:space="0" w:color="auto"/>
      </w:divBdr>
    </w:div>
    <w:div w:id="1315067113">
      <w:bodyDiv w:val="1"/>
      <w:marLeft w:val="0"/>
      <w:marRight w:val="0"/>
      <w:marTop w:val="0"/>
      <w:marBottom w:val="0"/>
      <w:divBdr>
        <w:top w:val="none" w:sz="0" w:space="0" w:color="auto"/>
        <w:left w:val="none" w:sz="0" w:space="0" w:color="auto"/>
        <w:bottom w:val="none" w:sz="0" w:space="0" w:color="auto"/>
        <w:right w:val="none" w:sz="0" w:space="0" w:color="auto"/>
      </w:divBdr>
    </w:div>
    <w:div w:id="1409965555">
      <w:bodyDiv w:val="1"/>
      <w:marLeft w:val="0"/>
      <w:marRight w:val="0"/>
      <w:marTop w:val="0"/>
      <w:marBottom w:val="0"/>
      <w:divBdr>
        <w:top w:val="none" w:sz="0" w:space="0" w:color="auto"/>
        <w:left w:val="none" w:sz="0" w:space="0" w:color="auto"/>
        <w:bottom w:val="none" w:sz="0" w:space="0" w:color="auto"/>
        <w:right w:val="none" w:sz="0" w:space="0" w:color="auto"/>
      </w:divBdr>
    </w:div>
    <w:div w:id="1511870479">
      <w:bodyDiv w:val="1"/>
      <w:marLeft w:val="0"/>
      <w:marRight w:val="0"/>
      <w:marTop w:val="0"/>
      <w:marBottom w:val="0"/>
      <w:divBdr>
        <w:top w:val="none" w:sz="0" w:space="0" w:color="auto"/>
        <w:left w:val="none" w:sz="0" w:space="0" w:color="auto"/>
        <w:bottom w:val="none" w:sz="0" w:space="0" w:color="auto"/>
        <w:right w:val="none" w:sz="0" w:space="0" w:color="auto"/>
      </w:divBdr>
      <w:divsChild>
        <w:div w:id="13726485">
          <w:marLeft w:val="806"/>
          <w:marRight w:val="0"/>
          <w:marTop w:val="144"/>
          <w:marBottom w:val="0"/>
          <w:divBdr>
            <w:top w:val="none" w:sz="0" w:space="0" w:color="auto"/>
            <w:left w:val="none" w:sz="0" w:space="0" w:color="auto"/>
            <w:bottom w:val="none" w:sz="0" w:space="0" w:color="auto"/>
            <w:right w:val="none" w:sz="0" w:space="0" w:color="auto"/>
          </w:divBdr>
        </w:div>
        <w:div w:id="217865516">
          <w:marLeft w:val="806"/>
          <w:marRight w:val="0"/>
          <w:marTop w:val="144"/>
          <w:marBottom w:val="0"/>
          <w:divBdr>
            <w:top w:val="none" w:sz="0" w:space="0" w:color="auto"/>
            <w:left w:val="none" w:sz="0" w:space="0" w:color="auto"/>
            <w:bottom w:val="none" w:sz="0" w:space="0" w:color="auto"/>
            <w:right w:val="none" w:sz="0" w:space="0" w:color="auto"/>
          </w:divBdr>
        </w:div>
        <w:div w:id="236016895">
          <w:marLeft w:val="806"/>
          <w:marRight w:val="0"/>
          <w:marTop w:val="144"/>
          <w:marBottom w:val="0"/>
          <w:divBdr>
            <w:top w:val="none" w:sz="0" w:space="0" w:color="auto"/>
            <w:left w:val="none" w:sz="0" w:space="0" w:color="auto"/>
            <w:bottom w:val="none" w:sz="0" w:space="0" w:color="auto"/>
            <w:right w:val="none" w:sz="0" w:space="0" w:color="auto"/>
          </w:divBdr>
        </w:div>
        <w:div w:id="1953708767">
          <w:marLeft w:val="806"/>
          <w:marRight w:val="0"/>
          <w:marTop w:val="144"/>
          <w:marBottom w:val="0"/>
          <w:divBdr>
            <w:top w:val="none" w:sz="0" w:space="0" w:color="auto"/>
            <w:left w:val="none" w:sz="0" w:space="0" w:color="auto"/>
            <w:bottom w:val="none" w:sz="0" w:space="0" w:color="auto"/>
            <w:right w:val="none" w:sz="0" w:space="0" w:color="auto"/>
          </w:divBdr>
        </w:div>
      </w:divsChild>
    </w:div>
    <w:div w:id="1609502614">
      <w:bodyDiv w:val="1"/>
      <w:marLeft w:val="0"/>
      <w:marRight w:val="0"/>
      <w:marTop w:val="0"/>
      <w:marBottom w:val="0"/>
      <w:divBdr>
        <w:top w:val="none" w:sz="0" w:space="0" w:color="auto"/>
        <w:left w:val="none" w:sz="0" w:space="0" w:color="auto"/>
        <w:bottom w:val="none" w:sz="0" w:space="0" w:color="auto"/>
        <w:right w:val="none" w:sz="0" w:space="0" w:color="auto"/>
      </w:divBdr>
    </w:div>
    <w:div w:id="1675721876">
      <w:bodyDiv w:val="1"/>
      <w:marLeft w:val="0"/>
      <w:marRight w:val="0"/>
      <w:marTop w:val="0"/>
      <w:marBottom w:val="0"/>
      <w:divBdr>
        <w:top w:val="none" w:sz="0" w:space="0" w:color="auto"/>
        <w:left w:val="none" w:sz="0" w:space="0" w:color="auto"/>
        <w:bottom w:val="none" w:sz="0" w:space="0" w:color="auto"/>
        <w:right w:val="none" w:sz="0" w:space="0" w:color="auto"/>
      </w:divBdr>
    </w:div>
    <w:div w:id="1753971075">
      <w:bodyDiv w:val="1"/>
      <w:marLeft w:val="0"/>
      <w:marRight w:val="0"/>
      <w:marTop w:val="0"/>
      <w:marBottom w:val="0"/>
      <w:divBdr>
        <w:top w:val="none" w:sz="0" w:space="0" w:color="auto"/>
        <w:left w:val="none" w:sz="0" w:space="0" w:color="auto"/>
        <w:bottom w:val="none" w:sz="0" w:space="0" w:color="auto"/>
        <w:right w:val="none" w:sz="0" w:space="0" w:color="auto"/>
      </w:divBdr>
    </w:div>
    <w:div w:id="1879462705">
      <w:bodyDiv w:val="1"/>
      <w:marLeft w:val="0"/>
      <w:marRight w:val="0"/>
      <w:marTop w:val="0"/>
      <w:marBottom w:val="0"/>
      <w:divBdr>
        <w:top w:val="none" w:sz="0" w:space="0" w:color="auto"/>
        <w:left w:val="none" w:sz="0" w:space="0" w:color="auto"/>
        <w:bottom w:val="none" w:sz="0" w:space="0" w:color="auto"/>
        <w:right w:val="none" w:sz="0" w:space="0" w:color="auto"/>
      </w:divBdr>
    </w:div>
    <w:div w:id="1992320749">
      <w:bodyDiv w:val="1"/>
      <w:marLeft w:val="0"/>
      <w:marRight w:val="0"/>
      <w:marTop w:val="0"/>
      <w:marBottom w:val="0"/>
      <w:divBdr>
        <w:top w:val="none" w:sz="0" w:space="0" w:color="auto"/>
        <w:left w:val="none" w:sz="0" w:space="0" w:color="auto"/>
        <w:bottom w:val="none" w:sz="0" w:space="0" w:color="auto"/>
        <w:right w:val="none" w:sz="0" w:space="0" w:color="auto"/>
      </w:divBdr>
      <w:divsChild>
        <w:div w:id="102917290">
          <w:marLeft w:val="806"/>
          <w:marRight w:val="0"/>
          <w:marTop w:val="130"/>
          <w:marBottom w:val="0"/>
          <w:divBdr>
            <w:top w:val="none" w:sz="0" w:space="0" w:color="auto"/>
            <w:left w:val="none" w:sz="0" w:space="0" w:color="auto"/>
            <w:bottom w:val="none" w:sz="0" w:space="0" w:color="auto"/>
            <w:right w:val="none" w:sz="0" w:space="0" w:color="auto"/>
          </w:divBdr>
        </w:div>
        <w:div w:id="1196457079">
          <w:marLeft w:val="806"/>
          <w:marRight w:val="0"/>
          <w:marTop w:val="130"/>
          <w:marBottom w:val="0"/>
          <w:divBdr>
            <w:top w:val="none" w:sz="0" w:space="0" w:color="auto"/>
            <w:left w:val="none" w:sz="0" w:space="0" w:color="auto"/>
            <w:bottom w:val="none" w:sz="0" w:space="0" w:color="auto"/>
            <w:right w:val="none" w:sz="0" w:space="0" w:color="auto"/>
          </w:divBdr>
        </w:div>
        <w:div w:id="1923250815">
          <w:marLeft w:val="806"/>
          <w:marRight w:val="0"/>
          <w:marTop w:val="130"/>
          <w:marBottom w:val="0"/>
          <w:divBdr>
            <w:top w:val="none" w:sz="0" w:space="0" w:color="auto"/>
            <w:left w:val="none" w:sz="0" w:space="0" w:color="auto"/>
            <w:bottom w:val="none" w:sz="0" w:space="0" w:color="auto"/>
            <w:right w:val="none" w:sz="0" w:space="0" w:color="auto"/>
          </w:divBdr>
        </w:div>
        <w:div w:id="1958482498">
          <w:marLeft w:val="806"/>
          <w:marRight w:val="0"/>
          <w:marTop w:val="130"/>
          <w:marBottom w:val="0"/>
          <w:divBdr>
            <w:top w:val="none" w:sz="0" w:space="0" w:color="auto"/>
            <w:left w:val="none" w:sz="0" w:space="0" w:color="auto"/>
            <w:bottom w:val="none" w:sz="0" w:space="0" w:color="auto"/>
            <w:right w:val="none" w:sz="0" w:space="0" w:color="auto"/>
          </w:divBdr>
        </w:div>
      </w:divsChild>
    </w:div>
    <w:div w:id="1992447135">
      <w:bodyDiv w:val="1"/>
      <w:marLeft w:val="0"/>
      <w:marRight w:val="0"/>
      <w:marTop w:val="0"/>
      <w:marBottom w:val="0"/>
      <w:divBdr>
        <w:top w:val="none" w:sz="0" w:space="0" w:color="auto"/>
        <w:left w:val="none" w:sz="0" w:space="0" w:color="auto"/>
        <w:bottom w:val="none" w:sz="0" w:space="0" w:color="auto"/>
        <w:right w:val="none" w:sz="0" w:space="0" w:color="auto"/>
      </w:divBdr>
    </w:div>
    <w:div w:id="2051564016">
      <w:bodyDiv w:val="1"/>
      <w:marLeft w:val="0"/>
      <w:marRight w:val="0"/>
      <w:marTop w:val="0"/>
      <w:marBottom w:val="0"/>
      <w:divBdr>
        <w:top w:val="none" w:sz="0" w:space="0" w:color="auto"/>
        <w:left w:val="none" w:sz="0" w:space="0" w:color="auto"/>
        <w:bottom w:val="none" w:sz="0" w:space="0" w:color="auto"/>
        <w:right w:val="none" w:sz="0" w:space="0" w:color="auto"/>
      </w:divBdr>
    </w:div>
    <w:div w:id="2111469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hyperlink" Target="https://free.modao.cc/app/6nl4aOwCiQSmgZkF1nvPbqKgOWDIZKS"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4037;&#20316;&#30446;&#24405;\&#39033;&#30446;&#31649;&#29702;&#25991;&#20214;\&#27169;&#26495;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64274-8211-B04D-9771-86CCDDE35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D:\工作目录\项目管理文件\模板2.dotx</Template>
  <TotalTime>88</TotalTime>
  <Pages>9</Pages>
  <Words>594</Words>
  <Characters>3389</Characters>
  <Application>Microsoft Macintosh Word</Application>
  <DocSecurity>0</DocSecurity>
  <Lines>28</Lines>
  <Paragraphs>7</Paragraphs>
  <ScaleCrop>false</ScaleCrop>
  <HeadingPairs>
    <vt:vector size="2" baseType="variant">
      <vt:variant>
        <vt:lpstr>标题</vt:lpstr>
      </vt:variant>
      <vt:variant>
        <vt:i4>1</vt:i4>
      </vt:variant>
    </vt:vector>
  </HeadingPairs>
  <TitlesOfParts>
    <vt:vector size="1" baseType="lpstr">
      <vt:lpstr/>
    </vt:vector>
  </TitlesOfParts>
  <Company>Toshiba</Company>
  <LinksUpToDate>false</LinksUpToDate>
  <CharactersWithSpaces>3976</CharactersWithSpaces>
  <SharedDoc>false</SharedDoc>
  <HLinks>
    <vt:vector size="24" baseType="variant">
      <vt:variant>
        <vt:i4>1572870</vt:i4>
      </vt:variant>
      <vt:variant>
        <vt:i4>20</vt:i4>
      </vt:variant>
      <vt:variant>
        <vt:i4>0</vt:i4>
      </vt:variant>
      <vt:variant>
        <vt:i4>5</vt:i4>
      </vt:variant>
      <vt:variant>
        <vt:lpwstr/>
      </vt:variant>
      <vt:variant>
        <vt:lpwstr>_Toc465548447</vt:lpwstr>
      </vt:variant>
      <vt:variant>
        <vt:i4>1572871</vt:i4>
      </vt:variant>
      <vt:variant>
        <vt:i4>14</vt:i4>
      </vt:variant>
      <vt:variant>
        <vt:i4>0</vt:i4>
      </vt:variant>
      <vt:variant>
        <vt:i4>5</vt:i4>
      </vt:variant>
      <vt:variant>
        <vt:lpwstr/>
      </vt:variant>
      <vt:variant>
        <vt:lpwstr>_Toc465548446</vt:lpwstr>
      </vt:variant>
      <vt:variant>
        <vt:i4>1572868</vt:i4>
      </vt:variant>
      <vt:variant>
        <vt:i4>8</vt:i4>
      </vt:variant>
      <vt:variant>
        <vt:i4>0</vt:i4>
      </vt:variant>
      <vt:variant>
        <vt:i4>5</vt:i4>
      </vt:variant>
      <vt:variant>
        <vt:lpwstr/>
      </vt:variant>
      <vt:variant>
        <vt:lpwstr>_Toc465548445</vt:lpwstr>
      </vt:variant>
      <vt:variant>
        <vt:i4>1572869</vt:i4>
      </vt:variant>
      <vt:variant>
        <vt:i4>2</vt:i4>
      </vt:variant>
      <vt:variant>
        <vt:i4>0</vt:i4>
      </vt:variant>
      <vt:variant>
        <vt:i4>5</vt:i4>
      </vt:variant>
      <vt:variant>
        <vt:lpwstr/>
      </vt:variant>
      <vt:variant>
        <vt:lpwstr>_Toc465548444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cp:lastModifiedBy>李 勇</cp:lastModifiedBy>
  <cp:revision>20</cp:revision>
  <cp:lastPrinted>2018-02-27T09:48:00Z</cp:lastPrinted>
  <dcterms:created xsi:type="dcterms:W3CDTF">2018-02-27T09:48:00Z</dcterms:created>
  <dcterms:modified xsi:type="dcterms:W3CDTF">2018-05-18T05:46:00Z</dcterms:modified>
</cp:coreProperties>
</file>