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2B1" w:rsidRPr="00267928" w:rsidRDefault="00AC52B1" w:rsidP="001A6894">
      <w:pPr>
        <w:widowControl/>
        <w:ind w:left="566" w:firstLine="545"/>
        <w:jc w:val="left"/>
      </w:pPr>
      <w:bookmarkStart w:id="0" w:name="_Toc327194592"/>
    </w:p>
    <w:tbl>
      <w:tblPr>
        <w:tblStyle w:val="a8"/>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62"/>
      </w:tblGrid>
      <w:tr w:rsidR="00BA0ACB" w:rsidTr="00A13129">
        <w:tc>
          <w:tcPr>
            <w:tcW w:w="7962" w:type="dxa"/>
          </w:tcPr>
          <w:p w:rsidR="00BA0ACB" w:rsidRDefault="00BA0ACB" w:rsidP="00BA0ACB">
            <w:pPr>
              <w:widowControl/>
              <w:jc w:val="center"/>
            </w:pPr>
            <w:r>
              <w:rPr>
                <w:noProof/>
              </w:rPr>
              <w:drawing>
                <wp:inline distT="0" distB="0" distL="0" distR="0">
                  <wp:extent cx="2146008" cy="1518367"/>
                  <wp:effectExtent l="0" t="0" r="0" b="0"/>
                  <wp:docPr id="12" name="图片 11" descr="万维智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万维智邦.jpg"/>
                          <pic:cNvPicPr/>
                        </pic:nvPicPr>
                        <pic:blipFill>
                          <a:blip r:embed="rId8"/>
                          <a:stretch>
                            <a:fillRect/>
                          </a:stretch>
                        </pic:blipFill>
                        <pic:spPr>
                          <a:xfrm>
                            <a:off x="0" y="0"/>
                            <a:ext cx="2147010" cy="1519076"/>
                          </a:xfrm>
                          <a:prstGeom prst="rect">
                            <a:avLst/>
                          </a:prstGeom>
                        </pic:spPr>
                      </pic:pic>
                    </a:graphicData>
                  </a:graphic>
                </wp:inline>
              </w:drawing>
            </w:r>
          </w:p>
        </w:tc>
      </w:tr>
    </w:tbl>
    <w:sdt>
      <w:sdtPr>
        <w:id w:val="588213970"/>
        <w:docPartObj>
          <w:docPartGallery w:val="Cover Pages"/>
          <w:docPartUnique/>
        </w:docPartObj>
      </w:sdtPr>
      <w:sdtEndPr>
        <w:rPr>
          <w:rFonts w:hint="eastAsia"/>
          <w:b/>
        </w:rPr>
      </w:sdtEndPr>
      <w:sdtContent>
        <w:sdt>
          <w:sdtPr>
            <w:rPr>
              <w:rFonts w:ascii="黑体" w:eastAsia="黑体" w:hAnsi="黑体"/>
              <w:sz w:val="72"/>
              <w:szCs w:val="72"/>
            </w:rPr>
            <w:id w:val="549956819"/>
            <w:docPartObj>
              <w:docPartGallery w:val="Cover Pages"/>
              <w:docPartUnique/>
            </w:docPartObj>
          </w:sdtPr>
          <w:sdtEndPr>
            <w:rPr>
              <w:rFonts w:ascii="Calibri" w:eastAsia="宋体" w:hAnsi="Calibri" w:hint="eastAsia"/>
              <w:sz w:val="24"/>
              <w:szCs w:val="24"/>
            </w:rPr>
          </w:sdtEndPr>
          <w:sdtContent>
            <w:p w:rsidR="004606BB" w:rsidRPr="000275BB" w:rsidRDefault="004606BB" w:rsidP="004606BB">
              <w:pPr>
                <w:spacing w:beforeLines="500"/>
                <w:jc w:val="center"/>
                <w:rPr>
                  <w:rFonts w:ascii="黑体" w:eastAsia="黑体" w:hAnsi="黑体"/>
                  <w:b/>
                  <w:sz w:val="72"/>
                  <w:szCs w:val="72"/>
                </w:rPr>
              </w:pPr>
              <w:r>
                <w:rPr>
                  <w:rFonts w:ascii="黑体" w:eastAsia="黑体" w:hAnsi="黑体" w:hint="eastAsia"/>
                  <w:kern w:val="0"/>
                  <w:sz w:val="72"/>
                  <w:szCs w:val="72"/>
                </w:rPr>
                <w:t>星生活APP升级项目</w:t>
              </w:r>
            </w:p>
            <w:p w:rsidR="004606BB" w:rsidRPr="000275BB" w:rsidRDefault="004606BB" w:rsidP="004606BB">
              <w:pPr>
                <w:jc w:val="center"/>
                <w:rPr>
                  <w:rFonts w:ascii="黑体" w:eastAsia="黑体" w:hAnsi="黑体"/>
                  <w:sz w:val="48"/>
                  <w:szCs w:val="48"/>
                </w:rPr>
              </w:pPr>
              <w:r>
                <w:rPr>
                  <w:rFonts w:ascii="黑体" w:eastAsia="黑体" w:hAnsi="黑体" w:hint="eastAsia"/>
                  <w:sz w:val="48"/>
                  <w:szCs w:val="48"/>
                </w:rPr>
                <w:t>技术实现方案</w:t>
              </w:r>
            </w:p>
            <w:p w:rsidR="004606BB" w:rsidRDefault="004606BB" w:rsidP="004606BB">
              <w:pPr>
                <w:jc w:val="center"/>
                <w:rPr>
                  <w:rFonts w:ascii="幼圆" w:eastAsia="幼圆"/>
                  <w:sz w:val="52"/>
                  <w:szCs w:val="52"/>
                </w:rPr>
              </w:pPr>
              <w:bookmarkStart w:id="1" w:name="_Toc482364291"/>
              <w:bookmarkStart w:id="2" w:name="_Toc482364462"/>
              <w:r>
                <w:rPr>
                  <w:rFonts w:hAnsi="宋体" w:hint="eastAsia"/>
                  <w:sz w:val="28"/>
                  <w:szCs w:val="28"/>
                  <w:lang w:val="zh-CN"/>
                </w:rPr>
                <w:t>文档版本：</w:t>
              </w:r>
              <w:r>
                <w:rPr>
                  <w:rFonts w:hAnsi="宋体" w:hint="eastAsia"/>
                  <w:sz w:val="28"/>
                  <w:szCs w:val="28"/>
                </w:rPr>
                <w:t>V1.0</w:t>
              </w:r>
              <w:bookmarkEnd w:id="1"/>
              <w:bookmarkEnd w:id="2"/>
            </w:p>
            <w:p w:rsidR="004606BB" w:rsidRDefault="004606BB" w:rsidP="004606BB">
              <w:pPr>
                <w:jc w:val="center"/>
                <w:rPr>
                  <w:rFonts w:ascii="幼圆" w:eastAsia="幼圆"/>
                  <w:sz w:val="52"/>
                  <w:szCs w:val="52"/>
                </w:rPr>
              </w:pPr>
            </w:p>
            <w:p w:rsidR="004606BB" w:rsidRPr="007846B0" w:rsidRDefault="004606BB" w:rsidP="004606BB">
              <w:pPr>
                <w:jc w:val="center"/>
                <w:rPr>
                  <w:rFonts w:ascii="幼圆" w:eastAsia="幼圆"/>
                  <w:sz w:val="52"/>
                  <w:szCs w:val="52"/>
                </w:rPr>
              </w:pPr>
            </w:p>
            <w:p w:rsidR="004606BB" w:rsidRPr="000275BB" w:rsidRDefault="004606BB" w:rsidP="004606BB">
              <w:pPr>
                <w:spacing w:beforeLines="1500"/>
                <w:jc w:val="center"/>
                <w:rPr>
                  <w:rFonts w:ascii="黑体" w:eastAsia="黑体" w:hAnsi="黑体"/>
                  <w:szCs w:val="24"/>
                </w:rPr>
              </w:pPr>
              <w:bookmarkStart w:id="3" w:name="_Toc482364293"/>
              <w:bookmarkStart w:id="4" w:name="_Toc482364464"/>
              <w:r w:rsidRPr="000275BB">
                <w:rPr>
                  <w:rFonts w:ascii="黑体" w:eastAsia="黑体" w:hAnsi="黑体" w:hint="eastAsia"/>
                  <w:szCs w:val="24"/>
                </w:rPr>
                <w:t>万维智邦（北京）信息有限公司</w:t>
              </w:r>
              <w:bookmarkEnd w:id="3"/>
              <w:bookmarkEnd w:id="4"/>
            </w:p>
            <w:p w:rsidR="00DA6717" w:rsidRPr="004606BB" w:rsidRDefault="004606BB" w:rsidP="004606BB">
              <w:pPr>
                <w:jc w:val="center"/>
                <w:rPr>
                  <w:szCs w:val="24"/>
                </w:rPr>
              </w:pPr>
              <w:bookmarkStart w:id="5" w:name="_Toc482364294"/>
              <w:bookmarkStart w:id="6" w:name="_Toc482364465"/>
              <w:r w:rsidRPr="000275BB">
                <w:rPr>
                  <w:rFonts w:ascii="黑体" w:eastAsia="黑体" w:hAnsi="黑体" w:hint="eastAsia"/>
                  <w:szCs w:val="24"/>
                </w:rPr>
                <w:t>2017年9月</w:t>
              </w:r>
            </w:p>
          </w:sdtContent>
          <w:bookmarkEnd w:id="6" w:displacedByCustomXml="next"/>
          <w:bookmarkEnd w:id="5" w:displacedByCustomXml="next"/>
        </w:sdt>
        <w:p w:rsidR="00A1232A" w:rsidRDefault="00977E22">
          <w:pPr>
            <w:pStyle w:val="10"/>
            <w:tabs>
              <w:tab w:val="left" w:pos="420"/>
              <w:tab w:val="right" w:leader="dot" w:pos="8302"/>
            </w:tabs>
            <w:rPr>
              <w:rFonts w:asciiTheme="minorHAnsi" w:eastAsiaTheme="minorEastAsia" w:hAnsiTheme="minorHAnsi" w:cstheme="minorBidi"/>
              <w:noProof/>
              <w:sz w:val="21"/>
            </w:rPr>
          </w:pPr>
          <w:r>
            <w:rPr>
              <w:rFonts w:ascii="幼圆" w:eastAsia="幼圆"/>
              <w:sz w:val="36"/>
              <w:szCs w:val="36"/>
            </w:rPr>
            <w:lastRenderedPageBreak/>
            <w:fldChar w:fldCharType="begin"/>
          </w:r>
          <w:r w:rsidR="00DA6717">
            <w:rPr>
              <w:rFonts w:ascii="幼圆" w:eastAsia="幼圆"/>
              <w:sz w:val="36"/>
              <w:szCs w:val="36"/>
            </w:rPr>
            <w:instrText xml:space="preserve"> TOC \o "1-3" </w:instrText>
          </w:r>
          <w:r>
            <w:rPr>
              <w:rFonts w:ascii="幼圆" w:eastAsia="幼圆"/>
              <w:sz w:val="36"/>
              <w:szCs w:val="36"/>
            </w:rPr>
            <w:fldChar w:fldCharType="separate"/>
          </w:r>
          <w:r w:rsidR="00A1232A">
            <w:rPr>
              <w:noProof/>
            </w:rPr>
            <w:t>1.</w:t>
          </w:r>
          <w:r w:rsidR="00A1232A">
            <w:rPr>
              <w:rFonts w:asciiTheme="minorHAnsi" w:eastAsiaTheme="minorEastAsia" w:hAnsiTheme="minorHAnsi" w:cstheme="minorBidi"/>
              <w:noProof/>
              <w:sz w:val="21"/>
            </w:rPr>
            <w:tab/>
          </w:r>
          <w:r w:rsidR="00A1232A">
            <w:rPr>
              <w:rFonts w:hint="eastAsia"/>
              <w:noProof/>
            </w:rPr>
            <w:t>前言</w:t>
          </w:r>
          <w:r w:rsidR="00A1232A">
            <w:rPr>
              <w:noProof/>
            </w:rPr>
            <w:tab/>
          </w:r>
          <w:r>
            <w:rPr>
              <w:noProof/>
            </w:rPr>
            <w:fldChar w:fldCharType="begin"/>
          </w:r>
          <w:r w:rsidR="00A1232A">
            <w:rPr>
              <w:noProof/>
            </w:rPr>
            <w:instrText xml:space="preserve"> PAGEREF _Toc530036422 \h </w:instrText>
          </w:r>
          <w:r>
            <w:rPr>
              <w:noProof/>
            </w:rPr>
          </w:r>
          <w:r>
            <w:rPr>
              <w:noProof/>
            </w:rPr>
            <w:fldChar w:fldCharType="separate"/>
          </w:r>
          <w:r w:rsidR="00A1232A">
            <w:rPr>
              <w:noProof/>
            </w:rPr>
            <w:t>4</w:t>
          </w:r>
          <w:r>
            <w:rPr>
              <w:noProof/>
            </w:rPr>
            <w:fldChar w:fldCharType="end"/>
          </w:r>
        </w:p>
        <w:p w:rsidR="00A1232A" w:rsidRDefault="00A1232A" w:rsidP="00A1232A">
          <w:pPr>
            <w:pStyle w:val="20"/>
            <w:tabs>
              <w:tab w:val="left" w:pos="1260"/>
              <w:tab w:val="right" w:leader="dot" w:pos="8302"/>
            </w:tabs>
            <w:ind w:left="480"/>
            <w:rPr>
              <w:rFonts w:asciiTheme="minorHAnsi" w:eastAsiaTheme="minorEastAsia" w:hAnsiTheme="minorHAnsi" w:cstheme="minorBidi"/>
              <w:noProof/>
              <w:sz w:val="21"/>
            </w:rPr>
          </w:pPr>
          <w:r>
            <w:rPr>
              <w:noProof/>
            </w:rPr>
            <w:t>1.1</w:t>
          </w:r>
          <w:r>
            <w:rPr>
              <w:rFonts w:asciiTheme="minorHAnsi" w:eastAsiaTheme="minorEastAsia" w:hAnsiTheme="minorHAnsi" w:cstheme="minorBidi"/>
              <w:noProof/>
              <w:sz w:val="21"/>
            </w:rPr>
            <w:tab/>
          </w:r>
          <w:r>
            <w:rPr>
              <w:rFonts w:hint="eastAsia"/>
              <w:noProof/>
            </w:rPr>
            <w:t>目标</w:t>
          </w:r>
          <w:r>
            <w:rPr>
              <w:noProof/>
            </w:rPr>
            <w:tab/>
          </w:r>
          <w:r w:rsidR="00977E22">
            <w:rPr>
              <w:noProof/>
            </w:rPr>
            <w:fldChar w:fldCharType="begin"/>
          </w:r>
          <w:r>
            <w:rPr>
              <w:noProof/>
            </w:rPr>
            <w:instrText xml:space="preserve"> PAGEREF _Toc530036423 \h </w:instrText>
          </w:r>
          <w:r w:rsidR="00977E22">
            <w:rPr>
              <w:noProof/>
            </w:rPr>
          </w:r>
          <w:r w:rsidR="00977E22">
            <w:rPr>
              <w:noProof/>
            </w:rPr>
            <w:fldChar w:fldCharType="separate"/>
          </w:r>
          <w:r>
            <w:rPr>
              <w:noProof/>
            </w:rPr>
            <w:t>4</w:t>
          </w:r>
          <w:r w:rsidR="00977E22">
            <w:rPr>
              <w:noProof/>
            </w:rPr>
            <w:fldChar w:fldCharType="end"/>
          </w:r>
        </w:p>
        <w:p w:rsidR="00A1232A" w:rsidRDefault="00A1232A" w:rsidP="00A1232A">
          <w:pPr>
            <w:pStyle w:val="20"/>
            <w:tabs>
              <w:tab w:val="left" w:pos="1260"/>
              <w:tab w:val="right" w:leader="dot" w:pos="8302"/>
            </w:tabs>
            <w:ind w:left="480"/>
            <w:rPr>
              <w:rFonts w:asciiTheme="minorHAnsi" w:eastAsiaTheme="minorEastAsia" w:hAnsiTheme="minorHAnsi" w:cstheme="minorBidi"/>
              <w:noProof/>
              <w:sz w:val="21"/>
            </w:rPr>
          </w:pPr>
          <w:r>
            <w:rPr>
              <w:noProof/>
            </w:rPr>
            <w:t>1.2</w:t>
          </w:r>
          <w:r>
            <w:rPr>
              <w:rFonts w:asciiTheme="minorHAnsi" w:eastAsiaTheme="minorEastAsia" w:hAnsiTheme="minorHAnsi" w:cstheme="minorBidi"/>
              <w:noProof/>
              <w:sz w:val="21"/>
            </w:rPr>
            <w:tab/>
          </w:r>
          <w:r>
            <w:rPr>
              <w:rFonts w:hint="eastAsia"/>
              <w:noProof/>
            </w:rPr>
            <w:t>预期读者</w:t>
          </w:r>
          <w:r>
            <w:rPr>
              <w:noProof/>
            </w:rPr>
            <w:tab/>
          </w:r>
          <w:r w:rsidR="00977E22">
            <w:rPr>
              <w:noProof/>
            </w:rPr>
            <w:fldChar w:fldCharType="begin"/>
          </w:r>
          <w:r>
            <w:rPr>
              <w:noProof/>
            </w:rPr>
            <w:instrText xml:space="preserve"> PAGEREF _Toc530036424 \h </w:instrText>
          </w:r>
          <w:r w:rsidR="00977E22">
            <w:rPr>
              <w:noProof/>
            </w:rPr>
          </w:r>
          <w:r w:rsidR="00977E22">
            <w:rPr>
              <w:noProof/>
            </w:rPr>
            <w:fldChar w:fldCharType="separate"/>
          </w:r>
          <w:r>
            <w:rPr>
              <w:noProof/>
            </w:rPr>
            <w:t>4</w:t>
          </w:r>
          <w:r w:rsidR="00977E22">
            <w:rPr>
              <w:noProof/>
            </w:rPr>
            <w:fldChar w:fldCharType="end"/>
          </w:r>
        </w:p>
        <w:p w:rsidR="00A1232A" w:rsidRDefault="00A1232A">
          <w:pPr>
            <w:pStyle w:val="10"/>
            <w:tabs>
              <w:tab w:val="left" w:pos="420"/>
              <w:tab w:val="right" w:leader="dot" w:pos="8302"/>
            </w:tabs>
            <w:rPr>
              <w:rFonts w:asciiTheme="minorHAnsi" w:eastAsiaTheme="minorEastAsia" w:hAnsiTheme="minorHAnsi" w:cstheme="minorBidi"/>
              <w:noProof/>
              <w:sz w:val="21"/>
            </w:rPr>
          </w:pPr>
          <w:r>
            <w:rPr>
              <w:noProof/>
            </w:rPr>
            <w:t>2.</w:t>
          </w:r>
          <w:r>
            <w:rPr>
              <w:rFonts w:asciiTheme="minorHAnsi" w:eastAsiaTheme="minorEastAsia" w:hAnsiTheme="minorHAnsi" w:cstheme="minorBidi"/>
              <w:noProof/>
              <w:sz w:val="21"/>
            </w:rPr>
            <w:tab/>
          </w:r>
          <w:r>
            <w:rPr>
              <w:rFonts w:hint="eastAsia"/>
              <w:noProof/>
            </w:rPr>
            <w:t>功能简介</w:t>
          </w:r>
          <w:r>
            <w:rPr>
              <w:noProof/>
            </w:rPr>
            <w:tab/>
          </w:r>
          <w:r w:rsidR="00977E22">
            <w:rPr>
              <w:noProof/>
            </w:rPr>
            <w:fldChar w:fldCharType="begin"/>
          </w:r>
          <w:r>
            <w:rPr>
              <w:noProof/>
            </w:rPr>
            <w:instrText xml:space="preserve"> PAGEREF _Toc530036425 \h </w:instrText>
          </w:r>
          <w:r w:rsidR="00977E22">
            <w:rPr>
              <w:noProof/>
            </w:rPr>
          </w:r>
          <w:r w:rsidR="00977E22">
            <w:rPr>
              <w:noProof/>
            </w:rPr>
            <w:fldChar w:fldCharType="separate"/>
          </w:r>
          <w:r>
            <w:rPr>
              <w:noProof/>
            </w:rPr>
            <w:t>4</w:t>
          </w:r>
          <w:r w:rsidR="00977E22">
            <w:rPr>
              <w:noProof/>
            </w:rPr>
            <w:fldChar w:fldCharType="end"/>
          </w:r>
        </w:p>
        <w:p w:rsidR="00A1232A" w:rsidRDefault="00A1232A" w:rsidP="00A1232A">
          <w:pPr>
            <w:pStyle w:val="20"/>
            <w:tabs>
              <w:tab w:val="left" w:pos="1260"/>
              <w:tab w:val="right" w:leader="dot" w:pos="8302"/>
            </w:tabs>
            <w:ind w:left="480"/>
            <w:rPr>
              <w:rFonts w:asciiTheme="minorHAnsi" w:eastAsiaTheme="minorEastAsia" w:hAnsiTheme="minorHAnsi" w:cstheme="minorBidi"/>
              <w:noProof/>
              <w:sz w:val="21"/>
            </w:rPr>
          </w:pPr>
          <w:r>
            <w:rPr>
              <w:noProof/>
            </w:rPr>
            <w:t>2.1</w:t>
          </w:r>
          <w:r>
            <w:rPr>
              <w:rFonts w:asciiTheme="minorHAnsi" w:eastAsiaTheme="minorEastAsia" w:hAnsiTheme="minorHAnsi" w:cstheme="minorBidi"/>
              <w:noProof/>
              <w:sz w:val="21"/>
            </w:rPr>
            <w:tab/>
          </w:r>
          <w:r>
            <w:rPr>
              <w:rFonts w:hint="eastAsia"/>
              <w:noProof/>
            </w:rPr>
            <w:t>用户模块</w:t>
          </w:r>
          <w:r>
            <w:rPr>
              <w:noProof/>
            </w:rPr>
            <w:tab/>
          </w:r>
          <w:r w:rsidR="00977E22">
            <w:rPr>
              <w:noProof/>
            </w:rPr>
            <w:fldChar w:fldCharType="begin"/>
          </w:r>
          <w:r>
            <w:rPr>
              <w:noProof/>
            </w:rPr>
            <w:instrText xml:space="preserve"> PAGEREF _Toc530036426 \h </w:instrText>
          </w:r>
          <w:r w:rsidR="00977E22">
            <w:rPr>
              <w:noProof/>
            </w:rPr>
          </w:r>
          <w:r w:rsidR="00977E22">
            <w:rPr>
              <w:noProof/>
            </w:rPr>
            <w:fldChar w:fldCharType="separate"/>
          </w:r>
          <w:r>
            <w:rPr>
              <w:noProof/>
            </w:rPr>
            <w:t>4</w:t>
          </w:r>
          <w:r w:rsidR="00977E22">
            <w:rPr>
              <w:noProof/>
            </w:rPr>
            <w:fldChar w:fldCharType="end"/>
          </w:r>
        </w:p>
        <w:p w:rsidR="00A1232A" w:rsidRDefault="00A1232A" w:rsidP="00A1232A">
          <w:pPr>
            <w:pStyle w:val="31"/>
            <w:tabs>
              <w:tab w:val="left" w:pos="1680"/>
              <w:tab w:val="right" w:leader="dot" w:pos="8302"/>
            </w:tabs>
            <w:ind w:left="960"/>
            <w:rPr>
              <w:rFonts w:asciiTheme="minorHAnsi" w:eastAsiaTheme="minorEastAsia" w:hAnsiTheme="minorHAnsi" w:cstheme="minorBidi"/>
              <w:noProof/>
              <w:sz w:val="21"/>
            </w:rPr>
          </w:pPr>
          <w:r>
            <w:rPr>
              <w:noProof/>
            </w:rPr>
            <w:t>2.1.1</w:t>
          </w:r>
          <w:r>
            <w:rPr>
              <w:rFonts w:asciiTheme="minorHAnsi" w:eastAsiaTheme="minorEastAsia" w:hAnsiTheme="minorHAnsi" w:cstheme="minorBidi"/>
              <w:noProof/>
              <w:sz w:val="21"/>
            </w:rPr>
            <w:tab/>
          </w:r>
          <w:r>
            <w:rPr>
              <w:rFonts w:hint="eastAsia"/>
              <w:noProof/>
            </w:rPr>
            <w:t>用户功能</w:t>
          </w:r>
          <w:r>
            <w:rPr>
              <w:noProof/>
            </w:rPr>
            <w:tab/>
          </w:r>
          <w:r w:rsidR="00977E22">
            <w:rPr>
              <w:noProof/>
            </w:rPr>
            <w:fldChar w:fldCharType="begin"/>
          </w:r>
          <w:r>
            <w:rPr>
              <w:noProof/>
            </w:rPr>
            <w:instrText xml:space="preserve"> PAGEREF _Toc530036427 \h </w:instrText>
          </w:r>
          <w:r w:rsidR="00977E22">
            <w:rPr>
              <w:noProof/>
            </w:rPr>
          </w:r>
          <w:r w:rsidR="00977E22">
            <w:rPr>
              <w:noProof/>
            </w:rPr>
            <w:fldChar w:fldCharType="separate"/>
          </w:r>
          <w:r>
            <w:rPr>
              <w:noProof/>
            </w:rPr>
            <w:t>4</w:t>
          </w:r>
          <w:r w:rsidR="00977E22">
            <w:rPr>
              <w:noProof/>
            </w:rPr>
            <w:fldChar w:fldCharType="end"/>
          </w:r>
        </w:p>
        <w:p w:rsidR="00A1232A" w:rsidRDefault="00A1232A" w:rsidP="00A1232A">
          <w:pPr>
            <w:pStyle w:val="31"/>
            <w:tabs>
              <w:tab w:val="left" w:pos="1680"/>
              <w:tab w:val="right" w:leader="dot" w:pos="8302"/>
            </w:tabs>
            <w:ind w:left="960"/>
            <w:rPr>
              <w:rFonts w:asciiTheme="minorHAnsi" w:eastAsiaTheme="minorEastAsia" w:hAnsiTheme="minorHAnsi" w:cstheme="minorBidi"/>
              <w:noProof/>
              <w:sz w:val="21"/>
            </w:rPr>
          </w:pPr>
          <w:r>
            <w:rPr>
              <w:noProof/>
            </w:rPr>
            <w:t>2.1.2</w:t>
          </w:r>
          <w:r>
            <w:rPr>
              <w:rFonts w:asciiTheme="minorHAnsi" w:eastAsiaTheme="minorEastAsia" w:hAnsiTheme="minorHAnsi" w:cstheme="minorBidi"/>
              <w:noProof/>
              <w:sz w:val="21"/>
            </w:rPr>
            <w:tab/>
          </w:r>
          <w:r>
            <w:rPr>
              <w:rFonts w:hint="eastAsia"/>
              <w:noProof/>
            </w:rPr>
            <w:t>与燕山</w:t>
          </w:r>
          <w:r>
            <w:rPr>
              <w:noProof/>
            </w:rPr>
            <w:t>+</w:t>
          </w:r>
          <w:r>
            <w:rPr>
              <w:rFonts w:hint="eastAsia"/>
              <w:noProof/>
            </w:rPr>
            <w:t>的互通</w:t>
          </w:r>
          <w:r>
            <w:rPr>
              <w:noProof/>
            </w:rPr>
            <w:tab/>
          </w:r>
          <w:r w:rsidR="00977E22">
            <w:rPr>
              <w:noProof/>
            </w:rPr>
            <w:fldChar w:fldCharType="begin"/>
          </w:r>
          <w:r>
            <w:rPr>
              <w:noProof/>
            </w:rPr>
            <w:instrText xml:space="preserve"> PAGEREF _Toc530036428 \h </w:instrText>
          </w:r>
          <w:r w:rsidR="00977E22">
            <w:rPr>
              <w:noProof/>
            </w:rPr>
          </w:r>
          <w:r w:rsidR="00977E22">
            <w:rPr>
              <w:noProof/>
            </w:rPr>
            <w:fldChar w:fldCharType="separate"/>
          </w:r>
          <w:r>
            <w:rPr>
              <w:noProof/>
            </w:rPr>
            <w:t>4</w:t>
          </w:r>
          <w:r w:rsidR="00977E22">
            <w:rPr>
              <w:noProof/>
            </w:rPr>
            <w:fldChar w:fldCharType="end"/>
          </w:r>
        </w:p>
        <w:p w:rsidR="00A1232A" w:rsidRDefault="00A1232A" w:rsidP="00A1232A">
          <w:pPr>
            <w:pStyle w:val="20"/>
            <w:tabs>
              <w:tab w:val="left" w:pos="1260"/>
              <w:tab w:val="right" w:leader="dot" w:pos="8302"/>
            </w:tabs>
            <w:ind w:left="480"/>
            <w:rPr>
              <w:rFonts w:asciiTheme="minorHAnsi" w:eastAsiaTheme="minorEastAsia" w:hAnsiTheme="minorHAnsi" w:cstheme="minorBidi"/>
              <w:noProof/>
              <w:sz w:val="21"/>
            </w:rPr>
          </w:pPr>
          <w:r>
            <w:rPr>
              <w:noProof/>
            </w:rPr>
            <w:t>2.2</w:t>
          </w:r>
          <w:r>
            <w:rPr>
              <w:rFonts w:asciiTheme="minorHAnsi" w:eastAsiaTheme="minorEastAsia" w:hAnsiTheme="minorHAnsi" w:cstheme="minorBidi"/>
              <w:noProof/>
              <w:sz w:val="21"/>
            </w:rPr>
            <w:tab/>
          </w:r>
          <w:r>
            <w:rPr>
              <w:rFonts w:hint="eastAsia"/>
              <w:noProof/>
            </w:rPr>
            <w:t>在线购物</w:t>
          </w:r>
          <w:r>
            <w:rPr>
              <w:noProof/>
            </w:rPr>
            <w:tab/>
          </w:r>
          <w:r w:rsidR="00977E22">
            <w:rPr>
              <w:noProof/>
            </w:rPr>
            <w:fldChar w:fldCharType="begin"/>
          </w:r>
          <w:r>
            <w:rPr>
              <w:noProof/>
            </w:rPr>
            <w:instrText xml:space="preserve"> PAGEREF _Toc530036429 \h </w:instrText>
          </w:r>
          <w:r w:rsidR="00977E22">
            <w:rPr>
              <w:noProof/>
            </w:rPr>
          </w:r>
          <w:r w:rsidR="00977E22">
            <w:rPr>
              <w:noProof/>
            </w:rPr>
            <w:fldChar w:fldCharType="separate"/>
          </w:r>
          <w:r>
            <w:rPr>
              <w:noProof/>
            </w:rPr>
            <w:t>5</w:t>
          </w:r>
          <w:r w:rsidR="00977E22">
            <w:rPr>
              <w:noProof/>
            </w:rPr>
            <w:fldChar w:fldCharType="end"/>
          </w:r>
        </w:p>
        <w:p w:rsidR="00A1232A" w:rsidRDefault="00A1232A" w:rsidP="00A1232A">
          <w:pPr>
            <w:pStyle w:val="31"/>
            <w:tabs>
              <w:tab w:val="left" w:pos="1680"/>
              <w:tab w:val="right" w:leader="dot" w:pos="8302"/>
            </w:tabs>
            <w:ind w:left="960"/>
            <w:rPr>
              <w:rFonts w:asciiTheme="minorHAnsi" w:eastAsiaTheme="minorEastAsia" w:hAnsiTheme="minorHAnsi" w:cstheme="minorBidi"/>
              <w:noProof/>
              <w:sz w:val="21"/>
            </w:rPr>
          </w:pPr>
          <w:r>
            <w:rPr>
              <w:noProof/>
            </w:rPr>
            <w:t>2.2.1</w:t>
          </w:r>
          <w:r>
            <w:rPr>
              <w:rFonts w:asciiTheme="minorHAnsi" w:eastAsiaTheme="minorEastAsia" w:hAnsiTheme="minorHAnsi" w:cstheme="minorBidi"/>
              <w:noProof/>
              <w:sz w:val="21"/>
            </w:rPr>
            <w:tab/>
          </w:r>
          <w:r>
            <w:rPr>
              <w:rFonts w:hint="eastAsia"/>
              <w:noProof/>
            </w:rPr>
            <w:t>在线下单</w:t>
          </w:r>
          <w:r>
            <w:rPr>
              <w:noProof/>
            </w:rPr>
            <w:tab/>
          </w:r>
          <w:r w:rsidR="00977E22">
            <w:rPr>
              <w:noProof/>
            </w:rPr>
            <w:fldChar w:fldCharType="begin"/>
          </w:r>
          <w:r>
            <w:rPr>
              <w:noProof/>
            </w:rPr>
            <w:instrText xml:space="preserve"> PAGEREF _Toc530036430 \h </w:instrText>
          </w:r>
          <w:r w:rsidR="00977E22">
            <w:rPr>
              <w:noProof/>
            </w:rPr>
          </w:r>
          <w:r w:rsidR="00977E22">
            <w:rPr>
              <w:noProof/>
            </w:rPr>
            <w:fldChar w:fldCharType="separate"/>
          </w:r>
          <w:r>
            <w:rPr>
              <w:noProof/>
            </w:rPr>
            <w:t>5</w:t>
          </w:r>
          <w:r w:rsidR="00977E22">
            <w:rPr>
              <w:noProof/>
            </w:rPr>
            <w:fldChar w:fldCharType="end"/>
          </w:r>
        </w:p>
        <w:p w:rsidR="00A1232A" w:rsidRDefault="00A1232A" w:rsidP="00A1232A">
          <w:pPr>
            <w:pStyle w:val="31"/>
            <w:tabs>
              <w:tab w:val="left" w:pos="1680"/>
              <w:tab w:val="right" w:leader="dot" w:pos="8302"/>
            </w:tabs>
            <w:ind w:left="960"/>
            <w:rPr>
              <w:rFonts w:asciiTheme="minorHAnsi" w:eastAsiaTheme="minorEastAsia" w:hAnsiTheme="minorHAnsi" w:cstheme="minorBidi"/>
              <w:noProof/>
              <w:sz w:val="21"/>
            </w:rPr>
          </w:pPr>
          <w:r>
            <w:rPr>
              <w:noProof/>
            </w:rPr>
            <w:t>2.2.2</w:t>
          </w:r>
          <w:r>
            <w:rPr>
              <w:rFonts w:asciiTheme="minorHAnsi" w:eastAsiaTheme="minorEastAsia" w:hAnsiTheme="minorHAnsi" w:cstheme="minorBidi"/>
              <w:noProof/>
              <w:sz w:val="21"/>
            </w:rPr>
            <w:tab/>
          </w:r>
          <w:r>
            <w:rPr>
              <w:rFonts w:hint="eastAsia"/>
              <w:noProof/>
            </w:rPr>
            <w:t>优惠券</w:t>
          </w:r>
          <w:r>
            <w:rPr>
              <w:noProof/>
            </w:rPr>
            <w:tab/>
          </w:r>
          <w:r w:rsidR="00977E22">
            <w:rPr>
              <w:noProof/>
            </w:rPr>
            <w:fldChar w:fldCharType="begin"/>
          </w:r>
          <w:r>
            <w:rPr>
              <w:noProof/>
            </w:rPr>
            <w:instrText xml:space="preserve"> PAGEREF _Toc530036431 \h </w:instrText>
          </w:r>
          <w:r w:rsidR="00977E22">
            <w:rPr>
              <w:noProof/>
            </w:rPr>
          </w:r>
          <w:r w:rsidR="00977E22">
            <w:rPr>
              <w:noProof/>
            </w:rPr>
            <w:fldChar w:fldCharType="separate"/>
          </w:r>
          <w:r>
            <w:rPr>
              <w:noProof/>
            </w:rPr>
            <w:t>5</w:t>
          </w:r>
          <w:r w:rsidR="00977E22">
            <w:rPr>
              <w:noProof/>
            </w:rPr>
            <w:fldChar w:fldCharType="end"/>
          </w:r>
        </w:p>
        <w:p w:rsidR="00A1232A" w:rsidRDefault="00A1232A" w:rsidP="00A1232A">
          <w:pPr>
            <w:pStyle w:val="31"/>
            <w:tabs>
              <w:tab w:val="left" w:pos="1680"/>
              <w:tab w:val="right" w:leader="dot" w:pos="8302"/>
            </w:tabs>
            <w:ind w:left="960"/>
            <w:rPr>
              <w:rFonts w:asciiTheme="minorHAnsi" w:eastAsiaTheme="minorEastAsia" w:hAnsiTheme="minorHAnsi" w:cstheme="minorBidi"/>
              <w:noProof/>
              <w:sz w:val="21"/>
            </w:rPr>
          </w:pPr>
          <w:r>
            <w:rPr>
              <w:noProof/>
            </w:rPr>
            <w:t>2.2.3</w:t>
          </w:r>
          <w:r>
            <w:rPr>
              <w:rFonts w:asciiTheme="minorHAnsi" w:eastAsiaTheme="minorEastAsia" w:hAnsiTheme="minorHAnsi" w:cstheme="minorBidi"/>
              <w:noProof/>
              <w:sz w:val="21"/>
            </w:rPr>
            <w:tab/>
          </w:r>
          <w:r>
            <w:rPr>
              <w:rFonts w:hint="eastAsia"/>
              <w:noProof/>
            </w:rPr>
            <w:t>积分</w:t>
          </w:r>
          <w:r>
            <w:rPr>
              <w:noProof/>
            </w:rPr>
            <w:tab/>
          </w:r>
          <w:r w:rsidR="00977E22">
            <w:rPr>
              <w:noProof/>
            </w:rPr>
            <w:fldChar w:fldCharType="begin"/>
          </w:r>
          <w:r>
            <w:rPr>
              <w:noProof/>
            </w:rPr>
            <w:instrText xml:space="preserve"> PAGEREF _Toc530036432 \h </w:instrText>
          </w:r>
          <w:r w:rsidR="00977E22">
            <w:rPr>
              <w:noProof/>
            </w:rPr>
          </w:r>
          <w:r w:rsidR="00977E22">
            <w:rPr>
              <w:noProof/>
            </w:rPr>
            <w:fldChar w:fldCharType="separate"/>
          </w:r>
          <w:r>
            <w:rPr>
              <w:noProof/>
            </w:rPr>
            <w:t>5</w:t>
          </w:r>
          <w:r w:rsidR="00977E22">
            <w:rPr>
              <w:noProof/>
            </w:rPr>
            <w:fldChar w:fldCharType="end"/>
          </w:r>
        </w:p>
        <w:p w:rsidR="00A1232A" w:rsidRDefault="00A1232A" w:rsidP="00A1232A">
          <w:pPr>
            <w:pStyle w:val="20"/>
            <w:tabs>
              <w:tab w:val="left" w:pos="1260"/>
              <w:tab w:val="right" w:leader="dot" w:pos="8302"/>
            </w:tabs>
            <w:ind w:left="480"/>
            <w:rPr>
              <w:rFonts w:asciiTheme="minorHAnsi" w:eastAsiaTheme="minorEastAsia" w:hAnsiTheme="minorHAnsi" w:cstheme="minorBidi"/>
              <w:noProof/>
              <w:sz w:val="21"/>
            </w:rPr>
          </w:pPr>
          <w:r>
            <w:rPr>
              <w:noProof/>
            </w:rPr>
            <w:t>2.3</w:t>
          </w:r>
          <w:r>
            <w:rPr>
              <w:rFonts w:asciiTheme="minorHAnsi" w:eastAsiaTheme="minorEastAsia" w:hAnsiTheme="minorHAnsi" w:cstheme="minorBidi"/>
              <w:noProof/>
              <w:sz w:val="21"/>
            </w:rPr>
            <w:tab/>
          </w:r>
          <w:r>
            <w:rPr>
              <w:rFonts w:hint="eastAsia"/>
              <w:noProof/>
            </w:rPr>
            <w:t>一卡通</w:t>
          </w:r>
          <w:r>
            <w:rPr>
              <w:noProof/>
            </w:rPr>
            <w:tab/>
          </w:r>
          <w:r w:rsidR="00977E22">
            <w:rPr>
              <w:noProof/>
            </w:rPr>
            <w:fldChar w:fldCharType="begin"/>
          </w:r>
          <w:r>
            <w:rPr>
              <w:noProof/>
            </w:rPr>
            <w:instrText xml:space="preserve"> PAGEREF _Toc530036433 \h </w:instrText>
          </w:r>
          <w:r w:rsidR="00977E22">
            <w:rPr>
              <w:noProof/>
            </w:rPr>
          </w:r>
          <w:r w:rsidR="00977E22">
            <w:rPr>
              <w:noProof/>
            </w:rPr>
            <w:fldChar w:fldCharType="separate"/>
          </w:r>
          <w:r>
            <w:rPr>
              <w:noProof/>
            </w:rPr>
            <w:t>5</w:t>
          </w:r>
          <w:r w:rsidR="00977E22">
            <w:rPr>
              <w:noProof/>
            </w:rPr>
            <w:fldChar w:fldCharType="end"/>
          </w:r>
        </w:p>
        <w:p w:rsidR="00A1232A" w:rsidRDefault="00A1232A" w:rsidP="00A1232A">
          <w:pPr>
            <w:pStyle w:val="31"/>
            <w:tabs>
              <w:tab w:val="left" w:pos="1680"/>
              <w:tab w:val="right" w:leader="dot" w:pos="8302"/>
            </w:tabs>
            <w:ind w:left="960"/>
            <w:rPr>
              <w:rFonts w:asciiTheme="minorHAnsi" w:eastAsiaTheme="minorEastAsia" w:hAnsiTheme="minorHAnsi" w:cstheme="minorBidi"/>
              <w:noProof/>
              <w:sz w:val="21"/>
            </w:rPr>
          </w:pPr>
          <w:r>
            <w:rPr>
              <w:noProof/>
            </w:rPr>
            <w:t>2.3.1</w:t>
          </w:r>
          <w:r>
            <w:rPr>
              <w:rFonts w:asciiTheme="minorHAnsi" w:eastAsiaTheme="minorEastAsia" w:hAnsiTheme="minorHAnsi" w:cstheme="minorBidi"/>
              <w:noProof/>
              <w:sz w:val="21"/>
            </w:rPr>
            <w:tab/>
          </w:r>
          <w:r>
            <w:rPr>
              <w:rFonts w:hint="eastAsia"/>
              <w:noProof/>
            </w:rPr>
            <w:t>业务核心</w:t>
          </w:r>
          <w:r>
            <w:rPr>
              <w:noProof/>
            </w:rPr>
            <w:tab/>
          </w:r>
          <w:r w:rsidR="00977E22">
            <w:rPr>
              <w:noProof/>
            </w:rPr>
            <w:fldChar w:fldCharType="begin"/>
          </w:r>
          <w:r>
            <w:rPr>
              <w:noProof/>
            </w:rPr>
            <w:instrText xml:space="preserve"> PAGEREF _Toc530036434 \h </w:instrText>
          </w:r>
          <w:r w:rsidR="00977E22">
            <w:rPr>
              <w:noProof/>
            </w:rPr>
          </w:r>
          <w:r w:rsidR="00977E22">
            <w:rPr>
              <w:noProof/>
            </w:rPr>
            <w:fldChar w:fldCharType="separate"/>
          </w:r>
          <w:r>
            <w:rPr>
              <w:noProof/>
            </w:rPr>
            <w:t>5</w:t>
          </w:r>
          <w:r w:rsidR="00977E22">
            <w:rPr>
              <w:noProof/>
            </w:rPr>
            <w:fldChar w:fldCharType="end"/>
          </w:r>
        </w:p>
        <w:p w:rsidR="00A1232A" w:rsidRDefault="00A1232A" w:rsidP="00A1232A">
          <w:pPr>
            <w:pStyle w:val="31"/>
            <w:tabs>
              <w:tab w:val="left" w:pos="1680"/>
              <w:tab w:val="right" w:leader="dot" w:pos="8302"/>
            </w:tabs>
            <w:ind w:left="960"/>
            <w:rPr>
              <w:rFonts w:asciiTheme="minorHAnsi" w:eastAsiaTheme="minorEastAsia" w:hAnsiTheme="minorHAnsi" w:cstheme="minorBidi"/>
              <w:noProof/>
              <w:sz w:val="21"/>
            </w:rPr>
          </w:pPr>
          <w:r>
            <w:rPr>
              <w:noProof/>
            </w:rPr>
            <w:t>2.3.2</w:t>
          </w:r>
          <w:r>
            <w:rPr>
              <w:rFonts w:asciiTheme="minorHAnsi" w:eastAsiaTheme="minorEastAsia" w:hAnsiTheme="minorHAnsi" w:cstheme="minorBidi"/>
              <w:noProof/>
              <w:sz w:val="21"/>
            </w:rPr>
            <w:tab/>
          </w:r>
          <w:r>
            <w:rPr>
              <w:rFonts w:hint="eastAsia"/>
              <w:noProof/>
            </w:rPr>
            <w:t>业务流程</w:t>
          </w:r>
          <w:r>
            <w:rPr>
              <w:noProof/>
            </w:rPr>
            <w:tab/>
          </w:r>
          <w:r w:rsidR="00977E22">
            <w:rPr>
              <w:noProof/>
            </w:rPr>
            <w:fldChar w:fldCharType="begin"/>
          </w:r>
          <w:r>
            <w:rPr>
              <w:noProof/>
            </w:rPr>
            <w:instrText xml:space="preserve"> PAGEREF _Toc530036435 \h </w:instrText>
          </w:r>
          <w:r w:rsidR="00977E22">
            <w:rPr>
              <w:noProof/>
            </w:rPr>
          </w:r>
          <w:r w:rsidR="00977E22">
            <w:rPr>
              <w:noProof/>
            </w:rPr>
            <w:fldChar w:fldCharType="separate"/>
          </w:r>
          <w:r>
            <w:rPr>
              <w:noProof/>
            </w:rPr>
            <w:t>6</w:t>
          </w:r>
          <w:r w:rsidR="00977E22">
            <w:rPr>
              <w:noProof/>
            </w:rPr>
            <w:fldChar w:fldCharType="end"/>
          </w:r>
        </w:p>
        <w:p w:rsidR="00A1232A" w:rsidRDefault="00A1232A" w:rsidP="00A1232A">
          <w:pPr>
            <w:pStyle w:val="31"/>
            <w:tabs>
              <w:tab w:val="left" w:pos="1680"/>
              <w:tab w:val="right" w:leader="dot" w:pos="8302"/>
            </w:tabs>
            <w:ind w:left="960"/>
            <w:rPr>
              <w:rFonts w:asciiTheme="minorHAnsi" w:eastAsiaTheme="minorEastAsia" w:hAnsiTheme="minorHAnsi" w:cstheme="minorBidi"/>
              <w:noProof/>
              <w:sz w:val="21"/>
            </w:rPr>
          </w:pPr>
          <w:r>
            <w:rPr>
              <w:noProof/>
            </w:rPr>
            <w:t>2.3.3</w:t>
          </w:r>
          <w:r>
            <w:rPr>
              <w:rFonts w:asciiTheme="minorHAnsi" w:eastAsiaTheme="minorEastAsia" w:hAnsiTheme="minorHAnsi" w:cstheme="minorBidi"/>
              <w:noProof/>
              <w:sz w:val="21"/>
            </w:rPr>
            <w:tab/>
          </w:r>
          <w:r>
            <w:rPr>
              <w:rFonts w:hint="eastAsia"/>
              <w:noProof/>
            </w:rPr>
            <w:t>业务模式</w:t>
          </w:r>
          <w:r>
            <w:rPr>
              <w:noProof/>
            </w:rPr>
            <w:tab/>
          </w:r>
          <w:r w:rsidR="00977E22">
            <w:rPr>
              <w:noProof/>
            </w:rPr>
            <w:fldChar w:fldCharType="begin"/>
          </w:r>
          <w:r>
            <w:rPr>
              <w:noProof/>
            </w:rPr>
            <w:instrText xml:space="preserve"> PAGEREF _Toc530036436 \h </w:instrText>
          </w:r>
          <w:r w:rsidR="00977E22">
            <w:rPr>
              <w:noProof/>
            </w:rPr>
          </w:r>
          <w:r w:rsidR="00977E22">
            <w:rPr>
              <w:noProof/>
            </w:rPr>
            <w:fldChar w:fldCharType="separate"/>
          </w:r>
          <w:r>
            <w:rPr>
              <w:noProof/>
            </w:rPr>
            <w:t>7</w:t>
          </w:r>
          <w:r w:rsidR="00977E22">
            <w:rPr>
              <w:noProof/>
            </w:rPr>
            <w:fldChar w:fldCharType="end"/>
          </w:r>
        </w:p>
        <w:p w:rsidR="00A1232A" w:rsidRDefault="00A1232A" w:rsidP="00A1232A">
          <w:pPr>
            <w:pStyle w:val="31"/>
            <w:tabs>
              <w:tab w:val="left" w:pos="1680"/>
              <w:tab w:val="right" w:leader="dot" w:pos="8302"/>
            </w:tabs>
            <w:ind w:left="960"/>
            <w:rPr>
              <w:rFonts w:asciiTheme="minorHAnsi" w:eastAsiaTheme="minorEastAsia" w:hAnsiTheme="minorHAnsi" w:cstheme="minorBidi"/>
              <w:noProof/>
              <w:sz w:val="21"/>
            </w:rPr>
          </w:pPr>
          <w:r>
            <w:rPr>
              <w:noProof/>
            </w:rPr>
            <w:t>2.3.4</w:t>
          </w:r>
          <w:r>
            <w:rPr>
              <w:rFonts w:asciiTheme="minorHAnsi" w:eastAsiaTheme="minorEastAsia" w:hAnsiTheme="minorHAnsi" w:cstheme="minorBidi"/>
              <w:noProof/>
              <w:sz w:val="21"/>
            </w:rPr>
            <w:tab/>
          </w:r>
          <w:r>
            <w:rPr>
              <w:rFonts w:hint="eastAsia"/>
              <w:noProof/>
            </w:rPr>
            <w:t>功能实现</w:t>
          </w:r>
          <w:r>
            <w:rPr>
              <w:noProof/>
            </w:rPr>
            <w:tab/>
          </w:r>
          <w:r w:rsidR="00977E22">
            <w:rPr>
              <w:noProof/>
            </w:rPr>
            <w:fldChar w:fldCharType="begin"/>
          </w:r>
          <w:r>
            <w:rPr>
              <w:noProof/>
            </w:rPr>
            <w:instrText xml:space="preserve"> PAGEREF _Toc530036437 \h </w:instrText>
          </w:r>
          <w:r w:rsidR="00977E22">
            <w:rPr>
              <w:noProof/>
            </w:rPr>
          </w:r>
          <w:r w:rsidR="00977E22">
            <w:rPr>
              <w:noProof/>
            </w:rPr>
            <w:fldChar w:fldCharType="separate"/>
          </w:r>
          <w:r>
            <w:rPr>
              <w:noProof/>
            </w:rPr>
            <w:t>7</w:t>
          </w:r>
          <w:r w:rsidR="00977E22">
            <w:rPr>
              <w:noProof/>
            </w:rPr>
            <w:fldChar w:fldCharType="end"/>
          </w:r>
        </w:p>
        <w:p w:rsidR="00A1232A" w:rsidRDefault="00A1232A" w:rsidP="00A1232A">
          <w:pPr>
            <w:pStyle w:val="20"/>
            <w:tabs>
              <w:tab w:val="left" w:pos="1260"/>
              <w:tab w:val="right" w:leader="dot" w:pos="8302"/>
            </w:tabs>
            <w:ind w:left="480"/>
            <w:rPr>
              <w:rFonts w:asciiTheme="minorHAnsi" w:eastAsiaTheme="minorEastAsia" w:hAnsiTheme="minorHAnsi" w:cstheme="minorBidi"/>
              <w:noProof/>
              <w:sz w:val="21"/>
            </w:rPr>
          </w:pPr>
          <w:r>
            <w:rPr>
              <w:noProof/>
            </w:rPr>
            <w:t>2.4</w:t>
          </w:r>
          <w:r>
            <w:rPr>
              <w:rFonts w:asciiTheme="minorHAnsi" w:eastAsiaTheme="minorEastAsia" w:hAnsiTheme="minorHAnsi" w:cstheme="minorBidi"/>
              <w:noProof/>
              <w:sz w:val="21"/>
            </w:rPr>
            <w:tab/>
          </w:r>
          <w:r>
            <w:rPr>
              <w:rFonts w:hint="eastAsia"/>
              <w:noProof/>
            </w:rPr>
            <w:t>广告模块</w:t>
          </w:r>
          <w:r>
            <w:rPr>
              <w:noProof/>
            </w:rPr>
            <w:tab/>
          </w:r>
          <w:r w:rsidR="00977E22">
            <w:rPr>
              <w:noProof/>
            </w:rPr>
            <w:fldChar w:fldCharType="begin"/>
          </w:r>
          <w:r>
            <w:rPr>
              <w:noProof/>
            </w:rPr>
            <w:instrText xml:space="preserve"> PAGEREF _Toc530036438 \h </w:instrText>
          </w:r>
          <w:r w:rsidR="00977E22">
            <w:rPr>
              <w:noProof/>
            </w:rPr>
          </w:r>
          <w:r w:rsidR="00977E22">
            <w:rPr>
              <w:noProof/>
            </w:rPr>
            <w:fldChar w:fldCharType="separate"/>
          </w:r>
          <w:r>
            <w:rPr>
              <w:noProof/>
            </w:rPr>
            <w:t>10</w:t>
          </w:r>
          <w:r w:rsidR="00977E22">
            <w:rPr>
              <w:noProof/>
            </w:rPr>
            <w:fldChar w:fldCharType="end"/>
          </w:r>
        </w:p>
        <w:p w:rsidR="00A1232A" w:rsidRDefault="00A1232A" w:rsidP="00A1232A">
          <w:pPr>
            <w:pStyle w:val="20"/>
            <w:tabs>
              <w:tab w:val="left" w:pos="1260"/>
              <w:tab w:val="right" w:leader="dot" w:pos="8302"/>
            </w:tabs>
            <w:ind w:left="480"/>
            <w:rPr>
              <w:rFonts w:asciiTheme="minorHAnsi" w:eastAsiaTheme="minorEastAsia" w:hAnsiTheme="minorHAnsi" w:cstheme="minorBidi"/>
              <w:noProof/>
              <w:sz w:val="21"/>
            </w:rPr>
          </w:pPr>
          <w:r>
            <w:rPr>
              <w:noProof/>
            </w:rPr>
            <w:t>2.5</w:t>
          </w:r>
          <w:r>
            <w:rPr>
              <w:rFonts w:asciiTheme="minorHAnsi" w:eastAsiaTheme="minorEastAsia" w:hAnsiTheme="minorHAnsi" w:cstheme="minorBidi"/>
              <w:noProof/>
              <w:sz w:val="21"/>
            </w:rPr>
            <w:tab/>
          </w:r>
          <w:r>
            <w:rPr>
              <w:rFonts w:hint="eastAsia"/>
              <w:noProof/>
            </w:rPr>
            <w:t>活动</w:t>
          </w:r>
          <w:r>
            <w:rPr>
              <w:noProof/>
            </w:rPr>
            <w:tab/>
          </w:r>
          <w:r w:rsidR="00977E22">
            <w:rPr>
              <w:noProof/>
            </w:rPr>
            <w:fldChar w:fldCharType="begin"/>
          </w:r>
          <w:r>
            <w:rPr>
              <w:noProof/>
            </w:rPr>
            <w:instrText xml:space="preserve"> PAGEREF _Toc530036439 \h </w:instrText>
          </w:r>
          <w:r w:rsidR="00977E22">
            <w:rPr>
              <w:noProof/>
            </w:rPr>
          </w:r>
          <w:r w:rsidR="00977E22">
            <w:rPr>
              <w:noProof/>
            </w:rPr>
            <w:fldChar w:fldCharType="separate"/>
          </w:r>
          <w:r>
            <w:rPr>
              <w:noProof/>
            </w:rPr>
            <w:t>11</w:t>
          </w:r>
          <w:r w:rsidR="00977E22">
            <w:rPr>
              <w:noProof/>
            </w:rPr>
            <w:fldChar w:fldCharType="end"/>
          </w:r>
        </w:p>
        <w:p w:rsidR="00A1232A" w:rsidRDefault="00A1232A" w:rsidP="00A1232A">
          <w:pPr>
            <w:pStyle w:val="20"/>
            <w:tabs>
              <w:tab w:val="left" w:pos="1260"/>
              <w:tab w:val="right" w:leader="dot" w:pos="8302"/>
            </w:tabs>
            <w:ind w:left="480"/>
            <w:rPr>
              <w:rFonts w:asciiTheme="minorHAnsi" w:eastAsiaTheme="minorEastAsia" w:hAnsiTheme="minorHAnsi" w:cstheme="minorBidi"/>
              <w:noProof/>
              <w:sz w:val="21"/>
            </w:rPr>
          </w:pPr>
          <w:r>
            <w:rPr>
              <w:noProof/>
            </w:rPr>
            <w:t>2.6</w:t>
          </w:r>
          <w:r>
            <w:rPr>
              <w:rFonts w:asciiTheme="minorHAnsi" w:eastAsiaTheme="minorEastAsia" w:hAnsiTheme="minorHAnsi" w:cstheme="minorBidi"/>
              <w:noProof/>
              <w:sz w:val="21"/>
            </w:rPr>
            <w:tab/>
          </w:r>
          <w:r>
            <w:rPr>
              <w:rFonts w:hint="eastAsia"/>
              <w:noProof/>
            </w:rPr>
            <w:t>管理后台</w:t>
          </w:r>
          <w:r>
            <w:rPr>
              <w:noProof/>
            </w:rPr>
            <w:tab/>
          </w:r>
          <w:r w:rsidR="00977E22">
            <w:rPr>
              <w:noProof/>
            </w:rPr>
            <w:fldChar w:fldCharType="begin"/>
          </w:r>
          <w:r>
            <w:rPr>
              <w:noProof/>
            </w:rPr>
            <w:instrText xml:space="preserve"> PAGEREF _Toc530036440 \h </w:instrText>
          </w:r>
          <w:r w:rsidR="00977E22">
            <w:rPr>
              <w:noProof/>
            </w:rPr>
          </w:r>
          <w:r w:rsidR="00977E22">
            <w:rPr>
              <w:noProof/>
            </w:rPr>
            <w:fldChar w:fldCharType="separate"/>
          </w:r>
          <w:r>
            <w:rPr>
              <w:noProof/>
            </w:rPr>
            <w:t>11</w:t>
          </w:r>
          <w:r w:rsidR="00977E22">
            <w:rPr>
              <w:noProof/>
            </w:rPr>
            <w:fldChar w:fldCharType="end"/>
          </w:r>
        </w:p>
        <w:p w:rsidR="00A1232A" w:rsidRDefault="00A1232A" w:rsidP="00A1232A">
          <w:pPr>
            <w:pStyle w:val="31"/>
            <w:tabs>
              <w:tab w:val="left" w:pos="1680"/>
              <w:tab w:val="right" w:leader="dot" w:pos="8302"/>
            </w:tabs>
            <w:ind w:left="960"/>
            <w:rPr>
              <w:rFonts w:asciiTheme="minorHAnsi" w:eastAsiaTheme="minorEastAsia" w:hAnsiTheme="minorHAnsi" w:cstheme="minorBidi"/>
              <w:noProof/>
              <w:sz w:val="21"/>
            </w:rPr>
          </w:pPr>
          <w:r>
            <w:rPr>
              <w:noProof/>
            </w:rPr>
            <w:t>2.6.1</w:t>
          </w:r>
          <w:r>
            <w:rPr>
              <w:rFonts w:asciiTheme="minorHAnsi" w:eastAsiaTheme="minorEastAsia" w:hAnsiTheme="minorHAnsi" w:cstheme="minorBidi"/>
              <w:noProof/>
              <w:sz w:val="21"/>
            </w:rPr>
            <w:tab/>
          </w:r>
          <w:r>
            <w:rPr>
              <w:rFonts w:hint="eastAsia"/>
              <w:noProof/>
            </w:rPr>
            <w:t>物业管理员功能</w:t>
          </w:r>
          <w:r>
            <w:rPr>
              <w:noProof/>
            </w:rPr>
            <w:tab/>
          </w:r>
          <w:r w:rsidR="00977E22">
            <w:rPr>
              <w:noProof/>
            </w:rPr>
            <w:fldChar w:fldCharType="begin"/>
          </w:r>
          <w:r>
            <w:rPr>
              <w:noProof/>
            </w:rPr>
            <w:instrText xml:space="preserve"> PAGEREF _Toc530036441 \h </w:instrText>
          </w:r>
          <w:r w:rsidR="00977E22">
            <w:rPr>
              <w:noProof/>
            </w:rPr>
          </w:r>
          <w:r w:rsidR="00977E22">
            <w:rPr>
              <w:noProof/>
            </w:rPr>
            <w:fldChar w:fldCharType="separate"/>
          </w:r>
          <w:r>
            <w:rPr>
              <w:noProof/>
            </w:rPr>
            <w:t>11</w:t>
          </w:r>
          <w:r w:rsidR="00977E22">
            <w:rPr>
              <w:noProof/>
            </w:rPr>
            <w:fldChar w:fldCharType="end"/>
          </w:r>
        </w:p>
        <w:p w:rsidR="00A1232A" w:rsidRDefault="00A1232A" w:rsidP="00A1232A">
          <w:pPr>
            <w:pStyle w:val="31"/>
            <w:tabs>
              <w:tab w:val="left" w:pos="1680"/>
              <w:tab w:val="right" w:leader="dot" w:pos="8302"/>
            </w:tabs>
            <w:ind w:left="960"/>
            <w:rPr>
              <w:rFonts w:asciiTheme="minorHAnsi" w:eastAsiaTheme="minorEastAsia" w:hAnsiTheme="minorHAnsi" w:cstheme="minorBidi"/>
              <w:noProof/>
              <w:sz w:val="21"/>
            </w:rPr>
          </w:pPr>
          <w:r>
            <w:rPr>
              <w:noProof/>
            </w:rPr>
            <w:t>2.6.2</w:t>
          </w:r>
          <w:r>
            <w:rPr>
              <w:rFonts w:asciiTheme="minorHAnsi" w:eastAsiaTheme="minorEastAsia" w:hAnsiTheme="minorHAnsi" w:cstheme="minorBidi"/>
              <w:noProof/>
              <w:sz w:val="21"/>
            </w:rPr>
            <w:tab/>
          </w:r>
          <w:r>
            <w:rPr>
              <w:rFonts w:hint="eastAsia"/>
              <w:noProof/>
            </w:rPr>
            <w:t>商家管理功能</w:t>
          </w:r>
          <w:r>
            <w:rPr>
              <w:noProof/>
            </w:rPr>
            <w:tab/>
          </w:r>
          <w:r w:rsidR="00977E22">
            <w:rPr>
              <w:noProof/>
            </w:rPr>
            <w:fldChar w:fldCharType="begin"/>
          </w:r>
          <w:r>
            <w:rPr>
              <w:noProof/>
            </w:rPr>
            <w:instrText xml:space="preserve"> PAGEREF _Toc530036442 \h </w:instrText>
          </w:r>
          <w:r w:rsidR="00977E22">
            <w:rPr>
              <w:noProof/>
            </w:rPr>
          </w:r>
          <w:r w:rsidR="00977E22">
            <w:rPr>
              <w:noProof/>
            </w:rPr>
            <w:fldChar w:fldCharType="separate"/>
          </w:r>
          <w:r>
            <w:rPr>
              <w:noProof/>
            </w:rPr>
            <w:t>12</w:t>
          </w:r>
          <w:r w:rsidR="00977E22">
            <w:rPr>
              <w:noProof/>
            </w:rPr>
            <w:fldChar w:fldCharType="end"/>
          </w:r>
        </w:p>
        <w:p w:rsidR="00A1232A" w:rsidRDefault="00A1232A" w:rsidP="00A1232A">
          <w:pPr>
            <w:pStyle w:val="20"/>
            <w:tabs>
              <w:tab w:val="left" w:pos="1260"/>
              <w:tab w:val="right" w:leader="dot" w:pos="8302"/>
            </w:tabs>
            <w:ind w:left="480"/>
            <w:rPr>
              <w:rFonts w:asciiTheme="minorHAnsi" w:eastAsiaTheme="minorEastAsia" w:hAnsiTheme="minorHAnsi" w:cstheme="minorBidi"/>
              <w:noProof/>
              <w:sz w:val="21"/>
            </w:rPr>
          </w:pPr>
          <w:r>
            <w:rPr>
              <w:noProof/>
            </w:rPr>
            <w:t>2.7</w:t>
          </w:r>
          <w:r>
            <w:rPr>
              <w:rFonts w:asciiTheme="minorHAnsi" w:eastAsiaTheme="minorEastAsia" w:hAnsiTheme="minorHAnsi" w:cstheme="minorBidi"/>
              <w:noProof/>
              <w:sz w:val="21"/>
            </w:rPr>
            <w:tab/>
          </w:r>
          <w:r>
            <w:rPr>
              <w:noProof/>
            </w:rPr>
            <w:t>APP</w:t>
          </w:r>
          <w:r>
            <w:rPr>
              <w:rFonts w:hint="eastAsia"/>
              <w:noProof/>
            </w:rPr>
            <w:t>界面</w:t>
          </w:r>
          <w:r>
            <w:rPr>
              <w:noProof/>
            </w:rPr>
            <w:tab/>
          </w:r>
          <w:r w:rsidR="00977E22">
            <w:rPr>
              <w:noProof/>
            </w:rPr>
            <w:fldChar w:fldCharType="begin"/>
          </w:r>
          <w:r>
            <w:rPr>
              <w:noProof/>
            </w:rPr>
            <w:instrText xml:space="preserve"> PAGEREF _Toc530036443 \h </w:instrText>
          </w:r>
          <w:r w:rsidR="00977E22">
            <w:rPr>
              <w:noProof/>
            </w:rPr>
          </w:r>
          <w:r w:rsidR="00977E22">
            <w:rPr>
              <w:noProof/>
            </w:rPr>
            <w:fldChar w:fldCharType="separate"/>
          </w:r>
          <w:r>
            <w:rPr>
              <w:noProof/>
            </w:rPr>
            <w:t>12</w:t>
          </w:r>
          <w:r w:rsidR="00977E22">
            <w:rPr>
              <w:noProof/>
            </w:rPr>
            <w:fldChar w:fldCharType="end"/>
          </w:r>
        </w:p>
        <w:p w:rsidR="00A1232A" w:rsidRDefault="00A1232A" w:rsidP="00A1232A">
          <w:pPr>
            <w:pStyle w:val="31"/>
            <w:tabs>
              <w:tab w:val="left" w:pos="1680"/>
              <w:tab w:val="right" w:leader="dot" w:pos="8302"/>
            </w:tabs>
            <w:ind w:left="960"/>
            <w:rPr>
              <w:rFonts w:asciiTheme="minorHAnsi" w:eastAsiaTheme="minorEastAsia" w:hAnsiTheme="minorHAnsi" w:cstheme="minorBidi"/>
              <w:noProof/>
              <w:sz w:val="21"/>
            </w:rPr>
          </w:pPr>
          <w:r>
            <w:rPr>
              <w:noProof/>
            </w:rPr>
            <w:t>2.7.1</w:t>
          </w:r>
          <w:r>
            <w:rPr>
              <w:rFonts w:asciiTheme="minorHAnsi" w:eastAsiaTheme="minorEastAsia" w:hAnsiTheme="minorHAnsi" w:cstheme="minorBidi"/>
              <w:noProof/>
              <w:sz w:val="21"/>
            </w:rPr>
            <w:tab/>
          </w:r>
          <w:r>
            <w:rPr>
              <w:rFonts w:hint="eastAsia"/>
              <w:noProof/>
            </w:rPr>
            <w:t>会员卡列表</w:t>
          </w:r>
          <w:r>
            <w:rPr>
              <w:noProof/>
            </w:rPr>
            <w:tab/>
          </w:r>
          <w:r w:rsidR="00977E22">
            <w:rPr>
              <w:noProof/>
            </w:rPr>
            <w:fldChar w:fldCharType="begin"/>
          </w:r>
          <w:r>
            <w:rPr>
              <w:noProof/>
            </w:rPr>
            <w:instrText xml:space="preserve"> PAGEREF _Toc530036444 \h </w:instrText>
          </w:r>
          <w:r w:rsidR="00977E22">
            <w:rPr>
              <w:noProof/>
            </w:rPr>
          </w:r>
          <w:r w:rsidR="00977E22">
            <w:rPr>
              <w:noProof/>
            </w:rPr>
            <w:fldChar w:fldCharType="separate"/>
          </w:r>
          <w:r>
            <w:rPr>
              <w:noProof/>
            </w:rPr>
            <w:t>12</w:t>
          </w:r>
          <w:r w:rsidR="00977E22">
            <w:rPr>
              <w:noProof/>
            </w:rPr>
            <w:fldChar w:fldCharType="end"/>
          </w:r>
        </w:p>
        <w:p w:rsidR="00A1232A" w:rsidRDefault="00A1232A" w:rsidP="00A1232A">
          <w:pPr>
            <w:pStyle w:val="31"/>
            <w:tabs>
              <w:tab w:val="left" w:pos="1680"/>
              <w:tab w:val="right" w:leader="dot" w:pos="8302"/>
            </w:tabs>
            <w:ind w:left="960"/>
            <w:rPr>
              <w:rFonts w:asciiTheme="minorHAnsi" w:eastAsiaTheme="minorEastAsia" w:hAnsiTheme="minorHAnsi" w:cstheme="minorBidi"/>
              <w:noProof/>
              <w:sz w:val="21"/>
            </w:rPr>
          </w:pPr>
          <w:r>
            <w:rPr>
              <w:noProof/>
            </w:rPr>
            <w:t>2.7.2</w:t>
          </w:r>
          <w:r>
            <w:rPr>
              <w:rFonts w:asciiTheme="minorHAnsi" w:eastAsiaTheme="minorEastAsia" w:hAnsiTheme="minorHAnsi" w:cstheme="minorBidi"/>
              <w:noProof/>
              <w:sz w:val="21"/>
            </w:rPr>
            <w:tab/>
          </w:r>
          <w:r>
            <w:rPr>
              <w:rFonts w:hint="eastAsia"/>
              <w:noProof/>
            </w:rPr>
            <w:t>公告列表</w:t>
          </w:r>
          <w:r>
            <w:rPr>
              <w:noProof/>
            </w:rPr>
            <w:tab/>
          </w:r>
          <w:r w:rsidR="00977E22">
            <w:rPr>
              <w:noProof/>
            </w:rPr>
            <w:fldChar w:fldCharType="begin"/>
          </w:r>
          <w:r>
            <w:rPr>
              <w:noProof/>
            </w:rPr>
            <w:instrText xml:space="preserve"> PAGEREF _Toc530036445 \h </w:instrText>
          </w:r>
          <w:r w:rsidR="00977E22">
            <w:rPr>
              <w:noProof/>
            </w:rPr>
          </w:r>
          <w:r w:rsidR="00977E22">
            <w:rPr>
              <w:noProof/>
            </w:rPr>
            <w:fldChar w:fldCharType="separate"/>
          </w:r>
          <w:r>
            <w:rPr>
              <w:noProof/>
            </w:rPr>
            <w:t>12</w:t>
          </w:r>
          <w:r w:rsidR="00977E22">
            <w:rPr>
              <w:noProof/>
            </w:rPr>
            <w:fldChar w:fldCharType="end"/>
          </w:r>
        </w:p>
        <w:p w:rsidR="00A1232A" w:rsidRDefault="00A1232A" w:rsidP="00A1232A">
          <w:pPr>
            <w:pStyle w:val="31"/>
            <w:tabs>
              <w:tab w:val="left" w:pos="1680"/>
              <w:tab w:val="right" w:leader="dot" w:pos="8302"/>
            </w:tabs>
            <w:ind w:left="960"/>
            <w:rPr>
              <w:rFonts w:asciiTheme="minorHAnsi" w:eastAsiaTheme="minorEastAsia" w:hAnsiTheme="minorHAnsi" w:cstheme="minorBidi"/>
              <w:noProof/>
              <w:sz w:val="21"/>
            </w:rPr>
          </w:pPr>
          <w:r>
            <w:rPr>
              <w:noProof/>
            </w:rPr>
            <w:t>2.7.3</w:t>
          </w:r>
          <w:r>
            <w:rPr>
              <w:rFonts w:asciiTheme="minorHAnsi" w:eastAsiaTheme="minorEastAsia" w:hAnsiTheme="minorHAnsi" w:cstheme="minorBidi"/>
              <w:noProof/>
              <w:sz w:val="21"/>
            </w:rPr>
            <w:tab/>
          </w:r>
          <w:r>
            <w:rPr>
              <w:rFonts w:hint="eastAsia"/>
              <w:noProof/>
            </w:rPr>
            <w:t>优惠列表</w:t>
          </w:r>
          <w:r>
            <w:rPr>
              <w:noProof/>
            </w:rPr>
            <w:tab/>
          </w:r>
          <w:r w:rsidR="00977E22">
            <w:rPr>
              <w:noProof/>
            </w:rPr>
            <w:fldChar w:fldCharType="begin"/>
          </w:r>
          <w:r>
            <w:rPr>
              <w:noProof/>
            </w:rPr>
            <w:instrText xml:space="preserve"> PAGEREF _Toc530036446 \h </w:instrText>
          </w:r>
          <w:r w:rsidR="00977E22">
            <w:rPr>
              <w:noProof/>
            </w:rPr>
          </w:r>
          <w:r w:rsidR="00977E22">
            <w:rPr>
              <w:noProof/>
            </w:rPr>
            <w:fldChar w:fldCharType="separate"/>
          </w:r>
          <w:r>
            <w:rPr>
              <w:noProof/>
            </w:rPr>
            <w:t>13</w:t>
          </w:r>
          <w:r w:rsidR="00977E22">
            <w:rPr>
              <w:noProof/>
            </w:rPr>
            <w:fldChar w:fldCharType="end"/>
          </w:r>
        </w:p>
        <w:p w:rsidR="00A1232A" w:rsidRDefault="00A1232A" w:rsidP="00A1232A">
          <w:pPr>
            <w:pStyle w:val="31"/>
            <w:tabs>
              <w:tab w:val="left" w:pos="1680"/>
              <w:tab w:val="right" w:leader="dot" w:pos="8302"/>
            </w:tabs>
            <w:ind w:left="960"/>
            <w:rPr>
              <w:rFonts w:asciiTheme="minorHAnsi" w:eastAsiaTheme="minorEastAsia" w:hAnsiTheme="minorHAnsi" w:cstheme="minorBidi"/>
              <w:noProof/>
              <w:sz w:val="21"/>
            </w:rPr>
          </w:pPr>
          <w:r>
            <w:rPr>
              <w:noProof/>
            </w:rPr>
            <w:t>2.7.4</w:t>
          </w:r>
          <w:r>
            <w:rPr>
              <w:rFonts w:asciiTheme="minorHAnsi" w:eastAsiaTheme="minorEastAsia" w:hAnsiTheme="minorHAnsi" w:cstheme="minorBidi"/>
              <w:noProof/>
              <w:sz w:val="21"/>
            </w:rPr>
            <w:tab/>
          </w:r>
          <w:r>
            <w:rPr>
              <w:rFonts w:hint="eastAsia"/>
              <w:noProof/>
            </w:rPr>
            <w:t>我的一卡通</w:t>
          </w:r>
          <w:r>
            <w:rPr>
              <w:noProof/>
            </w:rPr>
            <w:tab/>
          </w:r>
          <w:r w:rsidR="00977E22">
            <w:rPr>
              <w:noProof/>
            </w:rPr>
            <w:fldChar w:fldCharType="begin"/>
          </w:r>
          <w:r>
            <w:rPr>
              <w:noProof/>
            </w:rPr>
            <w:instrText xml:space="preserve"> PAGEREF _Toc530036447 \h </w:instrText>
          </w:r>
          <w:r w:rsidR="00977E22">
            <w:rPr>
              <w:noProof/>
            </w:rPr>
          </w:r>
          <w:r w:rsidR="00977E22">
            <w:rPr>
              <w:noProof/>
            </w:rPr>
            <w:fldChar w:fldCharType="separate"/>
          </w:r>
          <w:r>
            <w:rPr>
              <w:noProof/>
            </w:rPr>
            <w:t>13</w:t>
          </w:r>
          <w:r w:rsidR="00977E22">
            <w:rPr>
              <w:noProof/>
            </w:rPr>
            <w:fldChar w:fldCharType="end"/>
          </w:r>
        </w:p>
        <w:p w:rsidR="00A1232A" w:rsidRDefault="00A1232A">
          <w:pPr>
            <w:pStyle w:val="10"/>
            <w:tabs>
              <w:tab w:val="left" w:pos="420"/>
              <w:tab w:val="right" w:leader="dot" w:pos="8302"/>
            </w:tabs>
            <w:rPr>
              <w:rFonts w:asciiTheme="minorHAnsi" w:eastAsiaTheme="minorEastAsia" w:hAnsiTheme="minorHAnsi" w:cstheme="minorBidi"/>
              <w:noProof/>
              <w:sz w:val="21"/>
            </w:rPr>
          </w:pPr>
          <w:r>
            <w:rPr>
              <w:noProof/>
            </w:rPr>
            <w:t>3.</w:t>
          </w:r>
          <w:r>
            <w:rPr>
              <w:rFonts w:asciiTheme="minorHAnsi" w:eastAsiaTheme="minorEastAsia" w:hAnsiTheme="minorHAnsi" w:cstheme="minorBidi"/>
              <w:noProof/>
              <w:sz w:val="21"/>
            </w:rPr>
            <w:tab/>
          </w:r>
          <w:r>
            <w:rPr>
              <w:rFonts w:hint="eastAsia"/>
              <w:noProof/>
            </w:rPr>
            <w:t>预算报价</w:t>
          </w:r>
          <w:r>
            <w:rPr>
              <w:noProof/>
            </w:rPr>
            <w:tab/>
          </w:r>
          <w:r w:rsidR="00977E22">
            <w:rPr>
              <w:noProof/>
            </w:rPr>
            <w:fldChar w:fldCharType="begin"/>
          </w:r>
          <w:r>
            <w:rPr>
              <w:noProof/>
            </w:rPr>
            <w:instrText xml:space="preserve"> PAGEREF _Toc530036448 \h </w:instrText>
          </w:r>
          <w:r w:rsidR="00977E22">
            <w:rPr>
              <w:noProof/>
            </w:rPr>
          </w:r>
          <w:r w:rsidR="00977E22">
            <w:rPr>
              <w:noProof/>
            </w:rPr>
            <w:fldChar w:fldCharType="separate"/>
          </w:r>
          <w:r>
            <w:rPr>
              <w:noProof/>
            </w:rPr>
            <w:t>13</w:t>
          </w:r>
          <w:r w:rsidR="00977E22">
            <w:rPr>
              <w:noProof/>
            </w:rPr>
            <w:fldChar w:fldCharType="end"/>
          </w:r>
        </w:p>
        <w:p w:rsidR="00A1232A" w:rsidRDefault="00A1232A">
          <w:pPr>
            <w:pStyle w:val="10"/>
            <w:tabs>
              <w:tab w:val="right" w:leader="dot" w:pos="8302"/>
            </w:tabs>
            <w:rPr>
              <w:rFonts w:asciiTheme="minorHAnsi" w:eastAsiaTheme="minorEastAsia" w:hAnsiTheme="minorHAnsi" w:cstheme="minorBidi"/>
              <w:noProof/>
              <w:sz w:val="21"/>
            </w:rPr>
          </w:pPr>
          <w:r>
            <w:rPr>
              <w:rFonts w:hint="eastAsia"/>
              <w:noProof/>
            </w:rPr>
            <w:t>附件</w:t>
          </w:r>
          <w:r>
            <w:rPr>
              <w:noProof/>
            </w:rPr>
            <w:t>1</w:t>
          </w:r>
          <w:r>
            <w:rPr>
              <w:rFonts w:hint="eastAsia"/>
              <w:noProof/>
            </w:rPr>
            <w:t>：企业微信作为物业管家的服务功能模块</w:t>
          </w:r>
          <w:r>
            <w:rPr>
              <w:noProof/>
            </w:rPr>
            <w:tab/>
          </w:r>
          <w:r w:rsidR="00977E22">
            <w:rPr>
              <w:noProof/>
            </w:rPr>
            <w:fldChar w:fldCharType="begin"/>
          </w:r>
          <w:r>
            <w:rPr>
              <w:noProof/>
            </w:rPr>
            <w:instrText xml:space="preserve"> PAGEREF _Toc530036449 \h </w:instrText>
          </w:r>
          <w:r w:rsidR="00977E22">
            <w:rPr>
              <w:noProof/>
            </w:rPr>
          </w:r>
          <w:r w:rsidR="00977E22">
            <w:rPr>
              <w:noProof/>
            </w:rPr>
            <w:fldChar w:fldCharType="separate"/>
          </w:r>
          <w:r>
            <w:rPr>
              <w:noProof/>
            </w:rPr>
            <w:t>16</w:t>
          </w:r>
          <w:r w:rsidR="00977E22">
            <w:rPr>
              <w:noProof/>
            </w:rPr>
            <w:fldChar w:fldCharType="end"/>
          </w:r>
        </w:p>
        <w:p w:rsidR="00D46C3A" w:rsidRDefault="00A1232A" w:rsidP="004606BB">
          <w:pPr>
            <w:pStyle w:val="10"/>
            <w:tabs>
              <w:tab w:val="right" w:leader="dot" w:pos="8302"/>
            </w:tabs>
            <w:rPr>
              <w:szCs w:val="36"/>
            </w:rPr>
          </w:pPr>
          <w:r>
            <w:rPr>
              <w:rFonts w:hint="eastAsia"/>
              <w:noProof/>
            </w:rPr>
            <w:t>附件</w:t>
          </w:r>
          <w:r>
            <w:rPr>
              <w:noProof/>
            </w:rPr>
            <w:t>2</w:t>
          </w:r>
          <w:r>
            <w:rPr>
              <w:rFonts w:hint="eastAsia"/>
              <w:noProof/>
            </w:rPr>
            <w:t>：缴费及电子发票功能模块</w:t>
          </w:r>
          <w:r>
            <w:rPr>
              <w:noProof/>
            </w:rPr>
            <w:tab/>
          </w:r>
          <w:r w:rsidR="00977E22">
            <w:rPr>
              <w:noProof/>
            </w:rPr>
            <w:fldChar w:fldCharType="begin"/>
          </w:r>
          <w:r>
            <w:rPr>
              <w:noProof/>
            </w:rPr>
            <w:instrText xml:space="preserve"> PAGEREF _Toc530036450 \h </w:instrText>
          </w:r>
          <w:r w:rsidR="00977E22">
            <w:rPr>
              <w:noProof/>
            </w:rPr>
          </w:r>
          <w:r w:rsidR="00977E22">
            <w:rPr>
              <w:noProof/>
            </w:rPr>
            <w:fldChar w:fldCharType="separate"/>
          </w:r>
          <w:r>
            <w:rPr>
              <w:noProof/>
            </w:rPr>
            <w:t>17</w:t>
          </w:r>
          <w:r w:rsidR="00977E22">
            <w:rPr>
              <w:noProof/>
            </w:rPr>
            <w:fldChar w:fldCharType="end"/>
          </w:r>
          <w:r w:rsidR="00977E22">
            <w:rPr>
              <w:rFonts w:ascii="幼圆" w:eastAsia="幼圆"/>
              <w:sz w:val="36"/>
              <w:szCs w:val="36"/>
            </w:rPr>
            <w:fldChar w:fldCharType="end"/>
          </w:r>
        </w:p>
      </w:sdtContent>
      <w:bookmarkEnd w:id="0" w:displacedByCustomXml="next"/>
    </w:sdt>
    <w:p w:rsidR="008348AB" w:rsidRDefault="00FE3D52" w:rsidP="00287C6E">
      <w:pPr>
        <w:pStyle w:val="1"/>
        <w:pageBreakBefore/>
      </w:pPr>
      <w:bookmarkStart w:id="7" w:name="_Toc530036422"/>
      <w:r>
        <w:rPr>
          <w:rFonts w:hint="eastAsia"/>
        </w:rPr>
        <w:lastRenderedPageBreak/>
        <w:t>前言</w:t>
      </w:r>
      <w:bookmarkEnd w:id="7"/>
    </w:p>
    <w:p w:rsidR="003535D7" w:rsidRDefault="00C3191E" w:rsidP="00DA6717">
      <w:pPr>
        <w:pStyle w:val="2"/>
      </w:pPr>
      <w:bookmarkStart w:id="8" w:name="_Toc530036423"/>
      <w:r>
        <w:rPr>
          <w:rFonts w:hint="eastAsia"/>
        </w:rPr>
        <w:t>目标</w:t>
      </w:r>
      <w:bookmarkEnd w:id="8"/>
    </w:p>
    <w:p w:rsidR="00C3191E" w:rsidRDefault="00C3191E" w:rsidP="00B17BA4">
      <w:pPr>
        <w:pStyle w:val="a4"/>
        <w:numPr>
          <w:ilvl w:val="0"/>
          <w:numId w:val="4"/>
        </w:numPr>
        <w:ind w:firstLineChars="0"/>
      </w:pPr>
      <w:r>
        <w:rPr>
          <w:rFonts w:hint="eastAsia"/>
        </w:rPr>
        <w:t>完善用户体系</w:t>
      </w:r>
    </w:p>
    <w:p w:rsidR="00C3191E" w:rsidRDefault="00C3191E" w:rsidP="00B17BA4">
      <w:pPr>
        <w:pStyle w:val="a4"/>
        <w:numPr>
          <w:ilvl w:val="0"/>
          <w:numId w:val="4"/>
        </w:numPr>
        <w:ind w:firstLineChars="0"/>
      </w:pPr>
      <w:r>
        <w:rPr>
          <w:rFonts w:hint="eastAsia"/>
        </w:rPr>
        <w:t>强化在线购物功能，弱化会员卡</w:t>
      </w:r>
    </w:p>
    <w:p w:rsidR="00C3191E" w:rsidRDefault="00C3191E" w:rsidP="00B17BA4">
      <w:pPr>
        <w:pStyle w:val="a4"/>
        <w:numPr>
          <w:ilvl w:val="0"/>
          <w:numId w:val="4"/>
        </w:numPr>
        <w:ind w:firstLineChars="0"/>
      </w:pPr>
      <w:r>
        <w:rPr>
          <w:rFonts w:hint="eastAsia"/>
        </w:rPr>
        <w:t>集成一卡通功能</w:t>
      </w:r>
    </w:p>
    <w:p w:rsidR="00C3191E" w:rsidRDefault="00C3191E" w:rsidP="00B17BA4">
      <w:pPr>
        <w:pStyle w:val="a4"/>
        <w:numPr>
          <w:ilvl w:val="0"/>
          <w:numId w:val="4"/>
        </w:numPr>
        <w:ind w:firstLineChars="0"/>
      </w:pPr>
      <w:r>
        <w:rPr>
          <w:rFonts w:hint="eastAsia"/>
        </w:rPr>
        <w:t>增强优惠券的发放与营销能力</w:t>
      </w:r>
    </w:p>
    <w:p w:rsidR="00C3191E" w:rsidRDefault="00C3191E" w:rsidP="00B17BA4">
      <w:pPr>
        <w:pStyle w:val="a4"/>
        <w:numPr>
          <w:ilvl w:val="0"/>
          <w:numId w:val="4"/>
        </w:numPr>
        <w:ind w:firstLineChars="0"/>
      </w:pPr>
      <w:r>
        <w:rPr>
          <w:rFonts w:hint="eastAsia"/>
        </w:rPr>
        <w:t>增强广告活动管理能力</w:t>
      </w:r>
    </w:p>
    <w:p w:rsidR="00C3191E" w:rsidRDefault="00C3191E" w:rsidP="00B17BA4">
      <w:pPr>
        <w:pStyle w:val="a4"/>
        <w:numPr>
          <w:ilvl w:val="0"/>
          <w:numId w:val="4"/>
        </w:numPr>
        <w:ind w:firstLineChars="0"/>
      </w:pPr>
      <w:r>
        <w:rPr>
          <w:rFonts w:hint="eastAsia"/>
        </w:rPr>
        <w:t>优化管理后台，集成原有报名公告维修等功能</w:t>
      </w:r>
    </w:p>
    <w:p w:rsidR="00C3191E" w:rsidRPr="00C3191E" w:rsidRDefault="00C3191E" w:rsidP="00B17BA4">
      <w:pPr>
        <w:pStyle w:val="a4"/>
        <w:numPr>
          <w:ilvl w:val="0"/>
          <w:numId w:val="4"/>
        </w:numPr>
        <w:ind w:firstLineChars="0"/>
      </w:pPr>
      <w:r>
        <w:rPr>
          <w:rFonts w:hint="eastAsia"/>
        </w:rPr>
        <w:t>优化</w:t>
      </w:r>
      <w:r>
        <w:rPr>
          <w:rFonts w:hint="eastAsia"/>
        </w:rPr>
        <w:t>APP</w:t>
      </w:r>
      <w:r>
        <w:rPr>
          <w:rFonts w:hint="eastAsia"/>
        </w:rPr>
        <w:t>界面</w:t>
      </w:r>
    </w:p>
    <w:p w:rsidR="00FE3D52" w:rsidRDefault="00FE3D52" w:rsidP="00DA6717">
      <w:pPr>
        <w:pStyle w:val="2"/>
      </w:pPr>
      <w:bookmarkStart w:id="9" w:name="_Toc530036424"/>
      <w:r>
        <w:rPr>
          <w:rFonts w:hint="eastAsia"/>
        </w:rPr>
        <w:t>预期读者</w:t>
      </w:r>
      <w:bookmarkEnd w:id="9"/>
    </w:p>
    <w:p w:rsidR="00FE3D52" w:rsidRPr="00FE3D52" w:rsidRDefault="00FE3D52" w:rsidP="00FE3D52">
      <w:r>
        <w:rPr>
          <w:rFonts w:hint="eastAsia"/>
        </w:rPr>
        <w:tab/>
      </w:r>
      <w:r>
        <w:rPr>
          <w:rFonts w:ascii="宋体" w:hAnsi="宋体" w:hint="eastAsia"/>
        </w:rPr>
        <w:t>测试人员、研发人员、产品</w:t>
      </w:r>
    </w:p>
    <w:p w:rsidR="00430622" w:rsidRDefault="00430622" w:rsidP="003535D7">
      <w:pPr>
        <w:pStyle w:val="1"/>
      </w:pPr>
      <w:bookmarkStart w:id="10" w:name="_Toc530036425"/>
      <w:r>
        <w:rPr>
          <w:rFonts w:hint="eastAsia"/>
        </w:rPr>
        <w:t>系统结构</w:t>
      </w:r>
    </w:p>
    <w:bookmarkEnd w:id="10"/>
    <w:p w:rsidR="00C247B4" w:rsidRDefault="00C247B4" w:rsidP="00C247B4">
      <w:pPr>
        <w:pStyle w:val="1"/>
      </w:pPr>
      <w:r>
        <w:rPr>
          <w:rFonts w:hint="eastAsia"/>
        </w:rPr>
        <w:t>APP原型</w:t>
      </w:r>
    </w:p>
    <w:p w:rsidR="00B27467" w:rsidRPr="00B27467" w:rsidRDefault="00B27467" w:rsidP="00B27467">
      <w:pPr>
        <w:pStyle w:val="2"/>
      </w:pPr>
      <w:r>
        <w:rPr>
          <w:rFonts w:hint="eastAsia"/>
        </w:rPr>
        <w:t>风格</w:t>
      </w:r>
    </w:p>
    <w:p w:rsidR="00B27467" w:rsidRDefault="006B5BAB" w:rsidP="006B5BAB">
      <w:r>
        <w:rPr>
          <w:rFonts w:hint="eastAsia"/>
        </w:rPr>
        <w:tab/>
      </w:r>
      <w:r>
        <w:rPr>
          <w:rFonts w:hint="eastAsia"/>
        </w:rPr>
        <w:t>面风格改为简约，图标</w:t>
      </w:r>
      <w:r w:rsidR="00B27467">
        <w:rPr>
          <w:rFonts w:hint="eastAsia"/>
        </w:rPr>
        <w:t>以</w:t>
      </w:r>
      <w:r>
        <w:rPr>
          <w:rFonts w:hint="eastAsia"/>
        </w:rPr>
        <w:t>黑白线条形式</w:t>
      </w:r>
      <w:r w:rsidR="00B27467">
        <w:rPr>
          <w:rFonts w:hint="eastAsia"/>
        </w:rPr>
        <w:t>为主</w:t>
      </w:r>
      <w:r>
        <w:rPr>
          <w:rFonts w:hint="eastAsia"/>
        </w:rPr>
        <w:t>，仅部分图标为</w:t>
      </w:r>
      <w:r w:rsidR="00B27467">
        <w:rPr>
          <w:rFonts w:hint="eastAsia"/>
        </w:rPr>
        <w:t>淡</w:t>
      </w:r>
      <w:r>
        <w:rPr>
          <w:rFonts w:hint="eastAsia"/>
        </w:rPr>
        <w:t>绿色，</w:t>
      </w:r>
      <w:r w:rsidR="00B27467">
        <w:rPr>
          <w:rFonts w:hint="eastAsia"/>
        </w:rPr>
        <w:t>营造一种淡雅清新的效果。</w:t>
      </w:r>
    </w:p>
    <w:p w:rsidR="00B27467" w:rsidRDefault="00B27467" w:rsidP="006B5BAB">
      <w:r>
        <w:rPr>
          <w:rFonts w:hint="eastAsia"/>
        </w:rPr>
        <w:tab/>
      </w:r>
      <w:r>
        <w:rPr>
          <w:rFonts w:hint="eastAsia"/>
        </w:rPr>
        <w:t>文字采用黑体，深灰色，根据标题级别逐次变淡。字体较目前缩小一号。以下是两种风格的对比图。</w:t>
      </w:r>
    </w:p>
    <w:p w:rsidR="00B27467" w:rsidRDefault="00B27467" w:rsidP="006B5BAB">
      <w:r>
        <w:rPr>
          <w:rFonts w:hint="eastAsia"/>
          <w:noProof/>
        </w:rPr>
        <w:lastRenderedPageBreak/>
        <w:drawing>
          <wp:inline distT="0" distB="0" distL="0" distR="0">
            <wp:extent cx="2233060" cy="3971925"/>
            <wp:effectExtent l="19050" t="19050" r="14840" b="28575"/>
            <wp:docPr id="2" name="图片 1" descr="微信图片_20181126095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1126095547.jpg"/>
                    <pic:cNvPicPr/>
                  </pic:nvPicPr>
                  <pic:blipFill>
                    <a:blip r:embed="rId9"/>
                    <a:stretch>
                      <a:fillRect/>
                    </a:stretch>
                  </pic:blipFill>
                  <pic:spPr>
                    <a:xfrm>
                      <a:off x="0" y="0"/>
                      <a:ext cx="2233214" cy="3972199"/>
                    </a:xfrm>
                    <a:prstGeom prst="rect">
                      <a:avLst/>
                    </a:prstGeom>
                    <a:ln>
                      <a:solidFill>
                        <a:schemeClr val="tx1">
                          <a:lumMod val="50000"/>
                          <a:lumOff val="50000"/>
                        </a:schemeClr>
                      </a:solidFill>
                    </a:ln>
                  </pic:spPr>
                </pic:pic>
              </a:graphicData>
            </a:graphic>
          </wp:inline>
        </w:drawing>
      </w:r>
      <w:r>
        <w:rPr>
          <w:rFonts w:hint="eastAsia"/>
        </w:rPr>
        <w:t xml:space="preserve"> </w:t>
      </w:r>
      <w:r>
        <w:rPr>
          <w:rFonts w:hint="eastAsia"/>
          <w:noProof/>
        </w:rPr>
        <w:drawing>
          <wp:inline distT="0" distB="0" distL="0" distR="0">
            <wp:extent cx="2233060" cy="3971925"/>
            <wp:effectExtent l="19050" t="19050" r="14840" b="28575"/>
            <wp:docPr id="4" name="图片 3" descr="微信图片_20181126095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1126095552.jpg"/>
                    <pic:cNvPicPr/>
                  </pic:nvPicPr>
                  <pic:blipFill>
                    <a:blip r:embed="rId10"/>
                    <a:stretch>
                      <a:fillRect/>
                    </a:stretch>
                  </pic:blipFill>
                  <pic:spPr>
                    <a:xfrm>
                      <a:off x="0" y="0"/>
                      <a:ext cx="2234749" cy="3974929"/>
                    </a:xfrm>
                    <a:prstGeom prst="rect">
                      <a:avLst/>
                    </a:prstGeom>
                    <a:ln>
                      <a:solidFill>
                        <a:schemeClr val="tx1">
                          <a:lumMod val="50000"/>
                          <a:lumOff val="50000"/>
                        </a:schemeClr>
                      </a:solidFill>
                    </a:ln>
                  </pic:spPr>
                </pic:pic>
              </a:graphicData>
            </a:graphic>
          </wp:inline>
        </w:drawing>
      </w:r>
    </w:p>
    <w:p w:rsidR="00AC4637" w:rsidRDefault="004267D1" w:rsidP="00B27467">
      <w:pPr>
        <w:pStyle w:val="2"/>
        <w:rPr>
          <w:rFonts w:hint="eastAsia"/>
        </w:rPr>
      </w:pPr>
      <w:r>
        <w:rPr>
          <w:rFonts w:hint="eastAsia"/>
        </w:rPr>
        <w:t>登录</w:t>
      </w:r>
      <w:r w:rsidR="00AC4637">
        <w:rPr>
          <w:rFonts w:hint="eastAsia"/>
        </w:rPr>
        <w:t>启动</w:t>
      </w:r>
    </w:p>
    <w:p w:rsidR="00AC4637" w:rsidRDefault="00AC4637" w:rsidP="00AC4637">
      <w:pPr>
        <w:rPr>
          <w:rFonts w:hint="eastAsia"/>
        </w:rPr>
      </w:pPr>
      <w:r>
        <w:rPr>
          <w:rFonts w:hint="eastAsia"/>
        </w:rPr>
        <w:tab/>
      </w:r>
      <w:r>
        <w:rPr>
          <w:rFonts w:hint="eastAsia"/>
        </w:rPr>
        <w:t>启动时需展示缓存的启动广告，启动广告停留时间为</w:t>
      </w:r>
      <w:r w:rsidR="00B45D6E">
        <w:rPr>
          <w:rFonts w:hint="eastAsia"/>
        </w:rPr>
        <w:t>N</w:t>
      </w:r>
      <w:r>
        <w:rPr>
          <w:rFonts w:hint="eastAsia"/>
        </w:rPr>
        <w:t>秒。在启动完成后，</w:t>
      </w:r>
      <w:r>
        <w:rPr>
          <w:rFonts w:hint="eastAsia"/>
        </w:rPr>
        <w:t>APP</w:t>
      </w:r>
      <w:r>
        <w:rPr>
          <w:rFonts w:hint="eastAsia"/>
        </w:rPr>
        <w:t>向后台查询最新启动广告，并与本地缓存进行比较，如果发现已更新，则自动下载新广告。</w:t>
      </w:r>
    </w:p>
    <w:p w:rsidR="00906722" w:rsidRDefault="00F73377" w:rsidP="00AC4637">
      <w:pPr>
        <w:rPr>
          <w:rFonts w:hint="eastAsia"/>
        </w:rPr>
      </w:pPr>
      <w:r>
        <w:rPr>
          <w:rFonts w:hint="eastAsia"/>
        </w:rPr>
        <w:tab/>
      </w:r>
      <w:r>
        <w:rPr>
          <w:rFonts w:hint="eastAsia"/>
        </w:rPr>
        <w:t>启动广告必须包含图片。</w:t>
      </w:r>
      <w:r w:rsidR="00B45D6E">
        <w:rPr>
          <w:rFonts w:hint="eastAsia"/>
        </w:rPr>
        <w:t>广告停留时间根据后台返回的广告信息中的扩展信息决定。</w:t>
      </w:r>
    </w:p>
    <w:p w:rsidR="00CA5F93" w:rsidRDefault="00CA5F93" w:rsidP="00AC4637">
      <w:pPr>
        <w:rPr>
          <w:rFonts w:hint="eastAsia"/>
        </w:rPr>
      </w:pPr>
      <w:r>
        <w:rPr>
          <w:rFonts w:hint="eastAsia"/>
        </w:rPr>
        <w:tab/>
      </w:r>
      <w:r>
        <w:rPr>
          <w:rFonts w:hint="eastAsia"/>
        </w:rPr>
        <w:t>登录验证采用双向签名验证方式，签名生成公式如下：</w:t>
      </w:r>
    </w:p>
    <w:p w:rsidR="00CA5F93" w:rsidRPr="00CA5F93" w:rsidRDefault="00CA5F93" w:rsidP="00CA5F93">
      <w:pPr>
        <w:jc w:val="center"/>
        <w:rPr>
          <w:rFonts w:hint="eastAsia"/>
          <w:b/>
          <w:shd w:val="pct15" w:color="auto" w:fill="FFFFFF"/>
        </w:rPr>
      </w:pPr>
      <w:r w:rsidRPr="00CA5F93">
        <w:rPr>
          <w:rFonts w:hint="eastAsia"/>
          <w:b/>
          <w:shd w:val="pct15" w:color="auto" w:fill="FFFFFF"/>
        </w:rPr>
        <w:t>签名</w:t>
      </w:r>
      <w:r w:rsidRPr="00CA5F93">
        <w:rPr>
          <w:rFonts w:hint="eastAsia"/>
          <w:b/>
          <w:shd w:val="pct15" w:color="auto" w:fill="FFFFFF"/>
        </w:rPr>
        <w:t xml:space="preserve"> = Md5</w:t>
      </w:r>
      <w:r w:rsidRPr="00CA5F93">
        <w:rPr>
          <w:rFonts w:hint="eastAsia"/>
          <w:b/>
          <w:shd w:val="pct15" w:color="auto" w:fill="FFFFFF"/>
        </w:rPr>
        <w:t>（手机号</w:t>
      </w:r>
      <w:r w:rsidRPr="00CA5F93">
        <w:rPr>
          <w:rFonts w:hint="eastAsia"/>
          <w:b/>
          <w:shd w:val="pct15" w:color="auto" w:fill="FFFFFF"/>
        </w:rPr>
        <w:t xml:space="preserve"> + </w:t>
      </w:r>
      <w:r w:rsidRPr="00CA5F93">
        <w:rPr>
          <w:rFonts w:hint="eastAsia"/>
          <w:b/>
          <w:shd w:val="pct15" w:color="auto" w:fill="FFFFFF"/>
        </w:rPr>
        <w:t>时间戳</w:t>
      </w:r>
      <w:r w:rsidRPr="00CA5F93">
        <w:rPr>
          <w:rFonts w:hint="eastAsia"/>
          <w:b/>
          <w:shd w:val="pct15" w:color="auto" w:fill="FFFFFF"/>
        </w:rPr>
        <w:t xml:space="preserve"> + </w:t>
      </w:r>
      <w:r w:rsidR="00E85A38">
        <w:rPr>
          <w:rFonts w:hint="eastAsia"/>
          <w:b/>
          <w:shd w:val="pct15" w:color="auto" w:fill="FFFFFF"/>
        </w:rPr>
        <w:t>Md5</w:t>
      </w:r>
      <w:r w:rsidR="00E85A38">
        <w:rPr>
          <w:rFonts w:hint="eastAsia"/>
          <w:b/>
          <w:shd w:val="pct15" w:color="auto" w:fill="FFFFFF"/>
        </w:rPr>
        <w:t>（</w:t>
      </w:r>
      <w:r w:rsidRPr="00CA5F93">
        <w:rPr>
          <w:rFonts w:hint="eastAsia"/>
          <w:b/>
          <w:shd w:val="pct15" w:color="auto" w:fill="FFFFFF"/>
        </w:rPr>
        <w:t>密码</w:t>
      </w:r>
      <w:r w:rsidR="00E85A38">
        <w:rPr>
          <w:rFonts w:hint="eastAsia"/>
          <w:b/>
          <w:shd w:val="pct15" w:color="auto" w:fill="FFFFFF"/>
        </w:rPr>
        <w:t xml:space="preserve"> + </w:t>
      </w:r>
      <w:r w:rsidR="00660FA8">
        <w:rPr>
          <w:rFonts w:hint="eastAsia"/>
          <w:b/>
          <w:shd w:val="pct15" w:color="auto" w:fill="FFFFFF"/>
        </w:rPr>
        <w:t>手机号</w:t>
      </w:r>
      <w:r w:rsidR="00E85A38">
        <w:rPr>
          <w:rFonts w:hint="eastAsia"/>
          <w:b/>
          <w:shd w:val="pct15" w:color="auto" w:fill="FFFFFF"/>
        </w:rPr>
        <w:t>）</w:t>
      </w:r>
      <w:r w:rsidRPr="00CA5F93">
        <w:rPr>
          <w:rFonts w:hint="eastAsia"/>
          <w:b/>
          <w:shd w:val="pct15" w:color="auto" w:fill="FFFFFF"/>
        </w:rPr>
        <w:t>）</w:t>
      </w:r>
    </w:p>
    <w:p w:rsidR="00660FA8" w:rsidRDefault="00CA5F93" w:rsidP="00AC4637">
      <w:pPr>
        <w:rPr>
          <w:rFonts w:hint="eastAsia"/>
        </w:rPr>
      </w:pPr>
      <w:r w:rsidRPr="00CA5F93">
        <w:rPr>
          <w:rFonts w:hint="eastAsia"/>
        </w:rPr>
        <w:tab/>
      </w:r>
      <w:r>
        <w:rPr>
          <w:rFonts w:hint="eastAsia"/>
        </w:rPr>
        <w:t>其中时间戳秒为单位，选择北京时间（东八区）作为本地时间。</w:t>
      </w:r>
    </w:p>
    <w:p w:rsidR="00906722" w:rsidRDefault="00906722" w:rsidP="00AC4637">
      <w:pPr>
        <w:rPr>
          <w:rFonts w:hint="eastAsia"/>
        </w:rPr>
      </w:pPr>
      <w:r>
        <w:rPr>
          <w:rFonts w:hint="eastAsia"/>
        </w:rPr>
        <w:tab/>
      </w:r>
      <w:r>
        <w:rPr>
          <w:rFonts w:hint="eastAsia"/>
        </w:rPr>
        <w:t>登录完成后，客户端缓存用户信息，下次启动时将直接使用缓存信息，无需再次登录。</w:t>
      </w:r>
    </w:p>
    <w:p w:rsidR="00F72EA2" w:rsidRPr="00CA5F93" w:rsidRDefault="00F72EA2" w:rsidP="00AC4637">
      <w:pPr>
        <w:rPr>
          <w:rFonts w:hint="eastAsia"/>
        </w:rPr>
      </w:pPr>
      <w:r>
        <w:rPr>
          <w:rFonts w:hint="eastAsia"/>
        </w:rPr>
        <w:tab/>
        <w:t>APP</w:t>
      </w:r>
      <w:r>
        <w:rPr>
          <w:rFonts w:hint="eastAsia"/>
        </w:rPr>
        <w:t>支持强制更新，当新版本是强制更新时，如果用户选择不更新将退出</w:t>
      </w:r>
      <w:r>
        <w:rPr>
          <w:rFonts w:hint="eastAsia"/>
        </w:rPr>
        <w:t>APP</w:t>
      </w:r>
      <w:r>
        <w:rPr>
          <w:rFonts w:hint="eastAsia"/>
        </w:rPr>
        <w:t>。</w:t>
      </w:r>
    </w:p>
    <w:p w:rsidR="004267D1" w:rsidRDefault="00F45B33" w:rsidP="00AC4637">
      <w:pPr>
        <w:rPr>
          <w:rFonts w:hint="eastAsia"/>
        </w:rPr>
      </w:pPr>
      <w:r>
        <w:rPr>
          <w:noProof/>
        </w:rPr>
        <w:lastRenderedPageBreak/>
        <w:drawing>
          <wp:inline distT="0" distB="0" distL="0" distR="0">
            <wp:extent cx="5278120" cy="8072120"/>
            <wp:effectExtent l="0" t="0" r="0" b="0"/>
            <wp:docPr id="17" name="图片 10" descr="C:\Users\Administrator\Downloads\启动及登录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wnloads\启动及登录 (2).png"/>
                    <pic:cNvPicPr>
                      <a:picLocks noChangeAspect="1" noChangeArrowheads="1"/>
                    </pic:cNvPicPr>
                  </pic:nvPicPr>
                  <pic:blipFill>
                    <a:blip r:embed="rId11"/>
                    <a:srcRect/>
                    <a:stretch>
                      <a:fillRect/>
                    </a:stretch>
                  </pic:blipFill>
                  <pic:spPr bwMode="auto">
                    <a:xfrm>
                      <a:off x="0" y="0"/>
                      <a:ext cx="5278120" cy="8072120"/>
                    </a:xfrm>
                    <a:prstGeom prst="rect">
                      <a:avLst/>
                    </a:prstGeom>
                    <a:noFill/>
                    <a:ln w="9525">
                      <a:noFill/>
                      <a:miter lim="800000"/>
                      <a:headEnd/>
                      <a:tailEnd/>
                    </a:ln>
                  </pic:spPr>
                </pic:pic>
              </a:graphicData>
            </a:graphic>
          </wp:inline>
        </w:drawing>
      </w:r>
    </w:p>
    <w:p w:rsidR="009C6118" w:rsidRDefault="00B27467" w:rsidP="00B27467">
      <w:pPr>
        <w:pStyle w:val="2"/>
      </w:pPr>
      <w:r>
        <w:rPr>
          <w:rFonts w:hint="eastAsia"/>
        </w:rPr>
        <w:t>注册登录</w:t>
      </w:r>
    </w:p>
    <w:p w:rsidR="00042CC8" w:rsidRDefault="00042CC8" w:rsidP="00042CC8">
      <w:pPr>
        <w:pStyle w:val="3"/>
      </w:pPr>
      <w:r>
        <w:rPr>
          <w:rFonts w:hint="eastAsia"/>
        </w:rPr>
        <w:t>注册</w:t>
      </w:r>
    </w:p>
    <w:p w:rsidR="006F5AB7" w:rsidRDefault="006F5AB7" w:rsidP="006F5AB7">
      <w:pPr>
        <w:rPr>
          <w:rFonts w:hint="eastAsia"/>
        </w:rPr>
      </w:pPr>
      <w:r>
        <w:rPr>
          <w:rFonts w:hint="eastAsia"/>
        </w:rPr>
        <w:tab/>
      </w:r>
      <w:r w:rsidR="00906722">
        <w:rPr>
          <w:rFonts w:hint="eastAsia"/>
        </w:rPr>
        <w:t>用户</w:t>
      </w:r>
      <w:r>
        <w:rPr>
          <w:rFonts w:hint="eastAsia"/>
        </w:rPr>
        <w:t>采用手机注册，</w:t>
      </w:r>
      <w:r w:rsidR="00906722">
        <w:rPr>
          <w:rFonts w:hint="eastAsia"/>
        </w:rPr>
        <w:t>并通过短信验证码进行验证。</w:t>
      </w:r>
    </w:p>
    <w:p w:rsidR="00906722" w:rsidRDefault="00906722" w:rsidP="006F5AB7">
      <w:pPr>
        <w:rPr>
          <w:rFonts w:hint="eastAsia"/>
        </w:rPr>
      </w:pPr>
      <w:r>
        <w:rPr>
          <w:rFonts w:hint="eastAsia"/>
        </w:rPr>
        <w:lastRenderedPageBreak/>
        <w:tab/>
      </w:r>
      <w:r>
        <w:rPr>
          <w:rFonts w:hint="eastAsia"/>
        </w:rPr>
        <w:t>短信发送、用户注册等功能支持对接智慧城市应用集成平台的短信微服务和用户微服务。</w:t>
      </w:r>
      <w:r w:rsidR="007373E1">
        <w:rPr>
          <w:rFonts w:hint="eastAsia"/>
        </w:rPr>
        <w:t>（现阶段不支持，但需要留有接口）</w:t>
      </w:r>
    </w:p>
    <w:p w:rsidR="00E85A38" w:rsidRDefault="00E85A38" w:rsidP="006F5AB7">
      <w:pPr>
        <w:rPr>
          <w:rFonts w:hint="eastAsia"/>
        </w:rPr>
      </w:pPr>
      <w:r>
        <w:rPr>
          <w:rFonts w:hint="eastAsia"/>
        </w:rPr>
        <w:tab/>
      </w:r>
      <w:r w:rsidR="008379E0">
        <w:rPr>
          <w:rFonts w:hint="eastAsia"/>
        </w:rPr>
        <w:t>提交注册信息前，密码需要先进行加密，加密方式：</w:t>
      </w:r>
    </w:p>
    <w:p w:rsidR="008379E0" w:rsidRPr="008379E0" w:rsidRDefault="008379E0" w:rsidP="008379E0">
      <w:pPr>
        <w:jc w:val="center"/>
        <w:rPr>
          <w:rFonts w:hint="eastAsia"/>
          <w:b/>
        </w:rPr>
      </w:pPr>
      <w:r w:rsidRPr="008379E0">
        <w:rPr>
          <w:rFonts w:hint="eastAsia"/>
          <w:b/>
          <w:shd w:val="pct15" w:color="auto" w:fill="FFFFFF"/>
        </w:rPr>
        <w:t>加密后密码</w:t>
      </w:r>
      <w:r w:rsidRPr="008379E0">
        <w:rPr>
          <w:rFonts w:hint="eastAsia"/>
          <w:b/>
          <w:shd w:val="pct15" w:color="auto" w:fill="FFFFFF"/>
        </w:rPr>
        <w:t xml:space="preserve"> = Md5</w:t>
      </w:r>
      <w:r w:rsidRPr="008379E0">
        <w:rPr>
          <w:rFonts w:hint="eastAsia"/>
          <w:b/>
          <w:shd w:val="pct15" w:color="auto" w:fill="FFFFFF"/>
        </w:rPr>
        <w:t>（密码</w:t>
      </w:r>
      <w:r w:rsidRPr="008379E0">
        <w:rPr>
          <w:rFonts w:hint="eastAsia"/>
          <w:b/>
          <w:shd w:val="pct15" w:color="auto" w:fill="FFFFFF"/>
        </w:rPr>
        <w:t xml:space="preserve"> + </w:t>
      </w:r>
      <w:r w:rsidRPr="008379E0">
        <w:rPr>
          <w:rFonts w:hint="eastAsia"/>
          <w:b/>
          <w:shd w:val="pct15" w:color="auto" w:fill="FFFFFF"/>
        </w:rPr>
        <w:t>手机号）</w:t>
      </w:r>
    </w:p>
    <w:p w:rsidR="00470FB7" w:rsidRDefault="00470FB7" w:rsidP="006F5AB7">
      <w:pPr>
        <w:rPr>
          <w:rFonts w:hint="eastAsia"/>
        </w:rPr>
      </w:pPr>
      <w:r>
        <w:rPr>
          <w:rFonts w:hint="eastAsia"/>
        </w:rPr>
        <w:tab/>
      </w:r>
      <w:r>
        <w:rPr>
          <w:rFonts w:hint="eastAsia"/>
        </w:rPr>
        <w:t>用户住址等详细信息可以对接目前中燕物业收费系统中的缴费地址。</w:t>
      </w:r>
    </w:p>
    <w:p w:rsidR="004267D1" w:rsidRDefault="00906722" w:rsidP="006F5AB7">
      <w:pPr>
        <w:rPr>
          <w:rFonts w:hint="eastAsia"/>
        </w:rPr>
      </w:pPr>
      <w:r>
        <w:rPr>
          <w:noProof/>
        </w:rPr>
        <w:drawing>
          <wp:inline distT="0" distB="0" distL="0" distR="0">
            <wp:extent cx="5278120" cy="5977574"/>
            <wp:effectExtent l="0" t="0" r="0" b="0"/>
            <wp:docPr id="14" name="图片 5" descr="C:\Users\Administrator\Downloads\注册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注册 (2).png"/>
                    <pic:cNvPicPr>
                      <a:picLocks noChangeAspect="1" noChangeArrowheads="1"/>
                    </pic:cNvPicPr>
                  </pic:nvPicPr>
                  <pic:blipFill>
                    <a:blip r:embed="rId12"/>
                    <a:srcRect/>
                    <a:stretch>
                      <a:fillRect/>
                    </a:stretch>
                  </pic:blipFill>
                  <pic:spPr bwMode="auto">
                    <a:xfrm>
                      <a:off x="0" y="0"/>
                      <a:ext cx="5278120" cy="5977574"/>
                    </a:xfrm>
                    <a:prstGeom prst="rect">
                      <a:avLst/>
                    </a:prstGeom>
                    <a:noFill/>
                    <a:ln w="9525">
                      <a:noFill/>
                      <a:miter lim="800000"/>
                      <a:headEnd/>
                      <a:tailEnd/>
                    </a:ln>
                  </pic:spPr>
                </pic:pic>
              </a:graphicData>
            </a:graphic>
          </wp:inline>
        </w:drawing>
      </w:r>
    </w:p>
    <w:p w:rsidR="00042CC8" w:rsidRDefault="00042CC8" w:rsidP="00042CC8">
      <w:pPr>
        <w:pStyle w:val="3"/>
        <w:rPr>
          <w:rFonts w:hint="eastAsia"/>
        </w:rPr>
      </w:pPr>
      <w:r>
        <w:rPr>
          <w:rFonts w:hint="eastAsia"/>
        </w:rPr>
        <w:t>忘记密码</w:t>
      </w:r>
    </w:p>
    <w:p w:rsidR="00A0058C" w:rsidRPr="00A0058C" w:rsidRDefault="00A0058C" w:rsidP="00A0058C">
      <w:r>
        <w:rPr>
          <w:rFonts w:hint="eastAsia"/>
        </w:rPr>
        <w:tab/>
      </w:r>
      <w:r w:rsidR="00F03473">
        <w:rPr>
          <w:rFonts w:hint="eastAsia"/>
        </w:rPr>
        <w:t>略。</w:t>
      </w:r>
    </w:p>
    <w:p w:rsidR="00B27467" w:rsidRDefault="00B27467" w:rsidP="00B27467">
      <w:pPr>
        <w:pStyle w:val="2"/>
        <w:rPr>
          <w:rFonts w:hint="eastAsia"/>
        </w:rPr>
      </w:pPr>
      <w:r>
        <w:rPr>
          <w:rFonts w:hint="eastAsia"/>
        </w:rPr>
        <w:t>首页</w:t>
      </w:r>
    </w:p>
    <w:p w:rsidR="002A3BCF" w:rsidRPr="002A3BCF" w:rsidRDefault="002A3BCF" w:rsidP="002A3BCF">
      <w:pPr>
        <w:rPr>
          <w:rFonts w:hint="eastAsia"/>
        </w:rPr>
      </w:pPr>
      <w:r>
        <w:rPr>
          <w:rFonts w:hint="eastAsia"/>
        </w:rPr>
        <w:tab/>
      </w:r>
      <w:r>
        <w:rPr>
          <w:rFonts w:hint="eastAsia"/>
        </w:rPr>
        <w:t>登录首页后首先通过缓存直接展示数据，然后分别调用以下接口完成数据的</w:t>
      </w:r>
      <w:r>
        <w:rPr>
          <w:rFonts w:hint="eastAsia"/>
        </w:rPr>
        <w:lastRenderedPageBreak/>
        <w:t>刷新。</w:t>
      </w:r>
    </w:p>
    <w:p w:rsidR="004D6320" w:rsidRDefault="004D6320" w:rsidP="004D6320">
      <w:pPr>
        <w:pStyle w:val="3"/>
        <w:rPr>
          <w:rFonts w:hint="eastAsia"/>
        </w:rPr>
      </w:pPr>
      <w:r>
        <w:rPr>
          <w:rFonts w:hint="eastAsia"/>
        </w:rPr>
        <w:t>轮播广告</w:t>
      </w:r>
    </w:p>
    <w:p w:rsidR="00597FBA" w:rsidRDefault="002A3BCF" w:rsidP="002A3BCF">
      <w:pPr>
        <w:rPr>
          <w:rFonts w:hint="eastAsia"/>
        </w:rPr>
      </w:pPr>
      <w:r>
        <w:rPr>
          <w:rFonts w:hint="eastAsia"/>
        </w:rPr>
        <w:tab/>
      </w:r>
      <w:r>
        <w:rPr>
          <w:rFonts w:hint="eastAsia"/>
        </w:rPr>
        <w:t>调用广告列表接口获取信息，每个广告停留</w:t>
      </w:r>
      <w:r>
        <w:rPr>
          <w:rFonts w:hint="eastAsia"/>
        </w:rPr>
        <w:t>5</w:t>
      </w:r>
      <w:r>
        <w:rPr>
          <w:rFonts w:hint="eastAsia"/>
        </w:rPr>
        <w:t>秒后切换。</w:t>
      </w:r>
    </w:p>
    <w:p w:rsidR="00555CAC" w:rsidRPr="000F76C6" w:rsidRDefault="00555CAC" w:rsidP="002A3BCF">
      <w:pPr>
        <w:rPr>
          <w:rFonts w:hint="eastAsia"/>
        </w:rPr>
      </w:pPr>
      <w:r>
        <w:rPr>
          <w:rFonts w:hint="eastAsia"/>
        </w:rPr>
        <w:tab/>
      </w:r>
      <w:r>
        <w:rPr>
          <w:rFonts w:hint="eastAsia"/>
        </w:rPr>
        <w:t>广告支持</w:t>
      </w:r>
      <w:r w:rsidR="000F76C6">
        <w:rPr>
          <w:rFonts w:hint="eastAsia"/>
        </w:rPr>
        <w:t>以下</w:t>
      </w:r>
      <w:r>
        <w:rPr>
          <w:rFonts w:hint="eastAsia"/>
        </w:rPr>
        <w:t>3</w:t>
      </w:r>
      <w:r>
        <w:rPr>
          <w:rFonts w:hint="eastAsia"/>
        </w:rPr>
        <w:t>种点击跳转方式</w:t>
      </w:r>
      <w:r w:rsidR="000F76C6">
        <w:rPr>
          <w:rFonts w:hint="eastAsia"/>
        </w:rPr>
        <w:t>，被点击时如果不是跳转“内置详情页”，</w:t>
      </w:r>
      <w:r w:rsidR="000F76C6">
        <w:rPr>
          <w:rFonts w:hint="eastAsia"/>
        </w:rPr>
        <w:t>APP</w:t>
      </w:r>
      <w:r w:rsidR="000F76C6">
        <w:rPr>
          <w:rFonts w:hint="eastAsia"/>
        </w:rPr>
        <w:t>需向后台返回用户点击记录。</w:t>
      </w:r>
    </w:p>
    <w:p w:rsidR="00555CAC" w:rsidRDefault="00555CAC" w:rsidP="00555CAC">
      <w:pPr>
        <w:pStyle w:val="4"/>
        <w:rPr>
          <w:rFonts w:hint="eastAsia"/>
        </w:rPr>
      </w:pPr>
      <w:r>
        <w:rPr>
          <w:rFonts w:hint="eastAsia"/>
        </w:rPr>
        <w:t>外部网址</w:t>
      </w:r>
    </w:p>
    <w:p w:rsidR="00CA20B0" w:rsidRDefault="005C40A6" w:rsidP="00CA20B0">
      <w:pPr>
        <w:rPr>
          <w:rFonts w:hint="eastAsia"/>
        </w:rPr>
      </w:pPr>
      <w:r>
        <w:rPr>
          <w:rFonts w:hint="eastAsia"/>
        </w:rPr>
        <w:tab/>
      </w:r>
      <w:r w:rsidR="00CA20B0">
        <w:rPr>
          <w:rFonts w:hint="eastAsia"/>
        </w:rPr>
        <w:t>当</w:t>
      </w:r>
      <w:r w:rsidR="00CA20B0">
        <w:rPr>
          <w:rFonts w:hint="eastAsia"/>
        </w:rPr>
        <w:t>actiontype=0</w:t>
      </w:r>
      <w:r w:rsidR="00CA20B0">
        <w:rPr>
          <w:rFonts w:hint="eastAsia"/>
        </w:rPr>
        <w:t>时，点击打开</w:t>
      </w:r>
      <w:r w:rsidR="00CA20B0" w:rsidRPr="00646F00">
        <w:t>outerurl</w:t>
      </w:r>
      <w:r w:rsidR="00CA20B0">
        <w:rPr>
          <w:rFonts w:hint="eastAsia"/>
        </w:rPr>
        <w:t>保存的外部网页。网址支持参数的动态替换，动态参数通过前后</w:t>
      </w:r>
      <w:r w:rsidR="00CA20B0">
        <w:rPr>
          <w:rFonts w:hint="eastAsia"/>
        </w:rPr>
        <w:t>$</w:t>
      </w:r>
      <w:r w:rsidR="00CA20B0">
        <w:rPr>
          <w:rFonts w:hint="eastAsia"/>
        </w:rPr>
        <w:t>符扩起来，</w:t>
      </w:r>
      <w:r w:rsidR="00CA20B0">
        <w:rPr>
          <w:rFonts w:hint="eastAsia"/>
        </w:rPr>
        <w:t>APP</w:t>
      </w:r>
      <w:r w:rsidR="00CA20B0">
        <w:rPr>
          <w:rFonts w:hint="eastAsia"/>
        </w:rPr>
        <w:t>执行跳转前需先检查并完成参数替换。</w:t>
      </w:r>
      <w:r w:rsidR="00CA20B0">
        <w:rPr>
          <w:rFonts w:hint="eastAsia"/>
        </w:rPr>
        <w:t>outerurl</w:t>
      </w:r>
      <w:r w:rsidR="00CA20B0">
        <w:rPr>
          <w:rFonts w:hint="eastAsia"/>
        </w:rPr>
        <w:t>格式实例：</w:t>
      </w:r>
    </w:p>
    <w:p w:rsidR="00CA20B0" w:rsidRPr="000F5110" w:rsidRDefault="00CA20B0" w:rsidP="00CA20B0">
      <w:pPr>
        <w:rPr>
          <w:rFonts w:hint="eastAsia"/>
          <w:b/>
          <w:shd w:val="pct15" w:color="auto" w:fill="FFFFFF"/>
        </w:rPr>
      </w:pPr>
      <w:r w:rsidRPr="000F5110">
        <w:rPr>
          <w:b/>
          <w:shd w:val="pct15" w:color="auto" w:fill="FFFFFF"/>
        </w:rPr>
        <w:t>http://123.56.179.</w:t>
      </w:r>
      <w:r>
        <w:rPr>
          <w:b/>
          <w:shd w:val="pct15" w:color="auto" w:fill="FFFFFF"/>
        </w:rPr>
        <w:t>180:8081/lx/h5/index-more.html?</w:t>
      </w:r>
      <w:r>
        <w:rPr>
          <w:rFonts w:hint="eastAsia"/>
          <w:b/>
          <w:shd w:val="pct15" w:color="auto" w:fill="FFFFFF"/>
        </w:rPr>
        <w:t>userI</w:t>
      </w:r>
      <w:r w:rsidRPr="000F5110">
        <w:rPr>
          <w:b/>
          <w:shd w:val="pct15" w:color="auto" w:fill="FFFFFF"/>
        </w:rPr>
        <w:t>d=$</w:t>
      </w:r>
      <w:r>
        <w:rPr>
          <w:rFonts w:hint="eastAsia"/>
          <w:b/>
          <w:shd w:val="pct15" w:color="auto" w:fill="FFFFFF"/>
        </w:rPr>
        <w:t>userI</w:t>
      </w:r>
      <w:r w:rsidRPr="000F5110">
        <w:rPr>
          <w:b/>
          <w:shd w:val="pct15" w:color="auto" w:fill="FFFFFF"/>
        </w:rPr>
        <w:t>d$&amp;timestamp=$timestamp$&amp;token=$token$</w:t>
      </w:r>
    </w:p>
    <w:p w:rsidR="00CA20B0" w:rsidRDefault="00CA20B0" w:rsidP="00CA20B0">
      <w:pPr>
        <w:rPr>
          <w:rFonts w:hint="eastAsia"/>
        </w:rPr>
      </w:pPr>
      <w:r>
        <w:rPr>
          <w:rFonts w:hint="eastAsia"/>
        </w:rPr>
        <w:tab/>
      </w:r>
      <w:r>
        <w:rPr>
          <w:rFonts w:hint="eastAsia"/>
        </w:rPr>
        <w:t>目前支持的参数包括：</w:t>
      </w:r>
    </w:p>
    <w:p w:rsidR="00CA20B0" w:rsidRDefault="00CA20B0" w:rsidP="00CA20B0">
      <w:pPr>
        <w:pStyle w:val="a4"/>
        <w:numPr>
          <w:ilvl w:val="0"/>
          <w:numId w:val="25"/>
        </w:numPr>
        <w:ind w:firstLineChars="0"/>
        <w:rPr>
          <w:rFonts w:hint="eastAsia"/>
        </w:rPr>
      </w:pPr>
      <w:r>
        <w:rPr>
          <w:rFonts w:hint="eastAsia"/>
        </w:rPr>
        <w:t>userId</w:t>
      </w:r>
      <w:r>
        <w:rPr>
          <w:rFonts w:hint="eastAsia"/>
        </w:rPr>
        <w:t>：用户</w:t>
      </w:r>
      <w:r>
        <w:rPr>
          <w:rFonts w:hint="eastAsia"/>
        </w:rPr>
        <w:t>id</w:t>
      </w:r>
    </w:p>
    <w:p w:rsidR="00CA20B0" w:rsidRDefault="00CA20B0" w:rsidP="00CA20B0">
      <w:pPr>
        <w:pStyle w:val="a4"/>
        <w:numPr>
          <w:ilvl w:val="0"/>
          <w:numId w:val="25"/>
        </w:numPr>
        <w:ind w:firstLineChars="0"/>
        <w:rPr>
          <w:rFonts w:hint="eastAsia"/>
        </w:rPr>
      </w:pPr>
      <w:r>
        <w:rPr>
          <w:rFonts w:hint="eastAsia"/>
        </w:rPr>
        <w:t>timestamp</w:t>
      </w:r>
      <w:r>
        <w:rPr>
          <w:rFonts w:hint="eastAsia"/>
        </w:rPr>
        <w:t>：时间戳</w:t>
      </w:r>
    </w:p>
    <w:p w:rsidR="00CA20B0" w:rsidRDefault="00CA20B0" w:rsidP="00CA20B0">
      <w:pPr>
        <w:pStyle w:val="a4"/>
        <w:numPr>
          <w:ilvl w:val="0"/>
          <w:numId w:val="25"/>
        </w:numPr>
        <w:ind w:firstLineChars="0"/>
        <w:rPr>
          <w:rFonts w:hint="eastAsia"/>
        </w:rPr>
      </w:pPr>
      <w:r>
        <w:rPr>
          <w:rFonts w:hint="eastAsia"/>
        </w:rPr>
        <w:t>token</w:t>
      </w:r>
      <w:r>
        <w:rPr>
          <w:rFonts w:hint="eastAsia"/>
        </w:rPr>
        <w:t>：签名，签名算法跟登录相同</w:t>
      </w:r>
    </w:p>
    <w:p w:rsidR="00CA20B0" w:rsidRDefault="00CA20B0" w:rsidP="00CA20B0">
      <w:pPr>
        <w:pStyle w:val="a4"/>
        <w:numPr>
          <w:ilvl w:val="0"/>
          <w:numId w:val="25"/>
        </w:numPr>
        <w:ind w:firstLineChars="0"/>
        <w:rPr>
          <w:rFonts w:hint="eastAsia"/>
        </w:rPr>
      </w:pPr>
      <w:r>
        <w:rPr>
          <w:rFonts w:hint="eastAsia"/>
        </w:rPr>
        <w:t>communityId</w:t>
      </w:r>
      <w:r>
        <w:rPr>
          <w:rFonts w:hint="eastAsia"/>
        </w:rPr>
        <w:t>：小区</w:t>
      </w:r>
      <w:r>
        <w:rPr>
          <w:rFonts w:hint="eastAsia"/>
        </w:rPr>
        <w:t>id</w:t>
      </w:r>
    </w:p>
    <w:p w:rsidR="00555CAC" w:rsidRDefault="00555CAC" w:rsidP="00555CAC">
      <w:pPr>
        <w:pStyle w:val="4"/>
        <w:rPr>
          <w:rFonts w:hint="eastAsia"/>
        </w:rPr>
      </w:pPr>
      <w:r>
        <w:rPr>
          <w:rFonts w:hint="eastAsia"/>
        </w:rPr>
        <w:t>原生界面</w:t>
      </w:r>
    </w:p>
    <w:p w:rsidR="00CA20B0" w:rsidRPr="00CA20B0" w:rsidRDefault="00CA20B0" w:rsidP="00CA20B0">
      <w:pPr>
        <w:rPr>
          <w:rFonts w:hint="eastAsia"/>
        </w:rPr>
      </w:pPr>
      <w:r>
        <w:rPr>
          <w:rFonts w:hint="eastAsia"/>
        </w:rPr>
        <w:tab/>
      </w:r>
      <w:r>
        <w:rPr>
          <w:rFonts w:hint="eastAsia"/>
        </w:rPr>
        <w:t>当</w:t>
      </w:r>
      <w:r>
        <w:rPr>
          <w:rFonts w:hint="eastAsia"/>
        </w:rPr>
        <w:t>actiontype=1</w:t>
      </w:r>
      <w:r>
        <w:rPr>
          <w:rFonts w:hint="eastAsia"/>
        </w:rPr>
        <w:t>时，点击进入</w:t>
      </w:r>
      <w:r>
        <w:rPr>
          <w:rFonts w:hint="eastAsia"/>
        </w:rPr>
        <w:t>APP</w:t>
      </w:r>
      <w:r>
        <w:rPr>
          <w:rFonts w:hint="eastAsia"/>
        </w:rPr>
        <w:t>的其它原生页面。安卓和苹果手机分别根据“</w:t>
      </w:r>
      <w:r>
        <w:rPr>
          <w:rFonts w:hint="eastAsia"/>
        </w:rPr>
        <w:t>android</w:t>
      </w:r>
      <w:r>
        <w:rPr>
          <w:rFonts w:hint="eastAsia"/>
        </w:rPr>
        <w:t>”、“</w:t>
      </w:r>
      <w:r>
        <w:rPr>
          <w:rFonts w:hint="eastAsia"/>
        </w:rPr>
        <w:t>ios</w:t>
      </w:r>
      <w:r>
        <w:rPr>
          <w:rFonts w:hint="eastAsia"/>
        </w:rPr>
        <w:t>”字段决定进入什么页面。</w:t>
      </w:r>
    </w:p>
    <w:p w:rsidR="00555CAC" w:rsidRDefault="00555CAC" w:rsidP="00555CAC">
      <w:pPr>
        <w:pStyle w:val="4"/>
        <w:rPr>
          <w:rFonts w:hint="eastAsia"/>
        </w:rPr>
      </w:pPr>
      <w:r>
        <w:rPr>
          <w:rFonts w:hint="eastAsia"/>
        </w:rPr>
        <w:t>内置详情</w:t>
      </w:r>
      <w:r w:rsidR="007B6CE5">
        <w:rPr>
          <w:rFonts w:hint="eastAsia"/>
        </w:rPr>
        <w:t>页</w:t>
      </w:r>
    </w:p>
    <w:p w:rsidR="007B6CE5" w:rsidRPr="007B6CE5" w:rsidRDefault="007B6CE5" w:rsidP="007B6CE5">
      <w:pPr>
        <w:rPr>
          <w:rFonts w:hint="eastAsia"/>
        </w:rPr>
      </w:pPr>
      <w:r>
        <w:rPr>
          <w:rFonts w:hint="eastAsia"/>
        </w:rPr>
        <w:tab/>
      </w:r>
      <w:r>
        <w:rPr>
          <w:rFonts w:hint="eastAsia"/>
        </w:rPr>
        <w:t>内置详情页以默认原生的方式展示广告详情，即广告对象中的</w:t>
      </w:r>
      <w:r>
        <w:rPr>
          <w:rFonts w:hint="eastAsia"/>
        </w:rPr>
        <w:t>content</w:t>
      </w:r>
      <w:r>
        <w:rPr>
          <w:rFonts w:hint="eastAsia"/>
        </w:rPr>
        <w:t>字段。</w:t>
      </w:r>
      <w:r>
        <w:rPr>
          <w:rFonts w:hint="eastAsia"/>
        </w:rPr>
        <w:t>content</w:t>
      </w:r>
      <w:r>
        <w:rPr>
          <w:rFonts w:hint="eastAsia"/>
        </w:rPr>
        <w:t>字段是一段</w:t>
      </w:r>
      <w:r>
        <w:rPr>
          <w:rFonts w:hint="eastAsia"/>
        </w:rPr>
        <w:t>HTML</w:t>
      </w:r>
      <w:r>
        <w:rPr>
          <w:rFonts w:hint="eastAsia"/>
        </w:rPr>
        <w:t>格式的字符串。</w:t>
      </w:r>
    </w:p>
    <w:p w:rsidR="004D6320" w:rsidRDefault="004D6320" w:rsidP="004D6320">
      <w:pPr>
        <w:pStyle w:val="3"/>
        <w:rPr>
          <w:rFonts w:hint="eastAsia"/>
        </w:rPr>
      </w:pPr>
      <w:r>
        <w:rPr>
          <w:rFonts w:hint="eastAsia"/>
        </w:rPr>
        <w:t>活动广告</w:t>
      </w:r>
    </w:p>
    <w:p w:rsidR="002A3BCF" w:rsidRPr="002A3BCF" w:rsidRDefault="002A3BCF" w:rsidP="002A3BCF">
      <w:pPr>
        <w:rPr>
          <w:rFonts w:hint="eastAsia"/>
        </w:rPr>
      </w:pPr>
      <w:r>
        <w:rPr>
          <w:rFonts w:hint="eastAsia"/>
        </w:rPr>
        <w:tab/>
      </w:r>
      <w:r>
        <w:rPr>
          <w:rFonts w:hint="eastAsia"/>
        </w:rPr>
        <w:t>这是单个静态广告，通过最新广告接口获得。</w:t>
      </w:r>
      <w:r w:rsidR="00C86123">
        <w:rPr>
          <w:rFonts w:hint="eastAsia"/>
        </w:rPr>
        <w:t>点击跳转方式与轮播广告相同。</w:t>
      </w:r>
    </w:p>
    <w:p w:rsidR="004D6320" w:rsidRDefault="004D6320" w:rsidP="004D6320">
      <w:pPr>
        <w:pStyle w:val="3"/>
        <w:rPr>
          <w:rFonts w:hint="eastAsia"/>
        </w:rPr>
      </w:pPr>
      <w:r>
        <w:rPr>
          <w:rFonts w:hint="eastAsia"/>
        </w:rPr>
        <w:t>商品列表</w:t>
      </w:r>
    </w:p>
    <w:p w:rsidR="002A3BCF" w:rsidRDefault="002A3BCF" w:rsidP="002A3BCF">
      <w:pPr>
        <w:rPr>
          <w:rFonts w:hint="eastAsia"/>
        </w:rPr>
      </w:pPr>
      <w:r>
        <w:rPr>
          <w:rFonts w:hint="eastAsia"/>
        </w:rPr>
        <w:tab/>
      </w:r>
      <w:r w:rsidR="001C4858">
        <w:rPr>
          <w:rFonts w:hint="eastAsia"/>
        </w:rPr>
        <w:t>调用推荐商品列表获得后台配置的推荐商品，点击后直接调用商品列表页面。</w:t>
      </w:r>
    </w:p>
    <w:p w:rsidR="00A86A5C" w:rsidRDefault="006A2879" w:rsidP="002A3BCF">
      <w:pPr>
        <w:rPr>
          <w:rFonts w:hint="eastAsia"/>
        </w:rPr>
      </w:pPr>
      <w:r>
        <w:rPr>
          <w:rFonts w:hint="eastAsia"/>
        </w:rPr>
        <w:tab/>
      </w:r>
      <w:r w:rsidR="000760A5">
        <w:rPr>
          <w:rFonts w:hint="eastAsia"/>
        </w:rPr>
        <w:t>后端</w:t>
      </w:r>
      <w:r>
        <w:rPr>
          <w:rFonts w:hint="eastAsia"/>
        </w:rPr>
        <w:t>不</w:t>
      </w:r>
      <w:r w:rsidR="000760A5">
        <w:rPr>
          <w:rFonts w:hint="eastAsia"/>
        </w:rPr>
        <w:t>返回</w:t>
      </w:r>
      <w:r>
        <w:rPr>
          <w:rFonts w:hint="eastAsia"/>
        </w:rPr>
        <w:t>被禁用的商家、被禁用的商品信息。</w:t>
      </w:r>
    </w:p>
    <w:p w:rsidR="00933301" w:rsidRDefault="00933301" w:rsidP="00B27467">
      <w:pPr>
        <w:pStyle w:val="2"/>
        <w:rPr>
          <w:rFonts w:hint="eastAsia"/>
        </w:rPr>
      </w:pPr>
      <w:r>
        <w:rPr>
          <w:rFonts w:hint="eastAsia"/>
        </w:rPr>
        <w:t>功能栏</w:t>
      </w:r>
    </w:p>
    <w:p w:rsidR="00CA20B0" w:rsidRDefault="00AF68CA" w:rsidP="00CA20B0">
      <w:pPr>
        <w:rPr>
          <w:rFonts w:hint="eastAsia"/>
        </w:rPr>
      </w:pPr>
      <w:r>
        <w:rPr>
          <w:rFonts w:hint="eastAsia"/>
        </w:rPr>
        <w:lastRenderedPageBreak/>
        <w:tab/>
      </w:r>
      <w:r>
        <w:rPr>
          <w:rFonts w:hint="eastAsia"/>
        </w:rPr>
        <w:t>功能栏</w:t>
      </w:r>
      <w:r w:rsidR="00CA20B0">
        <w:rPr>
          <w:rFonts w:hint="eastAsia"/>
        </w:rPr>
        <w:t>的跳转方式行为与轮播广告类似，但不支持“内置详情页”。</w:t>
      </w:r>
    </w:p>
    <w:p w:rsidR="00FE39E7" w:rsidRDefault="00FE39E7" w:rsidP="00CA20B0">
      <w:pPr>
        <w:rPr>
          <w:rFonts w:hint="eastAsia"/>
        </w:rPr>
      </w:pPr>
      <w:r>
        <w:rPr>
          <w:rFonts w:hint="eastAsia"/>
        </w:rPr>
        <w:tab/>
      </w:r>
      <w:r>
        <w:rPr>
          <w:rFonts w:hint="eastAsia"/>
        </w:rPr>
        <w:t>点击“更多”按钮进入功能栏列表，功能栏列表按类别展示完整的功能按钮。</w:t>
      </w:r>
    </w:p>
    <w:p w:rsidR="00B27467" w:rsidRDefault="00B27467" w:rsidP="00B27467">
      <w:pPr>
        <w:pStyle w:val="2"/>
        <w:rPr>
          <w:rFonts w:hint="eastAsia"/>
        </w:rPr>
      </w:pPr>
      <w:r>
        <w:rPr>
          <w:rFonts w:hint="eastAsia"/>
        </w:rPr>
        <w:t>公告</w:t>
      </w:r>
    </w:p>
    <w:p w:rsidR="005E29DB" w:rsidRDefault="005E29DB" w:rsidP="005E29DB">
      <w:pPr>
        <w:rPr>
          <w:rFonts w:hint="eastAsia"/>
        </w:rPr>
      </w:pPr>
      <w:r>
        <w:rPr>
          <w:rFonts w:hint="eastAsia"/>
        </w:rPr>
        <w:tab/>
      </w:r>
      <w:r>
        <w:rPr>
          <w:rFonts w:hint="eastAsia"/>
        </w:rPr>
        <w:t>在功能栏中提供了独立的公告入口</w:t>
      </w:r>
      <w:r w:rsidR="00BE55A1">
        <w:rPr>
          <w:rFonts w:hint="eastAsia"/>
        </w:rPr>
        <w:t>，</w:t>
      </w:r>
      <w:r>
        <w:rPr>
          <w:rFonts w:hint="eastAsia"/>
        </w:rPr>
        <w:t>点击可进入公告列表</w:t>
      </w:r>
      <w:r w:rsidR="00BE55A1">
        <w:rPr>
          <w:rFonts w:hint="eastAsia"/>
        </w:rPr>
        <w:t>。</w:t>
      </w:r>
    </w:p>
    <w:p w:rsidR="00F00860" w:rsidRDefault="00BE55A1" w:rsidP="005E29DB">
      <w:pPr>
        <w:rPr>
          <w:rFonts w:hint="eastAsia"/>
        </w:rPr>
      </w:pPr>
      <w:r>
        <w:rPr>
          <w:rFonts w:hint="eastAsia"/>
        </w:rPr>
        <w:tab/>
      </w:r>
      <w:r>
        <w:rPr>
          <w:rFonts w:hint="eastAsia"/>
        </w:rPr>
        <w:t>公告列表按时间倒序排列，默认返回</w:t>
      </w:r>
      <w:r>
        <w:rPr>
          <w:rFonts w:hint="eastAsia"/>
        </w:rPr>
        <w:t>20</w:t>
      </w:r>
      <w:r>
        <w:rPr>
          <w:rFonts w:hint="eastAsia"/>
        </w:rPr>
        <w:t>条公告，用户可以通过上拉刷新获得更多公告。点击公告可查看公告详情。</w:t>
      </w:r>
    </w:p>
    <w:p w:rsidR="00E55B44" w:rsidRDefault="00E55B44" w:rsidP="005E29DB">
      <w:pPr>
        <w:rPr>
          <w:rFonts w:hint="eastAsia"/>
        </w:rPr>
      </w:pPr>
      <w:r>
        <w:rPr>
          <w:rFonts w:hint="eastAsia"/>
        </w:rPr>
        <w:tab/>
      </w:r>
      <w:r>
        <w:rPr>
          <w:rFonts w:hint="eastAsia"/>
        </w:rPr>
        <w:t>公告只支持“内置详情页”的点击跳转方式</w:t>
      </w:r>
      <w:r w:rsidR="00EF6089">
        <w:rPr>
          <w:rFonts w:hint="eastAsia"/>
        </w:rPr>
        <w:t>进入公告详情页</w:t>
      </w:r>
      <w:r>
        <w:rPr>
          <w:rFonts w:hint="eastAsia"/>
        </w:rPr>
        <w:t>。</w:t>
      </w:r>
    </w:p>
    <w:p w:rsidR="00EF6089" w:rsidRDefault="00EF6089" w:rsidP="00EF6089">
      <w:pPr>
        <w:pStyle w:val="3"/>
        <w:rPr>
          <w:rFonts w:hint="eastAsia"/>
        </w:rPr>
      </w:pPr>
      <w:r>
        <w:rPr>
          <w:rFonts w:hint="eastAsia"/>
        </w:rPr>
        <w:t>公告详情</w:t>
      </w:r>
    </w:p>
    <w:p w:rsidR="009A3E25" w:rsidRDefault="00EF6089" w:rsidP="00EF6089">
      <w:pPr>
        <w:rPr>
          <w:rFonts w:hint="eastAsia"/>
        </w:rPr>
      </w:pPr>
      <w:r>
        <w:rPr>
          <w:rFonts w:hint="eastAsia"/>
        </w:rPr>
        <w:tab/>
      </w:r>
      <w:r w:rsidR="009A3E25">
        <w:rPr>
          <w:rFonts w:hint="eastAsia"/>
        </w:rPr>
        <w:t>公告详情展示了</w:t>
      </w:r>
      <w:r w:rsidR="009A3E25">
        <w:rPr>
          <w:rFonts w:hint="eastAsia"/>
        </w:rPr>
        <w:t>content</w:t>
      </w:r>
      <w:r w:rsidR="009A3E25">
        <w:rPr>
          <w:rFonts w:hint="eastAsia"/>
        </w:rPr>
        <w:t>字段，如果设置了联系人和联系电话，则在内容下方显示，并且电话支持直接拨打。</w:t>
      </w:r>
    </w:p>
    <w:p w:rsidR="009A3E25" w:rsidRPr="00EF6089" w:rsidRDefault="009A3E25" w:rsidP="009A3E25">
      <w:pPr>
        <w:jc w:val="center"/>
      </w:pPr>
      <w:r>
        <w:rPr>
          <w:noProof/>
        </w:rPr>
        <w:drawing>
          <wp:inline distT="0" distB="0" distL="0" distR="0">
            <wp:extent cx="3581400" cy="4829175"/>
            <wp:effectExtent l="19050" t="19050" r="19050" b="2857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581400" cy="4829175"/>
                    </a:xfrm>
                    <a:prstGeom prst="rect">
                      <a:avLst/>
                    </a:prstGeom>
                    <a:noFill/>
                    <a:ln w="9525">
                      <a:solidFill>
                        <a:schemeClr val="accent1"/>
                      </a:solidFill>
                      <a:miter lim="800000"/>
                      <a:headEnd/>
                      <a:tailEnd/>
                    </a:ln>
                  </pic:spPr>
                </pic:pic>
              </a:graphicData>
            </a:graphic>
          </wp:inline>
        </w:drawing>
      </w:r>
    </w:p>
    <w:p w:rsidR="00B27467" w:rsidRDefault="00B27467" w:rsidP="00B27467">
      <w:pPr>
        <w:pStyle w:val="2"/>
        <w:rPr>
          <w:rFonts w:hint="eastAsia"/>
        </w:rPr>
      </w:pPr>
      <w:r>
        <w:rPr>
          <w:rFonts w:hint="eastAsia"/>
        </w:rPr>
        <w:t>缴费</w:t>
      </w:r>
    </w:p>
    <w:p w:rsidR="00763E2E" w:rsidRPr="00763E2E" w:rsidRDefault="00763E2E" w:rsidP="00763E2E">
      <w:r>
        <w:rPr>
          <w:rFonts w:hint="eastAsia"/>
        </w:rPr>
        <w:tab/>
      </w:r>
      <w:r>
        <w:rPr>
          <w:rFonts w:hint="eastAsia"/>
        </w:rPr>
        <w:t>暂沿用目前的缴费实现方式。</w:t>
      </w:r>
    </w:p>
    <w:p w:rsidR="00B27467" w:rsidRDefault="00B27467" w:rsidP="00B27467">
      <w:pPr>
        <w:pStyle w:val="2"/>
        <w:rPr>
          <w:rFonts w:hint="eastAsia"/>
        </w:rPr>
      </w:pPr>
      <w:r>
        <w:rPr>
          <w:rFonts w:hint="eastAsia"/>
        </w:rPr>
        <w:t>维修</w:t>
      </w:r>
      <w:r w:rsidR="00763E2E">
        <w:rPr>
          <w:rFonts w:hint="eastAsia"/>
        </w:rPr>
        <w:t>投诉</w:t>
      </w:r>
    </w:p>
    <w:p w:rsidR="00763E2E" w:rsidRPr="00763E2E" w:rsidRDefault="00763E2E" w:rsidP="00763E2E">
      <w:r>
        <w:rPr>
          <w:rFonts w:hint="eastAsia"/>
        </w:rPr>
        <w:lastRenderedPageBreak/>
        <w:tab/>
      </w:r>
      <w:r>
        <w:rPr>
          <w:rFonts w:hint="eastAsia"/>
        </w:rPr>
        <w:t>暂沿用目前的维修投诉实现方式。</w:t>
      </w:r>
    </w:p>
    <w:p w:rsidR="00D37254" w:rsidRDefault="006D236C" w:rsidP="00D37254">
      <w:pPr>
        <w:pStyle w:val="2"/>
        <w:rPr>
          <w:rFonts w:hint="eastAsia"/>
        </w:rPr>
      </w:pPr>
      <w:r>
        <w:rPr>
          <w:rFonts w:hint="eastAsia"/>
        </w:rPr>
        <w:t>领券</w:t>
      </w:r>
    </w:p>
    <w:p w:rsidR="006D236C" w:rsidRPr="006D236C" w:rsidRDefault="006D236C" w:rsidP="006D236C">
      <w:pPr>
        <w:rPr>
          <w:rFonts w:hint="eastAsia"/>
        </w:rPr>
      </w:pPr>
      <w:r>
        <w:rPr>
          <w:rFonts w:hint="eastAsia"/>
        </w:rPr>
        <w:tab/>
      </w:r>
      <w:r>
        <w:rPr>
          <w:rFonts w:hint="eastAsia"/>
        </w:rPr>
        <w:t>优惠券是一个营销功能，可以集中展示各种优惠券，用户可直接申请领用。优惠券由商家创建，并由中燕运营人员配置到公共发放区。</w:t>
      </w:r>
    </w:p>
    <w:p w:rsidR="00FE5AE2" w:rsidRDefault="00FE5AE2" w:rsidP="00B27467">
      <w:pPr>
        <w:pStyle w:val="2"/>
        <w:rPr>
          <w:rFonts w:hint="eastAsia"/>
        </w:rPr>
      </w:pPr>
      <w:r>
        <w:rPr>
          <w:rFonts w:hint="eastAsia"/>
        </w:rPr>
        <w:t>购物</w:t>
      </w:r>
    </w:p>
    <w:p w:rsidR="00B27467" w:rsidRDefault="00B27467" w:rsidP="00FE5AE2">
      <w:pPr>
        <w:pStyle w:val="3"/>
        <w:rPr>
          <w:rFonts w:hint="eastAsia"/>
        </w:rPr>
      </w:pPr>
      <w:r>
        <w:rPr>
          <w:rFonts w:hint="eastAsia"/>
        </w:rPr>
        <w:t>商家列表</w:t>
      </w:r>
    </w:p>
    <w:p w:rsidR="00FE5AE2" w:rsidRPr="00FE5AE2" w:rsidRDefault="00FE5AE2" w:rsidP="00FE5AE2">
      <w:pPr>
        <w:pStyle w:val="3"/>
      </w:pPr>
      <w:r>
        <w:rPr>
          <w:rFonts w:hint="eastAsia"/>
        </w:rPr>
        <w:t>购物车</w:t>
      </w:r>
    </w:p>
    <w:p w:rsidR="00BE750B" w:rsidRDefault="00BE750B" w:rsidP="00BE750B">
      <w:pPr>
        <w:pStyle w:val="3"/>
        <w:rPr>
          <w:rFonts w:hint="eastAsia"/>
        </w:rPr>
      </w:pPr>
      <w:r>
        <w:rPr>
          <w:rFonts w:hint="eastAsia"/>
        </w:rPr>
        <w:t>签到积分</w:t>
      </w:r>
    </w:p>
    <w:p w:rsidR="00BE750B" w:rsidRDefault="00BE750B" w:rsidP="00BE750B">
      <w:pPr>
        <w:pStyle w:val="3"/>
        <w:rPr>
          <w:rFonts w:hint="eastAsia"/>
        </w:rPr>
      </w:pPr>
      <w:r>
        <w:rPr>
          <w:rFonts w:hint="eastAsia"/>
        </w:rPr>
        <w:t>优惠券列表</w:t>
      </w:r>
    </w:p>
    <w:p w:rsidR="00BE750B" w:rsidRDefault="00BE750B" w:rsidP="00BE750B">
      <w:pPr>
        <w:pStyle w:val="3"/>
        <w:rPr>
          <w:rFonts w:hint="eastAsia"/>
        </w:rPr>
      </w:pPr>
      <w:r>
        <w:rPr>
          <w:rFonts w:hint="eastAsia"/>
        </w:rPr>
        <w:t>优惠券详情</w:t>
      </w:r>
    </w:p>
    <w:p w:rsidR="00BE750B" w:rsidRPr="00BE750B" w:rsidRDefault="00BE750B" w:rsidP="00BE750B">
      <w:pPr>
        <w:pStyle w:val="3"/>
      </w:pPr>
      <w:r>
        <w:rPr>
          <w:rFonts w:hint="eastAsia"/>
        </w:rPr>
        <w:t>优惠券领用</w:t>
      </w:r>
    </w:p>
    <w:p w:rsidR="00B27467" w:rsidRDefault="005C7B26" w:rsidP="00B27467">
      <w:pPr>
        <w:pStyle w:val="2"/>
        <w:rPr>
          <w:rFonts w:hint="eastAsia"/>
        </w:rPr>
      </w:pPr>
      <w:r>
        <w:rPr>
          <w:rFonts w:hint="eastAsia"/>
        </w:rPr>
        <w:t>扫描二维码</w:t>
      </w:r>
    </w:p>
    <w:p w:rsidR="00767334" w:rsidRDefault="00767334" w:rsidP="00767334">
      <w:pPr>
        <w:rPr>
          <w:rFonts w:hint="eastAsia"/>
        </w:rPr>
      </w:pPr>
      <w:r>
        <w:rPr>
          <w:rFonts w:hint="eastAsia"/>
        </w:rPr>
        <w:tab/>
      </w:r>
      <w:r>
        <w:rPr>
          <w:rFonts w:hint="eastAsia"/>
        </w:rPr>
        <w:t>目前</w:t>
      </w:r>
      <w:r>
        <w:rPr>
          <w:rFonts w:hint="eastAsia"/>
        </w:rPr>
        <w:t>APP</w:t>
      </w:r>
      <w:r>
        <w:rPr>
          <w:rFonts w:hint="eastAsia"/>
        </w:rPr>
        <w:t>支持的二维码有两种</w:t>
      </w:r>
    </w:p>
    <w:p w:rsidR="00767334" w:rsidRDefault="00767334" w:rsidP="00767334">
      <w:pPr>
        <w:pStyle w:val="3"/>
        <w:rPr>
          <w:rFonts w:hint="eastAsia"/>
        </w:rPr>
      </w:pPr>
      <w:r>
        <w:rPr>
          <w:rFonts w:hint="eastAsia"/>
        </w:rPr>
        <w:t>支付二维码</w:t>
      </w:r>
    </w:p>
    <w:p w:rsidR="00767334" w:rsidRPr="00767334" w:rsidRDefault="00767334" w:rsidP="00767334">
      <w:pPr>
        <w:pStyle w:val="3"/>
      </w:pPr>
      <w:r>
        <w:rPr>
          <w:rFonts w:hint="eastAsia"/>
        </w:rPr>
        <w:t>网址二维码</w:t>
      </w:r>
    </w:p>
    <w:p w:rsidR="00685C4D" w:rsidRDefault="00685C4D" w:rsidP="00685C4D">
      <w:pPr>
        <w:pStyle w:val="2"/>
        <w:rPr>
          <w:rFonts w:hint="eastAsia"/>
        </w:rPr>
      </w:pPr>
      <w:r>
        <w:rPr>
          <w:rFonts w:hint="eastAsia"/>
        </w:rPr>
        <w:t>消息</w:t>
      </w:r>
    </w:p>
    <w:p w:rsidR="00B27467" w:rsidRDefault="00B27467" w:rsidP="00B27467">
      <w:pPr>
        <w:pStyle w:val="2"/>
      </w:pPr>
      <w:r>
        <w:rPr>
          <w:rFonts w:hint="eastAsia"/>
        </w:rPr>
        <w:t>我的</w:t>
      </w:r>
    </w:p>
    <w:p w:rsidR="00430622" w:rsidRPr="00430622" w:rsidRDefault="00FD71F9" w:rsidP="00430622">
      <w:pPr>
        <w:pStyle w:val="1"/>
      </w:pPr>
      <w:r>
        <w:rPr>
          <w:rFonts w:hint="eastAsia"/>
        </w:rPr>
        <w:t>管理后台</w:t>
      </w:r>
    </w:p>
    <w:p w:rsidR="00F83C7A" w:rsidRDefault="00F83C7A" w:rsidP="00AD4615">
      <w:pPr>
        <w:pStyle w:val="1"/>
      </w:pPr>
      <w:r>
        <w:rPr>
          <w:rFonts w:hint="eastAsia"/>
        </w:rPr>
        <w:t>卡券微服务</w:t>
      </w:r>
    </w:p>
    <w:p w:rsidR="00A7454D" w:rsidRDefault="00887ECA" w:rsidP="00887ECA">
      <w:pPr>
        <w:pStyle w:val="1"/>
      </w:pPr>
      <w:r>
        <w:rPr>
          <w:rFonts w:hint="eastAsia"/>
        </w:rPr>
        <w:t>接口设计</w:t>
      </w:r>
    </w:p>
    <w:p w:rsidR="00D23B1B" w:rsidRPr="00D23B1B" w:rsidRDefault="00D23B1B" w:rsidP="00D23B1B">
      <w:pPr>
        <w:pStyle w:val="2"/>
      </w:pPr>
      <w:r>
        <w:rPr>
          <w:rFonts w:hint="eastAsia"/>
        </w:rPr>
        <w:t>用户</w:t>
      </w:r>
    </w:p>
    <w:p w:rsidR="00D23B1B" w:rsidRPr="00D23B1B" w:rsidRDefault="00D23B1B" w:rsidP="00D23B1B">
      <w:pPr>
        <w:pStyle w:val="3"/>
      </w:pPr>
      <w:r>
        <w:rPr>
          <w:rFonts w:hint="eastAsia"/>
        </w:rPr>
        <w:t>注册</w:t>
      </w:r>
    </w:p>
    <w:tbl>
      <w:tblPr>
        <w:tblStyle w:val="a8"/>
        <w:tblW w:w="8528" w:type="dxa"/>
        <w:tblLayout w:type="fixed"/>
        <w:tblLook w:val="04A0"/>
      </w:tblPr>
      <w:tblGrid>
        <w:gridCol w:w="1809"/>
        <w:gridCol w:w="4536"/>
        <w:gridCol w:w="2183"/>
      </w:tblGrid>
      <w:tr w:rsidR="00D23B1B" w:rsidTr="00D17A96">
        <w:tc>
          <w:tcPr>
            <w:tcW w:w="1809" w:type="dxa"/>
          </w:tcPr>
          <w:p w:rsidR="00D23B1B" w:rsidRPr="00677344" w:rsidRDefault="00D23B1B" w:rsidP="00D17A96">
            <w:pPr>
              <w:rPr>
                <w:b/>
              </w:rPr>
            </w:pPr>
            <w:r w:rsidRPr="00677344">
              <w:rPr>
                <w:rFonts w:hint="eastAsia"/>
                <w:b/>
              </w:rPr>
              <w:t>请求地址</w:t>
            </w:r>
          </w:p>
        </w:tc>
        <w:tc>
          <w:tcPr>
            <w:tcW w:w="6719" w:type="dxa"/>
            <w:gridSpan w:val="2"/>
          </w:tcPr>
          <w:p w:rsidR="00D23B1B" w:rsidRDefault="00010C77" w:rsidP="00D17A96">
            <w:r>
              <w:rPr>
                <w:rFonts w:hint="eastAsia"/>
              </w:rPr>
              <w:t>/user/register</w:t>
            </w:r>
          </w:p>
        </w:tc>
      </w:tr>
      <w:tr w:rsidR="00D23B1B" w:rsidTr="00D17A96">
        <w:tc>
          <w:tcPr>
            <w:tcW w:w="1809" w:type="dxa"/>
          </w:tcPr>
          <w:p w:rsidR="00D23B1B" w:rsidRPr="00677344" w:rsidRDefault="00D23B1B" w:rsidP="00D17A96">
            <w:pPr>
              <w:rPr>
                <w:b/>
              </w:rPr>
            </w:pPr>
            <w:r>
              <w:rPr>
                <w:rFonts w:hint="eastAsia"/>
                <w:b/>
              </w:rPr>
              <w:t>请求方式</w:t>
            </w:r>
          </w:p>
        </w:tc>
        <w:tc>
          <w:tcPr>
            <w:tcW w:w="6719" w:type="dxa"/>
            <w:gridSpan w:val="2"/>
          </w:tcPr>
          <w:p w:rsidR="00D23B1B" w:rsidRDefault="00010C77" w:rsidP="00D17A96">
            <w:r>
              <w:rPr>
                <w:rFonts w:hint="eastAsia"/>
              </w:rPr>
              <w:t>post</w:t>
            </w:r>
          </w:p>
        </w:tc>
      </w:tr>
      <w:tr w:rsidR="00D23B1B" w:rsidRPr="00314500" w:rsidTr="00D17A96">
        <w:tc>
          <w:tcPr>
            <w:tcW w:w="6345" w:type="dxa"/>
            <w:gridSpan w:val="2"/>
            <w:tcBorders>
              <w:right w:val="single" w:sz="4" w:space="0" w:color="auto"/>
            </w:tcBorders>
            <w:shd w:val="clear" w:color="auto" w:fill="D9D9D9" w:themeFill="background1" w:themeFillShade="D9"/>
          </w:tcPr>
          <w:p w:rsidR="00D23B1B" w:rsidRPr="00314500" w:rsidRDefault="00D23B1B" w:rsidP="00D17A96">
            <w:pPr>
              <w:rPr>
                <w:b/>
              </w:rPr>
            </w:pPr>
            <w:r w:rsidRPr="00314500">
              <w:rPr>
                <w:rFonts w:hint="eastAsia"/>
                <w:b/>
              </w:rPr>
              <w:lastRenderedPageBreak/>
              <w:t>参数</w:t>
            </w:r>
          </w:p>
        </w:tc>
        <w:tc>
          <w:tcPr>
            <w:tcW w:w="2183" w:type="dxa"/>
            <w:tcBorders>
              <w:left w:val="single" w:sz="4" w:space="0" w:color="auto"/>
            </w:tcBorders>
            <w:shd w:val="clear" w:color="auto" w:fill="D9D9D9" w:themeFill="background1" w:themeFillShade="D9"/>
          </w:tcPr>
          <w:p w:rsidR="00D23B1B" w:rsidRPr="00314500" w:rsidRDefault="00D23B1B" w:rsidP="00D17A96">
            <w:pPr>
              <w:rPr>
                <w:b/>
              </w:rPr>
            </w:pPr>
            <w:r>
              <w:rPr>
                <w:rFonts w:hint="eastAsia"/>
                <w:b/>
              </w:rPr>
              <w:t>备注</w:t>
            </w:r>
          </w:p>
        </w:tc>
      </w:tr>
      <w:tr w:rsidR="00D23B1B" w:rsidTr="00D17A96">
        <w:tc>
          <w:tcPr>
            <w:tcW w:w="1809" w:type="dxa"/>
          </w:tcPr>
          <w:p w:rsidR="00D23B1B" w:rsidRDefault="00010C77" w:rsidP="00D17A96">
            <w:r>
              <w:rPr>
                <w:rFonts w:hint="eastAsia"/>
              </w:rPr>
              <w:t>mobile</w:t>
            </w:r>
          </w:p>
        </w:tc>
        <w:tc>
          <w:tcPr>
            <w:tcW w:w="4536" w:type="dxa"/>
            <w:tcBorders>
              <w:right w:val="single" w:sz="4" w:space="0" w:color="auto"/>
            </w:tcBorders>
          </w:tcPr>
          <w:p w:rsidR="00D23B1B" w:rsidRDefault="00010C77" w:rsidP="00D17A96">
            <w:r>
              <w:rPr>
                <w:rFonts w:hint="eastAsia"/>
              </w:rPr>
              <w:t>手机号</w:t>
            </w:r>
          </w:p>
        </w:tc>
        <w:tc>
          <w:tcPr>
            <w:tcW w:w="2183" w:type="dxa"/>
            <w:tcBorders>
              <w:left w:val="single" w:sz="4" w:space="0" w:color="auto"/>
            </w:tcBorders>
          </w:tcPr>
          <w:p w:rsidR="00D23B1B" w:rsidRDefault="00D23B1B" w:rsidP="00D17A96"/>
        </w:tc>
      </w:tr>
      <w:tr w:rsidR="00D23B1B" w:rsidTr="00D17A96">
        <w:tc>
          <w:tcPr>
            <w:tcW w:w="1809" w:type="dxa"/>
          </w:tcPr>
          <w:p w:rsidR="00D23B1B" w:rsidRDefault="00010C77" w:rsidP="00D17A96">
            <w:r>
              <w:rPr>
                <w:rFonts w:hint="eastAsia"/>
              </w:rPr>
              <w:t>nickname</w:t>
            </w:r>
          </w:p>
        </w:tc>
        <w:tc>
          <w:tcPr>
            <w:tcW w:w="4536" w:type="dxa"/>
            <w:tcBorders>
              <w:right w:val="single" w:sz="4" w:space="0" w:color="auto"/>
            </w:tcBorders>
          </w:tcPr>
          <w:p w:rsidR="00D23B1B" w:rsidRDefault="00010C77" w:rsidP="00D17A96">
            <w:r>
              <w:rPr>
                <w:rFonts w:hint="eastAsia"/>
              </w:rPr>
              <w:t>昵称</w:t>
            </w:r>
          </w:p>
        </w:tc>
        <w:tc>
          <w:tcPr>
            <w:tcW w:w="2183" w:type="dxa"/>
            <w:tcBorders>
              <w:left w:val="single" w:sz="4" w:space="0" w:color="auto"/>
            </w:tcBorders>
          </w:tcPr>
          <w:p w:rsidR="00D23B1B" w:rsidRDefault="00D23B1B" w:rsidP="00D17A96"/>
        </w:tc>
      </w:tr>
      <w:tr w:rsidR="00D23B1B" w:rsidTr="00D17A96">
        <w:tc>
          <w:tcPr>
            <w:tcW w:w="1809" w:type="dxa"/>
          </w:tcPr>
          <w:p w:rsidR="00D23B1B" w:rsidRDefault="00010C77" w:rsidP="00D17A96">
            <w:r>
              <w:rPr>
                <w:rFonts w:hint="eastAsia"/>
              </w:rPr>
              <w:t>password</w:t>
            </w:r>
          </w:p>
        </w:tc>
        <w:tc>
          <w:tcPr>
            <w:tcW w:w="4536" w:type="dxa"/>
            <w:tcBorders>
              <w:right w:val="single" w:sz="4" w:space="0" w:color="auto"/>
            </w:tcBorders>
          </w:tcPr>
          <w:p w:rsidR="00D23B1B" w:rsidRDefault="00010C77" w:rsidP="00D17A96">
            <w:r>
              <w:rPr>
                <w:rFonts w:hint="eastAsia"/>
              </w:rPr>
              <w:t>密码</w:t>
            </w:r>
          </w:p>
        </w:tc>
        <w:tc>
          <w:tcPr>
            <w:tcW w:w="2183" w:type="dxa"/>
            <w:tcBorders>
              <w:left w:val="single" w:sz="4" w:space="0" w:color="auto"/>
            </w:tcBorders>
          </w:tcPr>
          <w:p w:rsidR="00D23B1B" w:rsidRDefault="00D23B1B" w:rsidP="00D17A96"/>
        </w:tc>
      </w:tr>
      <w:tr w:rsidR="00D577E3" w:rsidTr="00D17A96">
        <w:tc>
          <w:tcPr>
            <w:tcW w:w="1809" w:type="dxa"/>
          </w:tcPr>
          <w:p w:rsidR="00D577E3" w:rsidRDefault="00D577E3" w:rsidP="00906722">
            <w:pPr>
              <w:rPr>
                <w:rFonts w:hint="eastAsia"/>
              </w:rPr>
            </w:pPr>
            <w:r>
              <w:rPr>
                <w:rFonts w:hint="eastAsia"/>
              </w:rPr>
              <w:t>code</w:t>
            </w:r>
          </w:p>
        </w:tc>
        <w:tc>
          <w:tcPr>
            <w:tcW w:w="4536" w:type="dxa"/>
            <w:tcBorders>
              <w:right w:val="single" w:sz="4" w:space="0" w:color="auto"/>
            </w:tcBorders>
          </w:tcPr>
          <w:p w:rsidR="00D577E3" w:rsidRDefault="00D577E3" w:rsidP="00906722">
            <w:pPr>
              <w:rPr>
                <w:rFonts w:hint="eastAsia"/>
              </w:rPr>
            </w:pPr>
            <w:r>
              <w:rPr>
                <w:rFonts w:hint="eastAsia"/>
              </w:rPr>
              <w:t>短信验证码</w:t>
            </w:r>
          </w:p>
        </w:tc>
        <w:tc>
          <w:tcPr>
            <w:tcW w:w="2183" w:type="dxa"/>
            <w:tcBorders>
              <w:left w:val="single" w:sz="4" w:space="0" w:color="auto"/>
            </w:tcBorders>
          </w:tcPr>
          <w:p w:rsidR="00D577E3" w:rsidRDefault="00D577E3" w:rsidP="00D17A96"/>
        </w:tc>
      </w:tr>
      <w:tr w:rsidR="00D577E3" w:rsidRPr="00314500" w:rsidTr="00D17A96">
        <w:tc>
          <w:tcPr>
            <w:tcW w:w="6345" w:type="dxa"/>
            <w:gridSpan w:val="2"/>
            <w:tcBorders>
              <w:right w:val="single" w:sz="4" w:space="0" w:color="auto"/>
            </w:tcBorders>
            <w:shd w:val="clear" w:color="auto" w:fill="D9D9D9" w:themeFill="background1" w:themeFillShade="D9"/>
          </w:tcPr>
          <w:p w:rsidR="00D577E3" w:rsidRPr="00314500" w:rsidRDefault="00D577E3" w:rsidP="00D17A96">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D577E3" w:rsidRPr="00314500" w:rsidRDefault="00D577E3" w:rsidP="00D17A96">
            <w:pPr>
              <w:rPr>
                <w:b/>
              </w:rPr>
            </w:pPr>
            <w:r>
              <w:rPr>
                <w:rFonts w:hint="eastAsia"/>
                <w:b/>
              </w:rPr>
              <w:t>备注</w:t>
            </w:r>
          </w:p>
        </w:tc>
      </w:tr>
      <w:tr w:rsidR="00D577E3" w:rsidTr="00D17A96">
        <w:trPr>
          <w:trHeight w:val="488"/>
        </w:trPr>
        <w:tc>
          <w:tcPr>
            <w:tcW w:w="1809" w:type="dxa"/>
          </w:tcPr>
          <w:p w:rsidR="00D577E3" w:rsidRDefault="00D577E3" w:rsidP="00D17A96">
            <w:r>
              <w:rPr>
                <w:rFonts w:hint="eastAsia"/>
              </w:rPr>
              <w:t>user</w:t>
            </w:r>
          </w:p>
        </w:tc>
        <w:tc>
          <w:tcPr>
            <w:tcW w:w="4536" w:type="dxa"/>
            <w:tcBorders>
              <w:right w:val="single" w:sz="4" w:space="0" w:color="auto"/>
            </w:tcBorders>
          </w:tcPr>
          <w:p w:rsidR="00D577E3" w:rsidRDefault="00D577E3" w:rsidP="00D17A96">
            <w:r>
              <w:rPr>
                <w:rFonts w:hint="eastAsia"/>
              </w:rPr>
              <w:t>json</w:t>
            </w:r>
            <w:r>
              <w:rPr>
                <w:rFonts w:hint="eastAsia"/>
              </w:rPr>
              <w:t>对象，包含以下字段</w:t>
            </w:r>
          </w:p>
        </w:tc>
        <w:tc>
          <w:tcPr>
            <w:tcW w:w="2183" w:type="dxa"/>
            <w:tcBorders>
              <w:left w:val="single" w:sz="4" w:space="0" w:color="auto"/>
            </w:tcBorders>
          </w:tcPr>
          <w:p w:rsidR="00D577E3" w:rsidRPr="00FC37C5" w:rsidRDefault="00D577E3" w:rsidP="00D17A96"/>
        </w:tc>
      </w:tr>
      <w:tr w:rsidR="00D577E3" w:rsidTr="00D17A96">
        <w:trPr>
          <w:trHeight w:val="488"/>
        </w:trPr>
        <w:tc>
          <w:tcPr>
            <w:tcW w:w="1809" w:type="dxa"/>
          </w:tcPr>
          <w:p w:rsidR="00D577E3" w:rsidRDefault="00D577E3" w:rsidP="00D17A96">
            <w:pPr>
              <w:rPr>
                <w:rFonts w:hint="eastAsia"/>
              </w:rPr>
            </w:pPr>
            <w:r>
              <w:rPr>
                <w:rFonts w:hint="eastAsia"/>
              </w:rPr>
              <w:t>id</w:t>
            </w:r>
          </w:p>
        </w:tc>
        <w:tc>
          <w:tcPr>
            <w:tcW w:w="4536" w:type="dxa"/>
            <w:tcBorders>
              <w:right w:val="single" w:sz="4" w:space="0" w:color="auto"/>
            </w:tcBorders>
          </w:tcPr>
          <w:p w:rsidR="00D577E3" w:rsidRDefault="00D577E3" w:rsidP="00D17A96">
            <w:pPr>
              <w:rPr>
                <w:rFonts w:hint="eastAsia"/>
              </w:rPr>
            </w:pPr>
            <w:r>
              <w:rPr>
                <w:rFonts w:hint="eastAsia"/>
              </w:rPr>
              <w:t>星生活用户内部</w:t>
            </w:r>
            <w:r>
              <w:rPr>
                <w:rFonts w:hint="eastAsia"/>
              </w:rPr>
              <w:t>id</w:t>
            </w:r>
          </w:p>
        </w:tc>
        <w:tc>
          <w:tcPr>
            <w:tcW w:w="2183" w:type="dxa"/>
            <w:tcBorders>
              <w:left w:val="single" w:sz="4" w:space="0" w:color="auto"/>
            </w:tcBorders>
          </w:tcPr>
          <w:p w:rsidR="00D577E3" w:rsidRPr="00FC37C5" w:rsidRDefault="00D577E3" w:rsidP="00D17A96"/>
        </w:tc>
      </w:tr>
      <w:tr w:rsidR="00D577E3" w:rsidTr="00D17A96">
        <w:trPr>
          <w:trHeight w:val="488"/>
        </w:trPr>
        <w:tc>
          <w:tcPr>
            <w:tcW w:w="1809" w:type="dxa"/>
          </w:tcPr>
          <w:p w:rsidR="00D577E3" w:rsidRDefault="00D577E3" w:rsidP="00906722">
            <w:r>
              <w:rPr>
                <w:rFonts w:hint="eastAsia"/>
              </w:rPr>
              <w:t>mobile</w:t>
            </w:r>
          </w:p>
        </w:tc>
        <w:tc>
          <w:tcPr>
            <w:tcW w:w="4536" w:type="dxa"/>
            <w:tcBorders>
              <w:right w:val="single" w:sz="4" w:space="0" w:color="auto"/>
            </w:tcBorders>
          </w:tcPr>
          <w:p w:rsidR="00D577E3" w:rsidRDefault="00D577E3" w:rsidP="00906722">
            <w:r>
              <w:rPr>
                <w:rFonts w:hint="eastAsia"/>
              </w:rPr>
              <w:t>手机号</w:t>
            </w:r>
          </w:p>
        </w:tc>
        <w:tc>
          <w:tcPr>
            <w:tcW w:w="2183" w:type="dxa"/>
            <w:tcBorders>
              <w:left w:val="single" w:sz="4" w:space="0" w:color="auto"/>
            </w:tcBorders>
          </w:tcPr>
          <w:p w:rsidR="00D577E3" w:rsidRPr="00FC37C5" w:rsidRDefault="00D577E3" w:rsidP="00D17A96"/>
        </w:tc>
      </w:tr>
      <w:tr w:rsidR="00D577E3" w:rsidTr="00D17A96">
        <w:trPr>
          <w:trHeight w:val="488"/>
        </w:trPr>
        <w:tc>
          <w:tcPr>
            <w:tcW w:w="1809" w:type="dxa"/>
          </w:tcPr>
          <w:p w:rsidR="00D577E3" w:rsidRDefault="00D577E3" w:rsidP="00906722">
            <w:r>
              <w:rPr>
                <w:rFonts w:hint="eastAsia"/>
              </w:rPr>
              <w:t>nickname</w:t>
            </w:r>
          </w:p>
        </w:tc>
        <w:tc>
          <w:tcPr>
            <w:tcW w:w="4536" w:type="dxa"/>
            <w:tcBorders>
              <w:right w:val="single" w:sz="4" w:space="0" w:color="auto"/>
            </w:tcBorders>
          </w:tcPr>
          <w:p w:rsidR="00D577E3" w:rsidRDefault="00D577E3" w:rsidP="00906722">
            <w:r>
              <w:rPr>
                <w:rFonts w:hint="eastAsia"/>
              </w:rPr>
              <w:t>昵称</w:t>
            </w:r>
          </w:p>
        </w:tc>
        <w:tc>
          <w:tcPr>
            <w:tcW w:w="2183" w:type="dxa"/>
            <w:tcBorders>
              <w:left w:val="single" w:sz="4" w:space="0" w:color="auto"/>
            </w:tcBorders>
          </w:tcPr>
          <w:p w:rsidR="00D577E3" w:rsidRPr="00FC37C5" w:rsidRDefault="00D577E3" w:rsidP="00D17A96"/>
        </w:tc>
      </w:tr>
    </w:tbl>
    <w:p w:rsidR="00D23B1B" w:rsidRDefault="00D23B1B" w:rsidP="00D23B1B">
      <w:pPr>
        <w:pStyle w:val="3"/>
        <w:rPr>
          <w:rFonts w:hint="eastAsia"/>
        </w:rPr>
      </w:pPr>
      <w:r>
        <w:rPr>
          <w:rFonts w:hint="eastAsia"/>
        </w:rPr>
        <w:t>登录</w:t>
      </w:r>
    </w:p>
    <w:tbl>
      <w:tblPr>
        <w:tblStyle w:val="a8"/>
        <w:tblW w:w="8528" w:type="dxa"/>
        <w:tblLayout w:type="fixed"/>
        <w:tblLook w:val="04A0"/>
      </w:tblPr>
      <w:tblGrid>
        <w:gridCol w:w="1809"/>
        <w:gridCol w:w="4536"/>
        <w:gridCol w:w="2183"/>
      </w:tblGrid>
      <w:tr w:rsidR="007C594E" w:rsidTr="00906722">
        <w:tc>
          <w:tcPr>
            <w:tcW w:w="1809" w:type="dxa"/>
          </w:tcPr>
          <w:p w:rsidR="007C594E" w:rsidRPr="00677344" w:rsidRDefault="007C594E" w:rsidP="00906722">
            <w:pPr>
              <w:rPr>
                <w:b/>
              </w:rPr>
            </w:pPr>
            <w:r w:rsidRPr="00677344">
              <w:rPr>
                <w:rFonts w:hint="eastAsia"/>
                <w:b/>
              </w:rPr>
              <w:t>请求地址</w:t>
            </w:r>
          </w:p>
        </w:tc>
        <w:tc>
          <w:tcPr>
            <w:tcW w:w="6719" w:type="dxa"/>
            <w:gridSpan w:val="2"/>
          </w:tcPr>
          <w:p w:rsidR="007C594E" w:rsidRDefault="007C594E" w:rsidP="007C594E">
            <w:r>
              <w:rPr>
                <w:rFonts w:hint="eastAsia"/>
              </w:rPr>
              <w:t>/user/login</w:t>
            </w:r>
          </w:p>
        </w:tc>
      </w:tr>
      <w:tr w:rsidR="007C594E" w:rsidTr="00906722">
        <w:tc>
          <w:tcPr>
            <w:tcW w:w="1809" w:type="dxa"/>
          </w:tcPr>
          <w:p w:rsidR="007C594E" w:rsidRPr="00677344" w:rsidRDefault="007C594E" w:rsidP="00906722">
            <w:pPr>
              <w:rPr>
                <w:b/>
              </w:rPr>
            </w:pPr>
            <w:r>
              <w:rPr>
                <w:rFonts w:hint="eastAsia"/>
                <w:b/>
              </w:rPr>
              <w:t>请求方式</w:t>
            </w:r>
          </w:p>
        </w:tc>
        <w:tc>
          <w:tcPr>
            <w:tcW w:w="6719" w:type="dxa"/>
            <w:gridSpan w:val="2"/>
          </w:tcPr>
          <w:p w:rsidR="007C594E" w:rsidRDefault="007C594E" w:rsidP="00906722">
            <w:r>
              <w:rPr>
                <w:rFonts w:hint="eastAsia"/>
              </w:rPr>
              <w:t>post</w:t>
            </w:r>
          </w:p>
        </w:tc>
      </w:tr>
      <w:tr w:rsidR="007C594E" w:rsidRPr="00314500" w:rsidTr="00906722">
        <w:tc>
          <w:tcPr>
            <w:tcW w:w="6345" w:type="dxa"/>
            <w:gridSpan w:val="2"/>
            <w:tcBorders>
              <w:right w:val="single" w:sz="4" w:space="0" w:color="auto"/>
            </w:tcBorders>
            <w:shd w:val="clear" w:color="auto" w:fill="D9D9D9" w:themeFill="background1" w:themeFillShade="D9"/>
          </w:tcPr>
          <w:p w:rsidR="007C594E" w:rsidRPr="00314500" w:rsidRDefault="007C594E" w:rsidP="00906722">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7C594E" w:rsidRPr="00314500" w:rsidRDefault="007C594E" w:rsidP="00906722">
            <w:pPr>
              <w:rPr>
                <w:b/>
              </w:rPr>
            </w:pPr>
            <w:r>
              <w:rPr>
                <w:rFonts w:hint="eastAsia"/>
                <w:b/>
              </w:rPr>
              <w:t>备注</w:t>
            </w:r>
          </w:p>
        </w:tc>
      </w:tr>
      <w:tr w:rsidR="007C594E" w:rsidTr="00906722">
        <w:tc>
          <w:tcPr>
            <w:tcW w:w="1809" w:type="dxa"/>
          </w:tcPr>
          <w:p w:rsidR="007C594E" w:rsidRDefault="007C594E" w:rsidP="00906722">
            <w:r>
              <w:rPr>
                <w:rFonts w:hint="eastAsia"/>
              </w:rPr>
              <w:t>mobile</w:t>
            </w:r>
          </w:p>
        </w:tc>
        <w:tc>
          <w:tcPr>
            <w:tcW w:w="4536" w:type="dxa"/>
            <w:tcBorders>
              <w:right w:val="single" w:sz="4" w:space="0" w:color="auto"/>
            </w:tcBorders>
          </w:tcPr>
          <w:p w:rsidR="007C594E" w:rsidRDefault="007C594E" w:rsidP="00906722">
            <w:r>
              <w:rPr>
                <w:rFonts w:hint="eastAsia"/>
              </w:rPr>
              <w:t>手机号</w:t>
            </w:r>
          </w:p>
        </w:tc>
        <w:tc>
          <w:tcPr>
            <w:tcW w:w="2183" w:type="dxa"/>
            <w:tcBorders>
              <w:left w:val="single" w:sz="4" w:space="0" w:color="auto"/>
            </w:tcBorders>
          </w:tcPr>
          <w:p w:rsidR="007C594E" w:rsidRDefault="007C594E" w:rsidP="00906722"/>
        </w:tc>
      </w:tr>
      <w:tr w:rsidR="007C594E" w:rsidTr="00906722">
        <w:tc>
          <w:tcPr>
            <w:tcW w:w="1809" w:type="dxa"/>
          </w:tcPr>
          <w:p w:rsidR="007C594E" w:rsidRDefault="007C594E" w:rsidP="00906722">
            <w:r>
              <w:rPr>
                <w:rFonts w:hint="eastAsia"/>
              </w:rPr>
              <w:t>ts</w:t>
            </w:r>
          </w:p>
        </w:tc>
        <w:tc>
          <w:tcPr>
            <w:tcW w:w="4536" w:type="dxa"/>
            <w:tcBorders>
              <w:right w:val="single" w:sz="4" w:space="0" w:color="auto"/>
            </w:tcBorders>
          </w:tcPr>
          <w:p w:rsidR="007C594E" w:rsidRDefault="007C594E" w:rsidP="00906722">
            <w:r>
              <w:rPr>
                <w:rFonts w:hint="eastAsia"/>
              </w:rPr>
              <w:t>时间戳</w:t>
            </w:r>
          </w:p>
        </w:tc>
        <w:tc>
          <w:tcPr>
            <w:tcW w:w="2183" w:type="dxa"/>
            <w:tcBorders>
              <w:left w:val="single" w:sz="4" w:space="0" w:color="auto"/>
            </w:tcBorders>
          </w:tcPr>
          <w:p w:rsidR="007C594E" w:rsidRDefault="007C594E" w:rsidP="00906722"/>
        </w:tc>
      </w:tr>
      <w:tr w:rsidR="007C594E" w:rsidTr="00906722">
        <w:tc>
          <w:tcPr>
            <w:tcW w:w="1809" w:type="dxa"/>
          </w:tcPr>
          <w:p w:rsidR="007C594E" w:rsidRDefault="007C594E" w:rsidP="00906722">
            <w:r>
              <w:rPr>
                <w:rFonts w:hint="eastAsia"/>
              </w:rPr>
              <w:t>sign</w:t>
            </w:r>
          </w:p>
        </w:tc>
        <w:tc>
          <w:tcPr>
            <w:tcW w:w="4536" w:type="dxa"/>
            <w:tcBorders>
              <w:right w:val="single" w:sz="4" w:space="0" w:color="auto"/>
            </w:tcBorders>
          </w:tcPr>
          <w:p w:rsidR="007C594E" w:rsidRDefault="007C594E" w:rsidP="00906722">
            <w:pPr>
              <w:rPr>
                <w:rFonts w:hint="eastAsia"/>
              </w:rPr>
            </w:pPr>
            <w:r>
              <w:rPr>
                <w:rFonts w:hint="eastAsia"/>
              </w:rPr>
              <w:t>签名</w:t>
            </w:r>
          </w:p>
          <w:p w:rsidR="007C594E" w:rsidRDefault="007C594E" w:rsidP="00906722">
            <w:r>
              <w:rPr>
                <w:rFonts w:hint="eastAsia"/>
              </w:rPr>
              <w:t>sign=md5(mobile+ts+password)</w:t>
            </w:r>
          </w:p>
        </w:tc>
        <w:tc>
          <w:tcPr>
            <w:tcW w:w="2183" w:type="dxa"/>
            <w:tcBorders>
              <w:left w:val="single" w:sz="4" w:space="0" w:color="auto"/>
            </w:tcBorders>
          </w:tcPr>
          <w:p w:rsidR="007C594E" w:rsidRDefault="007C594E" w:rsidP="00906722"/>
        </w:tc>
      </w:tr>
      <w:tr w:rsidR="007C594E" w:rsidRPr="00314500" w:rsidTr="00906722">
        <w:tc>
          <w:tcPr>
            <w:tcW w:w="6345" w:type="dxa"/>
            <w:gridSpan w:val="2"/>
            <w:tcBorders>
              <w:right w:val="single" w:sz="4" w:space="0" w:color="auto"/>
            </w:tcBorders>
            <w:shd w:val="clear" w:color="auto" w:fill="D9D9D9" w:themeFill="background1" w:themeFillShade="D9"/>
          </w:tcPr>
          <w:p w:rsidR="007C594E" w:rsidRPr="00314500" w:rsidRDefault="007C594E" w:rsidP="00906722">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7C594E" w:rsidRPr="00314500" w:rsidRDefault="007C594E" w:rsidP="00906722">
            <w:pPr>
              <w:rPr>
                <w:b/>
              </w:rPr>
            </w:pPr>
            <w:r>
              <w:rPr>
                <w:rFonts w:hint="eastAsia"/>
                <w:b/>
              </w:rPr>
              <w:t>备注</w:t>
            </w:r>
          </w:p>
        </w:tc>
      </w:tr>
      <w:tr w:rsidR="007C594E" w:rsidTr="00906722">
        <w:trPr>
          <w:trHeight w:val="488"/>
        </w:trPr>
        <w:tc>
          <w:tcPr>
            <w:tcW w:w="1809" w:type="dxa"/>
          </w:tcPr>
          <w:p w:rsidR="007C594E" w:rsidRDefault="007C594E" w:rsidP="00906722">
            <w:r>
              <w:rPr>
                <w:rFonts w:hint="eastAsia"/>
              </w:rPr>
              <w:t>user</w:t>
            </w:r>
          </w:p>
        </w:tc>
        <w:tc>
          <w:tcPr>
            <w:tcW w:w="4536" w:type="dxa"/>
            <w:tcBorders>
              <w:right w:val="single" w:sz="4" w:space="0" w:color="auto"/>
            </w:tcBorders>
          </w:tcPr>
          <w:p w:rsidR="007C594E" w:rsidRDefault="007C594E" w:rsidP="00906722">
            <w:r>
              <w:rPr>
                <w:rFonts w:hint="eastAsia"/>
              </w:rPr>
              <w:t>json</w:t>
            </w:r>
            <w:r>
              <w:rPr>
                <w:rFonts w:hint="eastAsia"/>
              </w:rPr>
              <w:t>对象，包含以下字段</w:t>
            </w:r>
          </w:p>
        </w:tc>
        <w:tc>
          <w:tcPr>
            <w:tcW w:w="2183" w:type="dxa"/>
            <w:tcBorders>
              <w:left w:val="single" w:sz="4" w:space="0" w:color="auto"/>
            </w:tcBorders>
          </w:tcPr>
          <w:p w:rsidR="007C594E" w:rsidRPr="00FC37C5" w:rsidRDefault="007C594E" w:rsidP="00906722"/>
        </w:tc>
      </w:tr>
      <w:tr w:rsidR="007C594E" w:rsidTr="00906722">
        <w:trPr>
          <w:trHeight w:val="488"/>
        </w:trPr>
        <w:tc>
          <w:tcPr>
            <w:tcW w:w="1809" w:type="dxa"/>
          </w:tcPr>
          <w:p w:rsidR="007C594E" w:rsidRDefault="007C594E" w:rsidP="00906722">
            <w:pPr>
              <w:rPr>
                <w:rFonts w:hint="eastAsia"/>
              </w:rPr>
            </w:pPr>
            <w:r>
              <w:rPr>
                <w:rFonts w:hint="eastAsia"/>
              </w:rPr>
              <w:t>id</w:t>
            </w:r>
          </w:p>
        </w:tc>
        <w:tc>
          <w:tcPr>
            <w:tcW w:w="4536" w:type="dxa"/>
            <w:tcBorders>
              <w:right w:val="single" w:sz="4" w:space="0" w:color="auto"/>
            </w:tcBorders>
          </w:tcPr>
          <w:p w:rsidR="007C594E" w:rsidRDefault="007C594E" w:rsidP="00906722">
            <w:pPr>
              <w:rPr>
                <w:rFonts w:hint="eastAsia"/>
              </w:rPr>
            </w:pPr>
            <w:r>
              <w:rPr>
                <w:rFonts w:hint="eastAsia"/>
              </w:rPr>
              <w:t>星生活用户内部</w:t>
            </w:r>
            <w:r>
              <w:rPr>
                <w:rFonts w:hint="eastAsia"/>
              </w:rPr>
              <w:t>id</w:t>
            </w:r>
          </w:p>
        </w:tc>
        <w:tc>
          <w:tcPr>
            <w:tcW w:w="2183" w:type="dxa"/>
            <w:tcBorders>
              <w:left w:val="single" w:sz="4" w:space="0" w:color="auto"/>
            </w:tcBorders>
          </w:tcPr>
          <w:p w:rsidR="007C594E" w:rsidRPr="00FC37C5" w:rsidRDefault="007C594E" w:rsidP="00906722"/>
        </w:tc>
      </w:tr>
      <w:tr w:rsidR="007C594E" w:rsidTr="00906722">
        <w:trPr>
          <w:trHeight w:val="488"/>
        </w:trPr>
        <w:tc>
          <w:tcPr>
            <w:tcW w:w="1809" w:type="dxa"/>
          </w:tcPr>
          <w:p w:rsidR="007C594E" w:rsidRDefault="007C594E" w:rsidP="00906722">
            <w:r>
              <w:rPr>
                <w:rFonts w:hint="eastAsia"/>
              </w:rPr>
              <w:t>mobile</w:t>
            </w:r>
          </w:p>
        </w:tc>
        <w:tc>
          <w:tcPr>
            <w:tcW w:w="4536" w:type="dxa"/>
            <w:tcBorders>
              <w:right w:val="single" w:sz="4" w:space="0" w:color="auto"/>
            </w:tcBorders>
          </w:tcPr>
          <w:p w:rsidR="007C594E" w:rsidRDefault="007C594E" w:rsidP="00906722">
            <w:r>
              <w:rPr>
                <w:rFonts w:hint="eastAsia"/>
              </w:rPr>
              <w:t>手机号</w:t>
            </w:r>
          </w:p>
        </w:tc>
        <w:tc>
          <w:tcPr>
            <w:tcW w:w="2183" w:type="dxa"/>
            <w:tcBorders>
              <w:left w:val="single" w:sz="4" w:space="0" w:color="auto"/>
            </w:tcBorders>
          </w:tcPr>
          <w:p w:rsidR="007C594E" w:rsidRPr="00FC37C5" w:rsidRDefault="007C594E" w:rsidP="00906722"/>
        </w:tc>
      </w:tr>
      <w:tr w:rsidR="007C594E" w:rsidTr="00906722">
        <w:trPr>
          <w:trHeight w:val="488"/>
        </w:trPr>
        <w:tc>
          <w:tcPr>
            <w:tcW w:w="1809" w:type="dxa"/>
          </w:tcPr>
          <w:p w:rsidR="007C594E" w:rsidRDefault="007C594E" w:rsidP="00906722">
            <w:r>
              <w:rPr>
                <w:rFonts w:hint="eastAsia"/>
              </w:rPr>
              <w:t>nickname</w:t>
            </w:r>
          </w:p>
        </w:tc>
        <w:tc>
          <w:tcPr>
            <w:tcW w:w="4536" w:type="dxa"/>
            <w:tcBorders>
              <w:right w:val="single" w:sz="4" w:space="0" w:color="auto"/>
            </w:tcBorders>
          </w:tcPr>
          <w:p w:rsidR="007C594E" w:rsidRDefault="007C594E" w:rsidP="00906722">
            <w:r>
              <w:rPr>
                <w:rFonts w:hint="eastAsia"/>
              </w:rPr>
              <w:t>昵称</w:t>
            </w:r>
          </w:p>
        </w:tc>
        <w:tc>
          <w:tcPr>
            <w:tcW w:w="2183" w:type="dxa"/>
            <w:tcBorders>
              <w:left w:val="single" w:sz="4" w:space="0" w:color="auto"/>
            </w:tcBorders>
          </w:tcPr>
          <w:p w:rsidR="007C594E" w:rsidRPr="00FC37C5" w:rsidRDefault="007C594E" w:rsidP="00906722"/>
        </w:tc>
      </w:tr>
    </w:tbl>
    <w:p w:rsidR="007C594E" w:rsidRPr="007C594E" w:rsidRDefault="007C594E" w:rsidP="007C594E"/>
    <w:p w:rsidR="00D23B1B" w:rsidRDefault="00CA300A" w:rsidP="00D23B1B">
      <w:pPr>
        <w:pStyle w:val="3"/>
        <w:rPr>
          <w:rFonts w:hint="eastAsia"/>
        </w:rPr>
      </w:pPr>
      <w:r>
        <w:rPr>
          <w:rFonts w:hint="eastAsia"/>
        </w:rPr>
        <w:t>发送</w:t>
      </w:r>
      <w:r w:rsidR="00D23B1B">
        <w:rPr>
          <w:rFonts w:hint="eastAsia"/>
        </w:rPr>
        <w:t>短信验证码</w:t>
      </w:r>
    </w:p>
    <w:tbl>
      <w:tblPr>
        <w:tblStyle w:val="a8"/>
        <w:tblW w:w="8528" w:type="dxa"/>
        <w:tblLayout w:type="fixed"/>
        <w:tblLook w:val="04A0"/>
      </w:tblPr>
      <w:tblGrid>
        <w:gridCol w:w="1809"/>
        <w:gridCol w:w="4536"/>
        <w:gridCol w:w="2183"/>
      </w:tblGrid>
      <w:tr w:rsidR="00EF3132" w:rsidTr="00906722">
        <w:tc>
          <w:tcPr>
            <w:tcW w:w="1809" w:type="dxa"/>
          </w:tcPr>
          <w:p w:rsidR="00EF3132" w:rsidRPr="00677344" w:rsidRDefault="00EF3132" w:rsidP="00906722">
            <w:pPr>
              <w:rPr>
                <w:b/>
              </w:rPr>
            </w:pPr>
            <w:r w:rsidRPr="00677344">
              <w:rPr>
                <w:rFonts w:hint="eastAsia"/>
                <w:b/>
              </w:rPr>
              <w:t>请求地址</w:t>
            </w:r>
          </w:p>
        </w:tc>
        <w:tc>
          <w:tcPr>
            <w:tcW w:w="6719" w:type="dxa"/>
            <w:gridSpan w:val="2"/>
          </w:tcPr>
          <w:p w:rsidR="00EF3132" w:rsidRDefault="00EF3132" w:rsidP="00EF3132">
            <w:r>
              <w:rPr>
                <w:rFonts w:hint="eastAsia"/>
              </w:rPr>
              <w:t>/user/smscode</w:t>
            </w:r>
          </w:p>
        </w:tc>
      </w:tr>
      <w:tr w:rsidR="00EF3132" w:rsidTr="00906722">
        <w:tc>
          <w:tcPr>
            <w:tcW w:w="1809" w:type="dxa"/>
          </w:tcPr>
          <w:p w:rsidR="00EF3132" w:rsidRPr="00677344" w:rsidRDefault="00EF3132" w:rsidP="00906722">
            <w:pPr>
              <w:rPr>
                <w:b/>
              </w:rPr>
            </w:pPr>
            <w:r>
              <w:rPr>
                <w:rFonts w:hint="eastAsia"/>
                <w:b/>
              </w:rPr>
              <w:t>请求方式</w:t>
            </w:r>
          </w:p>
        </w:tc>
        <w:tc>
          <w:tcPr>
            <w:tcW w:w="6719" w:type="dxa"/>
            <w:gridSpan w:val="2"/>
          </w:tcPr>
          <w:p w:rsidR="00EF3132" w:rsidRDefault="00EF3132" w:rsidP="00906722">
            <w:r>
              <w:rPr>
                <w:rFonts w:hint="eastAsia"/>
              </w:rPr>
              <w:t>post</w:t>
            </w:r>
          </w:p>
        </w:tc>
      </w:tr>
      <w:tr w:rsidR="00EF3132" w:rsidRPr="00314500" w:rsidTr="00906722">
        <w:tc>
          <w:tcPr>
            <w:tcW w:w="6345" w:type="dxa"/>
            <w:gridSpan w:val="2"/>
            <w:tcBorders>
              <w:right w:val="single" w:sz="4" w:space="0" w:color="auto"/>
            </w:tcBorders>
            <w:shd w:val="clear" w:color="auto" w:fill="D9D9D9" w:themeFill="background1" w:themeFillShade="D9"/>
          </w:tcPr>
          <w:p w:rsidR="00EF3132" w:rsidRPr="00314500" w:rsidRDefault="00EF3132" w:rsidP="00906722">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EF3132" w:rsidRPr="00314500" w:rsidRDefault="00EF3132" w:rsidP="00906722">
            <w:pPr>
              <w:rPr>
                <w:b/>
              </w:rPr>
            </w:pPr>
            <w:r>
              <w:rPr>
                <w:rFonts w:hint="eastAsia"/>
                <w:b/>
              </w:rPr>
              <w:t>备注</w:t>
            </w:r>
          </w:p>
        </w:tc>
      </w:tr>
      <w:tr w:rsidR="00EF3132" w:rsidTr="00906722">
        <w:tc>
          <w:tcPr>
            <w:tcW w:w="1809" w:type="dxa"/>
          </w:tcPr>
          <w:p w:rsidR="00EF3132" w:rsidRDefault="00EF3132" w:rsidP="00906722">
            <w:r>
              <w:rPr>
                <w:rFonts w:hint="eastAsia"/>
              </w:rPr>
              <w:t>mobile</w:t>
            </w:r>
          </w:p>
        </w:tc>
        <w:tc>
          <w:tcPr>
            <w:tcW w:w="4536" w:type="dxa"/>
            <w:tcBorders>
              <w:right w:val="single" w:sz="4" w:space="0" w:color="auto"/>
            </w:tcBorders>
          </w:tcPr>
          <w:p w:rsidR="00EF3132" w:rsidRDefault="00EF3132" w:rsidP="00906722">
            <w:r>
              <w:rPr>
                <w:rFonts w:hint="eastAsia"/>
              </w:rPr>
              <w:t>手机号</w:t>
            </w:r>
          </w:p>
        </w:tc>
        <w:tc>
          <w:tcPr>
            <w:tcW w:w="2183" w:type="dxa"/>
            <w:tcBorders>
              <w:left w:val="single" w:sz="4" w:space="0" w:color="auto"/>
            </w:tcBorders>
          </w:tcPr>
          <w:p w:rsidR="00EF3132" w:rsidRDefault="00EF3132" w:rsidP="00906722"/>
        </w:tc>
      </w:tr>
      <w:tr w:rsidR="00EF3132" w:rsidRPr="00314500" w:rsidTr="00906722">
        <w:tc>
          <w:tcPr>
            <w:tcW w:w="6345" w:type="dxa"/>
            <w:gridSpan w:val="2"/>
            <w:tcBorders>
              <w:right w:val="single" w:sz="4" w:space="0" w:color="auto"/>
            </w:tcBorders>
            <w:shd w:val="clear" w:color="auto" w:fill="D9D9D9" w:themeFill="background1" w:themeFillShade="D9"/>
          </w:tcPr>
          <w:p w:rsidR="00EF3132" w:rsidRPr="00314500" w:rsidRDefault="00EF3132" w:rsidP="00906722">
            <w:pPr>
              <w:rPr>
                <w:b/>
              </w:rPr>
            </w:pPr>
            <w:r w:rsidRPr="00314500">
              <w:rPr>
                <w:rFonts w:hint="eastAsia"/>
                <w:b/>
              </w:rPr>
              <w:lastRenderedPageBreak/>
              <w:t>返回结果</w:t>
            </w:r>
          </w:p>
        </w:tc>
        <w:tc>
          <w:tcPr>
            <w:tcW w:w="2183" w:type="dxa"/>
            <w:tcBorders>
              <w:left w:val="single" w:sz="4" w:space="0" w:color="auto"/>
            </w:tcBorders>
            <w:shd w:val="clear" w:color="auto" w:fill="D9D9D9" w:themeFill="background1" w:themeFillShade="D9"/>
          </w:tcPr>
          <w:p w:rsidR="00EF3132" w:rsidRPr="00314500" w:rsidRDefault="00EF3132" w:rsidP="00906722">
            <w:pPr>
              <w:rPr>
                <w:b/>
              </w:rPr>
            </w:pPr>
            <w:r>
              <w:rPr>
                <w:rFonts w:hint="eastAsia"/>
                <w:b/>
              </w:rPr>
              <w:t>备注</w:t>
            </w:r>
          </w:p>
        </w:tc>
      </w:tr>
      <w:tr w:rsidR="00EF3132" w:rsidTr="00906722">
        <w:trPr>
          <w:trHeight w:val="488"/>
        </w:trPr>
        <w:tc>
          <w:tcPr>
            <w:tcW w:w="1809" w:type="dxa"/>
          </w:tcPr>
          <w:p w:rsidR="00EF3132" w:rsidRDefault="00EF3132" w:rsidP="00906722"/>
        </w:tc>
        <w:tc>
          <w:tcPr>
            <w:tcW w:w="4536" w:type="dxa"/>
            <w:tcBorders>
              <w:right w:val="single" w:sz="4" w:space="0" w:color="auto"/>
            </w:tcBorders>
          </w:tcPr>
          <w:p w:rsidR="00EF3132" w:rsidRDefault="00EF3132" w:rsidP="00906722"/>
        </w:tc>
        <w:tc>
          <w:tcPr>
            <w:tcW w:w="2183" w:type="dxa"/>
            <w:tcBorders>
              <w:left w:val="single" w:sz="4" w:space="0" w:color="auto"/>
            </w:tcBorders>
          </w:tcPr>
          <w:p w:rsidR="00EF3132" w:rsidRPr="00FC37C5" w:rsidRDefault="00EF3132" w:rsidP="00906722"/>
        </w:tc>
      </w:tr>
    </w:tbl>
    <w:p w:rsidR="001D1F98" w:rsidRDefault="001D1F98" w:rsidP="001D1F98">
      <w:pPr>
        <w:pStyle w:val="3"/>
        <w:rPr>
          <w:rFonts w:hint="eastAsia"/>
        </w:rPr>
      </w:pPr>
      <w:r>
        <w:rPr>
          <w:rFonts w:hint="eastAsia"/>
        </w:rPr>
        <w:t>交易短信验证码</w:t>
      </w:r>
    </w:p>
    <w:tbl>
      <w:tblPr>
        <w:tblStyle w:val="a8"/>
        <w:tblW w:w="8528" w:type="dxa"/>
        <w:tblLayout w:type="fixed"/>
        <w:tblLook w:val="04A0"/>
      </w:tblPr>
      <w:tblGrid>
        <w:gridCol w:w="1809"/>
        <w:gridCol w:w="4536"/>
        <w:gridCol w:w="2183"/>
      </w:tblGrid>
      <w:tr w:rsidR="001D1F98" w:rsidTr="00906722">
        <w:tc>
          <w:tcPr>
            <w:tcW w:w="1809" w:type="dxa"/>
          </w:tcPr>
          <w:p w:rsidR="001D1F98" w:rsidRPr="00677344" w:rsidRDefault="001D1F98" w:rsidP="00906722">
            <w:pPr>
              <w:rPr>
                <w:b/>
              </w:rPr>
            </w:pPr>
            <w:r w:rsidRPr="00677344">
              <w:rPr>
                <w:rFonts w:hint="eastAsia"/>
                <w:b/>
              </w:rPr>
              <w:t>请求地址</w:t>
            </w:r>
          </w:p>
        </w:tc>
        <w:tc>
          <w:tcPr>
            <w:tcW w:w="6719" w:type="dxa"/>
            <w:gridSpan w:val="2"/>
          </w:tcPr>
          <w:p w:rsidR="001D1F98" w:rsidRDefault="001D1F98" w:rsidP="00906722">
            <w:r>
              <w:rPr>
                <w:rFonts w:hint="eastAsia"/>
              </w:rPr>
              <w:t>/user/checksmscode</w:t>
            </w:r>
          </w:p>
        </w:tc>
      </w:tr>
      <w:tr w:rsidR="001D1F98" w:rsidTr="00906722">
        <w:tc>
          <w:tcPr>
            <w:tcW w:w="1809" w:type="dxa"/>
          </w:tcPr>
          <w:p w:rsidR="001D1F98" w:rsidRPr="00677344" w:rsidRDefault="001D1F98" w:rsidP="00906722">
            <w:pPr>
              <w:rPr>
                <w:b/>
              </w:rPr>
            </w:pPr>
            <w:r>
              <w:rPr>
                <w:rFonts w:hint="eastAsia"/>
                <w:b/>
              </w:rPr>
              <w:t>请求方式</w:t>
            </w:r>
          </w:p>
        </w:tc>
        <w:tc>
          <w:tcPr>
            <w:tcW w:w="6719" w:type="dxa"/>
            <w:gridSpan w:val="2"/>
          </w:tcPr>
          <w:p w:rsidR="001D1F98" w:rsidRDefault="001D1F98" w:rsidP="00906722">
            <w:r>
              <w:rPr>
                <w:rFonts w:hint="eastAsia"/>
              </w:rPr>
              <w:t>post</w:t>
            </w:r>
          </w:p>
        </w:tc>
      </w:tr>
      <w:tr w:rsidR="001D1F98" w:rsidRPr="00314500" w:rsidTr="00906722">
        <w:tc>
          <w:tcPr>
            <w:tcW w:w="6345" w:type="dxa"/>
            <w:gridSpan w:val="2"/>
            <w:tcBorders>
              <w:right w:val="single" w:sz="4" w:space="0" w:color="auto"/>
            </w:tcBorders>
            <w:shd w:val="clear" w:color="auto" w:fill="D9D9D9" w:themeFill="background1" w:themeFillShade="D9"/>
          </w:tcPr>
          <w:p w:rsidR="001D1F98" w:rsidRPr="00314500" w:rsidRDefault="001D1F98" w:rsidP="00906722">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1D1F98" w:rsidRPr="00314500" w:rsidRDefault="001D1F98" w:rsidP="00906722">
            <w:pPr>
              <w:rPr>
                <w:b/>
              </w:rPr>
            </w:pPr>
            <w:r>
              <w:rPr>
                <w:rFonts w:hint="eastAsia"/>
                <w:b/>
              </w:rPr>
              <w:t>备注</w:t>
            </w:r>
          </w:p>
        </w:tc>
      </w:tr>
      <w:tr w:rsidR="001D1F98" w:rsidTr="00906722">
        <w:tc>
          <w:tcPr>
            <w:tcW w:w="1809" w:type="dxa"/>
          </w:tcPr>
          <w:p w:rsidR="001D1F98" w:rsidRDefault="001D1F98" w:rsidP="00906722">
            <w:r>
              <w:rPr>
                <w:rFonts w:hint="eastAsia"/>
              </w:rPr>
              <w:t>mobile</w:t>
            </w:r>
          </w:p>
        </w:tc>
        <w:tc>
          <w:tcPr>
            <w:tcW w:w="4536" w:type="dxa"/>
            <w:tcBorders>
              <w:right w:val="single" w:sz="4" w:space="0" w:color="auto"/>
            </w:tcBorders>
          </w:tcPr>
          <w:p w:rsidR="001D1F98" w:rsidRDefault="001D1F98" w:rsidP="00906722">
            <w:r>
              <w:rPr>
                <w:rFonts w:hint="eastAsia"/>
              </w:rPr>
              <w:t>手机号</w:t>
            </w:r>
          </w:p>
        </w:tc>
        <w:tc>
          <w:tcPr>
            <w:tcW w:w="2183" w:type="dxa"/>
            <w:tcBorders>
              <w:left w:val="single" w:sz="4" w:space="0" w:color="auto"/>
            </w:tcBorders>
          </w:tcPr>
          <w:p w:rsidR="001D1F98" w:rsidRDefault="001D1F98" w:rsidP="00906722"/>
        </w:tc>
      </w:tr>
      <w:tr w:rsidR="00747A09" w:rsidTr="00906722">
        <w:tc>
          <w:tcPr>
            <w:tcW w:w="1809" w:type="dxa"/>
          </w:tcPr>
          <w:p w:rsidR="00747A09" w:rsidRDefault="00747A09" w:rsidP="00906722">
            <w:pPr>
              <w:rPr>
                <w:rFonts w:hint="eastAsia"/>
              </w:rPr>
            </w:pPr>
            <w:r>
              <w:rPr>
                <w:rFonts w:hint="eastAsia"/>
              </w:rPr>
              <w:t>code</w:t>
            </w:r>
          </w:p>
        </w:tc>
        <w:tc>
          <w:tcPr>
            <w:tcW w:w="4536" w:type="dxa"/>
            <w:tcBorders>
              <w:right w:val="single" w:sz="4" w:space="0" w:color="auto"/>
            </w:tcBorders>
          </w:tcPr>
          <w:p w:rsidR="00747A09" w:rsidRDefault="00747A09" w:rsidP="00906722">
            <w:pPr>
              <w:rPr>
                <w:rFonts w:hint="eastAsia"/>
              </w:rPr>
            </w:pPr>
            <w:r>
              <w:rPr>
                <w:rFonts w:hint="eastAsia"/>
              </w:rPr>
              <w:t>验证码</w:t>
            </w:r>
          </w:p>
        </w:tc>
        <w:tc>
          <w:tcPr>
            <w:tcW w:w="2183" w:type="dxa"/>
            <w:tcBorders>
              <w:left w:val="single" w:sz="4" w:space="0" w:color="auto"/>
            </w:tcBorders>
          </w:tcPr>
          <w:p w:rsidR="00747A09" w:rsidRDefault="00747A09" w:rsidP="00906722"/>
        </w:tc>
      </w:tr>
      <w:tr w:rsidR="001D1F98" w:rsidRPr="00314500" w:rsidTr="00906722">
        <w:tc>
          <w:tcPr>
            <w:tcW w:w="6345" w:type="dxa"/>
            <w:gridSpan w:val="2"/>
            <w:tcBorders>
              <w:right w:val="single" w:sz="4" w:space="0" w:color="auto"/>
            </w:tcBorders>
            <w:shd w:val="clear" w:color="auto" w:fill="D9D9D9" w:themeFill="background1" w:themeFillShade="D9"/>
          </w:tcPr>
          <w:p w:rsidR="001D1F98" w:rsidRPr="00314500" w:rsidRDefault="001D1F98" w:rsidP="00906722">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1D1F98" w:rsidRPr="00314500" w:rsidRDefault="001D1F98" w:rsidP="00906722">
            <w:pPr>
              <w:rPr>
                <w:b/>
              </w:rPr>
            </w:pPr>
            <w:r>
              <w:rPr>
                <w:rFonts w:hint="eastAsia"/>
                <w:b/>
              </w:rPr>
              <w:t>备注</w:t>
            </w:r>
          </w:p>
        </w:tc>
      </w:tr>
      <w:tr w:rsidR="001D1F98" w:rsidTr="00906722">
        <w:trPr>
          <w:trHeight w:val="488"/>
        </w:trPr>
        <w:tc>
          <w:tcPr>
            <w:tcW w:w="1809" w:type="dxa"/>
          </w:tcPr>
          <w:p w:rsidR="001D1F98" w:rsidRDefault="001D1F98" w:rsidP="00906722"/>
        </w:tc>
        <w:tc>
          <w:tcPr>
            <w:tcW w:w="4536" w:type="dxa"/>
            <w:tcBorders>
              <w:right w:val="single" w:sz="4" w:space="0" w:color="auto"/>
            </w:tcBorders>
          </w:tcPr>
          <w:p w:rsidR="001D1F98" w:rsidRDefault="001D1F98" w:rsidP="00906722"/>
        </w:tc>
        <w:tc>
          <w:tcPr>
            <w:tcW w:w="2183" w:type="dxa"/>
            <w:tcBorders>
              <w:left w:val="single" w:sz="4" w:space="0" w:color="auto"/>
            </w:tcBorders>
          </w:tcPr>
          <w:p w:rsidR="001D1F98" w:rsidRPr="00FC37C5" w:rsidRDefault="001D1F98" w:rsidP="00906722"/>
        </w:tc>
      </w:tr>
    </w:tbl>
    <w:p w:rsidR="00EF3132" w:rsidRPr="00EF3132" w:rsidRDefault="00EF3132" w:rsidP="00EF3132"/>
    <w:p w:rsidR="00D23B1B" w:rsidRDefault="00D23B1B" w:rsidP="00D23B1B">
      <w:pPr>
        <w:pStyle w:val="3"/>
        <w:rPr>
          <w:rFonts w:hint="eastAsia"/>
        </w:rPr>
      </w:pPr>
      <w:r>
        <w:rPr>
          <w:rFonts w:hint="eastAsia"/>
        </w:rPr>
        <w:t>修改密码</w:t>
      </w:r>
    </w:p>
    <w:tbl>
      <w:tblPr>
        <w:tblStyle w:val="a8"/>
        <w:tblW w:w="8528" w:type="dxa"/>
        <w:tblLayout w:type="fixed"/>
        <w:tblLook w:val="04A0"/>
      </w:tblPr>
      <w:tblGrid>
        <w:gridCol w:w="1809"/>
        <w:gridCol w:w="4536"/>
        <w:gridCol w:w="2183"/>
      </w:tblGrid>
      <w:tr w:rsidR="009C757C" w:rsidTr="00906722">
        <w:tc>
          <w:tcPr>
            <w:tcW w:w="1809" w:type="dxa"/>
          </w:tcPr>
          <w:p w:rsidR="009C757C" w:rsidRPr="00677344" w:rsidRDefault="009C757C" w:rsidP="00906722">
            <w:pPr>
              <w:rPr>
                <w:b/>
              </w:rPr>
            </w:pPr>
            <w:r w:rsidRPr="00677344">
              <w:rPr>
                <w:rFonts w:hint="eastAsia"/>
                <w:b/>
              </w:rPr>
              <w:t>请求地址</w:t>
            </w:r>
          </w:p>
        </w:tc>
        <w:tc>
          <w:tcPr>
            <w:tcW w:w="6719" w:type="dxa"/>
            <w:gridSpan w:val="2"/>
          </w:tcPr>
          <w:p w:rsidR="009C757C" w:rsidRDefault="009C757C" w:rsidP="00EA500D">
            <w:r>
              <w:rPr>
                <w:rFonts w:hint="eastAsia"/>
              </w:rPr>
              <w:t>/user/</w:t>
            </w:r>
            <w:r w:rsidR="00EA500D">
              <w:rPr>
                <w:rFonts w:hint="eastAsia"/>
              </w:rPr>
              <w:t>password</w:t>
            </w:r>
          </w:p>
        </w:tc>
      </w:tr>
      <w:tr w:rsidR="009C757C" w:rsidTr="00906722">
        <w:tc>
          <w:tcPr>
            <w:tcW w:w="1809" w:type="dxa"/>
          </w:tcPr>
          <w:p w:rsidR="009C757C" w:rsidRPr="00677344" w:rsidRDefault="009C757C" w:rsidP="00906722">
            <w:pPr>
              <w:rPr>
                <w:b/>
              </w:rPr>
            </w:pPr>
            <w:r>
              <w:rPr>
                <w:rFonts w:hint="eastAsia"/>
                <w:b/>
              </w:rPr>
              <w:t>请求方式</w:t>
            </w:r>
          </w:p>
        </w:tc>
        <w:tc>
          <w:tcPr>
            <w:tcW w:w="6719" w:type="dxa"/>
            <w:gridSpan w:val="2"/>
          </w:tcPr>
          <w:p w:rsidR="009C757C" w:rsidRDefault="009C757C" w:rsidP="00906722">
            <w:r>
              <w:rPr>
                <w:rFonts w:hint="eastAsia"/>
              </w:rPr>
              <w:t>post</w:t>
            </w:r>
          </w:p>
        </w:tc>
      </w:tr>
      <w:tr w:rsidR="009C757C" w:rsidRPr="00314500" w:rsidTr="00906722">
        <w:tc>
          <w:tcPr>
            <w:tcW w:w="6345" w:type="dxa"/>
            <w:gridSpan w:val="2"/>
            <w:tcBorders>
              <w:right w:val="single" w:sz="4" w:space="0" w:color="auto"/>
            </w:tcBorders>
            <w:shd w:val="clear" w:color="auto" w:fill="D9D9D9" w:themeFill="background1" w:themeFillShade="D9"/>
          </w:tcPr>
          <w:p w:rsidR="009C757C" w:rsidRPr="00314500" w:rsidRDefault="009C757C" w:rsidP="00906722">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9C757C" w:rsidRPr="00314500" w:rsidRDefault="009C757C" w:rsidP="00906722">
            <w:pPr>
              <w:rPr>
                <w:b/>
              </w:rPr>
            </w:pPr>
            <w:r>
              <w:rPr>
                <w:rFonts w:hint="eastAsia"/>
                <w:b/>
              </w:rPr>
              <w:t>备注</w:t>
            </w:r>
          </w:p>
        </w:tc>
      </w:tr>
      <w:tr w:rsidR="009C757C" w:rsidTr="00906722">
        <w:tc>
          <w:tcPr>
            <w:tcW w:w="1809" w:type="dxa"/>
          </w:tcPr>
          <w:p w:rsidR="009C757C" w:rsidRDefault="009E6C73" w:rsidP="00906722">
            <w:r>
              <w:rPr>
                <w:rFonts w:hint="eastAsia"/>
              </w:rPr>
              <w:t>id</w:t>
            </w:r>
          </w:p>
        </w:tc>
        <w:tc>
          <w:tcPr>
            <w:tcW w:w="4536" w:type="dxa"/>
            <w:tcBorders>
              <w:right w:val="single" w:sz="4" w:space="0" w:color="auto"/>
            </w:tcBorders>
          </w:tcPr>
          <w:p w:rsidR="009C757C" w:rsidRDefault="009E6C73" w:rsidP="00906722">
            <w:r>
              <w:rPr>
                <w:rFonts w:hint="eastAsia"/>
              </w:rPr>
              <w:t>用户</w:t>
            </w:r>
            <w:r w:rsidR="00763BCC">
              <w:rPr>
                <w:rFonts w:hint="eastAsia"/>
              </w:rPr>
              <w:t>内部</w:t>
            </w:r>
            <w:r>
              <w:rPr>
                <w:rFonts w:hint="eastAsia"/>
              </w:rPr>
              <w:t>id</w:t>
            </w:r>
          </w:p>
        </w:tc>
        <w:tc>
          <w:tcPr>
            <w:tcW w:w="2183" w:type="dxa"/>
            <w:tcBorders>
              <w:left w:val="single" w:sz="4" w:space="0" w:color="auto"/>
            </w:tcBorders>
          </w:tcPr>
          <w:p w:rsidR="009C757C" w:rsidRDefault="009C757C" w:rsidP="00906722"/>
        </w:tc>
      </w:tr>
      <w:tr w:rsidR="00EA500D" w:rsidTr="00906722">
        <w:tc>
          <w:tcPr>
            <w:tcW w:w="1809" w:type="dxa"/>
          </w:tcPr>
          <w:p w:rsidR="00EA500D" w:rsidRDefault="00EA500D" w:rsidP="00906722">
            <w:pPr>
              <w:rPr>
                <w:rFonts w:hint="eastAsia"/>
              </w:rPr>
            </w:pPr>
            <w:r>
              <w:rPr>
                <w:rFonts w:hint="eastAsia"/>
              </w:rPr>
              <w:t>password</w:t>
            </w:r>
          </w:p>
        </w:tc>
        <w:tc>
          <w:tcPr>
            <w:tcW w:w="4536" w:type="dxa"/>
            <w:tcBorders>
              <w:right w:val="single" w:sz="4" w:space="0" w:color="auto"/>
            </w:tcBorders>
          </w:tcPr>
          <w:p w:rsidR="00EA500D" w:rsidRDefault="00EA500D" w:rsidP="00906722">
            <w:pPr>
              <w:rPr>
                <w:rFonts w:hint="eastAsia"/>
              </w:rPr>
            </w:pPr>
            <w:r>
              <w:rPr>
                <w:rFonts w:hint="eastAsia"/>
              </w:rPr>
              <w:t>新密码</w:t>
            </w:r>
            <w:r w:rsidR="00686807">
              <w:rPr>
                <w:rFonts w:hint="eastAsia"/>
              </w:rPr>
              <w:t>，</w:t>
            </w:r>
            <w:r w:rsidR="00686807">
              <w:rPr>
                <w:rFonts w:hint="eastAsia"/>
              </w:rPr>
              <w:t>md5</w:t>
            </w:r>
            <w:r w:rsidR="00686807">
              <w:rPr>
                <w:rFonts w:hint="eastAsia"/>
              </w:rPr>
              <w:t>（密码</w:t>
            </w:r>
            <w:r w:rsidR="00686807">
              <w:rPr>
                <w:rFonts w:hint="eastAsia"/>
              </w:rPr>
              <w:t xml:space="preserve"> + </w:t>
            </w:r>
            <w:r w:rsidR="00686807">
              <w:rPr>
                <w:rFonts w:hint="eastAsia"/>
              </w:rPr>
              <w:t>手机号）</w:t>
            </w:r>
          </w:p>
        </w:tc>
        <w:tc>
          <w:tcPr>
            <w:tcW w:w="2183" w:type="dxa"/>
            <w:tcBorders>
              <w:left w:val="single" w:sz="4" w:space="0" w:color="auto"/>
            </w:tcBorders>
          </w:tcPr>
          <w:p w:rsidR="00EA500D" w:rsidRDefault="00EA500D" w:rsidP="00906722"/>
        </w:tc>
      </w:tr>
      <w:tr w:rsidR="00EA500D" w:rsidTr="00906722">
        <w:tc>
          <w:tcPr>
            <w:tcW w:w="1809" w:type="dxa"/>
          </w:tcPr>
          <w:p w:rsidR="00EA500D" w:rsidRDefault="00EA500D" w:rsidP="00906722">
            <w:pPr>
              <w:rPr>
                <w:rFonts w:hint="eastAsia"/>
              </w:rPr>
            </w:pPr>
            <w:r>
              <w:rPr>
                <w:rFonts w:hint="eastAsia"/>
              </w:rPr>
              <w:t>code</w:t>
            </w:r>
          </w:p>
        </w:tc>
        <w:tc>
          <w:tcPr>
            <w:tcW w:w="4536" w:type="dxa"/>
            <w:tcBorders>
              <w:right w:val="single" w:sz="4" w:space="0" w:color="auto"/>
            </w:tcBorders>
          </w:tcPr>
          <w:p w:rsidR="00EA500D" w:rsidRDefault="00EA500D" w:rsidP="00906722">
            <w:pPr>
              <w:rPr>
                <w:rFonts w:hint="eastAsia"/>
              </w:rPr>
            </w:pPr>
            <w:r>
              <w:rPr>
                <w:rFonts w:hint="eastAsia"/>
              </w:rPr>
              <w:t>短信验证码</w:t>
            </w:r>
          </w:p>
        </w:tc>
        <w:tc>
          <w:tcPr>
            <w:tcW w:w="2183" w:type="dxa"/>
            <w:tcBorders>
              <w:left w:val="single" w:sz="4" w:space="0" w:color="auto"/>
            </w:tcBorders>
          </w:tcPr>
          <w:p w:rsidR="00EA500D" w:rsidRDefault="00EA500D" w:rsidP="00906722"/>
        </w:tc>
      </w:tr>
      <w:tr w:rsidR="009C757C" w:rsidRPr="00314500" w:rsidTr="00906722">
        <w:tc>
          <w:tcPr>
            <w:tcW w:w="6345" w:type="dxa"/>
            <w:gridSpan w:val="2"/>
            <w:tcBorders>
              <w:right w:val="single" w:sz="4" w:space="0" w:color="auto"/>
            </w:tcBorders>
            <w:shd w:val="clear" w:color="auto" w:fill="D9D9D9" w:themeFill="background1" w:themeFillShade="D9"/>
          </w:tcPr>
          <w:p w:rsidR="009C757C" w:rsidRPr="00314500" w:rsidRDefault="009C757C" w:rsidP="00906722">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9C757C" w:rsidRPr="00314500" w:rsidRDefault="009C757C" w:rsidP="00906722">
            <w:pPr>
              <w:rPr>
                <w:b/>
              </w:rPr>
            </w:pPr>
            <w:r>
              <w:rPr>
                <w:rFonts w:hint="eastAsia"/>
                <w:b/>
              </w:rPr>
              <w:t>备注</w:t>
            </w:r>
          </w:p>
        </w:tc>
      </w:tr>
      <w:tr w:rsidR="009C757C" w:rsidTr="00906722">
        <w:trPr>
          <w:trHeight w:val="488"/>
        </w:trPr>
        <w:tc>
          <w:tcPr>
            <w:tcW w:w="1809" w:type="dxa"/>
          </w:tcPr>
          <w:p w:rsidR="009C757C" w:rsidRDefault="009C757C" w:rsidP="00906722"/>
        </w:tc>
        <w:tc>
          <w:tcPr>
            <w:tcW w:w="4536" w:type="dxa"/>
            <w:tcBorders>
              <w:right w:val="single" w:sz="4" w:space="0" w:color="auto"/>
            </w:tcBorders>
          </w:tcPr>
          <w:p w:rsidR="009C757C" w:rsidRDefault="009C757C" w:rsidP="00906722"/>
        </w:tc>
        <w:tc>
          <w:tcPr>
            <w:tcW w:w="2183" w:type="dxa"/>
            <w:tcBorders>
              <w:left w:val="single" w:sz="4" w:space="0" w:color="auto"/>
            </w:tcBorders>
          </w:tcPr>
          <w:p w:rsidR="009C757C" w:rsidRPr="00FC37C5" w:rsidRDefault="009C757C" w:rsidP="00906722"/>
        </w:tc>
      </w:tr>
    </w:tbl>
    <w:p w:rsidR="009C757C" w:rsidRPr="009C757C" w:rsidRDefault="009C757C" w:rsidP="009C757C"/>
    <w:p w:rsidR="00D23B1B" w:rsidRDefault="00D23B1B" w:rsidP="00D23B1B">
      <w:pPr>
        <w:pStyle w:val="3"/>
        <w:rPr>
          <w:rFonts w:hint="eastAsia"/>
        </w:rPr>
      </w:pPr>
      <w:r>
        <w:rPr>
          <w:rFonts w:hint="eastAsia"/>
        </w:rPr>
        <w:t>获取个人信息</w:t>
      </w:r>
    </w:p>
    <w:tbl>
      <w:tblPr>
        <w:tblStyle w:val="a8"/>
        <w:tblW w:w="8528" w:type="dxa"/>
        <w:tblLayout w:type="fixed"/>
        <w:tblLook w:val="04A0"/>
      </w:tblPr>
      <w:tblGrid>
        <w:gridCol w:w="1809"/>
        <w:gridCol w:w="4536"/>
        <w:gridCol w:w="2183"/>
      </w:tblGrid>
      <w:tr w:rsidR="005A1BA4" w:rsidTr="00906722">
        <w:tc>
          <w:tcPr>
            <w:tcW w:w="1809" w:type="dxa"/>
          </w:tcPr>
          <w:p w:rsidR="005A1BA4" w:rsidRPr="00677344" w:rsidRDefault="005A1BA4" w:rsidP="00906722">
            <w:pPr>
              <w:rPr>
                <w:b/>
              </w:rPr>
            </w:pPr>
            <w:r w:rsidRPr="00677344">
              <w:rPr>
                <w:rFonts w:hint="eastAsia"/>
                <w:b/>
              </w:rPr>
              <w:t>请求地址</w:t>
            </w:r>
          </w:p>
        </w:tc>
        <w:tc>
          <w:tcPr>
            <w:tcW w:w="6719" w:type="dxa"/>
            <w:gridSpan w:val="2"/>
          </w:tcPr>
          <w:p w:rsidR="005A1BA4" w:rsidRDefault="005A1BA4" w:rsidP="005A1BA4">
            <w:r>
              <w:rPr>
                <w:rFonts w:hint="eastAsia"/>
              </w:rPr>
              <w:t>/user/get</w:t>
            </w:r>
          </w:p>
        </w:tc>
      </w:tr>
      <w:tr w:rsidR="005A1BA4" w:rsidTr="00906722">
        <w:tc>
          <w:tcPr>
            <w:tcW w:w="1809" w:type="dxa"/>
          </w:tcPr>
          <w:p w:rsidR="005A1BA4" w:rsidRPr="00677344" w:rsidRDefault="005A1BA4" w:rsidP="00906722">
            <w:pPr>
              <w:rPr>
                <w:b/>
              </w:rPr>
            </w:pPr>
            <w:r>
              <w:rPr>
                <w:rFonts w:hint="eastAsia"/>
                <w:b/>
              </w:rPr>
              <w:t>请求方式</w:t>
            </w:r>
          </w:p>
        </w:tc>
        <w:tc>
          <w:tcPr>
            <w:tcW w:w="6719" w:type="dxa"/>
            <w:gridSpan w:val="2"/>
          </w:tcPr>
          <w:p w:rsidR="005A1BA4" w:rsidRDefault="005A1BA4" w:rsidP="00906722">
            <w:r>
              <w:rPr>
                <w:rFonts w:hint="eastAsia"/>
              </w:rPr>
              <w:t>post</w:t>
            </w:r>
          </w:p>
        </w:tc>
      </w:tr>
      <w:tr w:rsidR="005A1BA4" w:rsidRPr="00314500" w:rsidTr="00906722">
        <w:tc>
          <w:tcPr>
            <w:tcW w:w="6345" w:type="dxa"/>
            <w:gridSpan w:val="2"/>
            <w:tcBorders>
              <w:right w:val="single" w:sz="4" w:space="0" w:color="auto"/>
            </w:tcBorders>
            <w:shd w:val="clear" w:color="auto" w:fill="D9D9D9" w:themeFill="background1" w:themeFillShade="D9"/>
          </w:tcPr>
          <w:p w:rsidR="005A1BA4" w:rsidRPr="00314500" w:rsidRDefault="005A1BA4" w:rsidP="00906722">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5A1BA4" w:rsidRPr="00314500" w:rsidRDefault="005A1BA4" w:rsidP="00906722">
            <w:pPr>
              <w:rPr>
                <w:b/>
              </w:rPr>
            </w:pPr>
            <w:r>
              <w:rPr>
                <w:rFonts w:hint="eastAsia"/>
                <w:b/>
              </w:rPr>
              <w:t>备注</w:t>
            </w:r>
          </w:p>
        </w:tc>
      </w:tr>
      <w:tr w:rsidR="005A1BA4" w:rsidTr="00906722">
        <w:tc>
          <w:tcPr>
            <w:tcW w:w="1809" w:type="dxa"/>
          </w:tcPr>
          <w:p w:rsidR="005A1BA4" w:rsidRDefault="005A1BA4" w:rsidP="00906722">
            <w:r>
              <w:rPr>
                <w:rFonts w:hint="eastAsia"/>
              </w:rPr>
              <w:t>id</w:t>
            </w:r>
          </w:p>
        </w:tc>
        <w:tc>
          <w:tcPr>
            <w:tcW w:w="4536" w:type="dxa"/>
            <w:tcBorders>
              <w:right w:val="single" w:sz="4" w:space="0" w:color="auto"/>
            </w:tcBorders>
          </w:tcPr>
          <w:p w:rsidR="005A1BA4" w:rsidRDefault="005A1BA4" w:rsidP="00906722">
            <w:r>
              <w:rPr>
                <w:rFonts w:hint="eastAsia"/>
              </w:rPr>
              <w:t>用户内部</w:t>
            </w:r>
            <w:r>
              <w:rPr>
                <w:rFonts w:hint="eastAsia"/>
              </w:rPr>
              <w:t>id</w:t>
            </w:r>
          </w:p>
        </w:tc>
        <w:tc>
          <w:tcPr>
            <w:tcW w:w="2183" w:type="dxa"/>
            <w:tcBorders>
              <w:left w:val="single" w:sz="4" w:space="0" w:color="auto"/>
            </w:tcBorders>
          </w:tcPr>
          <w:p w:rsidR="005A1BA4" w:rsidRDefault="005A1BA4" w:rsidP="00906722"/>
        </w:tc>
      </w:tr>
      <w:tr w:rsidR="005A1BA4" w:rsidRPr="00314500" w:rsidTr="00906722">
        <w:tc>
          <w:tcPr>
            <w:tcW w:w="6345" w:type="dxa"/>
            <w:gridSpan w:val="2"/>
            <w:tcBorders>
              <w:right w:val="single" w:sz="4" w:space="0" w:color="auto"/>
            </w:tcBorders>
            <w:shd w:val="clear" w:color="auto" w:fill="D9D9D9" w:themeFill="background1" w:themeFillShade="D9"/>
          </w:tcPr>
          <w:p w:rsidR="005A1BA4" w:rsidRPr="00314500" w:rsidRDefault="005A1BA4" w:rsidP="00906722">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5A1BA4" w:rsidRPr="00314500" w:rsidRDefault="005A1BA4" w:rsidP="00906722">
            <w:pPr>
              <w:rPr>
                <w:b/>
              </w:rPr>
            </w:pPr>
            <w:r>
              <w:rPr>
                <w:rFonts w:hint="eastAsia"/>
                <w:b/>
              </w:rPr>
              <w:t>备注</w:t>
            </w:r>
          </w:p>
        </w:tc>
      </w:tr>
      <w:tr w:rsidR="005A1BA4" w:rsidTr="00906722">
        <w:trPr>
          <w:trHeight w:val="488"/>
        </w:trPr>
        <w:tc>
          <w:tcPr>
            <w:tcW w:w="1809" w:type="dxa"/>
          </w:tcPr>
          <w:p w:rsidR="005A1BA4" w:rsidRDefault="005A1BA4" w:rsidP="00906722">
            <w:r>
              <w:rPr>
                <w:rFonts w:hint="eastAsia"/>
              </w:rPr>
              <w:t>user</w:t>
            </w:r>
          </w:p>
        </w:tc>
        <w:tc>
          <w:tcPr>
            <w:tcW w:w="4536" w:type="dxa"/>
            <w:tcBorders>
              <w:right w:val="single" w:sz="4" w:space="0" w:color="auto"/>
            </w:tcBorders>
          </w:tcPr>
          <w:p w:rsidR="005A1BA4" w:rsidRDefault="005A1BA4" w:rsidP="00906722">
            <w:r>
              <w:rPr>
                <w:rFonts w:hint="eastAsia"/>
              </w:rPr>
              <w:t>json</w:t>
            </w:r>
            <w:r>
              <w:rPr>
                <w:rFonts w:hint="eastAsia"/>
              </w:rPr>
              <w:t>对象，包含以下字段</w:t>
            </w:r>
          </w:p>
        </w:tc>
        <w:tc>
          <w:tcPr>
            <w:tcW w:w="2183" w:type="dxa"/>
            <w:tcBorders>
              <w:left w:val="single" w:sz="4" w:space="0" w:color="auto"/>
            </w:tcBorders>
          </w:tcPr>
          <w:p w:rsidR="005A1BA4" w:rsidRPr="00FC37C5" w:rsidRDefault="005A1BA4" w:rsidP="00906722"/>
        </w:tc>
      </w:tr>
      <w:tr w:rsidR="005A1BA4" w:rsidTr="00906722">
        <w:trPr>
          <w:trHeight w:val="488"/>
        </w:trPr>
        <w:tc>
          <w:tcPr>
            <w:tcW w:w="1809" w:type="dxa"/>
          </w:tcPr>
          <w:p w:rsidR="005A1BA4" w:rsidRDefault="005A1BA4" w:rsidP="00906722">
            <w:pPr>
              <w:rPr>
                <w:rFonts w:hint="eastAsia"/>
              </w:rPr>
            </w:pPr>
            <w:r>
              <w:rPr>
                <w:rFonts w:hint="eastAsia"/>
              </w:rPr>
              <w:t>id</w:t>
            </w:r>
          </w:p>
        </w:tc>
        <w:tc>
          <w:tcPr>
            <w:tcW w:w="4536" w:type="dxa"/>
            <w:tcBorders>
              <w:right w:val="single" w:sz="4" w:space="0" w:color="auto"/>
            </w:tcBorders>
          </w:tcPr>
          <w:p w:rsidR="005A1BA4" w:rsidRDefault="005A1BA4" w:rsidP="00906722">
            <w:pPr>
              <w:rPr>
                <w:rFonts w:hint="eastAsia"/>
              </w:rPr>
            </w:pPr>
            <w:r>
              <w:rPr>
                <w:rFonts w:hint="eastAsia"/>
              </w:rPr>
              <w:t>星生活用户内部</w:t>
            </w:r>
            <w:r>
              <w:rPr>
                <w:rFonts w:hint="eastAsia"/>
              </w:rPr>
              <w:t>id</w:t>
            </w:r>
          </w:p>
        </w:tc>
        <w:tc>
          <w:tcPr>
            <w:tcW w:w="2183" w:type="dxa"/>
            <w:tcBorders>
              <w:left w:val="single" w:sz="4" w:space="0" w:color="auto"/>
            </w:tcBorders>
          </w:tcPr>
          <w:p w:rsidR="005A1BA4" w:rsidRPr="00FC37C5" w:rsidRDefault="005A1BA4" w:rsidP="00906722"/>
        </w:tc>
      </w:tr>
      <w:tr w:rsidR="005A1BA4" w:rsidTr="00906722">
        <w:trPr>
          <w:trHeight w:val="488"/>
        </w:trPr>
        <w:tc>
          <w:tcPr>
            <w:tcW w:w="1809" w:type="dxa"/>
          </w:tcPr>
          <w:p w:rsidR="005A1BA4" w:rsidRDefault="005A1BA4" w:rsidP="00906722">
            <w:r>
              <w:rPr>
                <w:rFonts w:hint="eastAsia"/>
              </w:rPr>
              <w:lastRenderedPageBreak/>
              <w:t>mobile</w:t>
            </w:r>
          </w:p>
        </w:tc>
        <w:tc>
          <w:tcPr>
            <w:tcW w:w="4536" w:type="dxa"/>
            <w:tcBorders>
              <w:right w:val="single" w:sz="4" w:space="0" w:color="auto"/>
            </w:tcBorders>
          </w:tcPr>
          <w:p w:rsidR="005A1BA4" w:rsidRDefault="005A1BA4" w:rsidP="00906722">
            <w:r>
              <w:rPr>
                <w:rFonts w:hint="eastAsia"/>
              </w:rPr>
              <w:t>手机号</w:t>
            </w:r>
          </w:p>
        </w:tc>
        <w:tc>
          <w:tcPr>
            <w:tcW w:w="2183" w:type="dxa"/>
            <w:tcBorders>
              <w:left w:val="single" w:sz="4" w:space="0" w:color="auto"/>
            </w:tcBorders>
          </w:tcPr>
          <w:p w:rsidR="005A1BA4" w:rsidRPr="00FC37C5" w:rsidRDefault="005A1BA4" w:rsidP="00906722"/>
        </w:tc>
      </w:tr>
      <w:tr w:rsidR="005A1BA4" w:rsidTr="00906722">
        <w:trPr>
          <w:trHeight w:val="488"/>
        </w:trPr>
        <w:tc>
          <w:tcPr>
            <w:tcW w:w="1809" w:type="dxa"/>
          </w:tcPr>
          <w:p w:rsidR="005A1BA4" w:rsidRDefault="005A1BA4" w:rsidP="00906722">
            <w:r>
              <w:rPr>
                <w:rFonts w:hint="eastAsia"/>
              </w:rPr>
              <w:t>nickname</w:t>
            </w:r>
          </w:p>
        </w:tc>
        <w:tc>
          <w:tcPr>
            <w:tcW w:w="4536" w:type="dxa"/>
            <w:tcBorders>
              <w:right w:val="single" w:sz="4" w:space="0" w:color="auto"/>
            </w:tcBorders>
          </w:tcPr>
          <w:p w:rsidR="005A1BA4" w:rsidRDefault="005A1BA4" w:rsidP="00906722">
            <w:r>
              <w:rPr>
                <w:rFonts w:hint="eastAsia"/>
              </w:rPr>
              <w:t>昵称</w:t>
            </w:r>
          </w:p>
        </w:tc>
        <w:tc>
          <w:tcPr>
            <w:tcW w:w="2183" w:type="dxa"/>
            <w:tcBorders>
              <w:left w:val="single" w:sz="4" w:space="0" w:color="auto"/>
            </w:tcBorders>
          </w:tcPr>
          <w:p w:rsidR="005A1BA4" w:rsidRPr="00FC37C5" w:rsidRDefault="005A1BA4" w:rsidP="00906722"/>
        </w:tc>
      </w:tr>
    </w:tbl>
    <w:p w:rsidR="005A1BA4" w:rsidRPr="005A1BA4" w:rsidRDefault="005A1BA4" w:rsidP="005A1BA4"/>
    <w:p w:rsidR="00D23B1B" w:rsidRDefault="00D23B1B" w:rsidP="00D23B1B">
      <w:pPr>
        <w:pStyle w:val="3"/>
        <w:rPr>
          <w:rFonts w:hint="eastAsia"/>
        </w:rPr>
      </w:pPr>
      <w:r>
        <w:rPr>
          <w:rFonts w:hint="eastAsia"/>
        </w:rPr>
        <w:t>修改个人信息</w:t>
      </w:r>
    </w:p>
    <w:tbl>
      <w:tblPr>
        <w:tblStyle w:val="a8"/>
        <w:tblW w:w="8528" w:type="dxa"/>
        <w:tblLayout w:type="fixed"/>
        <w:tblLook w:val="04A0"/>
      </w:tblPr>
      <w:tblGrid>
        <w:gridCol w:w="1809"/>
        <w:gridCol w:w="4536"/>
        <w:gridCol w:w="2183"/>
      </w:tblGrid>
      <w:tr w:rsidR="006645CD" w:rsidTr="00906722">
        <w:tc>
          <w:tcPr>
            <w:tcW w:w="1809" w:type="dxa"/>
          </w:tcPr>
          <w:p w:rsidR="006645CD" w:rsidRPr="00677344" w:rsidRDefault="006645CD" w:rsidP="00906722">
            <w:pPr>
              <w:rPr>
                <w:b/>
              </w:rPr>
            </w:pPr>
            <w:r w:rsidRPr="00677344">
              <w:rPr>
                <w:rFonts w:hint="eastAsia"/>
                <w:b/>
              </w:rPr>
              <w:t>请求地址</w:t>
            </w:r>
          </w:p>
        </w:tc>
        <w:tc>
          <w:tcPr>
            <w:tcW w:w="6719" w:type="dxa"/>
            <w:gridSpan w:val="2"/>
          </w:tcPr>
          <w:p w:rsidR="006645CD" w:rsidRDefault="006645CD" w:rsidP="006645CD">
            <w:r>
              <w:rPr>
                <w:rFonts w:hint="eastAsia"/>
              </w:rPr>
              <w:t>/user/update</w:t>
            </w:r>
          </w:p>
        </w:tc>
      </w:tr>
      <w:tr w:rsidR="006645CD" w:rsidTr="00906722">
        <w:tc>
          <w:tcPr>
            <w:tcW w:w="1809" w:type="dxa"/>
          </w:tcPr>
          <w:p w:rsidR="006645CD" w:rsidRPr="00677344" w:rsidRDefault="006645CD" w:rsidP="00906722">
            <w:pPr>
              <w:rPr>
                <w:b/>
              </w:rPr>
            </w:pPr>
            <w:r>
              <w:rPr>
                <w:rFonts w:hint="eastAsia"/>
                <w:b/>
              </w:rPr>
              <w:t>请求方式</w:t>
            </w:r>
          </w:p>
        </w:tc>
        <w:tc>
          <w:tcPr>
            <w:tcW w:w="6719" w:type="dxa"/>
            <w:gridSpan w:val="2"/>
          </w:tcPr>
          <w:p w:rsidR="006645CD" w:rsidRDefault="006645CD" w:rsidP="00906722">
            <w:r>
              <w:rPr>
                <w:rFonts w:hint="eastAsia"/>
              </w:rPr>
              <w:t>post</w:t>
            </w:r>
          </w:p>
        </w:tc>
      </w:tr>
      <w:tr w:rsidR="006645CD" w:rsidRPr="00314500" w:rsidTr="00906722">
        <w:tc>
          <w:tcPr>
            <w:tcW w:w="6345" w:type="dxa"/>
            <w:gridSpan w:val="2"/>
            <w:tcBorders>
              <w:right w:val="single" w:sz="4" w:space="0" w:color="auto"/>
            </w:tcBorders>
            <w:shd w:val="clear" w:color="auto" w:fill="D9D9D9" w:themeFill="background1" w:themeFillShade="D9"/>
          </w:tcPr>
          <w:p w:rsidR="006645CD" w:rsidRPr="00314500" w:rsidRDefault="006645CD" w:rsidP="00906722">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6645CD" w:rsidRPr="00314500" w:rsidRDefault="006645CD" w:rsidP="00906722">
            <w:pPr>
              <w:rPr>
                <w:b/>
              </w:rPr>
            </w:pPr>
            <w:r>
              <w:rPr>
                <w:rFonts w:hint="eastAsia"/>
                <w:b/>
              </w:rPr>
              <w:t>备注</w:t>
            </w:r>
          </w:p>
        </w:tc>
      </w:tr>
      <w:tr w:rsidR="006645CD" w:rsidTr="00906722">
        <w:tc>
          <w:tcPr>
            <w:tcW w:w="1809" w:type="dxa"/>
          </w:tcPr>
          <w:p w:rsidR="006645CD" w:rsidRDefault="006645CD" w:rsidP="00906722">
            <w:r>
              <w:rPr>
                <w:rFonts w:hint="eastAsia"/>
              </w:rPr>
              <w:t>id</w:t>
            </w:r>
          </w:p>
        </w:tc>
        <w:tc>
          <w:tcPr>
            <w:tcW w:w="4536" w:type="dxa"/>
            <w:tcBorders>
              <w:right w:val="single" w:sz="4" w:space="0" w:color="auto"/>
            </w:tcBorders>
          </w:tcPr>
          <w:p w:rsidR="006645CD" w:rsidRDefault="006645CD" w:rsidP="00906722">
            <w:r>
              <w:rPr>
                <w:rFonts w:hint="eastAsia"/>
              </w:rPr>
              <w:t>用户内部</w:t>
            </w:r>
            <w:r>
              <w:rPr>
                <w:rFonts w:hint="eastAsia"/>
              </w:rPr>
              <w:t>id</w:t>
            </w:r>
          </w:p>
        </w:tc>
        <w:tc>
          <w:tcPr>
            <w:tcW w:w="2183" w:type="dxa"/>
            <w:tcBorders>
              <w:left w:val="single" w:sz="4" w:space="0" w:color="auto"/>
            </w:tcBorders>
          </w:tcPr>
          <w:p w:rsidR="006645CD" w:rsidRDefault="006645CD" w:rsidP="00906722"/>
        </w:tc>
      </w:tr>
      <w:tr w:rsidR="00605CCA" w:rsidTr="00906722">
        <w:tc>
          <w:tcPr>
            <w:tcW w:w="1809" w:type="dxa"/>
          </w:tcPr>
          <w:p w:rsidR="00605CCA" w:rsidRDefault="00605CCA" w:rsidP="00906722">
            <w:r>
              <w:rPr>
                <w:rFonts w:hint="eastAsia"/>
              </w:rPr>
              <w:t>nickname</w:t>
            </w:r>
          </w:p>
        </w:tc>
        <w:tc>
          <w:tcPr>
            <w:tcW w:w="4536" w:type="dxa"/>
            <w:tcBorders>
              <w:right w:val="single" w:sz="4" w:space="0" w:color="auto"/>
            </w:tcBorders>
          </w:tcPr>
          <w:p w:rsidR="00605CCA" w:rsidRDefault="00605CCA" w:rsidP="00906722">
            <w:r>
              <w:rPr>
                <w:rFonts w:hint="eastAsia"/>
              </w:rPr>
              <w:t>昵称</w:t>
            </w:r>
          </w:p>
        </w:tc>
        <w:tc>
          <w:tcPr>
            <w:tcW w:w="2183" w:type="dxa"/>
            <w:tcBorders>
              <w:left w:val="single" w:sz="4" w:space="0" w:color="auto"/>
            </w:tcBorders>
          </w:tcPr>
          <w:p w:rsidR="00605CCA" w:rsidRDefault="00605CCA" w:rsidP="00906722"/>
        </w:tc>
      </w:tr>
      <w:tr w:rsidR="00605CCA" w:rsidRPr="00314500" w:rsidTr="00906722">
        <w:tc>
          <w:tcPr>
            <w:tcW w:w="6345" w:type="dxa"/>
            <w:gridSpan w:val="2"/>
            <w:tcBorders>
              <w:right w:val="single" w:sz="4" w:space="0" w:color="auto"/>
            </w:tcBorders>
            <w:shd w:val="clear" w:color="auto" w:fill="D9D9D9" w:themeFill="background1" w:themeFillShade="D9"/>
          </w:tcPr>
          <w:p w:rsidR="00605CCA" w:rsidRPr="00314500" w:rsidRDefault="00605CCA" w:rsidP="00906722">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605CCA" w:rsidRPr="00314500" w:rsidRDefault="00605CCA" w:rsidP="00906722">
            <w:pPr>
              <w:rPr>
                <w:b/>
              </w:rPr>
            </w:pPr>
            <w:r>
              <w:rPr>
                <w:rFonts w:hint="eastAsia"/>
                <w:b/>
              </w:rPr>
              <w:t>备注</w:t>
            </w:r>
          </w:p>
        </w:tc>
      </w:tr>
      <w:tr w:rsidR="00605CCA" w:rsidTr="00906722">
        <w:trPr>
          <w:trHeight w:val="488"/>
        </w:trPr>
        <w:tc>
          <w:tcPr>
            <w:tcW w:w="1809" w:type="dxa"/>
          </w:tcPr>
          <w:p w:rsidR="00605CCA" w:rsidRDefault="00605CCA" w:rsidP="00906722"/>
        </w:tc>
        <w:tc>
          <w:tcPr>
            <w:tcW w:w="4536" w:type="dxa"/>
            <w:tcBorders>
              <w:right w:val="single" w:sz="4" w:space="0" w:color="auto"/>
            </w:tcBorders>
          </w:tcPr>
          <w:p w:rsidR="00605CCA" w:rsidRDefault="00605CCA" w:rsidP="00906722"/>
        </w:tc>
        <w:tc>
          <w:tcPr>
            <w:tcW w:w="2183" w:type="dxa"/>
            <w:tcBorders>
              <w:left w:val="single" w:sz="4" w:space="0" w:color="auto"/>
            </w:tcBorders>
          </w:tcPr>
          <w:p w:rsidR="00605CCA" w:rsidRPr="00FC37C5" w:rsidRDefault="00605CCA" w:rsidP="00906722"/>
        </w:tc>
      </w:tr>
    </w:tbl>
    <w:p w:rsidR="00605CCA" w:rsidRDefault="00605CCA" w:rsidP="00605CCA">
      <w:pPr>
        <w:pStyle w:val="3"/>
        <w:rPr>
          <w:rFonts w:hint="eastAsia"/>
        </w:rPr>
      </w:pPr>
      <w:r>
        <w:rPr>
          <w:rFonts w:hint="eastAsia"/>
        </w:rPr>
        <w:t>修改手机号</w:t>
      </w:r>
    </w:p>
    <w:tbl>
      <w:tblPr>
        <w:tblStyle w:val="a8"/>
        <w:tblW w:w="8528" w:type="dxa"/>
        <w:tblLayout w:type="fixed"/>
        <w:tblLook w:val="04A0"/>
      </w:tblPr>
      <w:tblGrid>
        <w:gridCol w:w="1809"/>
        <w:gridCol w:w="4536"/>
        <w:gridCol w:w="2183"/>
      </w:tblGrid>
      <w:tr w:rsidR="00605CCA" w:rsidTr="00906722">
        <w:tc>
          <w:tcPr>
            <w:tcW w:w="1809" w:type="dxa"/>
          </w:tcPr>
          <w:p w:rsidR="00605CCA" w:rsidRPr="00677344" w:rsidRDefault="00605CCA" w:rsidP="00906722">
            <w:pPr>
              <w:rPr>
                <w:b/>
              </w:rPr>
            </w:pPr>
            <w:r w:rsidRPr="00677344">
              <w:rPr>
                <w:rFonts w:hint="eastAsia"/>
                <w:b/>
              </w:rPr>
              <w:t>请求地址</w:t>
            </w:r>
          </w:p>
        </w:tc>
        <w:tc>
          <w:tcPr>
            <w:tcW w:w="6719" w:type="dxa"/>
            <w:gridSpan w:val="2"/>
          </w:tcPr>
          <w:p w:rsidR="00605CCA" w:rsidRDefault="00605CCA" w:rsidP="00605CCA">
            <w:r>
              <w:rPr>
                <w:rFonts w:hint="eastAsia"/>
              </w:rPr>
              <w:t>/user/mobile</w:t>
            </w:r>
          </w:p>
        </w:tc>
      </w:tr>
      <w:tr w:rsidR="00605CCA" w:rsidTr="00906722">
        <w:tc>
          <w:tcPr>
            <w:tcW w:w="1809" w:type="dxa"/>
          </w:tcPr>
          <w:p w:rsidR="00605CCA" w:rsidRPr="00677344" w:rsidRDefault="00605CCA" w:rsidP="00906722">
            <w:pPr>
              <w:rPr>
                <w:b/>
              </w:rPr>
            </w:pPr>
            <w:r>
              <w:rPr>
                <w:rFonts w:hint="eastAsia"/>
                <w:b/>
              </w:rPr>
              <w:t>请求方式</w:t>
            </w:r>
          </w:p>
        </w:tc>
        <w:tc>
          <w:tcPr>
            <w:tcW w:w="6719" w:type="dxa"/>
            <w:gridSpan w:val="2"/>
          </w:tcPr>
          <w:p w:rsidR="00605CCA" w:rsidRDefault="00605CCA" w:rsidP="00906722">
            <w:r>
              <w:rPr>
                <w:rFonts w:hint="eastAsia"/>
              </w:rPr>
              <w:t>post</w:t>
            </w:r>
          </w:p>
        </w:tc>
      </w:tr>
      <w:tr w:rsidR="00605CCA" w:rsidRPr="00314500" w:rsidTr="00906722">
        <w:tc>
          <w:tcPr>
            <w:tcW w:w="6345" w:type="dxa"/>
            <w:gridSpan w:val="2"/>
            <w:tcBorders>
              <w:right w:val="single" w:sz="4" w:space="0" w:color="auto"/>
            </w:tcBorders>
            <w:shd w:val="clear" w:color="auto" w:fill="D9D9D9" w:themeFill="background1" w:themeFillShade="D9"/>
          </w:tcPr>
          <w:p w:rsidR="00605CCA" w:rsidRPr="00314500" w:rsidRDefault="00605CCA" w:rsidP="00906722">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605CCA" w:rsidRPr="00314500" w:rsidRDefault="00605CCA" w:rsidP="00906722">
            <w:pPr>
              <w:rPr>
                <w:b/>
              </w:rPr>
            </w:pPr>
            <w:r>
              <w:rPr>
                <w:rFonts w:hint="eastAsia"/>
                <w:b/>
              </w:rPr>
              <w:t>备注</w:t>
            </w:r>
          </w:p>
        </w:tc>
      </w:tr>
      <w:tr w:rsidR="00605CCA" w:rsidTr="00906722">
        <w:tc>
          <w:tcPr>
            <w:tcW w:w="1809" w:type="dxa"/>
          </w:tcPr>
          <w:p w:rsidR="00605CCA" w:rsidRDefault="00605CCA" w:rsidP="00906722">
            <w:r>
              <w:rPr>
                <w:rFonts w:hint="eastAsia"/>
              </w:rPr>
              <w:t>id</w:t>
            </w:r>
          </w:p>
        </w:tc>
        <w:tc>
          <w:tcPr>
            <w:tcW w:w="4536" w:type="dxa"/>
            <w:tcBorders>
              <w:right w:val="single" w:sz="4" w:space="0" w:color="auto"/>
            </w:tcBorders>
          </w:tcPr>
          <w:p w:rsidR="00605CCA" w:rsidRDefault="00605CCA" w:rsidP="00906722">
            <w:r>
              <w:rPr>
                <w:rFonts w:hint="eastAsia"/>
              </w:rPr>
              <w:t>用户内部</w:t>
            </w:r>
            <w:r>
              <w:rPr>
                <w:rFonts w:hint="eastAsia"/>
              </w:rPr>
              <w:t>id</w:t>
            </w:r>
          </w:p>
        </w:tc>
        <w:tc>
          <w:tcPr>
            <w:tcW w:w="2183" w:type="dxa"/>
            <w:tcBorders>
              <w:left w:val="single" w:sz="4" w:space="0" w:color="auto"/>
            </w:tcBorders>
          </w:tcPr>
          <w:p w:rsidR="00605CCA" w:rsidRDefault="00605CCA" w:rsidP="00906722"/>
        </w:tc>
      </w:tr>
      <w:tr w:rsidR="00605CCA" w:rsidTr="00906722">
        <w:tc>
          <w:tcPr>
            <w:tcW w:w="1809" w:type="dxa"/>
          </w:tcPr>
          <w:p w:rsidR="00605CCA" w:rsidRDefault="005104D2" w:rsidP="00906722">
            <w:r>
              <w:rPr>
                <w:rFonts w:hint="eastAsia"/>
              </w:rPr>
              <w:t>mobile</w:t>
            </w:r>
          </w:p>
        </w:tc>
        <w:tc>
          <w:tcPr>
            <w:tcW w:w="4536" w:type="dxa"/>
            <w:tcBorders>
              <w:right w:val="single" w:sz="4" w:space="0" w:color="auto"/>
            </w:tcBorders>
          </w:tcPr>
          <w:p w:rsidR="00605CCA" w:rsidRDefault="005104D2" w:rsidP="00906722">
            <w:r>
              <w:rPr>
                <w:rFonts w:hint="eastAsia"/>
              </w:rPr>
              <w:t>手机号</w:t>
            </w:r>
          </w:p>
        </w:tc>
        <w:tc>
          <w:tcPr>
            <w:tcW w:w="2183" w:type="dxa"/>
            <w:tcBorders>
              <w:left w:val="single" w:sz="4" w:space="0" w:color="auto"/>
            </w:tcBorders>
          </w:tcPr>
          <w:p w:rsidR="00605CCA" w:rsidRDefault="00605CCA" w:rsidP="00906722"/>
        </w:tc>
      </w:tr>
      <w:tr w:rsidR="00FC21F1" w:rsidTr="00906722">
        <w:tc>
          <w:tcPr>
            <w:tcW w:w="1809" w:type="dxa"/>
          </w:tcPr>
          <w:p w:rsidR="00FC21F1" w:rsidRDefault="00FC21F1" w:rsidP="00906722">
            <w:pPr>
              <w:rPr>
                <w:rFonts w:hint="eastAsia"/>
              </w:rPr>
            </w:pPr>
            <w:r>
              <w:rPr>
                <w:rFonts w:hint="eastAsia"/>
              </w:rPr>
              <w:t>code</w:t>
            </w:r>
          </w:p>
        </w:tc>
        <w:tc>
          <w:tcPr>
            <w:tcW w:w="4536" w:type="dxa"/>
            <w:tcBorders>
              <w:right w:val="single" w:sz="4" w:space="0" w:color="auto"/>
            </w:tcBorders>
          </w:tcPr>
          <w:p w:rsidR="00FC21F1" w:rsidRDefault="00FC21F1" w:rsidP="00906722">
            <w:pPr>
              <w:rPr>
                <w:rFonts w:hint="eastAsia"/>
              </w:rPr>
            </w:pPr>
            <w:r>
              <w:rPr>
                <w:rFonts w:hint="eastAsia"/>
              </w:rPr>
              <w:t>短信验证码</w:t>
            </w:r>
          </w:p>
        </w:tc>
        <w:tc>
          <w:tcPr>
            <w:tcW w:w="2183" w:type="dxa"/>
            <w:tcBorders>
              <w:left w:val="single" w:sz="4" w:space="0" w:color="auto"/>
            </w:tcBorders>
          </w:tcPr>
          <w:p w:rsidR="00FC21F1" w:rsidRDefault="00FC21F1" w:rsidP="00906722"/>
        </w:tc>
      </w:tr>
      <w:tr w:rsidR="000C0415" w:rsidTr="00906722">
        <w:tc>
          <w:tcPr>
            <w:tcW w:w="1809" w:type="dxa"/>
          </w:tcPr>
          <w:p w:rsidR="000C0415" w:rsidRDefault="000C0415" w:rsidP="00906722">
            <w:pPr>
              <w:rPr>
                <w:rFonts w:hint="eastAsia"/>
              </w:rPr>
            </w:pPr>
            <w:r>
              <w:rPr>
                <w:rFonts w:hint="eastAsia"/>
              </w:rPr>
              <w:t>password</w:t>
            </w:r>
          </w:p>
        </w:tc>
        <w:tc>
          <w:tcPr>
            <w:tcW w:w="4536" w:type="dxa"/>
            <w:tcBorders>
              <w:right w:val="single" w:sz="4" w:space="0" w:color="auto"/>
            </w:tcBorders>
          </w:tcPr>
          <w:p w:rsidR="000C0415" w:rsidRDefault="000C0415" w:rsidP="00906722">
            <w:pPr>
              <w:rPr>
                <w:rFonts w:hint="eastAsia"/>
              </w:rPr>
            </w:pPr>
            <w:r>
              <w:rPr>
                <w:rFonts w:hint="eastAsia"/>
              </w:rPr>
              <w:t>验证密码，</w:t>
            </w:r>
            <w:r>
              <w:rPr>
                <w:rFonts w:hint="eastAsia"/>
              </w:rPr>
              <w:t>md5</w:t>
            </w:r>
            <w:r>
              <w:rPr>
                <w:rFonts w:hint="eastAsia"/>
              </w:rPr>
              <w:t>（密码</w:t>
            </w:r>
            <w:r>
              <w:rPr>
                <w:rFonts w:hint="eastAsia"/>
              </w:rPr>
              <w:t xml:space="preserve"> + </w:t>
            </w:r>
            <w:r>
              <w:rPr>
                <w:rFonts w:hint="eastAsia"/>
              </w:rPr>
              <w:t>手机号）</w:t>
            </w:r>
          </w:p>
        </w:tc>
        <w:tc>
          <w:tcPr>
            <w:tcW w:w="2183" w:type="dxa"/>
            <w:tcBorders>
              <w:left w:val="single" w:sz="4" w:space="0" w:color="auto"/>
            </w:tcBorders>
          </w:tcPr>
          <w:p w:rsidR="000C0415" w:rsidRDefault="000C0415" w:rsidP="00906722"/>
        </w:tc>
      </w:tr>
      <w:tr w:rsidR="00605CCA" w:rsidRPr="00314500" w:rsidTr="00906722">
        <w:tc>
          <w:tcPr>
            <w:tcW w:w="6345" w:type="dxa"/>
            <w:gridSpan w:val="2"/>
            <w:tcBorders>
              <w:right w:val="single" w:sz="4" w:space="0" w:color="auto"/>
            </w:tcBorders>
            <w:shd w:val="clear" w:color="auto" w:fill="D9D9D9" w:themeFill="background1" w:themeFillShade="D9"/>
          </w:tcPr>
          <w:p w:rsidR="00605CCA" w:rsidRPr="00314500" w:rsidRDefault="00605CCA" w:rsidP="00906722">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605CCA" w:rsidRPr="00314500" w:rsidRDefault="00605CCA" w:rsidP="00906722">
            <w:pPr>
              <w:rPr>
                <w:b/>
              </w:rPr>
            </w:pPr>
            <w:r>
              <w:rPr>
                <w:rFonts w:hint="eastAsia"/>
                <w:b/>
              </w:rPr>
              <w:t>备注</w:t>
            </w:r>
          </w:p>
        </w:tc>
      </w:tr>
      <w:tr w:rsidR="00605CCA" w:rsidTr="00906722">
        <w:trPr>
          <w:trHeight w:val="488"/>
        </w:trPr>
        <w:tc>
          <w:tcPr>
            <w:tcW w:w="1809" w:type="dxa"/>
          </w:tcPr>
          <w:p w:rsidR="00605CCA" w:rsidRDefault="00605CCA" w:rsidP="00906722"/>
        </w:tc>
        <w:tc>
          <w:tcPr>
            <w:tcW w:w="4536" w:type="dxa"/>
            <w:tcBorders>
              <w:right w:val="single" w:sz="4" w:space="0" w:color="auto"/>
            </w:tcBorders>
          </w:tcPr>
          <w:p w:rsidR="00605CCA" w:rsidRDefault="00605CCA" w:rsidP="00906722"/>
        </w:tc>
        <w:tc>
          <w:tcPr>
            <w:tcW w:w="2183" w:type="dxa"/>
            <w:tcBorders>
              <w:left w:val="single" w:sz="4" w:space="0" w:color="auto"/>
            </w:tcBorders>
          </w:tcPr>
          <w:p w:rsidR="00605CCA" w:rsidRPr="00FC37C5" w:rsidRDefault="00605CCA" w:rsidP="00906722"/>
        </w:tc>
      </w:tr>
    </w:tbl>
    <w:p w:rsidR="006645CD" w:rsidRPr="006645CD" w:rsidRDefault="006645CD" w:rsidP="006645CD"/>
    <w:p w:rsidR="00E663DB" w:rsidRDefault="00E663DB" w:rsidP="00E663DB">
      <w:pPr>
        <w:pStyle w:val="2"/>
        <w:rPr>
          <w:rFonts w:hint="eastAsia"/>
        </w:rPr>
      </w:pPr>
      <w:r>
        <w:rPr>
          <w:rFonts w:hint="eastAsia"/>
        </w:rPr>
        <w:t>功能栏</w:t>
      </w:r>
    </w:p>
    <w:p w:rsidR="00E663DB" w:rsidRPr="00E663DB" w:rsidRDefault="00E663DB" w:rsidP="00E663DB">
      <w:pPr>
        <w:pStyle w:val="3"/>
        <w:rPr>
          <w:rFonts w:hint="eastAsia"/>
        </w:rPr>
      </w:pPr>
      <w:r>
        <w:rPr>
          <w:rFonts w:hint="eastAsia"/>
        </w:rPr>
        <w:t>首页功能栏</w:t>
      </w:r>
    </w:p>
    <w:tbl>
      <w:tblPr>
        <w:tblStyle w:val="a8"/>
        <w:tblW w:w="8528" w:type="dxa"/>
        <w:tblLayout w:type="fixed"/>
        <w:tblLook w:val="04A0"/>
      </w:tblPr>
      <w:tblGrid>
        <w:gridCol w:w="1809"/>
        <w:gridCol w:w="4536"/>
        <w:gridCol w:w="2183"/>
      </w:tblGrid>
      <w:tr w:rsidR="00E663DB" w:rsidTr="006F1358">
        <w:tc>
          <w:tcPr>
            <w:tcW w:w="1809" w:type="dxa"/>
          </w:tcPr>
          <w:p w:rsidR="00E663DB" w:rsidRPr="00677344" w:rsidRDefault="00E663DB" w:rsidP="006F1358">
            <w:pPr>
              <w:rPr>
                <w:b/>
              </w:rPr>
            </w:pPr>
            <w:r w:rsidRPr="00677344">
              <w:rPr>
                <w:rFonts w:hint="eastAsia"/>
                <w:b/>
              </w:rPr>
              <w:t>请求地址</w:t>
            </w:r>
          </w:p>
        </w:tc>
        <w:tc>
          <w:tcPr>
            <w:tcW w:w="6719" w:type="dxa"/>
            <w:gridSpan w:val="2"/>
          </w:tcPr>
          <w:p w:rsidR="00E663DB" w:rsidRDefault="00E663DB" w:rsidP="00E663DB">
            <w:r>
              <w:rPr>
                <w:rFonts w:hint="eastAsia"/>
              </w:rPr>
              <w:t>/</w:t>
            </w:r>
            <w:r>
              <w:rPr>
                <w:rFonts w:hint="eastAsia"/>
              </w:rPr>
              <w:t>module</w:t>
            </w:r>
            <w:r>
              <w:rPr>
                <w:rFonts w:hint="eastAsia"/>
              </w:rPr>
              <w:t>/</w:t>
            </w:r>
            <w:r>
              <w:rPr>
                <w:rFonts w:hint="eastAsia"/>
              </w:rPr>
              <w:t>list</w:t>
            </w:r>
          </w:p>
        </w:tc>
      </w:tr>
      <w:tr w:rsidR="00E663DB" w:rsidTr="006F1358">
        <w:tc>
          <w:tcPr>
            <w:tcW w:w="1809" w:type="dxa"/>
          </w:tcPr>
          <w:p w:rsidR="00E663DB" w:rsidRPr="00677344" w:rsidRDefault="00E663DB" w:rsidP="006F1358">
            <w:pPr>
              <w:rPr>
                <w:b/>
              </w:rPr>
            </w:pPr>
            <w:r>
              <w:rPr>
                <w:rFonts w:hint="eastAsia"/>
                <w:b/>
              </w:rPr>
              <w:t>请求方式</w:t>
            </w:r>
          </w:p>
        </w:tc>
        <w:tc>
          <w:tcPr>
            <w:tcW w:w="6719" w:type="dxa"/>
            <w:gridSpan w:val="2"/>
          </w:tcPr>
          <w:p w:rsidR="00E663DB" w:rsidRDefault="00E663DB" w:rsidP="006F1358">
            <w:r>
              <w:rPr>
                <w:rFonts w:hint="eastAsia"/>
              </w:rPr>
              <w:t>post</w:t>
            </w:r>
          </w:p>
        </w:tc>
      </w:tr>
      <w:tr w:rsidR="00E663DB" w:rsidRPr="00314500" w:rsidTr="006F1358">
        <w:tc>
          <w:tcPr>
            <w:tcW w:w="6345" w:type="dxa"/>
            <w:gridSpan w:val="2"/>
            <w:tcBorders>
              <w:right w:val="single" w:sz="4" w:space="0" w:color="auto"/>
            </w:tcBorders>
            <w:shd w:val="clear" w:color="auto" w:fill="D9D9D9" w:themeFill="background1" w:themeFillShade="D9"/>
          </w:tcPr>
          <w:p w:rsidR="00E663DB" w:rsidRPr="00314500" w:rsidRDefault="00E663DB" w:rsidP="006F1358">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E663DB" w:rsidRPr="00314500" w:rsidRDefault="00E663DB" w:rsidP="006F1358">
            <w:pPr>
              <w:rPr>
                <w:b/>
              </w:rPr>
            </w:pPr>
            <w:r>
              <w:rPr>
                <w:rFonts w:hint="eastAsia"/>
                <w:b/>
              </w:rPr>
              <w:t>备注</w:t>
            </w:r>
          </w:p>
        </w:tc>
      </w:tr>
      <w:tr w:rsidR="00E663DB" w:rsidTr="006F1358">
        <w:tc>
          <w:tcPr>
            <w:tcW w:w="1809" w:type="dxa"/>
          </w:tcPr>
          <w:p w:rsidR="00E663DB" w:rsidRDefault="00E663DB" w:rsidP="006F1358">
            <w:pPr>
              <w:rPr>
                <w:rFonts w:hint="eastAsia"/>
              </w:rPr>
            </w:pPr>
            <w:r>
              <w:rPr>
                <w:rFonts w:hint="eastAsia"/>
              </w:rPr>
              <w:t>userId</w:t>
            </w:r>
          </w:p>
        </w:tc>
        <w:tc>
          <w:tcPr>
            <w:tcW w:w="4536" w:type="dxa"/>
            <w:tcBorders>
              <w:right w:val="single" w:sz="4" w:space="0" w:color="auto"/>
            </w:tcBorders>
          </w:tcPr>
          <w:p w:rsidR="00E663DB" w:rsidRDefault="00E663DB" w:rsidP="006F1358">
            <w:pPr>
              <w:rPr>
                <w:rFonts w:hint="eastAsia"/>
              </w:rPr>
            </w:pPr>
            <w:r>
              <w:rPr>
                <w:rFonts w:hint="eastAsia"/>
              </w:rPr>
              <w:t>用户内部</w:t>
            </w:r>
            <w:r>
              <w:rPr>
                <w:rFonts w:hint="eastAsia"/>
              </w:rPr>
              <w:t>id</w:t>
            </w:r>
          </w:p>
        </w:tc>
        <w:tc>
          <w:tcPr>
            <w:tcW w:w="2183" w:type="dxa"/>
            <w:tcBorders>
              <w:left w:val="single" w:sz="4" w:space="0" w:color="auto"/>
            </w:tcBorders>
          </w:tcPr>
          <w:p w:rsidR="00E663DB" w:rsidRDefault="00E663DB" w:rsidP="006F1358"/>
        </w:tc>
      </w:tr>
      <w:tr w:rsidR="00E663DB" w:rsidRPr="00314500" w:rsidTr="006F1358">
        <w:tc>
          <w:tcPr>
            <w:tcW w:w="6345" w:type="dxa"/>
            <w:gridSpan w:val="2"/>
            <w:tcBorders>
              <w:right w:val="single" w:sz="4" w:space="0" w:color="auto"/>
            </w:tcBorders>
            <w:shd w:val="clear" w:color="auto" w:fill="D9D9D9" w:themeFill="background1" w:themeFillShade="D9"/>
          </w:tcPr>
          <w:p w:rsidR="00E663DB" w:rsidRPr="00314500" w:rsidRDefault="00E663DB" w:rsidP="006F1358">
            <w:pPr>
              <w:rPr>
                <w:b/>
              </w:rPr>
            </w:pPr>
            <w:r w:rsidRPr="00314500">
              <w:rPr>
                <w:rFonts w:hint="eastAsia"/>
                <w:b/>
              </w:rPr>
              <w:lastRenderedPageBreak/>
              <w:t>返回结果</w:t>
            </w:r>
          </w:p>
        </w:tc>
        <w:tc>
          <w:tcPr>
            <w:tcW w:w="2183" w:type="dxa"/>
            <w:tcBorders>
              <w:left w:val="single" w:sz="4" w:space="0" w:color="auto"/>
            </w:tcBorders>
            <w:shd w:val="clear" w:color="auto" w:fill="D9D9D9" w:themeFill="background1" w:themeFillShade="D9"/>
          </w:tcPr>
          <w:p w:rsidR="00E663DB" w:rsidRPr="00314500" w:rsidRDefault="00E663DB" w:rsidP="006F1358">
            <w:pPr>
              <w:rPr>
                <w:b/>
              </w:rPr>
            </w:pPr>
            <w:r>
              <w:rPr>
                <w:rFonts w:hint="eastAsia"/>
                <w:b/>
              </w:rPr>
              <w:t>备注</w:t>
            </w:r>
          </w:p>
        </w:tc>
      </w:tr>
      <w:tr w:rsidR="00E663DB" w:rsidTr="006F1358">
        <w:trPr>
          <w:trHeight w:val="488"/>
        </w:trPr>
        <w:tc>
          <w:tcPr>
            <w:tcW w:w="1809" w:type="dxa"/>
          </w:tcPr>
          <w:p w:rsidR="00E663DB" w:rsidRDefault="00E663DB" w:rsidP="006F1358">
            <w:r>
              <w:rPr>
                <w:rFonts w:hint="eastAsia"/>
              </w:rPr>
              <w:t>total</w:t>
            </w:r>
          </w:p>
        </w:tc>
        <w:tc>
          <w:tcPr>
            <w:tcW w:w="4536" w:type="dxa"/>
            <w:tcBorders>
              <w:right w:val="single" w:sz="4" w:space="0" w:color="auto"/>
            </w:tcBorders>
          </w:tcPr>
          <w:p w:rsidR="00E663DB" w:rsidRDefault="00E663DB" w:rsidP="006F1358">
            <w:r>
              <w:rPr>
                <w:rFonts w:hint="eastAsia"/>
              </w:rPr>
              <w:t>功能按钮</w:t>
            </w:r>
            <w:r>
              <w:rPr>
                <w:rFonts w:hint="eastAsia"/>
              </w:rPr>
              <w:t>数量</w:t>
            </w:r>
          </w:p>
        </w:tc>
        <w:tc>
          <w:tcPr>
            <w:tcW w:w="2183" w:type="dxa"/>
            <w:tcBorders>
              <w:left w:val="single" w:sz="4" w:space="0" w:color="auto"/>
            </w:tcBorders>
          </w:tcPr>
          <w:p w:rsidR="00E663DB" w:rsidRPr="00FC37C5" w:rsidRDefault="00E663DB" w:rsidP="006F1358"/>
        </w:tc>
      </w:tr>
      <w:tr w:rsidR="00E663DB" w:rsidTr="006F1358">
        <w:trPr>
          <w:trHeight w:val="488"/>
        </w:trPr>
        <w:tc>
          <w:tcPr>
            <w:tcW w:w="1809" w:type="dxa"/>
            <w:vMerge w:val="restart"/>
          </w:tcPr>
          <w:p w:rsidR="00E663DB" w:rsidRDefault="00E663DB" w:rsidP="006F1358">
            <w:pPr>
              <w:rPr>
                <w:rFonts w:hint="eastAsia"/>
              </w:rPr>
            </w:pPr>
            <w:r>
              <w:rPr>
                <w:rFonts w:hint="eastAsia"/>
              </w:rPr>
              <w:t>list</w:t>
            </w:r>
          </w:p>
        </w:tc>
        <w:tc>
          <w:tcPr>
            <w:tcW w:w="4536" w:type="dxa"/>
            <w:tcBorders>
              <w:right w:val="single" w:sz="4" w:space="0" w:color="auto"/>
            </w:tcBorders>
          </w:tcPr>
          <w:p w:rsidR="00E663DB" w:rsidRDefault="00E663DB" w:rsidP="006F1358">
            <w:pPr>
              <w:rPr>
                <w:rFonts w:hint="eastAsia"/>
              </w:rPr>
            </w:pPr>
            <w:r>
              <w:rPr>
                <w:rFonts w:hint="eastAsia"/>
              </w:rPr>
              <w:t>功能栏列表，</w:t>
            </w:r>
            <w:r>
              <w:rPr>
                <w:rFonts w:hint="eastAsia"/>
              </w:rPr>
              <w:t>json</w:t>
            </w:r>
            <w:r w:rsidR="00646AA0">
              <w:rPr>
                <w:rFonts w:hint="eastAsia"/>
              </w:rPr>
              <w:t>数组</w:t>
            </w:r>
            <w:r>
              <w:rPr>
                <w:rFonts w:hint="eastAsia"/>
              </w:rPr>
              <w:t>，包含以下元素</w:t>
            </w:r>
          </w:p>
        </w:tc>
        <w:tc>
          <w:tcPr>
            <w:tcW w:w="2183" w:type="dxa"/>
            <w:tcBorders>
              <w:left w:val="single" w:sz="4" w:space="0" w:color="auto"/>
            </w:tcBorders>
          </w:tcPr>
          <w:p w:rsidR="00E663DB" w:rsidRPr="00E663DB" w:rsidRDefault="00E663DB" w:rsidP="006F1358"/>
        </w:tc>
      </w:tr>
      <w:tr w:rsidR="003C7D33" w:rsidTr="006F1358">
        <w:trPr>
          <w:trHeight w:val="488"/>
        </w:trPr>
        <w:tc>
          <w:tcPr>
            <w:tcW w:w="1809" w:type="dxa"/>
            <w:vMerge/>
          </w:tcPr>
          <w:p w:rsidR="003C7D33" w:rsidRDefault="003C7D33" w:rsidP="006F1358">
            <w:pPr>
              <w:rPr>
                <w:rFonts w:hint="eastAsia"/>
              </w:rPr>
            </w:pPr>
          </w:p>
        </w:tc>
        <w:tc>
          <w:tcPr>
            <w:tcW w:w="4536" w:type="dxa"/>
            <w:tcBorders>
              <w:right w:val="single" w:sz="4" w:space="0" w:color="auto"/>
            </w:tcBorders>
          </w:tcPr>
          <w:p w:rsidR="003C7D33" w:rsidRDefault="003C7D33" w:rsidP="006F1358">
            <w:pPr>
              <w:rPr>
                <w:rFonts w:hint="eastAsia"/>
              </w:rPr>
            </w:pPr>
            <w:r>
              <w:rPr>
                <w:rFonts w:hint="eastAsia"/>
              </w:rPr>
              <w:t>name</w:t>
            </w:r>
          </w:p>
        </w:tc>
        <w:tc>
          <w:tcPr>
            <w:tcW w:w="2183" w:type="dxa"/>
            <w:tcBorders>
              <w:left w:val="single" w:sz="4" w:space="0" w:color="auto"/>
            </w:tcBorders>
          </w:tcPr>
          <w:p w:rsidR="003C7D33" w:rsidRPr="00E663DB" w:rsidRDefault="003C7D33" w:rsidP="006F1358">
            <w:r>
              <w:rPr>
                <w:rFonts w:hint="eastAsia"/>
              </w:rPr>
              <w:t>名称</w:t>
            </w:r>
          </w:p>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Pr>
                <w:rFonts w:hint="eastAsia"/>
              </w:rPr>
              <w:t>actiontype</w:t>
            </w:r>
          </w:p>
        </w:tc>
        <w:tc>
          <w:tcPr>
            <w:tcW w:w="2183" w:type="dxa"/>
            <w:tcBorders>
              <w:left w:val="single" w:sz="4" w:space="0" w:color="auto"/>
            </w:tcBorders>
          </w:tcPr>
          <w:p w:rsidR="00E663DB" w:rsidRPr="00FB1D9B" w:rsidRDefault="00E663DB" w:rsidP="006F1358">
            <w:pPr>
              <w:rPr>
                <w:rFonts w:hint="eastAsia"/>
              </w:rPr>
            </w:pPr>
            <w:r>
              <w:rPr>
                <w:rFonts w:hint="eastAsia"/>
              </w:rPr>
              <w:t>点击的响应操作类型</w:t>
            </w:r>
          </w:p>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Pr>
                <w:rFonts w:hint="eastAsia"/>
              </w:rPr>
              <w:t>android</w:t>
            </w:r>
          </w:p>
        </w:tc>
        <w:tc>
          <w:tcPr>
            <w:tcW w:w="2183" w:type="dxa"/>
            <w:tcBorders>
              <w:left w:val="single" w:sz="4" w:space="0" w:color="auto"/>
            </w:tcBorders>
          </w:tcPr>
          <w:p w:rsidR="00E663DB" w:rsidRDefault="00E663DB" w:rsidP="006F1358">
            <w:pPr>
              <w:rPr>
                <w:rFonts w:hint="eastAsia"/>
              </w:rPr>
            </w:pPr>
            <w:r>
              <w:rPr>
                <w:rFonts w:hint="eastAsia"/>
              </w:rPr>
              <w:t>android</w:t>
            </w:r>
            <w:r>
              <w:rPr>
                <w:rFonts w:hint="eastAsia"/>
              </w:rPr>
              <w:t>内部页面地址</w:t>
            </w:r>
          </w:p>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Pr>
                <w:rFonts w:hint="eastAsia"/>
              </w:rPr>
              <w:t>ios</w:t>
            </w:r>
          </w:p>
        </w:tc>
        <w:tc>
          <w:tcPr>
            <w:tcW w:w="2183" w:type="dxa"/>
            <w:tcBorders>
              <w:left w:val="single" w:sz="4" w:space="0" w:color="auto"/>
            </w:tcBorders>
          </w:tcPr>
          <w:p w:rsidR="00E663DB" w:rsidRDefault="00E663DB" w:rsidP="006F1358">
            <w:pPr>
              <w:rPr>
                <w:rFonts w:hint="eastAsia"/>
              </w:rPr>
            </w:pPr>
            <w:r>
              <w:rPr>
                <w:rFonts w:hint="eastAsia"/>
              </w:rPr>
              <w:t>ios</w:t>
            </w:r>
            <w:r>
              <w:rPr>
                <w:rFonts w:hint="eastAsia"/>
              </w:rPr>
              <w:t>内部页面地址</w:t>
            </w:r>
          </w:p>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sidRPr="00646F00">
              <w:t>outerurl</w:t>
            </w:r>
          </w:p>
        </w:tc>
        <w:tc>
          <w:tcPr>
            <w:tcW w:w="2183" w:type="dxa"/>
            <w:tcBorders>
              <w:left w:val="single" w:sz="4" w:space="0" w:color="auto"/>
            </w:tcBorders>
          </w:tcPr>
          <w:p w:rsidR="00E663DB" w:rsidRDefault="00E663DB" w:rsidP="006F1358">
            <w:pPr>
              <w:rPr>
                <w:rFonts w:hint="eastAsia"/>
              </w:rPr>
            </w:pPr>
            <w:r>
              <w:rPr>
                <w:rFonts w:hint="eastAsia"/>
              </w:rPr>
              <w:t>外部</w:t>
            </w:r>
            <w:r>
              <w:rPr>
                <w:rFonts w:hint="eastAsia"/>
              </w:rPr>
              <w:t>www</w:t>
            </w:r>
            <w:r>
              <w:rPr>
                <w:rFonts w:hint="eastAsia"/>
              </w:rPr>
              <w:t>地址</w:t>
            </w:r>
          </w:p>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sidRPr="00646F00">
              <w:t>imageurl</w:t>
            </w:r>
          </w:p>
        </w:tc>
        <w:tc>
          <w:tcPr>
            <w:tcW w:w="2183" w:type="dxa"/>
            <w:tcBorders>
              <w:left w:val="single" w:sz="4" w:space="0" w:color="auto"/>
            </w:tcBorders>
          </w:tcPr>
          <w:p w:rsidR="00E663DB" w:rsidRDefault="00E663DB" w:rsidP="006F1358">
            <w:pPr>
              <w:rPr>
                <w:rFonts w:hint="eastAsia"/>
              </w:rPr>
            </w:pPr>
            <w:r>
              <w:rPr>
                <w:rFonts w:hint="eastAsia"/>
              </w:rPr>
              <w:t>配图地址</w:t>
            </w:r>
          </w:p>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Pr>
                <w:rFonts w:hint="eastAsia"/>
              </w:rPr>
              <w:t>extra</w:t>
            </w:r>
          </w:p>
        </w:tc>
        <w:tc>
          <w:tcPr>
            <w:tcW w:w="2183" w:type="dxa"/>
            <w:tcBorders>
              <w:left w:val="single" w:sz="4" w:space="0" w:color="auto"/>
            </w:tcBorders>
          </w:tcPr>
          <w:p w:rsidR="00E663DB" w:rsidRDefault="00E663DB" w:rsidP="006F1358">
            <w:pPr>
              <w:rPr>
                <w:rFonts w:hint="eastAsia"/>
              </w:rPr>
            </w:pPr>
            <w:r>
              <w:rPr>
                <w:rFonts w:hint="eastAsia"/>
              </w:rPr>
              <w:t>扩展信息</w:t>
            </w:r>
          </w:p>
        </w:tc>
      </w:tr>
    </w:tbl>
    <w:p w:rsidR="00DB4A71" w:rsidRPr="00E663DB" w:rsidRDefault="00DB4A71" w:rsidP="00DB4A71">
      <w:pPr>
        <w:pStyle w:val="3"/>
        <w:rPr>
          <w:rFonts w:hint="eastAsia"/>
        </w:rPr>
      </w:pPr>
      <w:r>
        <w:rPr>
          <w:rFonts w:hint="eastAsia"/>
        </w:rPr>
        <w:t>更多功能栏</w:t>
      </w:r>
    </w:p>
    <w:tbl>
      <w:tblPr>
        <w:tblStyle w:val="a8"/>
        <w:tblW w:w="8528" w:type="dxa"/>
        <w:tblLayout w:type="fixed"/>
        <w:tblLook w:val="04A0"/>
      </w:tblPr>
      <w:tblGrid>
        <w:gridCol w:w="1809"/>
        <w:gridCol w:w="3119"/>
        <w:gridCol w:w="3600"/>
      </w:tblGrid>
      <w:tr w:rsidR="00DB4A71" w:rsidTr="006F1358">
        <w:tc>
          <w:tcPr>
            <w:tcW w:w="1809" w:type="dxa"/>
          </w:tcPr>
          <w:p w:rsidR="00DB4A71" w:rsidRPr="00677344" w:rsidRDefault="00DB4A71" w:rsidP="006F1358">
            <w:pPr>
              <w:rPr>
                <w:b/>
              </w:rPr>
            </w:pPr>
            <w:r w:rsidRPr="00677344">
              <w:rPr>
                <w:rFonts w:hint="eastAsia"/>
                <w:b/>
              </w:rPr>
              <w:t>请求地址</w:t>
            </w:r>
          </w:p>
        </w:tc>
        <w:tc>
          <w:tcPr>
            <w:tcW w:w="6719" w:type="dxa"/>
            <w:gridSpan w:val="2"/>
          </w:tcPr>
          <w:p w:rsidR="00DB4A71" w:rsidRDefault="00DB4A71" w:rsidP="00DB4A71">
            <w:r>
              <w:rPr>
                <w:rFonts w:hint="eastAsia"/>
              </w:rPr>
              <w:t>/</w:t>
            </w:r>
            <w:r>
              <w:rPr>
                <w:rFonts w:hint="eastAsia"/>
              </w:rPr>
              <w:t>module</w:t>
            </w:r>
            <w:r>
              <w:rPr>
                <w:rFonts w:hint="eastAsia"/>
              </w:rPr>
              <w:t>/</w:t>
            </w:r>
            <w:r>
              <w:rPr>
                <w:rFonts w:hint="eastAsia"/>
              </w:rPr>
              <w:t>more</w:t>
            </w:r>
          </w:p>
        </w:tc>
      </w:tr>
      <w:tr w:rsidR="00DB4A71" w:rsidTr="006F1358">
        <w:tc>
          <w:tcPr>
            <w:tcW w:w="1809" w:type="dxa"/>
          </w:tcPr>
          <w:p w:rsidR="00DB4A71" w:rsidRPr="00677344" w:rsidRDefault="00DB4A71" w:rsidP="006F1358">
            <w:pPr>
              <w:rPr>
                <w:b/>
              </w:rPr>
            </w:pPr>
            <w:r>
              <w:rPr>
                <w:rFonts w:hint="eastAsia"/>
                <w:b/>
              </w:rPr>
              <w:t>请求方式</w:t>
            </w:r>
          </w:p>
        </w:tc>
        <w:tc>
          <w:tcPr>
            <w:tcW w:w="6719" w:type="dxa"/>
            <w:gridSpan w:val="2"/>
          </w:tcPr>
          <w:p w:rsidR="00DB4A71" w:rsidRDefault="00DB4A71" w:rsidP="006F1358">
            <w:r>
              <w:rPr>
                <w:rFonts w:hint="eastAsia"/>
              </w:rPr>
              <w:t>post</w:t>
            </w:r>
          </w:p>
        </w:tc>
      </w:tr>
      <w:tr w:rsidR="00DB4A71" w:rsidRPr="00314500" w:rsidTr="007F57F9">
        <w:tc>
          <w:tcPr>
            <w:tcW w:w="4928" w:type="dxa"/>
            <w:gridSpan w:val="2"/>
            <w:tcBorders>
              <w:right w:val="single" w:sz="4" w:space="0" w:color="auto"/>
            </w:tcBorders>
            <w:shd w:val="clear" w:color="auto" w:fill="D9D9D9" w:themeFill="background1" w:themeFillShade="D9"/>
          </w:tcPr>
          <w:p w:rsidR="00DB4A71" w:rsidRPr="00314500" w:rsidRDefault="00DB4A71" w:rsidP="006F1358">
            <w:pPr>
              <w:rPr>
                <w:b/>
              </w:rPr>
            </w:pPr>
            <w:r w:rsidRPr="00314500">
              <w:rPr>
                <w:rFonts w:hint="eastAsia"/>
                <w:b/>
              </w:rPr>
              <w:t>参数</w:t>
            </w:r>
          </w:p>
        </w:tc>
        <w:tc>
          <w:tcPr>
            <w:tcW w:w="3600" w:type="dxa"/>
            <w:tcBorders>
              <w:left w:val="single" w:sz="4" w:space="0" w:color="auto"/>
            </w:tcBorders>
            <w:shd w:val="clear" w:color="auto" w:fill="D9D9D9" w:themeFill="background1" w:themeFillShade="D9"/>
          </w:tcPr>
          <w:p w:rsidR="00DB4A71" w:rsidRPr="00314500" w:rsidRDefault="00DB4A71" w:rsidP="006F1358">
            <w:pPr>
              <w:rPr>
                <w:b/>
              </w:rPr>
            </w:pPr>
            <w:r>
              <w:rPr>
                <w:rFonts w:hint="eastAsia"/>
                <w:b/>
              </w:rPr>
              <w:t>备注</w:t>
            </w:r>
          </w:p>
        </w:tc>
      </w:tr>
      <w:tr w:rsidR="00DB4A71" w:rsidTr="007F57F9">
        <w:tc>
          <w:tcPr>
            <w:tcW w:w="1809" w:type="dxa"/>
          </w:tcPr>
          <w:p w:rsidR="00DB4A71" w:rsidRDefault="00DB4A71" w:rsidP="006F1358">
            <w:pPr>
              <w:rPr>
                <w:rFonts w:hint="eastAsia"/>
              </w:rPr>
            </w:pPr>
            <w:r>
              <w:rPr>
                <w:rFonts w:hint="eastAsia"/>
              </w:rPr>
              <w:t>userId</w:t>
            </w:r>
          </w:p>
        </w:tc>
        <w:tc>
          <w:tcPr>
            <w:tcW w:w="3119" w:type="dxa"/>
            <w:tcBorders>
              <w:right w:val="single" w:sz="4" w:space="0" w:color="auto"/>
            </w:tcBorders>
          </w:tcPr>
          <w:p w:rsidR="00DB4A71" w:rsidRDefault="00DB4A71" w:rsidP="006F1358">
            <w:pPr>
              <w:rPr>
                <w:rFonts w:hint="eastAsia"/>
              </w:rPr>
            </w:pPr>
            <w:r>
              <w:rPr>
                <w:rFonts w:hint="eastAsia"/>
              </w:rPr>
              <w:t>用户内部</w:t>
            </w:r>
            <w:r>
              <w:rPr>
                <w:rFonts w:hint="eastAsia"/>
              </w:rPr>
              <w:t>id</w:t>
            </w:r>
          </w:p>
        </w:tc>
        <w:tc>
          <w:tcPr>
            <w:tcW w:w="3600" w:type="dxa"/>
            <w:tcBorders>
              <w:left w:val="single" w:sz="4" w:space="0" w:color="auto"/>
            </w:tcBorders>
          </w:tcPr>
          <w:p w:rsidR="00DB4A71" w:rsidRDefault="00DB4A71" w:rsidP="006F1358"/>
        </w:tc>
      </w:tr>
      <w:tr w:rsidR="00DB4A71" w:rsidRPr="00314500" w:rsidTr="007F57F9">
        <w:tc>
          <w:tcPr>
            <w:tcW w:w="4928" w:type="dxa"/>
            <w:gridSpan w:val="2"/>
            <w:tcBorders>
              <w:right w:val="single" w:sz="4" w:space="0" w:color="auto"/>
            </w:tcBorders>
            <w:shd w:val="clear" w:color="auto" w:fill="D9D9D9" w:themeFill="background1" w:themeFillShade="D9"/>
          </w:tcPr>
          <w:p w:rsidR="00DB4A71" w:rsidRPr="00314500" w:rsidRDefault="00DB4A71" w:rsidP="006F1358">
            <w:pPr>
              <w:rPr>
                <w:b/>
              </w:rPr>
            </w:pPr>
            <w:r w:rsidRPr="00314500">
              <w:rPr>
                <w:rFonts w:hint="eastAsia"/>
                <w:b/>
              </w:rPr>
              <w:t>返回结果</w:t>
            </w:r>
          </w:p>
        </w:tc>
        <w:tc>
          <w:tcPr>
            <w:tcW w:w="3600" w:type="dxa"/>
            <w:tcBorders>
              <w:left w:val="single" w:sz="4" w:space="0" w:color="auto"/>
            </w:tcBorders>
            <w:shd w:val="clear" w:color="auto" w:fill="D9D9D9" w:themeFill="background1" w:themeFillShade="D9"/>
          </w:tcPr>
          <w:p w:rsidR="00DB4A71" w:rsidRPr="00314500" w:rsidRDefault="00DB4A71" w:rsidP="006F1358">
            <w:pPr>
              <w:rPr>
                <w:b/>
              </w:rPr>
            </w:pPr>
            <w:r>
              <w:rPr>
                <w:rFonts w:hint="eastAsia"/>
                <w:b/>
              </w:rPr>
              <w:t>备注</w:t>
            </w:r>
          </w:p>
        </w:tc>
      </w:tr>
      <w:tr w:rsidR="00DB4A71" w:rsidTr="007F57F9">
        <w:trPr>
          <w:trHeight w:val="488"/>
        </w:trPr>
        <w:tc>
          <w:tcPr>
            <w:tcW w:w="1809" w:type="dxa"/>
          </w:tcPr>
          <w:p w:rsidR="00DB4A71" w:rsidRDefault="00DB4A71" w:rsidP="006F1358">
            <w:r>
              <w:rPr>
                <w:rFonts w:hint="eastAsia"/>
              </w:rPr>
              <w:t>total</w:t>
            </w:r>
          </w:p>
        </w:tc>
        <w:tc>
          <w:tcPr>
            <w:tcW w:w="3119" w:type="dxa"/>
            <w:tcBorders>
              <w:right w:val="single" w:sz="4" w:space="0" w:color="auto"/>
            </w:tcBorders>
          </w:tcPr>
          <w:p w:rsidR="00DB4A71" w:rsidRDefault="00DB4A71" w:rsidP="006F1358">
            <w:r>
              <w:rPr>
                <w:rFonts w:hint="eastAsia"/>
              </w:rPr>
              <w:t>功能按钮</w:t>
            </w:r>
            <w:r>
              <w:rPr>
                <w:rFonts w:hint="eastAsia"/>
              </w:rPr>
              <w:t>数量</w:t>
            </w:r>
          </w:p>
        </w:tc>
        <w:tc>
          <w:tcPr>
            <w:tcW w:w="3600" w:type="dxa"/>
            <w:tcBorders>
              <w:left w:val="single" w:sz="4" w:space="0" w:color="auto"/>
            </w:tcBorders>
          </w:tcPr>
          <w:p w:rsidR="00DB4A71" w:rsidRPr="00FC37C5" w:rsidRDefault="00DB4A71" w:rsidP="006F1358"/>
        </w:tc>
      </w:tr>
      <w:tr w:rsidR="00DB4A71" w:rsidTr="007F57F9">
        <w:trPr>
          <w:trHeight w:val="488"/>
        </w:trPr>
        <w:tc>
          <w:tcPr>
            <w:tcW w:w="1809" w:type="dxa"/>
            <w:vMerge w:val="restart"/>
          </w:tcPr>
          <w:p w:rsidR="00DB4A71" w:rsidRDefault="00DB4A71" w:rsidP="006F1358">
            <w:pPr>
              <w:rPr>
                <w:rFonts w:hint="eastAsia"/>
              </w:rPr>
            </w:pPr>
            <w:r>
              <w:rPr>
                <w:rFonts w:hint="eastAsia"/>
              </w:rPr>
              <w:t>list</w:t>
            </w:r>
          </w:p>
        </w:tc>
        <w:tc>
          <w:tcPr>
            <w:tcW w:w="3119" w:type="dxa"/>
            <w:tcBorders>
              <w:right w:val="single" w:sz="4" w:space="0" w:color="auto"/>
            </w:tcBorders>
          </w:tcPr>
          <w:p w:rsidR="00DB4A71" w:rsidRDefault="00DB4A71" w:rsidP="006F1358">
            <w:pPr>
              <w:rPr>
                <w:rFonts w:hint="eastAsia"/>
              </w:rPr>
            </w:pPr>
            <w:r>
              <w:rPr>
                <w:rFonts w:hint="eastAsia"/>
              </w:rPr>
              <w:t>功能栏列表，</w:t>
            </w:r>
            <w:r>
              <w:rPr>
                <w:rFonts w:hint="eastAsia"/>
              </w:rPr>
              <w:t>json</w:t>
            </w:r>
            <w:r w:rsidR="00646AA0">
              <w:rPr>
                <w:rFonts w:hint="eastAsia"/>
              </w:rPr>
              <w:t>数组</w:t>
            </w:r>
            <w:r>
              <w:rPr>
                <w:rFonts w:hint="eastAsia"/>
              </w:rPr>
              <w:t>，包含以下元素</w:t>
            </w:r>
          </w:p>
        </w:tc>
        <w:tc>
          <w:tcPr>
            <w:tcW w:w="3600" w:type="dxa"/>
            <w:tcBorders>
              <w:left w:val="single" w:sz="4" w:space="0" w:color="auto"/>
            </w:tcBorders>
          </w:tcPr>
          <w:p w:rsidR="00DB4A71" w:rsidRPr="00E663DB" w:rsidRDefault="00DB4A71" w:rsidP="006F1358"/>
        </w:tc>
      </w:tr>
      <w:tr w:rsidR="00E21E04" w:rsidTr="007F57F9">
        <w:trPr>
          <w:trHeight w:val="488"/>
        </w:trPr>
        <w:tc>
          <w:tcPr>
            <w:tcW w:w="1809" w:type="dxa"/>
            <w:vMerge/>
          </w:tcPr>
          <w:p w:rsidR="00E21E04" w:rsidRDefault="00E21E04" w:rsidP="006F1358">
            <w:pPr>
              <w:rPr>
                <w:rFonts w:hint="eastAsia"/>
              </w:rPr>
            </w:pPr>
          </w:p>
        </w:tc>
        <w:tc>
          <w:tcPr>
            <w:tcW w:w="3119" w:type="dxa"/>
            <w:tcBorders>
              <w:right w:val="single" w:sz="4" w:space="0" w:color="auto"/>
            </w:tcBorders>
          </w:tcPr>
          <w:p w:rsidR="00E21E04" w:rsidRDefault="00E21E04" w:rsidP="006F1358">
            <w:pPr>
              <w:rPr>
                <w:rFonts w:hint="eastAsia"/>
              </w:rPr>
            </w:pPr>
            <w:r>
              <w:rPr>
                <w:rFonts w:hint="eastAsia"/>
              </w:rPr>
              <w:t>id</w:t>
            </w:r>
          </w:p>
        </w:tc>
        <w:tc>
          <w:tcPr>
            <w:tcW w:w="3600" w:type="dxa"/>
            <w:tcBorders>
              <w:left w:val="single" w:sz="4" w:space="0" w:color="auto"/>
            </w:tcBorders>
          </w:tcPr>
          <w:p w:rsidR="00E21E04" w:rsidRPr="00E663DB" w:rsidRDefault="00E21E04" w:rsidP="006F1358">
            <w:r>
              <w:rPr>
                <w:rFonts w:hint="eastAsia"/>
              </w:rPr>
              <w:t>模块</w:t>
            </w:r>
            <w:r>
              <w:rPr>
                <w:rFonts w:hint="eastAsia"/>
              </w:rPr>
              <w:t>id</w:t>
            </w:r>
          </w:p>
        </w:tc>
      </w:tr>
      <w:tr w:rsidR="00E21E04" w:rsidTr="007F57F9">
        <w:trPr>
          <w:trHeight w:val="488"/>
        </w:trPr>
        <w:tc>
          <w:tcPr>
            <w:tcW w:w="1809" w:type="dxa"/>
            <w:vMerge/>
          </w:tcPr>
          <w:p w:rsidR="00E21E04" w:rsidRDefault="00E21E04" w:rsidP="006F1358">
            <w:pPr>
              <w:rPr>
                <w:rFonts w:hint="eastAsia"/>
              </w:rPr>
            </w:pPr>
          </w:p>
        </w:tc>
        <w:tc>
          <w:tcPr>
            <w:tcW w:w="3119" w:type="dxa"/>
            <w:tcBorders>
              <w:right w:val="single" w:sz="4" w:space="0" w:color="auto"/>
            </w:tcBorders>
          </w:tcPr>
          <w:p w:rsidR="00E21E04" w:rsidRDefault="00E21E04" w:rsidP="006F1358">
            <w:pPr>
              <w:rPr>
                <w:rFonts w:hint="eastAsia"/>
              </w:rPr>
            </w:pPr>
            <w:r>
              <w:rPr>
                <w:rFonts w:hint="eastAsia"/>
              </w:rPr>
              <w:t>name</w:t>
            </w:r>
          </w:p>
        </w:tc>
        <w:tc>
          <w:tcPr>
            <w:tcW w:w="3600" w:type="dxa"/>
            <w:tcBorders>
              <w:left w:val="single" w:sz="4" w:space="0" w:color="auto"/>
            </w:tcBorders>
          </w:tcPr>
          <w:p w:rsidR="00E21E04" w:rsidRDefault="00E21E04" w:rsidP="006F1358">
            <w:pPr>
              <w:rPr>
                <w:rFonts w:hint="eastAsia"/>
              </w:rPr>
            </w:pPr>
            <w:r>
              <w:rPr>
                <w:rFonts w:hint="eastAsia"/>
              </w:rPr>
              <w:t>模块名称</w:t>
            </w:r>
          </w:p>
        </w:tc>
      </w:tr>
      <w:tr w:rsidR="00E21E04" w:rsidTr="007F57F9">
        <w:trPr>
          <w:trHeight w:val="488"/>
        </w:trPr>
        <w:tc>
          <w:tcPr>
            <w:tcW w:w="1809" w:type="dxa"/>
            <w:vMerge/>
          </w:tcPr>
          <w:p w:rsidR="00E21E04" w:rsidRDefault="00E21E04" w:rsidP="006F1358">
            <w:pPr>
              <w:rPr>
                <w:rFonts w:hint="eastAsia"/>
              </w:rPr>
            </w:pPr>
          </w:p>
        </w:tc>
        <w:tc>
          <w:tcPr>
            <w:tcW w:w="3119" w:type="dxa"/>
            <w:tcBorders>
              <w:right w:val="single" w:sz="4" w:space="0" w:color="auto"/>
            </w:tcBorders>
          </w:tcPr>
          <w:p w:rsidR="00E21E04" w:rsidRDefault="00E21E04" w:rsidP="006F1358">
            <w:pPr>
              <w:rPr>
                <w:rFonts w:hint="eastAsia"/>
              </w:rPr>
            </w:pPr>
            <w:r>
              <w:rPr>
                <w:rFonts w:hint="eastAsia"/>
              </w:rPr>
              <w:t>children</w:t>
            </w:r>
          </w:p>
        </w:tc>
        <w:tc>
          <w:tcPr>
            <w:tcW w:w="3600" w:type="dxa"/>
            <w:tcBorders>
              <w:left w:val="single" w:sz="4" w:space="0" w:color="auto"/>
            </w:tcBorders>
          </w:tcPr>
          <w:p w:rsidR="00E21E04" w:rsidRDefault="00E21E04" w:rsidP="006F1358">
            <w:pPr>
              <w:rPr>
                <w:rFonts w:hint="eastAsia"/>
              </w:rPr>
            </w:pPr>
            <w:r>
              <w:rPr>
                <w:rFonts w:hint="eastAsia"/>
              </w:rPr>
              <w:t>功能列表，</w:t>
            </w:r>
            <w:r>
              <w:rPr>
                <w:rFonts w:hint="eastAsia"/>
              </w:rPr>
              <w:t>json</w:t>
            </w:r>
            <w:r>
              <w:rPr>
                <w:rFonts w:hint="eastAsia"/>
              </w:rPr>
              <w:t>数组，包含以下元素</w:t>
            </w:r>
          </w:p>
        </w:tc>
      </w:tr>
      <w:tr w:rsidR="00BB1EDF" w:rsidTr="007F57F9">
        <w:trPr>
          <w:trHeight w:val="488"/>
        </w:trPr>
        <w:tc>
          <w:tcPr>
            <w:tcW w:w="1809" w:type="dxa"/>
            <w:vMerge/>
          </w:tcPr>
          <w:p w:rsidR="00BB1EDF" w:rsidRDefault="00BB1EDF" w:rsidP="006F1358">
            <w:pPr>
              <w:rPr>
                <w:rFonts w:hint="eastAsia"/>
              </w:rPr>
            </w:pPr>
          </w:p>
        </w:tc>
        <w:tc>
          <w:tcPr>
            <w:tcW w:w="3119" w:type="dxa"/>
            <w:tcBorders>
              <w:right w:val="single" w:sz="4" w:space="0" w:color="auto"/>
            </w:tcBorders>
          </w:tcPr>
          <w:p w:rsidR="00BB1EDF" w:rsidRDefault="00BB1EDF" w:rsidP="00BB1EDF">
            <w:pPr>
              <w:ind w:leftChars="250" w:left="600"/>
              <w:rPr>
                <w:rFonts w:hint="eastAsia"/>
              </w:rPr>
            </w:pPr>
            <w:r>
              <w:rPr>
                <w:rFonts w:hint="eastAsia"/>
              </w:rPr>
              <w:t>name</w:t>
            </w:r>
          </w:p>
        </w:tc>
        <w:tc>
          <w:tcPr>
            <w:tcW w:w="3600" w:type="dxa"/>
            <w:tcBorders>
              <w:left w:val="single" w:sz="4" w:space="0" w:color="auto"/>
            </w:tcBorders>
          </w:tcPr>
          <w:p w:rsidR="00BB1EDF" w:rsidRDefault="00BB1EDF" w:rsidP="006F1358">
            <w:pPr>
              <w:rPr>
                <w:rFonts w:hint="eastAsia"/>
              </w:rPr>
            </w:pPr>
            <w:r>
              <w:rPr>
                <w:rFonts w:hint="eastAsia"/>
              </w:rPr>
              <w:t>名称</w:t>
            </w:r>
          </w:p>
        </w:tc>
      </w:tr>
      <w:tr w:rsidR="00DB4A71" w:rsidTr="007F57F9">
        <w:trPr>
          <w:trHeight w:val="488"/>
        </w:trPr>
        <w:tc>
          <w:tcPr>
            <w:tcW w:w="1809" w:type="dxa"/>
            <w:vMerge/>
          </w:tcPr>
          <w:p w:rsidR="00DB4A71" w:rsidRDefault="00DB4A71" w:rsidP="006F1358">
            <w:pPr>
              <w:rPr>
                <w:rFonts w:hint="eastAsia"/>
              </w:rPr>
            </w:pPr>
          </w:p>
        </w:tc>
        <w:tc>
          <w:tcPr>
            <w:tcW w:w="3119" w:type="dxa"/>
            <w:tcBorders>
              <w:right w:val="single" w:sz="4" w:space="0" w:color="auto"/>
            </w:tcBorders>
          </w:tcPr>
          <w:p w:rsidR="00DB4A71" w:rsidRDefault="00DB4A71" w:rsidP="007F57F9">
            <w:pPr>
              <w:ind w:leftChars="250" w:left="600"/>
              <w:rPr>
                <w:rFonts w:hint="eastAsia"/>
              </w:rPr>
            </w:pPr>
            <w:r>
              <w:rPr>
                <w:rFonts w:hint="eastAsia"/>
              </w:rPr>
              <w:t>actiontype</w:t>
            </w:r>
          </w:p>
        </w:tc>
        <w:tc>
          <w:tcPr>
            <w:tcW w:w="3600" w:type="dxa"/>
            <w:tcBorders>
              <w:left w:val="single" w:sz="4" w:space="0" w:color="auto"/>
            </w:tcBorders>
          </w:tcPr>
          <w:p w:rsidR="00DB4A71" w:rsidRPr="00FB1D9B" w:rsidRDefault="00DB4A71" w:rsidP="006F1358">
            <w:pPr>
              <w:rPr>
                <w:rFonts w:hint="eastAsia"/>
              </w:rPr>
            </w:pPr>
            <w:r>
              <w:rPr>
                <w:rFonts w:hint="eastAsia"/>
              </w:rPr>
              <w:t>点击的响应操作类型</w:t>
            </w:r>
          </w:p>
        </w:tc>
      </w:tr>
      <w:tr w:rsidR="00DB4A71" w:rsidTr="007F57F9">
        <w:trPr>
          <w:trHeight w:val="488"/>
        </w:trPr>
        <w:tc>
          <w:tcPr>
            <w:tcW w:w="1809" w:type="dxa"/>
            <w:vMerge/>
          </w:tcPr>
          <w:p w:rsidR="00DB4A71" w:rsidRDefault="00DB4A71" w:rsidP="006F1358">
            <w:pPr>
              <w:rPr>
                <w:rFonts w:hint="eastAsia"/>
              </w:rPr>
            </w:pPr>
          </w:p>
        </w:tc>
        <w:tc>
          <w:tcPr>
            <w:tcW w:w="3119" w:type="dxa"/>
            <w:tcBorders>
              <w:right w:val="single" w:sz="4" w:space="0" w:color="auto"/>
            </w:tcBorders>
          </w:tcPr>
          <w:p w:rsidR="00DB4A71" w:rsidRDefault="00DB4A71" w:rsidP="007F57F9">
            <w:pPr>
              <w:ind w:leftChars="250" w:left="600"/>
              <w:rPr>
                <w:rFonts w:hint="eastAsia"/>
              </w:rPr>
            </w:pPr>
            <w:r>
              <w:rPr>
                <w:rFonts w:hint="eastAsia"/>
              </w:rPr>
              <w:t>android</w:t>
            </w:r>
          </w:p>
        </w:tc>
        <w:tc>
          <w:tcPr>
            <w:tcW w:w="3600" w:type="dxa"/>
            <w:tcBorders>
              <w:left w:val="single" w:sz="4" w:space="0" w:color="auto"/>
            </w:tcBorders>
          </w:tcPr>
          <w:p w:rsidR="00DB4A71" w:rsidRDefault="00DB4A71" w:rsidP="006F1358">
            <w:pPr>
              <w:rPr>
                <w:rFonts w:hint="eastAsia"/>
              </w:rPr>
            </w:pPr>
            <w:r>
              <w:rPr>
                <w:rFonts w:hint="eastAsia"/>
              </w:rPr>
              <w:t>android</w:t>
            </w:r>
            <w:r>
              <w:rPr>
                <w:rFonts w:hint="eastAsia"/>
              </w:rPr>
              <w:t>内部页面地址</w:t>
            </w:r>
          </w:p>
        </w:tc>
      </w:tr>
      <w:tr w:rsidR="00DB4A71" w:rsidTr="007F57F9">
        <w:trPr>
          <w:trHeight w:val="488"/>
        </w:trPr>
        <w:tc>
          <w:tcPr>
            <w:tcW w:w="1809" w:type="dxa"/>
            <w:vMerge/>
          </w:tcPr>
          <w:p w:rsidR="00DB4A71" w:rsidRDefault="00DB4A71" w:rsidP="006F1358">
            <w:pPr>
              <w:rPr>
                <w:rFonts w:hint="eastAsia"/>
              </w:rPr>
            </w:pPr>
          </w:p>
        </w:tc>
        <w:tc>
          <w:tcPr>
            <w:tcW w:w="3119" w:type="dxa"/>
            <w:tcBorders>
              <w:right w:val="single" w:sz="4" w:space="0" w:color="auto"/>
            </w:tcBorders>
          </w:tcPr>
          <w:p w:rsidR="00DB4A71" w:rsidRDefault="00DB4A71" w:rsidP="007F57F9">
            <w:pPr>
              <w:ind w:leftChars="250" w:left="600"/>
              <w:rPr>
                <w:rFonts w:hint="eastAsia"/>
              </w:rPr>
            </w:pPr>
            <w:r>
              <w:rPr>
                <w:rFonts w:hint="eastAsia"/>
              </w:rPr>
              <w:t>ios</w:t>
            </w:r>
          </w:p>
        </w:tc>
        <w:tc>
          <w:tcPr>
            <w:tcW w:w="3600" w:type="dxa"/>
            <w:tcBorders>
              <w:left w:val="single" w:sz="4" w:space="0" w:color="auto"/>
            </w:tcBorders>
          </w:tcPr>
          <w:p w:rsidR="00DB4A71" w:rsidRDefault="00DB4A71" w:rsidP="006F1358">
            <w:pPr>
              <w:rPr>
                <w:rFonts w:hint="eastAsia"/>
              </w:rPr>
            </w:pPr>
            <w:r>
              <w:rPr>
                <w:rFonts w:hint="eastAsia"/>
              </w:rPr>
              <w:t>ios</w:t>
            </w:r>
            <w:r>
              <w:rPr>
                <w:rFonts w:hint="eastAsia"/>
              </w:rPr>
              <w:t>内部页面地址</w:t>
            </w:r>
          </w:p>
        </w:tc>
      </w:tr>
      <w:tr w:rsidR="00DB4A71" w:rsidTr="007F57F9">
        <w:trPr>
          <w:trHeight w:val="488"/>
        </w:trPr>
        <w:tc>
          <w:tcPr>
            <w:tcW w:w="1809" w:type="dxa"/>
            <w:vMerge/>
          </w:tcPr>
          <w:p w:rsidR="00DB4A71" w:rsidRDefault="00DB4A71" w:rsidP="006F1358">
            <w:pPr>
              <w:rPr>
                <w:rFonts w:hint="eastAsia"/>
              </w:rPr>
            </w:pPr>
          </w:p>
        </w:tc>
        <w:tc>
          <w:tcPr>
            <w:tcW w:w="3119" w:type="dxa"/>
            <w:tcBorders>
              <w:right w:val="single" w:sz="4" w:space="0" w:color="auto"/>
            </w:tcBorders>
          </w:tcPr>
          <w:p w:rsidR="00DB4A71" w:rsidRDefault="00DB4A71" w:rsidP="007F57F9">
            <w:pPr>
              <w:ind w:leftChars="250" w:left="600"/>
              <w:rPr>
                <w:rFonts w:hint="eastAsia"/>
              </w:rPr>
            </w:pPr>
            <w:r w:rsidRPr="00646F00">
              <w:t>outerurl</w:t>
            </w:r>
          </w:p>
        </w:tc>
        <w:tc>
          <w:tcPr>
            <w:tcW w:w="3600" w:type="dxa"/>
            <w:tcBorders>
              <w:left w:val="single" w:sz="4" w:space="0" w:color="auto"/>
            </w:tcBorders>
          </w:tcPr>
          <w:p w:rsidR="00DB4A71" w:rsidRDefault="00DB4A71" w:rsidP="006F1358">
            <w:pPr>
              <w:rPr>
                <w:rFonts w:hint="eastAsia"/>
              </w:rPr>
            </w:pPr>
            <w:r>
              <w:rPr>
                <w:rFonts w:hint="eastAsia"/>
              </w:rPr>
              <w:t>外部</w:t>
            </w:r>
            <w:r>
              <w:rPr>
                <w:rFonts w:hint="eastAsia"/>
              </w:rPr>
              <w:t>www</w:t>
            </w:r>
            <w:r>
              <w:rPr>
                <w:rFonts w:hint="eastAsia"/>
              </w:rPr>
              <w:t>地址</w:t>
            </w:r>
          </w:p>
        </w:tc>
      </w:tr>
      <w:tr w:rsidR="00DB4A71" w:rsidTr="007F57F9">
        <w:trPr>
          <w:trHeight w:val="488"/>
        </w:trPr>
        <w:tc>
          <w:tcPr>
            <w:tcW w:w="1809" w:type="dxa"/>
            <w:vMerge/>
          </w:tcPr>
          <w:p w:rsidR="00DB4A71" w:rsidRDefault="00DB4A71" w:rsidP="006F1358">
            <w:pPr>
              <w:rPr>
                <w:rFonts w:hint="eastAsia"/>
              </w:rPr>
            </w:pPr>
          </w:p>
        </w:tc>
        <w:tc>
          <w:tcPr>
            <w:tcW w:w="3119" w:type="dxa"/>
            <w:tcBorders>
              <w:right w:val="single" w:sz="4" w:space="0" w:color="auto"/>
            </w:tcBorders>
          </w:tcPr>
          <w:p w:rsidR="00DB4A71" w:rsidRDefault="00DB4A71" w:rsidP="007F57F9">
            <w:pPr>
              <w:ind w:leftChars="250" w:left="600"/>
              <w:rPr>
                <w:rFonts w:hint="eastAsia"/>
              </w:rPr>
            </w:pPr>
            <w:r w:rsidRPr="00646F00">
              <w:t>imageurl</w:t>
            </w:r>
          </w:p>
        </w:tc>
        <w:tc>
          <w:tcPr>
            <w:tcW w:w="3600" w:type="dxa"/>
            <w:tcBorders>
              <w:left w:val="single" w:sz="4" w:space="0" w:color="auto"/>
            </w:tcBorders>
          </w:tcPr>
          <w:p w:rsidR="00DB4A71" w:rsidRDefault="00DB4A71" w:rsidP="006F1358">
            <w:pPr>
              <w:rPr>
                <w:rFonts w:hint="eastAsia"/>
              </w:rPr>
            </w:pPr>
            <w:r>
              <w:rPr>
                <w:rFonts w:hint="eastAsia"/>
              </w:rPr>
              <w:t>配图地址</w:t>
            </w:r>
          </w:p>
        </w:tc>
      </w:tr>
      <w:tr w:rsidR="00DB4A71" w:rsidTr="007F57F9">
        <w:trPr>
          <w:trHeight w:val="488"/>
        </w:trPr>
        <w:tc>
          <w:tcPr>
            <w:tcW w:w="1809" w:type="dxa"/>
            <w:vMerge/>
          </w:tcPr>
          <w:p w:rsidR="00DB4A71" w:rsidRDefault="00DB4A71" w:rsidP="006F1358">
            <w:pPr>
              <w:rPr>
                <w:rFonts w:hint="eastAsia"/>
              </w:rPr>
            </w:pPr>
          </w:p>
        </w:tc>
        <w:tc>
          <w:tcPr>
            <w:tcW w:w="3119" w:type="dxa"/>
            <w:tcBorders>
              <w:right w:val="single" w:sz="4" w:space="0" w:color="auto"/>
            </w:tcBorders>
          </w:tcPr>
          <w:p w:rsidR="00DB4A71" w:rsidRDefault="00DB4A71" w:rsidP="007F57F9">
            <w:pPr>
              <w:ind w:leftChars="250" w:left="600"/>
              <w:rPr>
                <w:rFonts w:hint="eastAsia"/>
              </w:rPr>
            </w:pPr>
            <w:r>
              <w:rPr>
                <w:rFonts w:hint="eastAsia"/>
              </w:rPr>
              <w:t>extra</w:t>
            </w:r>
          </w:p>
        </w:tc>
        <w:tc>
          <w:tcPr>
            <w:tcW w:w="3600" w:type="dxa"/>
            <w:tcBorders>
              <w:left w:val="single" w:sz="4" w:space="0" w:color="auto"/>
            </w:tcBorders>
          </w:tcPr>
          <w:p w:rsidR="00DB4A71" w:rsidRDefault="00DB4A71" w:rsidP="006F1358">
            <w:pPr>
              <w:rPr>
                <w:rFonts w:hint="eastAsia"/>
              </w:rPr>
            </w:pPr>
            <w:r>
              <w:rPr>
                <w:rFonts w:hint="eastAsia"/>
              </w:rPr>
              <w:t>扩展信息</w:t>
            </w:r>
          </w:p>
        </w:tc>
      </w:tr>
    </w:tbl>
    <w:p w:rsidR="00E663DB" w:rsidRPr="00E663DB" w:rsidRDefault="00E663DB" w:rsidP="00E663DB">
      <w:pPr>
        <w:rPr>
          <w:rFonts w:hint="eastAsia"/>
        </w:rPr>
      </w:pPr>
    </w:p>
    <w:p w:rsidR="00421EB9" w:rsidRDefault="00421EB9" w:rsidP="00421EB9">
      <w:pPr>
        <w:pStyle w:val="2"/>
        <w:rPr>
          <w:rFonts w:hint="eastAsia"/>
        </w:rPr>
      </w:pPr>
      <w:r>
        <w:rPr>
          <w:rFonts w:hint="eastAsia"/>
        </w:rPr>
        <w:t>广告公告</w:t>
      </w:r>
    </w:p>
    <w:p w:rsidR="003A1AD3" w:rsidRPr="00D17A96" w:rsidRDefault="003A1AD3" w:rsidP="003A1AD3">
      <w:pPr>
        <w:pStyle w:val="3"/>
        <w:rPr>
          <w:rFonts w:hint="eastAsia"/>
        </w:rPr>
      </w:pPr>
      <w:r>
        <w:rPr>
          <w:rFonts w:hint="eastAsia"/>
        </w:rPr>
        <w:t>查询广告位广告列表</w:t>
      </w:r>
    </w:p>
    <w:tbl>
      <w:tblPr>
        <w:tblStyle w:val="a8"/>
        <w:tblW w:w="8528" w:type="dxa"/>
        <w:tblLayout w:type="fixed"/>
        <w:tblLook w:val="04A0"/>
      </w:tblPr>
      <w:tblGrid>
        <w:gridCol w:w="1809"/>
        <w:gridCol w:w="4536"/>
        <w:gridCol w:w="2183"/>
      </w:tblGrid>
      <w:tr w:rsidR="003A1AD3" w:rsidTr="00906722">
        <w:tc>
          <w:tcPr>
            <w:tcW w:w="1809" w:type="dxa"/>
          </w:tcPr>
          <w:p w:rsidR="003A1AD3" w:rsidRPr="00677344" w:rsidRDefault="003A1AD3" w:rsidP="00906722">
            <w:pPr>
              <w:rPr>
                <w:b/>
              </w:rPr>
            </w:pPr>
            <w:r w:rsidRPr="00677344">
              <w:rPr>
                <w:rFonts w:hint="eastAsia"/>
                <w:b/>
              </w:rPr>
              <w:t>请求地址</w:t>
            </w:r>
          </w:p>
        </w:tc>
        <w:tc>
          <w:tcPr>
            <w:tcW w:w="6719" w:type="dxa"/>
            <w:gridSpan w:val="2"/>
          </w:tcPr>
          <w:p w:rsidR="003A1AD3" w:rsidRDefault="003A1AD3" w:rsidP="00150D89">
            <w:r>
              <w:rPr>
                <w:rFonts w:hint="eastAsia"/>
              </w:rPr>
              <w:t>/adv/</w:t>
            </w:r>
            <w:r w:rsidR="00150D89">
              <w:rPr>
                <w:rFonts w:hint="eastAsia"/>
              </w:rPr>
              <w:t>list</w:t>
            </w:r>
          </w:p>
        </w:tc>
      </w:tr>
      <w:tr w:rsidR="003A1AD3" w:rsidTr="00906722">
        <w:tc>
          <w:tcPr>
            <w:tcW w:w="1809" w:type="dxa"/>
          </w:tcPr>
          <w:p w:rsidR="003A1AD3" w:rsidRPr="00677344" w:rsidRDefault="003A1AD3" w:rsidP="00906722">
            <w:pPr>
              <w:rPr>
                <w:b/>
              </w:rPr>
            </w:pPr>
            <w:r>
              <w:rPr>
                <w:rFonts w:hint="eastAsia"/>
                <w:b/>
              </w:rPr>
              <w:t>请求方式</w:t>
            </w:r>
          </w:p>
        </w:tc>
        <w:tc>
          <w:tcPr>
            <w:tcW w:w="6719" w:type="dxa"/>
            <w:gridSpan w:val="2"/>
          </w:tcPr>
          <w:p w:rsidR="003A1AD3" w:rsidRDefault="003A1AD3" w:rsidP="00906722">
            <w:r>
              <w:rPr>
                <w:rFonts w:hint="eastAsia"/>
              </w:rPr>
              <w:t>post</w:t>
            </w:r>
          </w:p>
        </w:tc>
      </w:tr>
      <w:tr w:rsidR="003A1AD3" w:rsidRPr="00314500" w:rsidTr="00906722">
        <w:tc>
          <w:tcPr>
            <w:tcW w:w="6345" w:type="dxa"/>
            <w:gridSpan w:val="2"/>
            <w:tcBorders>
              <w:right w:val="single" w:sz="4" w:space="0" w:color="auto"/>
            </w:tcBorders>
            <w:shd w:val="clear" w:color="auto" w:fill="D9D9D9" w:themeFill="background1" w:themeFillShade="D9"/>
          </w:tcPr>
          <w:p w:rsidR="003A1AD3" w:rsidRPr="00314500" w:rsidRDefault="003A1AD3" w:rsidP="00906722">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3A1AD3" w:rsidRPr="00314500" w:rsidRDefault="003A1AD3" w:rsidP="00906722">
            <w:pPr>
              <w:rPr>
                <w:b/>
              </w:rPr>
            </w:pPr>
            <w:r>
              <w:rPr>
                <w:rFonts w:hint="eastAsia"/>
                <w:b/>
              </w:rPr>
              <w:t>备注</w:t>
            </w:r>
          </w:p>
        </w:tc>
      </w:tr>
      <w:tr w:rsidR="003A1AD3" w:rsidTr="00906722">
        <w:tc>
          <w:tcPr>
            <w:tcW w:w="1809" w:type="dxa"/>
          </w:tcPr>
          <w:p w:rsidR="003A1AD3" w:rsidRDefault="003A1AD3" w:rsidP="00906722">
            <w:r>
              <w:rPr>
                <w:rFonts w:hint="eastAsia"/>
              </w:rPr>
              <w:t>location</w:t>
            </w:r>
          </w:p>
        </w:tc>
        <w:tc>
          <w:tcPr>
            <w:tcW w:w="4536" w:type="dxa"/>
            <w:tcBorders>
              <w:right w:val="single" w:sz="4" w:space="0" w:color="auto"/>
            </w:tcBorders>
          </w:tcPr>
          <w:p w:rsidR="003A1AD3" w:rsidRDefault="003A1AD3" w:rsidP="00906722">
            <w:r>
              <w:rPr>
                <w:rFonts w:hint="eastAsia"/>
              </w:rPr>
              <w:t>广告位</w:t>
            </w:r>
          </w:p>
        </w:tc>
        <w:tc>
          <w:tcPr>
            <w:tcW w:w="2183" w:type="dxa"/>
            <w:tcBorders>
              <w:left w:val="single" w:sz="4" w:space="0" w:color="auto"/>
            </w:tcBorders>
          </w:tcPr>
          <w:p w:rsidR="003A1AD3" w:rsidRDefault="003A1AD3" w:rsidP="00906722"/>
        </w:tc>
      </w:tr>
      <w:tr w:rsidR="003A1AD3" w:rsidTr="00906722">
        <w:tc>
          <w:tcPr>
            <w:tcW w:w="1809" w:type="dxa"/>
          </w:tcPr>
          <w:p w:rsidR="003A1AD3" w:rsidRDefault="00912579" w:rsidP="00906722">
            <w:r>
              <w:rPr>
                <w:rFonts w:hint="eastAsia"/>
              </w:rPr>
              <w:t>skip</w:t>
            </w:r>
          </w:p>
        </w:tc>
        <w:tc>
          <w:tcPr>
            <w:tcW w:w="4536" w:type="dxa"/>
            <w:tcBorders>
              <w:right w:val="single" w:sz="4" w:space="0" w:color="auto"/>
            </w:tcBorders>
          </w:tcPr>
          <w:p w:rsidR="003A1AD3" w:rsidRDefault="00912579" w:rsidP="00906722">
            <w:r>
              <w:rPr>
                <w:rFonts w:hint="eastAsia"/>
              </w:rPr>
              <w:t>跳过记录数</w:t>
            </w:r>
          </w:p>
        </w:tc>
        <w:tc>
          <w:tcPr>
            <w:tcW w:w="2183" w:type="dxa"/>
            <w:tcBorders>
              <w:left w:val="single" w:sz="4" w:space="0" w:color="auto"/>
            </w:tcBorders>
          </w:tcPr>
          <w:p w:rsidR="003A1AD3" w:rsidRDefault="00912579" w:rsidP="00906722">
            <w:r>
              <w:rPr>
                <w:rFonts w:hint="eastAsia"/>
              </w:rPr>
              <w:t>0</w:t>
            </w:r>
          </w:p>
        </w:tc>
      </w:tr>
      <w:tr w:rsidR="00912579" w:rsidTr="00906722">
        <w:tc>
          <w:tcPr>
            <w:tcW w:w="1809" w:type="dxa"/>
          </w:tcPr>
          <w:p w:rsidR="00912579" w:rsidRDefault="00912579" w:rsidP="00906722">
            <w:pPr>
              <w:rPr>
                <w:rFonts w:hint="eastAsia"/>
              </w:rPr>
            </w:pPr>
            <w:r>
              <w:rPr>
                <w:rFonts w:hint="eastAsia"/>
              </w:rPr>
              <w:t>limit</w:t>
            </w:r>
          </w:p>
        </w:tc>
        <w:tc>
          <w:tcPr>
            <w:tcW w:w="4536" w:type="dxa"/>
            <w:tcBorders>
              <w:right w:val="single" w:sz="4" w:space="0" w:color="auto"/>
            </w:tcBorders>
          </w:tcPr>
          <w:p w:rsidR="00912579" w:rsidRDefault="00912579" w:rsidP="00906722">
            <w:pPr>
              <w:rPr>
                <w:rFonts w:hint="eastAsia"/>
              </w:rPr>
            </w:pPr>
            <w:r>
              <w:rPr>
                <w:rFonts w:hint="eastAsia"/>
              </w:rPr>
              <w:t>返回记录数</w:t>
            </w:r>
          </w:p>
        </w:tc>
        <w:tc>
          <w:tcPr>
            <w:tcW w:w="2183" w:type="dxa"/>
            <w:tcBorders>
              <w:left w:val="single" w:sz="4" w:space="0" w:color="auto"/>
            </w:tcBorders>
          </w:tcPr>
          <w:p w:rsidR="00912579" w:rsidRDefault="00912579" w:rsidP="00906722">
            <w:pPr>
              <w:rPr>
                <w:rFonts w:hint="eastAsia"/>
              </w:rPr>
            </w:pPr>
            <w:r>
              <w:rPr>
                <w:rFonts w:hint="eastAsia"/>
              </w:rPr>
              <w:t>10</w:t>
            </w:r>
          </w:p>
        </w:tc>
      </w:tr>
      <w:tr w:rsidR="003A1AD3" w:rsidRPr="00314500" w:rsidTr="00906722">
        <w:tc>
          <w:tcPr>
            <w:tcW w:w="6345" w:type="dxa"/>
            <w:gridSpan w:val="2"/>
            <w:tcBorders>
              <w:right w:val="single" w:sz="4" w:space="0" w:color="auto"/>
            </w:tcBorders>
            <w:shd w:val="clear" w:color="auto" w:fill="D9D9D9" w:themeFill="background1" w:themeFillShade="D9"/>
          </w:tcPr>
          <w:p w:rsidR="003A1AD3" w:rsidRPr="00314500" w:rsidRDefault="003A1AD3" w:rsidP="00906722">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3A1AD3" w:rsidRPr="00314500" w:rsidRDefault="003A1AD3" w:rsidP="00906722">
            <w:pPr>
              <w:rPr>
                <w:b/>
              </w:rPr>
            </w:pPr>
            <w:r>
              <w:rPr>
                <w:rFonts w:hint="eastAsia"/>
                <w:b/>
              </w:rPr>
              <w:t>备注</w:t>
            </w:r>
          </w:p>
        </w:tc>
      </w:tr>
      <w:tr w:rsidR="003A1AD3" w:rsidTr="00906722">
        <w:trPr>
          <w:trHeight w:val="488"/>
        </w:trPr>
        <w:tc>
          <w:tcPr>
            <w:tcW w:w="1809" w:type="dxa"/>
          </w:tcPr>
          <w:p w:rsidR="003A1AD3" w:rsidRDefault="0028326B" w:rsidP="00906722">
            <w:r>
              <w:rPr>
                <w:rFonts w:hint="eastAsia"/>
              </w:rPr>
              <w:t>total</w:t>
            </w:r>
          </w:p>
        </w:tc>
        <w:tc>
          <w:tcPr>
            <w:tcW w:w="4536" w:type="dxa"/>
            <w:tcBorders>
              <w:right w:val="single" w:sz="4" w:space="0" w:color="auto"/>
            </w:tcBorders>
          </w:tcPr>
          <w:p w:rsidR="003A1AD3" w:rsidRDefault="0028326B" w:rsidP="00906722">
            <w:r>
              <w:rPr>
                <w:rFonts w:hint="eastAsia"/>
              </w:rPr>
              <w:t>广告记录总数</w:t>
            </w:r>
          </w:p>
        </w:tc>
        <w:tc>
          <w:tcPr>
            <w:tcW w:w="2183" w:type="dxa"/>
            <w:tcBorders>
              <w:left w:val="single" w:sz="4" w:space="0" w:color="auto"/>
            </w:tcBorders>
          </w:tcPr>
          <w:p w:rsidR="003A1AD3" w:rsidRDefault="003A1AD3" w:rsidP="00906722"/>
        </w:tc>
      </w:tr>
      <w:tr w:rsidR="000E652A" w:rsidTr="00906722">
        <w:trPr>
          <w:trHeight w:val="488"/>
        </w:trPr>
        <w:tc>
          <w:tcPr>
            <w:tcW w:w="1809" w:type="dxa"/>
            <w:vMerge w:val="restart"/>
          </w:tcPr>
          <w:p w:rsidR="000E652A" w:rsidRDefault="000E652A" w:rsidP="00906722">
            <w:r>
              <w:rPr>
                <w:rFonts w:hint="eastAsia"/>
              </w:rPr>
              <w:t>list</w:t>
            </w:r>
          </w:p>
        </w:tc>
        <w:tc>
          <w:tcPr>
            <w:tcW w:w="4536" w:type="dxa"/>
            <w:tcBorders>
              <w:right w:val="single" w:sz="4" w:space="0" w:color="auto"/>
            </w:tcBorders>
          </w:tcPr>
          <w:p w:rsidR="000E652A" w:rsidRDefault="000E652A" w:rsidP="00906722">
            <w:r>
              <w:rPr>
                <w:rFonts w:hint="eastAsia"/>
              </w:rPr>
              <w:t>广告列表，</w:t>
            </w:r>
            <w:r>
              <w:rPr>
                <w:rFonts w:hint="eastAsia"/>
              </w:rPr>
              <w:t>json</w:t>
            </w:r>
            <w:r>
              <w:rPr>
                <w:rFonts w:hint="eastAsia"/>
              </w:rPr>
              <w:t>数组，包含以下字段</w:t>
            </w:r>
          </w:p>
        </w:tc>
        <w:tc>
          <w:tcPr>
            <w:tcW w:w="2183" w:type="dxa"/>
            <w:tcBorders>
              <w:left w:val="single" w:sz="4" w:space="0" w:color="auto"/>
            </w:tcBorders>
          </w:tcPr>
          <w:p w:rsidR="000E652A" w:rsidRDefault="000E652A" w:rsidP="00906722"/>
        </w:tc>
      </w:tr>
      <w:tr w:rsidR="000E652A" w:rsidTr="00906722">
        <w:trPr>
          <w:trHeight w:val="488"/>
        </w:trPr>
        <w:tc>
          <w:tcPr>
            <w:tcW w:w="1809" w:type="dxa"/>
            <w:vMerge/>
          </w:tcPr>
          <w:p w:rsidR="000E652A" w:rsidRDefault="000E652A" w:rsidP="00906722"/>
        </w:tc>
        <w:tc>
          <w:tcPr>
            <w:tcW w:w="4536" w:type="dxa"/>
            <w:tcBorders>
              <w:right w:val="single" w:sz="4" w:space="0" w:color="auto"/>
            </w:tcBorders>
          </w:tcPr>
          <w:p w:rsidR="000E652A" w:rsidRDefault="000E652A" w:rsidP="00906722">
            <w:r>
              <w:rPr>
                <w:rFonts w:hint="eastAsia"/>
              </w:rPr>
              <w:t>id</w:t>
            </w:r>
          </w:p>
        </w:tc>
        <w:tc>
          <w:tcPr>
            <w:tcW w:w="2183" w:type="dxa"/>
            <w:tcBorders>
              <w:left w:val="single" w:sz="4" w:space="0" w:color="auto"/>
            </w:tcBorders>
          </w:tcPr>
          <w:p w:rsidR="000E652A" w:rsidRDefault="000E652A" w:rsidP="00906722">
            <w:r>
              <w:rPr>
                <w:rFonts w:hint="eastAsia"/>
              </w:rPr>
              <w:t>图片地址</w:t>
            </w:r>
          </w:p>
        </w:tc>
      </w:tr>
      <w:tr w:rsidR="000E652A" w:rsidTr="00906722">
        <w:trPr>
          <w:trHeight w:val="488"/>
        </w:trPr>
        <w:tc>
          <w:tcPr>
            <w:tcW w:w="1809" w:type="dxa"/>
            <w:vMerge/>
          </w:tcPr>
          <w:p w:rsidR="000E652A" w:rsidRDefault="000E652A" w:rsidP="00906722"/>
        </w:tc>
        <w:tc>
          <w:tcPr>
            <w:tcW w:w="4536" w:type="dxa"/>
            <w:tcBorders>
              <w:right w:val="single" w:sz="4" w:space="0" w:color="auto"/>
            </w:tcBorders>
          </w:tcPr>
          <w:p w:rsidR="000E652A" w:rsidRDefault="000E652A" w:rsidP="00906722">
            <w:r>
              <w:rPr>
                <w:rFonts w:hint="eastAsia"/>
              </w:rPr>
              <w:t>title</w:t>
            </w:r>
          </w:p>
        </w:tc>
        <w:tc>
          <w:tcPr>
            <w:tcW w:w="2183" w:type="dxa"/>
            <w:tcBorders>
              <w:left w:val="single" w:sz="4" w:space="0" w:color="auto"/>
            </w:tcBorders>
          </w:tcPr>
          <w:p w:rsidR="000E652A" w:rsidRDefault="000E652A" w:rsidP="00906722">
            <w:pPr>
              <w:rPr>
                <w:rFonts w:hint="eastAsia"/>
              </w:rPr>
            </w:pPr>
            <w:r>
              <w:rPr>
                <w:rFonts w:hint="eastAsia"/>
              </w:rPr>
              <w:t>外链地址</w:t>
            </w:r>
          </w:p>
        </w:tc>
      </w:tr>
      <w:tr w:rsidR="000E652A" w:rsidTr="00906722">
        <w:trPr>
          <w:trHeight w:val="488"/>
        </w:trPr>
        <w:tc>
          <w:tcPr>
            <w:tcW w:w="1809" w:type="dxa"/>
            <w:vMerge/>
          </w:tcPr>
          <w:p w:rsidR="000E652A" w:rsidRDefault="000E652A" w:rsidP="00906722">
            <w:pPr>
              <w:rPr>
                <w:rFonts w:hint="eastAsia"/>
              </w:rPr>
            </w:pPr>
          </w:p>
        </w:tc>
        <w:tc>
          <w:tcPr>
            <w:tcW w:w="4536" w:type="dxa"/>
            <w:tcBorders>
              <w:right w:val="single" w:sz="4" w:space="0" w:color="auto"/>
            </w:tcBorders>
          </w:tcPr>
          <w:p w:rsidR="000E652A" w:rsidRDefault="000E652A" w:rsidP="00906722">
            <w:pPr>
              <w:rPr>
                <w:rFonts w:hint="eastAsia"/>
              </w:rPr>
            </w:pPr>
            <w:r>
              <w:rPr>
                <w:rFonts w:hint="eastAsia"/>
              </w:rPr>
              <w:t>actiontype</w:t>
            </w:r>
          </w:p>
        </w:tc>
        <w:tc>
          <w:tcPr>
            <w:tcW w:w="2183" w:type="dxa"/>
            <w:tcBorders>
              <w:left w:val="single" w:sz="4" w:space="0" w:color="auto"/>
            </w:tcBorders>
          </w:tcPr>
          <w:p w:rsidR="000E652A" w:rsidRPr="00FB1D9B" w:rsidRDefault="000E652A" w:rsidP="000E54FA">
            <w:pPr>
              <w:rPr>
                <w:rFonts w:hint="eastAsia"/>
              </w:rPr>
            </w:pPr>
            <w:r>
              <w:rPr>
                <w:rFonts w:hint="eastAsia"/>
              </w:rPr>
              <w:t>点击的响应操作类型</w:t>
            </w:r>
          </w:p>
        </w:tc>
      </w:tr>
      <w:tr w:rsidR="000E652A" w:rsidTr="00906722">
        <w:trPr>
          <w:trHeight w:val="488"/>
        </w:trPr>
        <w:tc>
          <w:tcPr>
            <w:tcW w:w="1809" w:type="dxa"/>
            <w:vMerge/>
          </w:tcPr>
          <w:p w:rsidR="000E652A" w:rsidRDefault="000E652A" w:rsidP="00906722">
            <w:pPr>
              <w:rPr>
                <w:rFonts w:hint="eastAsia"/>
              </w:rPr>
            </w:pPr>
          </w:p>
        </w:tc>
        <w:tc>
          <w:tcPr>
            <w:tcW w:w="4536" w:type="dxa"/>
            <w:tcBorders>
              <w:right w:val="single" w:sz="4" w:space="0" w:color="auto"/>
            </w:tcBorders>
          </w:tcPr>
          <w:p w:rsidR="000E652A" w:rsidRDefault="000E652A" w:rsidP="00906722">
            <w:pPr>
              <w:rPr>
                <w:rFonts w:hint="eastAsia"/>
              </w:rPr>
            </w:pPr>
            <w:r>
              <w:rPr>
                <w:rFonts w:hint="eastAsia"/>
              </w:rPr>
              <w:t>android</w:t>
            </w:r>
          </w:p>
        </w:tc>
        <w:tc>
          <w:tcPr>
            <w:tcW w:w="2183" w:type="dxa"/>
            <w:tcBorders>
              <w:left w:val="single" w:sz="4" w:space="0" w:color="auto"/>
            </w:tcBorders>
          </w:tcPr>
          <w:p w:rsidR="000E652A" w:rsidRDefault="000E652A" w:rsidP="00906722">
            <w:pPr>
              <w:rPr>
                <w:rFonts w:hint="eastAsia"/>
              </w:rPr>
            </w:pPr>
            <w:r>
              <w:rPr>
                <w:rFonts w:hint="eastAsia"/>
              </w:rPr>
              <w:t>android</w:t>
            </w:r>
            <w:r>
              <w:rPr>
                <w:rFonts w:hint="eastAsia"/>
              </w:rPr>
              <w:t>内部页面地址</w:t>
            </w:r>
          </w:p>
        </w:tc>
      </w:tr>
      <w:tr w:rsidR="000E652A" w:rsidTr="00906722">
        <w:trPr>
          <w:trHeight w:val="488"/>
        </w:trPr>
        <w:tc>
          <w:tcPr>
            <w:tcW w:w="1809" w:type="dxa"/>
            <w:vMerge/>
          </w:tcPr>
          <w:p w:rsidR="000E652A" w:rsidRDefault="000E652A" w:rsidP="00906722">
            <w:pPr>
              <w:rPr>
                <w:rFonts w:hint="eastAsia"/>
              </w:rPr>
            </w:pPr>
          </w:p>
        </w:tc>
        <w:tc>
          <w:tcPr>
            <w:tcW w:w="4536" w:type="dxa"/>
            <w:tcBorders>
              <w:right w:val="single" w:sz="4" w:space="0" w:color="auto"/>
            </w:tcBorders>
          </w:tcPr>
          <w:p w:rsidR="000E652A" w:rsidRDefault="000E652A" w:rsidP="00906722">
            <w:pPr>
              <w:rPr>
                <w:rFonts w:hint="eastAsia"/>
              </w:rPr>
            </w:pPr>
            <w:r>
              <w:rPr>
                <w:rFonts w:hint="eastAsia"/>
              </w:rPr>
              <w:t>ios</w:t>
            </w:r>
          </w:p>
        </w:tc>
        <w:tc>
          <w:tcPr>
            <w:tcW w:w="2183" w:type="dxa"/>
            <w:tcBorders>
              <w:left w:val="single" w:sz="4" w:space="0" w:color="auto"/>
            </w:tcBorders>
          </w:tcPr>
          <w:p w:rsidR="000E652A" w:rsidRDefault="000E652A" w:rsidP="00906722">
            <w:pPr>
              <w:rPr>
                <w:rFonts w:hint="eastAsia"/>
              </w:rPr>
            </w:pPr>
            <w:r>
              <w:rPr>
                <w:rFonts w:hint="eastAsia"/>
              </w:rPr>
              <w:t>ios</w:t>
            </w:r>
            <w:r>
              <w:rPr>
                <w:rFonts w:hint="eastAsia"/>
              </w:rPr>
              <w:t>内部页面地址</w:t>
            </w:r>
          </w:p>
        </w:tc>
      </w:tr>
      <w:tr w:rsidR="000E652A" w:rsidTr="00906722">
        <w:trPr>
          <w:trHeight w:val="488"/>
        </w:trPr>
        <w:tc>
          <w:tcPr>
            <w:tcW w:w="1809" w:type="dxa"/>
            <w:vMerge/>
          </w:tcPr>
          <w:p w:rsidR="000E652A" w:rsidRDefault="000E652A" w:rsidP="00906722">
            <w:pPr>
              <w:rPr>
                <w:rFonts w:hint="eastAsia"/>
              </w:rPr>
            </w:pPr>
          </w:p>
        </w:tc>
        <w:tc>
          <w:tcPr>
            <w:tcW w:w="4536" w:type="dxa"/>
            <w:tcBorders>
              <w:right w:val="single" w:sz="4" w:space="0" w:color="auto"/>
            </w:tcBorders>
          </w:tcPr>
          <w:p w:rsidR="000E652A" w:rsidRDefault="000E652A" w:rsidP="00906722">
            <w:pPr>
              <w:rPr>
                <w:rFonts w:hint="eastAsia"/>
              </w:rPr>
            </w:pPr>
            <w:r w:rsidRPr="00646F00">
              <w:t>outerurl</w:t>
            </w:r>
          </w:p>
        </w:tc>
        <w:tc>
          <w:tcPr>
            <w:tcW w:w="2183" w:type="dxa"/>
            <w:tcBorders>
              <w:left w:val="single" w:sz="4" w:space="0" w:color="auto"/>
            </w:tcBorders>
          </w:tcPr>
          <w:p w:rsidR="000E652A" w:rsidRDefault="000E652A" w:rsidP="00906722">
            <w:pPr>
              <w:rPr>
                <w:rFonts w:hint="eastAsia"/>
              </w:rPr>
            </w:pPr>
            <w:r>
              <w:rPr>
                <w:rFonts w:hint="eastAsia"/>
              </w:rPr>
              <w:t>外部</w:t>
            </w:r>
            <w:r>
              <w:rPr>
                <w:rFonts w:hint="eastAsia"/>
              </w:rPr>
              <w:t>www</w:t>
            </w:r>
            <w:r>
              <w:rPr>
                <w:rFonts w:hint="eastAsia"/>
              </w:rPr>
              <w:t>地址</w:t>
            </w:r>
          </w:p>
        </w:tc>
      </w:tr>
      <w:tr w:rsidR="000E652A" w:rsidTr="00906722">
        <w:trPr>
          <w:trHeight w:val="488"/>
        </w:trPr>
        <w:tc>
          <w:tcPr>
            <w:tcW w:w="1809" w:type="dxa"/>
            <w:vMerge/>
          </w:tcPr>
          <w:p w:rsidR="000E652A" w:rsidRDefault="000E652A" w:rsidP="00906722">
            <w:pPr>
              <w:rPr>
                <w:rFonts w:hint="eastAsia"/>
              </w:rPr>
            </w:pPr>
          </w:p>
        </w:tc>
        <w:tc>
          <w:tcPr>
            <w:tcW w:w="4536" w:type="dxa"/>
            <w:tcBorders>
              <w:right w:val="single" w:sz="4" w:space="0" w:color="auto"/>
            </w:tcBorders>
          </w:tcPr>
          <w:p w:rsidR="000E652A" w:rsidRDefault="000E652A" w:rsidP="00906722">
            <w:pPr>
              <w:rPr>
                <w:rFonts w:hint="eastAsia"/>
              </w:rPr>
            </w:pPr>
            <w:r w:rsidRPr="00646F00">
              <w:t>imageurl</w:t>
            </w:r>
          </w:p>
        </w:tc>
        <w:tc>
          <w:tcPr>
            <w:tcW w:w="2183" w:type="dxa"/>
            <w:tcBorders>
              <w:left w:val="single" w:sz="4" w:space="0" w:color="auto"/>
            </w:tcBorders>
          </w:tcPr>
          <w:p w:rsidR="000E652A" w:rsidRDefault="000E652A" w:rsidP="00906722">
            <w:pPr>
              <w:rPr>
                <w:rFonts w:hint="eastAsia"/>
              </w:rPr>
            </w:pPr>
            <w:r>
              <w:rPr>
                <w:rFonts w:hint="eastAsia"/>
              </w:rPr>
              <w:t>配图地址</w:t>
            </w:r>
          </w:p>
        </w:tc>
      </w:tr>
      <w:tr w:rsidR="00276DC5" w:rsidTr="00906722">
        <w:trPr>
          <w:trHeight w:val="488"/>
        </w:trPr>
        <w:tc>
          <w:tcPr>
            <w:tcW w:w="1809" w:type="dxa"/>
            <w:vMerge/>
          </w:tcPr>
          <w:p w:rsidR="00276DC5" w:rsidRDefault="00276DC5" w:rsidP="00906722">
            <w:pPr>
              <w:rPr>
                <w:rFonts w:hint="eastAsia"/>
              </w:rPr>
            </w:pPr>
          </w:p>
        </w:tc>
        <w:tc>
          <w:tcPr>
            <w:tcW w:w="4536" w:type="dxa"/>
            <w:tcBorders>
              <w:right w:val="single" w:sz="4" w:space="0" w:color="auto"/>
            </w:tcBorders>
          </w:tcPr>
          <w:p w:rsidR="00276DC5" w:rsidRDefault="00276DC5" w:rsidP="00906722">
            <w:pPr>
              <w:rPr>
                <w:rFonts w:hint="eastAsia"/>
              </w:rPr>
            </w:pPr>
            <w:r>
              <w:rPr>
                <w:rFonts w:hint="eastAsia"/>
              </w:rPr>
              <w:t>extra</w:t>
            </w:r>
          </w:p>
        </w:tc>
        <w:tc>
          <w:tcPr>
            <w:tcW w:w="2183" w:type="dxa"/>
            <w:tcBorders>
              <w:left w:val="single" w:sz="4" w:space="0" w:color="auto"/>
            </w:tcBorders>
          </w:tcPr>
          <w:p w:rsidR="00276DC5" w:rsidRDefault="00276DC5" w:rsidP="00906722">
            <w:pPr>
              <w:rPr>
                <w:rFonts w:hint="eastAsia"/>
              </w:rPr>
            </w:pPr>
            <w:r>
              <w:rPr>
                <w:rFonts w:hint="eastAsia"/>
              </w:rPr>
              <w:t>扩展信息</w:t>
            </w:r>
          </w:p>
        </w:tc>
      </w:tr>
      <w:tr w:rsidR="00276DC5" w:rsidTr="00906722">
        <w:trPr>
          <w:trHeight w:val="488"/>
        </w:trPr>
        <w:tc>
          <w:tcPr>
            <w:tcW w:w="1809" w:type="dxa"/>
            <w:vMerge/>
          </w:tcPr>
          <w:p w:rsidR="00276DC5" w:rsidRDefault="00276DC5" w:rsidP="00906722">
            <w:pPr>
              <w:rPr>
                <w:rFonts w:hint="eastAsia"/>
              </w:rPr>
            </w:pPr>
          </w:p>
        </w:tc>
        <w:tc>
          <w:tcPr>
            <w:tcW w:w="4536" w:type="dxa"/>
            <w:tcBorders>
              <w:right w:val="single" w:sz="4" w:space="0" w:color="auto"/>
            </w:tcBorders>
          </w:tcPr>
          <w:p w:rsidR="00276DC5" w:rsidRDefault="00276DC5" w:rsidP="00906722">
            <w:pPr>
              <w:rPr>
                <w:rFonts w:hint="eastAsia"/>
              </w:rPr>
            </w:pPr>
            <w:r>
              <w:rPr>
                <w:rFonts w:hint="eastAsia"/>
              </w:rPr>
              <w:t>readcount</w:t>
            </w:r>
          </w:p>
        </w:tc>
        <w:tc>
          <w:tcPr>
            <w:tcW w:w="2183" w:type="dxa"/>
            <w:tcBorders>
              <w:left w:val="single" w:sz="4" w:space="0" w:color="auto"/>
            </w:tcBorders>
          </w:tcPr>
          <w:p w:rsidR="00276DC5" w:rsidRDefault="00276DC5" w:rsidP="002373D2">
            <w:pPr>
              <w:rPr>
                <w:rFonts w:hint="eastAsia"/>
              </w:rPr>
            </w:pPr>
            <w:r>
              <w:rPr>
                <w:rFonts w:hint="eastAsia"/>
              </w:rPr>
              <w:t>阅读量</w:t>
            </w:r>
            <w:r>
              <w:rPr>
                <w:rFonts w:hint="eastAsia"/>
              </w:rPr>
              <w:t>/</w:t>
            </w:r>
            <w:r>
              <w:rPr>
                <w:rFonts w:hint="eastAsia"/>
              </w:rPr>
              <w:t>点击量</w:t>
            </w:r>
          </w:p>
        </w:tc>
      </w:tr>
    </w:tbl>
    <w:p w:rsidR="00D17A96" w:rsidRPr="00D17A96" w:rsidRDefault="00B452F0" w:rsidP="00D17A96">
      <w:pPr>
        <w:pStyle w:val="3"/>
        <w:rPr>
          <w:rFonts w:hint="eastAsia"/>
        </w:rPr>
      </w:pPr>
      <w:r>
        <w:rPr>
          <w:rFonts w:hint="eastAsia"/>
        </w:rPr>
        <w:t>查询</w:t>
      </w:r>
      <w:r w:rsidR="00D17A96">
        <w:rPr>
          <w:rFonts w:hint="eastAsia"/>
        </w:rPr>
        <w:t>广告位最新广告</w:t>
      </w:r>
    </w:p>
    <w:tbl>
      <w:tblPr>
        <w:tblStyle w:val="a8"/>
        <w:tblW w:w="8528" w:type="dxa"/>
        <w:tblLayout w:type="fixed"/>
        <w:tblLook w:val="04A0"/>
      </w:tblPr>
      <w:tblGrid>
        <w:gridCol w:w="1809"/>
        <w:gridCol w:w="4536"/>
        <w:gridCol w:w="2183"/>
      </w:tblGrid>
      <w:tr w:rsidR="00D17A96" w:rsidTr="00D17A96">
        <w:tc>
          <w:tcPr>
            <w:tcW w:w="1809" w:type="dxa"/>
          </w:tcPr>
          <w:p w:rsidR="00D17A96" w:rsidRPr="00677344" w:rsidRDefault="00D17A96" w:rsidP="00D17A96">
            <w:pPr>
              <w:rPr>
                <w:b/>
              </w:rPr>
            </w:pPr>
            <w:r w:rsidRPr="00677344">
              <w:rPr>
                <w:rFonts w:hint="eastAsia"/>
                <w:b/>
              </w:rPr>
              <w:t>请求地址</w:t>
            </w:r>
          </w:p>
        </w:tc>
        <w:tc>
          <w:tcPr>
            <w:tcW w:w="6719" w:type="dxa"/>
            <w:gridSpan w:val="2"/>
          </w:tcPr>
          <w:p w:rsidR="00D17A96" w:rsidRDefault="00D17A96" w:rsidP="00D17A96">
            <w:r>
              <w:rPr>
                <w:rFonts w:hint="eastAsia"/>
              </w:rPr>
              <w:t>/adv/last</w:t>
            </w:r>
          </w:p>
        </w:tc>
      </w:tr>
      <w:tr w:rsidR="00D17A96" w:rsidTr="00D17A96">
        <w:tc>
          <w:tcPr>
            <w:tcW w:w="1809" w:type="dxa"/>
          </w:tcPr>
          <w:p w:rsidR="00D17A96" w:rsidRPr="00677344" w:rsidRDefault="00D17A96" w:rsidP="00D17A96">
            <w:pPr>
              <w:rPr>
                <w:b/>
              </w:rPr>
            </w:pPr>
            <w:r>
              <w:rPr>
                <w:rFonts w:hint="eastAsia"/>
                <w:b/>
              </w:rPr>
              <w:lastRenderedPageBreak/>
              <w:t>请求方式</w:t>
            </w:r>
          </w:p>
        </w:tc>
        <w:tc>
          <w:tcPr>
            <w:tcW w:w="6719" w:type="dxa"/>
            <w:gridSpan w:val="2"/>
          </w:tcPr>
          <w:p w:rsidR="00D17A96" w:rsidRDefault="00D17A96" w:rsidP="00D17A96">
            <w:r>
              <w:rPr>
                <w:rFonts w:hint="eastAsia"/>
              </w:rPr>
              <w:t>post</w:t>
            </w:r>
          </w:p>
        </w:tc>
      </w:tr>
      <w:tr w:rsidR="00D17A96" w:rsidRPr="00314500" w:rsidTr="00D17A96">
        <w:tc>
          <w:tcPr>
            <w:tcW w:w="6345" w:type="dxa"/>
            <w:gridSpan w:val="2"/>
            <w:tcBorders>
              <w:right w:val="single" w:sz="4" w:space="0" w:color="auto"/>
            </w:tcBorders>
            <w:shd w:val="clear" w:color="auto" w:fill="D9D9D9" w:themeFill="background1" w:themeFillShade="D9"/>
          </w:tcPr>
          <w:p w:rsidR="00D17A96" w:rsidRPr="00314500" w:rsidRDefault="00D17A96" w:rsidP="00D17A96">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D17A96" w:rsidRPr="00314500" w:rsidRDefault="00D17A96" w:rsidP="00D17A96">
            <w:pPr>
              <w:rPr>
                <w:b/>
              </w:rPr>
            </w:pPr>
            <w:r>
              <w:rPr>
                <w:rFonts w:hint="eastAsia"/>
                <w:b/>
              </w:rPr>
              <w:t>备注</w:t>
            </w:r>
          </w:p>
        </w:tc>
      </w:tr>
      <w:tr w:rsidR="00D17A96" w:rsidTr="00D17A96">
        <w:tc>
          <w:tcPr>
            <w:tcW w:w="1809" w:type="dxa"/>
          </w:tcPr>
          <w:p w:rsidR="00D17A96" w:rsidRDefault="00D17A96" w:rsidP="00D17A96">
            <w:r>
              <w:rPr>
                <w:rFonts w:hint="eastAsia"/>
              </w:rPr>
              <w:t>location</w:t>
            </w:r>
          </w:p>
        </w:tc>
        <w:tc>
          <w:tcPr>
            <w:tcW w:w="4536" w:type="dxa"/>
            <w:tcBorders>
              <w:right w:val="single" w:sz="4" w:space="0" w:color="auto"/>
            </w:tcBorders>
          </w:tcPr>
          <w:p w:rsidR="00D17A96" w:rsidRDefault="00D17A96" w:rsidP="00D17A96">
            <w:r>
              <w:rPr>
                <w:rFonts w:hint="eastAsia"/>
              </w:rPr>
              <w:t>广告位</w:t>
            </w:r>
          </w:p>
        </w:tc>
        <w:tc>
          <w:tcPr>
            <w:tcW w:w="2183" w:type="dxa"/>
            <w:tcBorders>
              <w:left w:val="single" w:sz="4" w:space="0" w:color="auto"/>
            </w:tcBorders>
          </w:tcPr>
          <w:p w:rsidR="00D17A96" w:rsidRDefault="00D17A96" w:rsidP="00D17A96"/>
        </w:tc>
      </w:tr>
      <w:tr w:rsidR="00D17A96" w:rsidTr="00D17A96">
        <w:tc>
          <w:tcPr>
            <w:tcW w:w="1809" w:type="dxa"/>
          </w:tcPr>
          <w:p w:rsidR="00D17A96" w:rsidRDefault="00D17A96" w:rsidP="00D17A96"/>
        </w:tc>
        <w:tc>
          <w:tcPr>
            <w:tcW w:w="4536" w:type="dxa"/>
            <w:tcBorders>
              <w:right w:val="single" w:sz="4" w:space="0" w:color="auto"/>
            </w:tcBorders>
          </w:tcPr>
          <w:p w:rsidR="00D17A96" w:rsidRDefault="00D17A96" w:rsidP="00D17A96"/>
        </w:tc>
        <w:tc>
          <w:tcPr>
            <w:tcW w:w="2183" w:type="dxa"/>
            <w:tcBorders>
              <w:left w:val="single" w:sz="4" w:space="0" w:color="auto"/>
            </w:tcBorders>
          </w:tcPr>
          <w:p w:rsidR="00D17A96" w:rsidRDefault="00D17A96" w:rsidP="00D17A96"/>
        </w:tc>
      </w:tr>
      <w:tr w:rsidR="00D17A96" w:rsidRPr="00314500" w:rsidTr="00D17A96">
        <w:tc>
          <w:tcPr>
            <w:tcW w:w="6345" w:type="dxa"/>
            <w:gridSpan w:val="2"/>
            <w:tcBorders>
              <w:right w:val="single" w:sz="4" w:space="0" w:color="auto"/>
            </w:tcBorders>
            <w:shd w:val="clear" w:color="auto" w:fill="D9D9D9" w:themeFill="background1" w:themeFillShade="D9"/>
          </w:tcPr>
          <w:p w:rsidR="00D17A96" w:rsidRPr="00314500" w:rsidRDefault="00D17A96" w:rsidP="00D17A96">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D17A96" w:rsidRPr="00314500" w:rsidRDefault="00D17A96" w:rsidP="00D17A96">
            <w:pPr>
              <w:rPr>
                <w:b/>
              </w:rPr>
            </w:pPr>
            <w:r>
              <w:rPr>
                <w:rFonts w:hint="eastAsia"/>
                <w:b/>
              </w:rPr>
              <w:t>备注</w:t>
            </w:r>
          </w:p>
        </w:tc>
      </w:tr>
      <w:tr w:rsidR="0084402E" w:rsidTr="00D17A96">
        <w:trPr>
          <w:trHeight w:val="488"/>
        </w:trPr>
        <w:tc>
          <w:tcPr>
            <w:tcW w:w="1809" w:type="dxa"/>
          </w:tcPr>
          <w:p w:rsidR="0084402E" w:rsidRDefault="0084402E" w:rsidP="00906722">
            <w:r>
              <w:rPr>
                <w:rFonts w:hint="eastAsia"/>
              </w:rPr>
              <w:t>id</w:t>
            </w:r>
          </w:p>
        </w:tc>
        <w:tc>
          <w:tcPr>
            <w:tcW w:w="4536" w:type="dxa"/>
            <w:tcBorders>
              <w:right w:val="single" w:sz="4" w:space="0" w:color="auto"/>
            </w:tcBorders>
          </w:tcPr>
          <w:p w:rsidR="0084402E" w:rsidRDefault="0084402E" w:rsidP="00D17A96">
            <w:r>
              <w:rPr>
                <w:rFonts w:hint="eastAsia"/>
              </w:rPr>
              <w:t>图片地址</w:t>
            </w:r>
          </w:p>
        </w:tc>
        <w:tc>
          <w:tcPr>
            <w:tcW w:w="2183" w:type="dxa"/>
            <w:tcBorders>
              <w:left w:val="single" w:sz="4" w:space="0" w:color="auto"/>
            </w:tcBorders>
          </w:tcPr>
          <w:p w:rsidR="0084402E" w:rsidRDefault="0084402E" w:rsidP="00D17A96"/>
        </w:tc>
      </w:tr>
      <w:tr w:rsidR="0084402E" w:rsidTr="00D17A96">
        <w:trPr>
          <w:trHeight w:val="488"/>
        </w:trPr>
        <w:tc>
          <w:tcPr>
            <w:tcW w:w="1809" w:type="dxa"/>
          </w:tcPr>
          <w:p w:rsidR="0084402E" w:rsidRDefault="0084402E" w:rsidP="00906722">
            <w:r>
              <w:rPr>
                <w:rFonts w:hint="eastAsia"/>
              </w:rPr>
              <w:t>title</w:t>
            </w:r>
          </w:p>
        </w:tc>
        <w:tc>
          <w:tcPr>
            <w:tcW w:w="4536" w:type="dxa"/>
            <w:tcBorders>
              <w:right w:val="single" w:sz="4" w:space="0" w:color="auto"/>
            </w:tcBorders>
          </w:tcPr>
          <w:p w:rsidR="0084402E" w:rsidRDefault="0084402E" w:rsidP="00D17A96">
            <w:pPr>
              <w:rPr>
                <w:rFonts w:hint="eastAsia"/>
              </w:rPr>
            </w:pPr>
            <w:r>
              <w:rPr>
                <w:rFonts w:hint="eastAsia"/>
              </w:rPr>
              <w:t>外链地址</w:t>
            </w:r>
          </w:p>
        </w:tc>
        <w:tc>
          <w:tcPr>
            <w:tcW w:w="2183" w:type="dxa"/>
            <w:tcBorders>
              <w:left w:val="single" w:sz="4" w:space="0" w:color="auto"/>
            </w:tcBorders>
          </w:tcPr>
          <w:p w:rsidR="0084402E" w:rsidRDefault="0084402E" w:rsidP="00D17A96"/>
        </w:tc>
      </w:tr>
      <w:tr w:rsidR="00B452F0" w:rsidTr="00D17A96">
        <w:trPr>
          <w:trHeight w:val="488"/>
        </w:trPr>
        <w:tc>
          <w:tcPr>
            <w:tcW w:w="1809" w:type="dxa"/>
          </w:tcPr>
          <w:p w:rsidR="00B452F0" w:rsidRDefault="00B452F0" w:rsidP="00906722">
            <w:pPr>
              <w:rPr>
                <w:rFonts w:hint="eastAsia"/>
              </w:rPr>
            </w:pPr>
            <w:r>
              <w:rPr>
                <w:rFonts w:hint="eastAsia"/>
              </w:rPr>
              <w:t>actiontype</w:t>
            </w:r>
          </w:p>
        </w:tc>
        <w:tc>
          <w:tcPr>
            <w:tcW w:w="4536" w:type="dxa"/>
            <w:tcBorders>
              <w:right w:val="single" w:sz="4" w:space="0" w:color="auto"/>
            </w:tcBorders>
          </w:tcPr>
          <w:p w:rsidR="00B452F0" w:rsidRDefault="00B452F0" w:rsidP="00906722">
            <w:pPr>
              <w:rPr>
                <w:rFonts w:hint="eastAsia"/>
              </w:rPr>
            </w:pPr>
            <w:r>
              <w:rPr>
                <w:rFonts w:hint="eastAsia"/>
              </w:rPr>
              <w:t>点击的响应操作类型</w:t>
            </w:r>
          </w:p>
          <w:p w:rsidR="00B452F0" w:rsidRDefault="00B452F0" w:rsidP="00906722">
            <w:pPr>
              <w:rPr>
                <w:rFonts w:hint="eastAsia"/>
              </w:rPr>
            </w:pPr>
            <w:r>
              <w:rPr>
                <w:rFonts w:hint="eastAsia"/>
              </w:rPr>
              <w:t>0</w:t>
            </w:r>
            <w:r>
              <w:rPr>
                <w:rFonts w:hint="eastAsia"/>
              </w:rPr>
              <w:t>：跳转外部链接</w:t>
            </w:r>
          </w:p>
          <w:p w:rsidR="00B452F0" w:rsidRDefault="00B452F0" w:rsidP="00906722">
            <w:pPr>
              <w:rPr>
                <w:rFonts w:hint="eastAsia"/>
              </w:rPr>
            </w:pPr>
            <w:r>
              <w:rPr>
                <w:rFonts w:hint="eastAsia"/>
              </w:rPr>
              <w:t>1</w:t>
            </w:r>
            <w:r>
              <w:rPr>
                <w:rFonts w:hint="eastAsia"/>
              </w:rPr>
              <w:t>：跳转内部页面</w:t>
            </w:r>
          </w:p>
          <w:p w:rsidR="00B452F0" w:rsidRDefault="00B452F0" w:rsidP="00906722">
            <w:pPr>
              <w:rPr>
                <w:rFonts w:hint="eastAsia"/>
              </w:rPr>
            </w:pPr>
            <w:r>
              <w:rPr>
                <w:rFonts w:hint="eastAsia"/>
              </w:rPr>
              <w:t>2</w:t>
            </w:r>
            <w:r>
              <w:rPr>
                <w:rFonts w:hint="eastAsia"/>
              </w:rPr>
              <w:t>：</w:t>
            </w:r>
            <w:r w:rsidRPr="00FB1D9B">
              <w:rPr>
                <w:rFonts w:hint="eastAsia"/>
              </w:rPr>
              <w:t>第三方应用</w:t>
            </w:r>
          </w:p>
          <w:p w:rsidR="00B452F0" w:rsidRDefault="00B452F0" w:rsidP="00906722">
            <w:pPr>
              <w:rPr>
                <w:rFonts w:hint="eastAsia"/>
              </w:rPr>
            </w:pPr>
            <w:r>
              <w:rPr>
                <w:rFonts w:hint="eastAsia"/>
              </w:rPr>
              <w:t>3</w:t>
            </w:r>
            <w:r>
              <w:rPr>
                <w:rFonts w:hint="eastAsia"/>
              </w:rPr>
              <w:t>：保留</w:t>
            </w:r>
          </w:p>
          <w:p w:rsidR="00B452F0" w:rsidRPr="00FB1D9B" w:rsidRDefault="00B452F0" w:rsidP="00906722">
            <w:pPr>
              <w:rPr>
                <w:rFonts w:hint="eastAsia"/>
              </w:rPr>
            </w:pPr>
            <w:r>
              <w:rPr>
                <w:rFonts w:hint="eastAsia"/>
              </w:rPr>
              <w:t>4</w:t>
            </w:r>
            <w:r>
              <w:rPr>
                <w:rFonts w:hint="eastAsia"/>
              </w:rPr>
              <w:t>：详情页</w:t>
            </w:r>
          </w:p>
        </w:tc>
        <w:tc>
          <w:tcPr>
            <w:tcW w:w="2183" w:type="dxa"/>
            <w:tcBorders>
              <w:left w:val="single" w:sz="4" w:space="0" w:color="auto"/>
            </w:tcBorders>
          </w:tcPr>
          <w:p w:rsidR="00B452F0" w:rsidRDefault="00B452F0" w:rsidP="00D17A96"/>
        </w:tc>
      </w:tr>
      <w:tr w:rsidR="00B452F0" w:rsidTr="00D17A96">
        <w:trPr>
          <w:trHeight w:val="488"/>
        </w:trPr>
        <w:tc>
          <w:tcPr>
            <w:tcW w:w="1809" w:type="dxa"/>
          </w:tcPr>
          <w:p w:rsidR="00B452F0" w:rsidRDefault="00B452F0" w:rsidP="00906722">
            <w:pPr>
              <w:rPr>
                <w:rFonts w:hint="eastAsia"/>
              </w:rPr>
            </w:pPr>
            <w:r>
              <w:rPr>
                <w:rFonts w:hint="eastAsia"/>
              </w:rPr>
              <w:t>android</w:t>
            </w:r>
          </w:p>
        </w:tc>
        <w:tc>
          <w:tcPr>
            <w:tcW w:w="4536" w:type="dxa"/>
            <w:tcBorders>
              <w:right w:val="single" w:sz="4" w:space="0" w:color="auto"/>
            </w:tcBorders>
          </w:tcPr>
          <w:p w:rsidR="00B452F0" w:rsidRDefault="00B452F0" w:rsidP="00906722">
            <w:pPr>
              <w:rPr>
                <w:rFonts w:hint="eastAsia"/>
              </w:rPr>
            </w:pPr>
            <w:r>
              <w:rPr>
                <w:rFonts w:hint="eastAsia"/>
              </w:rPr>
              <w:t>actiontype=1</w:t>
            </w:r>
            <w:r>
              <w:rPr>
                <w:rFonts w:hint="eastAsia"/>
              </w:rPr>
              <w:t>时，</w:t>
            </w:r>
            <w:r>
              <w:rPr>
                <w:rFonts w:hint="eastAsia"/>
              </w:rPr>
              <w:t>android</w:t>
            </w:r>
            <w:r>
              <w:rPr>
                <w:rFonts w:hint="eastAsia"/>
              </w:rPr>
              <w:t>内部页面地址</w:t>
            </w:r>
          </w:p>
        </w:tc>
        <w:tc>
          <w:tcPr>
            <w:tcW w:w="2183" w:type="dxa"/>
            <w:tcBorders>
              <w:left w:val="single" w:sz="4" w:space="0" w:color="auto"/>
            </w:tcBorders>
          </w:tcPr>
          <w:p w:rsidR="00B452F0" w:rsidRDefault="00B452F0" w:rsidP="00D17A96"/>
        </w:tc>
      </w:tr>
      <w:tr w:rsidR="00B452F0" w:rsidTr="00D17A96">
        <w:trPr>
          <w:trHeight w:val="488"/>
        </w:trPr>
        <w:tc>
          <w:tcPr>
            <w:tcW w:w="1809" w:type="dxa"/>
          </w:tcPr>
          <w:p w:rsidR="00B452F0" w:rsidRDefault="00B452F0" w:rsidP="00906722">
            <w:pPr>
              <w:rPr>
                <w:rFonts w:hint="eastAsia"/>
              </w:rPr>
            </w:pPr>
            <w:r>
              <w:rPr>
                <w:rFonts w:hint="eastAsia"/>
              </w:rPr>
              <w:t>ios</w:t>
            </w:r>
          </w:p>
        </w:tc>
        <w:tc>
          <w:tcPr>
            <w:tcW w:w="4536" w:type="dxa"/>
            <w:tcBorders>
              <w:right w:val="single" w:sz="4" w:space="0" w:color="auto"/>
            </w:tcBorders>
          </w:tcPr>
          <w:p w:rsidR="00B452F0" w:rsidRDefault="00B452F0" w:rsidP="00906722">
            <w:pPr>
              <w:rPr>
                <w:rFonts w:hint="eastAsia"/>
              </w:rPr>
            </w:pPr>
            <w:r>
              <w:rPr>
                <w:rFonts w:hint="eastAsia"/>
              </w:rPr>
              <w:t>actiontype=1</w:t>
            </w:r>
            <w:r>
              <w:rPr>
                <w:rFonts w:hint="eastAsia"/>
              </w:rPr>
              <w:t>时，</w:t>
            </w:r>
            <w:r>
              <w:rPr>
                <w:rFonts w:hint="eastAsia"/>
              </w:rPr>
              <w:t>ios</w:t>
            </w:r>
            <w:r>
              <w:rPr>
                <w:rFonts w:hint="eastAsia"/>
              </w:rPr>
              <w:t>内部页面地址</w:t>
            </w:r>
          </w:p>
        </w:tc>
        <w:tc>
          <w:tcPr>
            <w:tcW w:w="2183" w:type="dxa"/>
            <w:tcBorders>
              <w:left w:val="single" w:sz="4" w:space="0" w:color="auto"/>
            </w:tcBorders>
          </w:tcPr>
          <w:p w:rsidR="00B452F0" w:rsidRDefault="00B452F0" w:rsidP="00D17A96"/>
        </w:tc>
      </w:tr>
      <w:tr w:rsidR="00B452F0" w:rsidTr="00D17A96">
        <w:trPr>
          <w:trHeight w:val="488"/>
        </w:trPr>
        <w:tc>
          <w:tcPr>
            <w:tcW w:w="1809" w:type="dxa"/>
          </w:tcPr>
          <w:p w:rsidR="00B452F0" w:rsidRDefault="00B452F0" w:rsidP="00906722">
            <w:pPr>
              <w:rPr>
                <w:rFonts w:hint="eastAsia"/>
              </w:rPr>
            </w:pPr>
            <w:r w:rsidRPr="00646F00">
              <w:t>outerurl</w:t>
            </w:r>
          </w:p>
        </w:tc>
        <w:tc>
          <w:tcPr>
            <w:tcW w:w="4536" w:type="dxa"/>
            <w:tcBorders>
              <w:right w:val="single" w:sz="4" w:space="0" w:color="auto"/>
            </w:tcBorders>
          </w:tcPr>
          <w:p w:rsidR="00B452F0" w:rsidRDefault="00B452F0" w:rsidP="00906722">
            <w:pPr>
              <w:rPr>
                <w:rFonts w:hint="eastAsia"/>
              </w:rPr>
            </w:pPr>
            <w:r>
              <w:rPr>
                <w:rFonts w:hint="eastAsia"/>
              </w:rPr>
              <w:t>外部</w:t>
            </w:r>
            <w:r>
              <w:rPr>
                <w:rFonts w:hint="eastAsia"/>
              </w:rPr>
              <w:t>www</w:t>
            </w:r>
            <w:r>
              <w:rPr>
                <w:rFonts w:hint="eastAsia"/>
              </w:rPr>
              <w:t>地址</w:t>
            </w:r>
          </w:p>
        </w:tc>
        <w:tc>
          <w:tcPr>
            <w:tcW w:w="2183" w:type="dxa"/>
            <w:tcBorders>
              <w:left w:val="single" w:sz="4" w:space="0" w:color="auto"/>
            </w:tcBorders>
          </w:tcPr>
          <w:p w:rsidR="00B452F0" w:rsidRDefault="00B452F0" w:rsidP="00D17A96"/>
        </w:tc>
      </w:tr>
      <w:tr w:rsidR="00B452F0" w:rsidTr="00D17A96">
        <w:trPr>
          <w:trHeight w:val="488"/>
        </w:trPr>
        <w:tc>
          <w:tcPr>
            <w:tcW w:w="1809" w:type="dxa"/>
          </w:tcPr>
          <w:p w:rsidR="00B452F0" w:rsidRDefault="00B452F0" w:rsidP="00906722">
            <w:pPr>
              <w:rPr>
                <w:rFonts w:hint="eastAsia"/>
              </w:rPr>
            </w:pPr>
            <w:r w:rsidRPr="00646F00">
              <w:t>imageurl</w:t>
            </w:r>
          </w:p>
        </w:tc>
        <w:tc>
          <w:tcPr>
            <w:tcW w:w="4536" w:type="dxa"/>
            <w:tcBorders>
              <w:right w:val="single" w:sz="4" w:space="0" w:color="auto"/>
            </w:tcBorders>
          </w:tcPr>
          <w:p w:rsidR="00B452F0" w:rsidRDefault="00B452F0" w:rsidP="00906722">
            <w:pPr>
              <w:rPr>
                <w:rFonts w:hint="eastAsia"/>
              </w:rPr>
            </w:pPr>
            <w:r>
              <w:rPr>
                <w:rFonts w:hint="eastAsia"/>
              </w:rPr>
              <w:t>配图地址</w:t>
            </w:r>
          </w:p>
        </w:tc>
        <w:tc>
          <w:tcPr>
            <w:tcW w:w="2183" w:type="dxa"/>
            <w:tcBorders>
              <w:left w:val="single" w:sz="4" w:space="0" w:color="auto"/>
            </w:tcBorders>
          </w:tcPr>
          <w:p w:rsidR="00B452F0" w:rsidRDefault="00B452F0" w:rsidP="00D17A96"/>
        </w:tc>
      </w:tr>
      <w:tr w:rsidR="00B452F0" w:rsidTr="00D17A96">
        <w:trPr>
          <w:trHeight w:val="488"/>
        </w:trPr>
        <w:tc>
          <w:tcPr>
            <w:tcW w:w="1809" w:type="dxa"/>
          </w:tcPr>
          <w:p w:rsidR="00B452F0" w:rsidRDefault="00B452F0" w:rsidP="00906722">
            <w:pPr>
              <w:rPr>
                <w:rFonts w:hint="eastAsia"/>
              </w:rPr>
            </w:pPr>
            <w:r>
              <w:rPr>
                <w:rFonts w:hint="eastAsia"/>
              </w:rPr>
              <w:t>extra</w:t>
            </w:r>
          </w:p>
        </w:tc>
        <w:tc>
          <w:tcPr>
            <w:tcW w:w="4536" w:type="dxa"/>
            <w:tcBorders>
              <w:right w:val="single" w:sz="4" w:space="0" w:color="auto"/>
            </w:tcBorders>
          </w:tcPr>
          <w:p w:rsidR="00B452F0" w:rsidRDefault="00B452F0" w:rsidP="00D17A96">
            <w:pPr>
              <w:rPr>
                <w:rFonts w:hint="eastAsia"/>
              </w:rPr>
            </w:pPr>
            <w:r>
              <w:rPr>
                <w:rFonts w:hint="eastAsia"/>
              </w:rPr>
              <w:t>扩展信息，</w:t>
            </w:r>
            <w:r>
              <w:rPr>
                <w:rFonts w:hint="eastAsia"/>
              </w:rPr>
              <w:t>json</w:t>
            </w:r>
            <w:r>
              <w:rPr>
                <w:rFonts w:hint="eastAsia"/>
              </w:rPr>
              <w:t>格式</w:t>
            </w:r>
          </w:p>
        </w:tc>
        <w:tc>
          <w:tcPr>
            <w:tcW w:w="2183" w:type="dxa"/>
            <w:tcBorders>
              <w:left w:val="single" w:sz="4" w:space="0" w:color="auto"/>
            </w:tcBorders>
          </w:tcPr>
          <w:p w:rsidR="00B452F0" w:rsidRDefault="00B452F0" w:rsidP="00D17A96"/>
        </w:tc>
      </w:tr>
      <w:tr w:rsidR="00276DC5" w:rsidTr="00D17A96">
        <w:trPr>
          <w:trHeight w:val="488"/>
        </w:trPr>
        <w:tc>
          <w:tcPr>
            <w:tcW w:w="1809" w:type="dxa"/>
          </w:tcPr>
          <w:p w:rsidR="00276DC5" w:rsidRDefault="00276DC5" w:rsidP="00906722">
            <w:pPr>
              <w:rPr>
                <w:rFonts w:hint="eastAsia"/>
              </w:rPr>
            </w:pPr>
            <w:r>
              <w:rPr>
                <w:rFonts w:hint="eastAsia"/>
              </w:rPr>
              <w:t>readcount</w:t>
            </w:r>
          </w:p>
        </w:tc>
        <w:tc>
          <w:tcPr>
            <w:tcW w:w="4536" w:type="dxa"/>
            <w:tcBorders>
              <w:right w:val="single" w:sz="4" w:space="0" w:color="auto"/>
            </w:tcBorders>
          </w:tcPr>
          <w:p w:rsidR="00276DC5" w:rsidRDefault="00276DC5" w:rsidP="00906722">
            <w:pPr>
              <w:rPr>
                <w:rFonts w:hint="eastAsia"/>
              </w:rPr>
            </w:pPr>
            <w:r>
              <w:rPr>
                <w:rFonts w:hint="eastAsia"/>
              </w:rPr>
              <w:t>阅读量</w:t>
            </w:r>
            <w:r>
              <w:rPr>
                <w:rFonts w:hint="eastAsia"/>
              </w:rPr>
              <w:t>/</w:t>
            </w:r>
            <w:r>
              <w:rPr>
                <w:rFonts w:hint="eastAsia"/>
              </w:rPr>
              <w:t>点击量</w:t>
            </w:r>
          </w:p>
        </w:tc>
        <w:tc>
          <w:tcPr>
            <w:tcW w:w="2183" w:type="dxa"/>
            <w:tcBorders>
              <w:left w:val="single" w:sz="4" w:space="0" w:color="auto"/>
            </w:tcBorders>
          </w:tcPr>
          <w:p w:rsidR="00276DC5" w:rsidRDefault="00276DC5" w:rsidP="00D17A96"/>
        </w:tc>
      </w:tr>
    </w:tbl>
    <w:p w:rsidR="00D17A96" w:rsidRDefault="00B452F0" w:rsidP="00B452F0">
      <w:pPr>
        <w:pStyle w:val="3"/>
        <w:rPr>
          <w:rFonts w:hint="eastAsia"/>
        </w:rPr>
      </w:pPr>
      <w:r>
        <w:rPr>
          <w:rFonts w:hint="eastAsia"/>
        </w:rPr>
        <w:t>广告详情</w:t>
      </w:r>
    </w:p>
    <w:tbl>
      <w:tblPr>
        <w:tblStyle w:val="a8"/>
        <w:tblW w:w="8528" w:type="dxa"/>
        <w:tblLayout w:type="fixed"/>
        <w:tblLook w:val="04A0"/>
      </w:tblPr>
      <w:tblGrid>
        <w:gridCol w:w="1809"/>
        <w:gridCol w:w="4536"/>
        <w:gridCol w:w="2183"/>
      </w:tblGrid>
      <w:tr w:rsidR="002863DB" w:rsidTr="00906722">
        <w:tc>
          <w:tcPr>
            <w:tcW w:w="1809" w:type="dxa"/>
          </w:tcPr>
          <w:p w:rsidR="002863DB" w:rsidRPr="00677344" w:rsidRDefault="002863DB" w:rsidP="00906722">
            <w:pPr>
              <w:rPr>
                <w:b/>
              </w:rPr>
            </w:pPr>
            <w:r w:rsidRPr="00677344">
              <w:rPr>
                <w:rFonts w:hint="eastAsia"/>
                <w:b/>
              </w:rPr>
              <w:t>请求地址</w:t>
            </w:r>
          </w:p>
        </w:tc>
        <w:tc>
          <w:tcPr>
            <w:tcW w:w="6719" w:type="dxa"/>
            <w:gridSpan w:val="2"/>
          </w:tcPr>
          <w:p w:rsidR="002863DB" w:rsidRDefault="002863DB" w:rsidP="00DA5B75">
            <w:r>
              <w:rPr>
                <w:rFonts w:hint="eastAsia"/>
              </w:rPr>
              <w:t>/adv/</w:t>
            </w:r>
            <w:r w:rsidR="00DA5B75">
              <w:rPr>
                <w:rFonts w:hint="eastAsia"/>
              </w:rPr>
              <w:t>get</w:t>
            </w:r>
          </w:p>
        </w:tc>
      </w:tr>
      <w:tr w:rsidR="002863DB" w:rsidTr="00906722">
        <w:tc>
          <w:tcPr>
            <w:tcW w:w="1809" w:type="dxa"/>
          </w:tcPr>
          <w:p w:rsidR="002863DB" w:rsidRPr="00677344" w:rsidRDefault="002863DB" w:rsidP="00906722">
            <w:pPr>
              <w:rPr>
                <w:b/>
              </w:rPr>
            </w:pPr>
            <w:r>
              <w:rPr>
                <w:rFonts w:hint="eastAsia"/>
                <w:b/>
              </w:rPr>
              <w:t>请求方式</w:t>
            </w:r>
          </w:p>
        </w:tc>
        <w:tc>
          <w:tcPr>
            <w:tcW w:w="6719" w:type="dxa"/>
            <w:gridSpan w:val="2"/>
          </w:tcPr>
          <w:p w:rsidR="002863DB" w:rsidRDefault="002863DB" w:rsidP="00906722">
            <w:r>
              <w:rPr>
                <w:rFonts w:hint="eastAsia"/>
              </w:rPr>
              <w:t>post</w:t>
            </w:r>
          </w:p>
        </w:tc>
      </w:tr>
      <w:tr w:rsidR="002863DB" w:rsidRPr="00314500" w:rsidTr="00906722">
        <w:tc>
          <w:tcPr>
            <w:tcW w:w="6345" w:type="dxa"/>
            <w:gridSpan w:val="2"/>
            <w:tcBorders>
              <w:right w:val="single" w:sz="4" w:space="0" w:color="auto"/>
            </w:tcBorders>
            <w:shd w:val="clear" w:color="auto" w:fill="D9D9D9" w:themeFill="background1" w:themeFillShade="D9"/>
          </w:tcPr>
          <w:p w:rsidR="002863DB" w:rsidRPr="00314500" w:rsidRDefault="002863DB" w:rsidP="00906722">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2863DB" w:rsidRPr="00314500" w:rsidRDefault="002863DB" w:rsidP="00906722">
            <w:pPr>
              <w:rPr>
                <w:b/>
              </w:rPr>
            </w:pPr>
            <w:r>
              <w:rPr>
                <w:rFonts w:hint="eastAsia"/>
                <w:b/>
              </w:rPr>
              <w:t>备注</w:t>
            </w:r>
          </w:p>
        </w:tc>
      </w:tr>
      <w:tr w:rsidR="002863DB" w:rsidTr="00906722">
        <w:tc>
          <w:tcPr>
            <w:tcW w:w="1809" w:type="dxa"/>
          </w:tcPr>
          <w:p w:rsidR="002863DB" w:rsidRDefault="002863DB" w:rsidP="00906722">
            <w:r>
              <w:rPr>
                <w:rFonts w:hint="eastAsia"/>
              </w:rPr>
              <w:t>noticeId</w:t>
            </w:r>
          </w:p>
        </w:tc>
        <w:tc>
          <w:tcPr>
            <w:tcW w:w="4536" w:type="dxa"/>
            <w:tcBorders>
              <w:right w:val="single" w:sz="4" w:space="0" w:color="auto"/>
            </w:tcBorders>
          </w:tcPr>
          <w:p w:rsidR="002863DB" w:rsidRDefault="002863DB" w:rsidP="00906722">
            <w:r>
              <w:rPr>
                <w:rFonts w:hint="eastAsia"/>
              </w:rPr>
              <w:t>广告</w:t>
            </w:r>
            <w:r>
              <w:rPr>
                <w:rFonts w:hint="eastAsia"/>
              </w:rPr>
              <w:t>ID</w:t>
            </w:r>
          </w:p>
        </w:tc>
        <w:tc>
          <w:tcPr>
            <w:tcW w:w="2183" w:type="dxa"/>
            <w:tcBorders>
              <w:left w:val="single" w:sz="4" w:space="0" w:color="auto"/>
            </w:tcBorders>
          </w:tcPr>
          <w:p w:rsidR="002863DB" w:rsidRDefault="002863DB" w:rsidP="00906722"/>
        </w:tc>
      </w:tr>
      <w:tr w:rsidR="002863DB" w:rsidRPr="00314500" w:rsidTr="00906722">
        <w:tc>
          <w:tcPr>
            <w:tcW w:w="6345" w:type="dxa"/>
            <w:gridSpan w:val="2"/>
            <w:tcBorders>
              <w:right w:val="single" w:sz="4" w:space="0" w:color="auto"/>
            </w:tcBorders>
            <w:shd w:val="clear" w:color="auto" w:fill="D9D9D9" w:themeFill="background1" w:themeFillShade="D9"/>
          </w:tcPr>
          <w:p w:rsidR="002863DB" w:rsidRPr="00314500" w:rsidRDefault="002863DB" w:rsidP="00906722">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2863DB" w:rsidRPr="00314500" w:rsidRDefault="002863DB" w:rsidP="00906722">
            <w:pPr>
              <w:rPr>
                <w:b/>
              </w:rPr>
            </w:pPr>
            <w:r>
              <w:rPr>
                <w:rFonts w:hint="eastAsia"/>
                <w:b/>
              </w:rPr>
              <w:t>备注</w:t>
            </w:r>
          </w:p>
        </w:tc>
      </w:tr>
      <w:tr w:rsidR="002863DB" w:rsidTr="00906722">
        <w:trPr>
          <w:trHeight w:val="488"/>
        </w:trPr>
        <w:tc>
          <w:tcPr>
            <w:tcW w:w="1809" w:type="dxa"/>
          </w:tcPr>
          <w:p w:rsidR="002863DB" w:rsidRDefault="002863DB" w:rsidP="00906722">
            <w:r>
              <w:rPr>
                <w:rFonts w:hint="eastAsia"/>
              </w:rPr>
              <w:t>id</w:t>
            </w:r>
          </w:p>
        </w:tc>
        <w:tc>
          <w:tcPr>
            <w:tcW w:w="4536" w:type="dxa"/>
            <w:tcBorders>
              <w:right w:val="single" w:sz="4" w:space="0" w:color="auto"/>
            </w:tcBorders>
          </w:tcPr>
          <w:p w:rsidR="002863DB" w:rsidRDefault="002863DB" w:rsidP="00906722">
            <w:r>
              <w:rPr>
                <w:rFonts w:hint="eastAsia"/>
              </w:rPr>
              <w:t>图片地址</w:t>
            </w:r>
          </w:p>
        </w:tc>
        <w:tc>
          <w:tcPr>
            <w:tcW w:w="2183" w:type="dxa"/>
            <w:tcBorders>
              <w:left w:val="single" w:sz="4" w:space="0" w:color="auto"/>
            </w:tcBorders>
          </w:tcPr>
          <w:p w:rsidR="002863DB" w:rsidRDefault="002863DB" w:rsidP="00906722"/>
        </w:tc>
      </w:tr>
      <w:tr w:rsidR="002863DB" w:rsidTr="00906722">
        <w:trPr>
          <w:trHeight w:val="488"/>
        </w:trPr>
        <w:tc>
          <w:tcPr>
            <w:tcW w:w="1809" w:type="dxa"/>
          </w:tcPr>
          <w:p w:rsidR="002863DB" w:rsidRDefault="002863DB" w:rsidP="00906722">
            <w:r>
              <w:rPr>
                <w:rFonts w:hint="eastAsia"/>
              </w:rPr>
              <w:t>title</w:t>
            </w:r>
          </w:p>
        </w:tc>
        <w:tc>
          <w:tcPr>
            <w:tcW w:w="4536" w:type="dxa"/>
            <w:tcBorders>
              <w:right w:val="single" w:sz="4" w:space="0" w:color="auto"/>
            </w:tcBorders>
          </w:tcPr>
          <w:p w:rsidR="002863DB" w:rsidRDefault="00C9254A" w:rsidP="00906722">
            <w:pPr>
              <w:rPr>
                <w:rFonts w:hint="eastAsia"/>
              </w:rPr>
            </w:pPr>
            <w:r>
              <w:rPr>
                <w:rFonts w:hint="eastAsia"/>
              </w:rPr>
              <w:t>标题</w:t>
            </w:r>
          </w:p>
        </w:tc>
        <w:tc>
          <w:tcPr>
            <w:tcW w:w="2183" w:type="dxa"/>
            <w:tcBorders>
              <w:left w:val="single" w:sz="4" w:space="0" w:color="auto"/>
            </w:tcBorders>
          </w:tcPr>
          <w:p w:rsidR="002863DB" w:rsidRDefault="002863DB" w:rsidP="00906722"/>
        </w:tc>
      </w:tr>
      <w:tr w:rsidR="00231767" w:rsidTr="00906722">
        <w:trPr>
          <w:trHeight w:val="488"/>
        </w:trPr>
        <w:tc>
          <w:tcPr>
            <w:tcW w:w="1809" w:type="dxa"/>
          </w:tcPr>
          <w:p w:rsidR="00231767" w:rsidRDefault="00231767" w:rsidP="00906722">
            <w:pPr>
              <w:rPr>
                <w:rFonts w:hint="eastAsia"/>
              </w:rPr>
            </w:pPr>
            <w:r>
              <w:rPr>
                <w:rFonts w:hint="eastAsia"/>
              </w:rPr>
              <w:t>content</w:t>
            </w:r>
          </w:p>
        </w:tc>
        <w:tc>
          <w:tcPr>
            <w:tcW w:w="4536" w:type="dxa"/>
            <w:tcBorders>
              <w:right w:val="single" w:sz="4" w:space="0" w:color="auto"/>
            </w:tcBorders>
          </w:tcPr>
          <w:p w:rsidR="00231767" w:rsidRDefault="00231767" w:rsidP="00906722">
            <w:pPr>
              <w:rPr>
                <w:rFonts w:hint="eastAsia"/>
              </w:rPr>
            </w:pPr>
            <w:r>
              <w:rPr>
                <w:rFonts w:hint="eastAsia"/>
              </w:rPr>
              <w:t>详情</w:t>
            </w:r>
          </w:p>
        </w:tc>
        <w:tc>
          <w:tcPr>
            <w:tcW w:w="2183" w:type="dxa"/>
            <w:tcBorders>
              <w:left w:val="single" w:sz="4" w:space="0" w:color="auto"/>
            </w:tcBorders>
          </w:tcPr>
          <w:p w:rsidR="00231767" w:rsidRDefault="00231767" w:rsidP="00906722"/>
        </w:tc>
      </w:tr>
      <w:tr w:rsidR="002863DB" w:rsidTr="00906722">
        <w:trPr>
          <w:trHeight w:val="488"/>
        </w:trPr>
        <w:tc>
          <w:tcPr>
            <w:tcW w:w="1809" w:type="dxa"/>
          </w:tcPr>
          <w:p w:rsidR="002863DB" w:rsidRDefault="002863DB" w:rsidP="00906722">
            <w:pPr>
              <w:rPr>
                <w:rFonts w:hint="eastAsia"/>
              </w:rPr>
            </w:pPr>
            <w:r>
              <w:rPr>
                <w:rFonts w:hint="eastAsia"/>
              </w:rPr>
              <w:t>actiontype</w:t>
            </w:r>
          </w:p>
        </w:tc>
        <w:tc>
          <w:tcPr>
            <w:tcW w:w="4536" w:type="dxa"/>
            <w:tcBorders>
              <w:right w:val="single" w:sz="4" w:space="0" w:color="auto"/>
            </w:tcBorders>
          </w:tcPr>
          <w:p w:rsidR="002863DB" w:rsidRDefault="002863DB" w:rsidP="00906722">
            <w:pPr>
              <w:rPr>
                <w:rFonts w:hint="eastAsia"/>
              </w:rPr>
            </w:pPr>
            <w:r>
              <w:rPr>
                <w:rFonts w:hint="eastAsia"/>
              </w:rPr>
              <w:t>点击的响应操作类型</w:t>
            </w:r>
          </w:p>
          <w:p w:rsidR="002863DB" w:rsidRDefault="002863DB" w:rsidP="00906722">
            <w:pPr>
              <w:rPr>
                <w:rFonts w:hint="eastAsia"/>
              </w:rPr>
            </w:pPr>
            <w:r>
              <w:rPr>
                <w:rFonts w:hint="eastAsia"/>
              </w:rPr>
              <w:lastRenderedPageBreak/>
              <w:t>0</w:t>
            </w:r>
            <w:r>
              <w:rPr>
                <w:rFonts w:hint="eastAsia"/>
              </w:rPr>
              <w:t>：跳转外部链接</w:t>
            </w:r>
          </w:p>
          <w:p w:rsidR="002863DB" w:rsidRDefault="002863DB" w:rsidP="00906722">
            <w:pPr>
              <w:rPr>
                <w:rFonts w:hint="eastAsia"/>
              </w:rPr>
            </w:pPr>
            <w:r>
              <w:rPr>
                <w:rFonts w:hint="eastAsia"/>
              </w:rPr>
              <w:t>1</w:t>
            </w:r>
            <w:r>
              <w:rPr>
                <w:rFonts w:hint="eastAsia"/>
              </w:rPr>
              <w:t>：跳转内部页面</w:t>
            </w:r>
          </w:p>
          <w:p w:rsidR="002863DB" w:rsidRDefault="002863DB" w:rsidP="00906722">
            <w:pPr>
              <w:rPr>
                <w:rFonts w:hint="eastAsia"/>
              </w:rPr>
            </w:pPr>
            <w:r>
              <w:rPr>
                <w:rFonts w:hint="eastAsia"/>
              </w:rPr>
              <w:t>2</w:t>
            </w:r>
            <w:r>
              <w:rPr>
                <w:rFonts w:hint="eastAsia"/>
              </w:rPr>
              <w:t>：</w:t>
            </w:r>
            <w:r w:rsidRPr="00FB1D9B">
              <w:rPr>
                <w:rFonts w:hint="eastAsia"/>
              </w:rPr>
              <w:t>第三方应用</w:t>
            </w:r>
          </w:p>
          <w:p w:rsidR="002863DB" w:rsidRDefault="002863DB" w:rsidP="00906722">
            <w:pPr>
              <w:rPr>
                <w:rFonts w:hint="eastAsia"/>
              </w:rPr>
            </w:pPr>
            <w:r>
              <w:rPr>
                <w:rFonts w:hint="eastAsia"/>
              </w:rPr>
              <w:t>3</w:t>
            </w:r>
            <w:r>
              <w:rPr>
                <w:rFonts w:hint="eastAsia"/>
              </w:rPr>
              <w:t>：保留</w:t>
            </w:r>
          </w:p>
          <w:p w:rsidR="002863DB" w:rsidRPr="00FB1D9B" w:rsidRDefault="002863DB" w:rsidP="00906722">
            <w:pPr>
              <w:rPr>
                <w:rFonts w:hint="eastAsia"/>
              </w:rPr>
            </w:pPr>
            <w:r>
              <w:rPr>
                <w:rFonts w:hint="eastAsia"/>
              </w:rPr>
              <w:t>4</w:t>
            </w:r>
            <w:r>
              <w:rPr>
                <w:rFonts w:hint="eastAsia"/>
              </w:rPr>
              <w:t>：详情页</w:t>
            </w:r>
          </w:p>
        </w:tc>
        <w:tc>
          <w:tcPr>
            <w:tcW w:w="2183" w:type="dxa"/>
            <w:tcBorders>
              <w:left w:val="single" w:sz="4" w:space="0" w:color="auto"/>
            </w:tcBorders>
          </w:tcPr>
          <w:p w:rsidR="002863DB" w:rsidRDefault="002863DB" w:rsidP="00906722"/>
        </w:tc>
      </w:tr>
      <w:tr w:rsidR="002863DB" w:rsidTr="00906722">
        <w:trPr>
          <w:trHeight w:val="488"/>
        </w:trPr>
        <w:tc>
          <w:tcPr>
            <w:tcW w:w="1809" w:type="dxa"/>
          </w:tcPr>
          <w:p w:rsidR="002863DB" w:rsidRDefault="002863DB" w:rsidP="00906722">
            <w:pPr>
              <w:rPr>
                <w:rFonts w:hint="eastAsia"/>
              </w:rPr>
            </w:pPr>
            <w:r>
              <w:rPr>
                <w:rFonts w:hint="eastAsia"/>
              </w:rPr>
              <w:lastRenderedPageBreak/>
              <w:t>android</w:t>
            </w:r>
          </w:p>
        </w:tc>
        <w:tc>
          <w:tcPr>
            <w:tcW w:w="4536" w:type="dxa"/>
            <w:tcBorders>
              <w:right w:val="single" w:sz="4" w:space="0" w:color="auto"/>
            </w:tcBorders>
          </w:tcPr>
          <w:p w:rsidR="002863DB" w:rsidRDefault="002863DB" w:rsidP="00906722">
            <w:pPr>
              <w:rPr>
                <w:rFonts w:hint="eastAsia"/>
              </w:rPr>
            </w:pPr>
            <w:r>
              <w:rPr>
                <w:rFonts w:hint="eastAsia"/>
              </w:rPr>
              <w:t>actiontype=1</w:t>
            </w:r>
            <w:r>
              <w:rPr>
                <w:rFonts w:hint="eastAsia"/>
              </w:rPr>
              <w:t>时，</w:t>
            </w:r>
            <w:r>
              <w:rPr>
                <w:rFonts w:hint="eastAsia"/>
              </w:rPr>
              <w:t>android</w:t>
            </w:r>
            <w:r>
              <w:rPr>
                <w:rFonts w:hint="eastAsia"/>
              </w:rPr>
              <w:t>内部页面地址</w:t>
            </w:r>
          </w:p>
        </w:tc>
        <w:tc>
          <w:tcPr>
            <w:tcW w:w="2183" w:type="dxa"/>
            <w:tcBorders>
              <w:left w:val="single" w:sz="4" w:space="0" w:color="auto"/>
            </w:tcBorders>
          </w:tcPr>
          <w:p w:rsidR="002863DB" w:rsidRDefault="002863DB" w:rsidP="00906722"/>
        </w:tc>
      </w:tr>
      <w:tr w:rsidR="002863DB" w:rsidTr="00906722">
        <w:trPr>
          <w:trHeight w:val="488"/>
        </w:trPr>
        <w:tc>
          <w:tcPr>
            <w:tcW w:w="1809" w:type="dxa"/>
          </w:tcPr>
          <w:p w:rsidR="002863DB" w:rsidRDefault="002863DB" w:rsidP="00906722">
            <w:pPr>
              <w:rPr>
                <w:rFonts w:hint="eastAsia"/>
              </w:rPr>
            </w:pPr>
            <w:r>
              <w:rPr>
                <w:rFonts w:hint="eastAsia"/>
              </w:rPr>
              <w:t>ios</w:t>
            </w:r>
          </w:p>
        </w:tc>
        <w:tc>
          <w:tcPr>
            <w:tcW w:w="4536" w:type="dxa"/>
            <w:tcBorders>
              <w:right w:val="single" w:sz="4" w:space="0" w:color="auto"/>
            </w:tcBorders>
          </w:tcPr>
          <w:p w:rsidR="002863DB" w:rsidRDefault="002863DB" w:rsidP="00906722">
            <w:pPr>
              <w:rPr>
                <w:rFonts w:hint="eastAsia"/>
              </w:rPr>
            </w:pPr>
            <w:r>
              <w:rPr>
                <w:rFonts w:hint="eastAsia"/>
              </w:rPr>
              <w:t>actiontype=1</w:t>
            </w:r>
            <w:r>
              <w:rPr>
                <w:rFonts w:hint="eastAsia"/>
              </w:rPr>
              <w:t>时，</w:t>
            </w:r>
            <w:r>
              <w:rPr>
                <w:rFonts w:hint="eastAsia"/>
              </w:rPr>
              <w:t>ios</w:t>
            </w:r>
            <w:r>
              <w:rPr>
                <w:rFonts w:hint="eastAsia"/>
              </w:rPr>
              <w:t>内部页面地址</w:t>
            </w:r>
          </w:p>
        </w:tc>
        <w:tc>
          <w:tcPr>
            <w:tcW w:w="2183" w:type="dxa"/>
            <w:tcBorders>
              <w:left w:val="single" w:sz="4" w:space="0" w:color="auto"/>
            </w:tcBorders>
          </w:tcPr>
          <w:p w:rsidR="002863DB" w:rsidRDefault="002863DB" w:rsidP="00906722"/>
        </w:tc>
      </w:tr>
      <w:tr w:rsidR="00DA5B75" w:rsidTr="00906722">
        <w:trPr>
          <w:trHeight w:val="488"/>
        </w:trPr>
        <w:tc>
          <w:tcPr>
            <w:tcW w:w="1809" w:type="dxa"/>
          </w:tcPr>
          <w:p w:rsidR="00DA5B75" w:rsidRDefault="00DA5B75" w:rsidP="00906722">
            <w:pPr>
              <w:rPr>
                <w:rFonts w:hint="eastAsia"/>
              </w:rPr>
            </w:pPr>
            <w:r>
              <w:rPr>
                <w:rFonts w:hint="eastAsia"/>
              </w:rPr>
              <w:t>creationtime</w:t>
            </w:r>
          </w:p>
        </w:tc>
        <w:tc>
          <w:tcPr>
            <w:tcW w:w="4536" w:type="dxa"/>
            <w:tcBorders>
              <w:right w:val="single" w:sz="4" w:space="0" w:color="auto"/>
            </w:tcBorders>
          </w:tcPr>
          <w:p w:rsidR="00DA5B75" w:rsidRDefault="00DA5B75" w:rsidP="00906722">
            <w:pPr>
              <w:rPr>
                <w:rFonts w:hint="eastAsia"/>
              </w:rPr>
            </w:pPr>
            <w:r>
              <w:rPr>
                <w:rFonts w:hint="eastAsia"/>
              </w:rPr>
              <w:t>创建时间</w:t>
            </w:r>
          </w:p>
        </w:tc>
        <w:tc>
          <w:tcPr>
            <w:tcW w:w="2183" w:type="dxa"/>
            <w:tcBorders>
              <w:left w:val="single" w:sz="4" w:space="0" w:color="auto"/>
            </w:tcBorders>
          </w:tcPr>
          <w:p w:rsidR="00DA5B75" w:rsidRDefault="00DA5B75" w:rsidP="00906722"/>
        </w:tc>
      </w:tr>
      <w:tr w:rsidR="00DA5B75" w:rsidTr="00906722">
        <w:trPr>
          <w:trHeight w:val="488"/>
        </w:trPr>
        <w:tc>
          <w:tcPr>
            <w:tcW w:w="1809" w:type="dxa"/>
          </w:tcPr>
          <w:p w:rsidR="00DA5B75" w:rsidRDefault="00DA5B75" w:rsidP="00906722">
            <w:pPr>
              <w:rPr>
                <w:rFonts w:hint="eastAsia"/>
              </w:rPr>
            </w:pPr>
            <w:r>
              <w:rPr>
                <w:rFonts w:hint="eastAsia"/>
              </w:rPr>
              <w:t>starttime</w:t>
            </w:r>
          </w:p>
        </w:tc>
        <w:tc>
          <w:tcPr>
            <w:tcW w:w="4536" w:type="dxa"/>
            <w:tcBorders>
              <w:right w:val="single" w:sz="4" w:space="0" w:color="auto"/>
            </w:tcBorders>
          </w:tcPr>
          <w:p w:rsidR="00DA5B75" w:rsidRDefault="00DA5B75" w:rsidP="00906722">
            <w:pPr>
              <w:rPr>
                <w:rFonts w:hint="eastAsia"/>
              </w:rPr>
            </w:pPr>
            <w:r>
              <w:rPr>
                <w:rFonts w:hint="eastAsia"/>
              </w:rPr>
              <w:t>启用时间，</w:t>
            </w:r>
            <w:r>
              <w:rPr>
                <w:rFonts w:hint="eastAsia"/>
              </w:rPr>
              <w:t>0</w:t>
            </w:r>
            <w:r>
              <w:rPr>
                <w:rFonts w:hint="eastAsia"/>
              </w:rPr>
              <w:t>无效</w:t>
            </w:r>
          </w:p>
        </w:tc>
        <w:tc>
          <w:tcPr>
            <w:tcW w:w="2183" w:type="dxa"/>
            <w:tcBorders>
              <w:left w:val="single" w:sz="4" w:space="0" w:color="auto"/>
            </w:tcBorders>
          </w:tcPr>
          <w:p w:rsidR="00DA5B75" w:rsidRDefault="00DA5B75" w:rsidP="00906722"/>
        </w:tc>
      </w:tr>
      <w:tr w:rsidR="00DA5B75" w:rsidTr="00906722">
        <w:trPr>
          <w:trHeight w:val="488"/>
        </w:trPr>
        <w:tc>
          <w:tcPr>
            <w:tcW w:w="1809" w:type="dxa"/>
          </w:tcPr>
          <w:p w:rsidR="00DA5B75" w:rsidRDefault="00DA5B75" w:rsidP="00906722">
            <w:pPr>
              <w:rPr>
                <w:rFonts w:hint="eastAsia"/>
              </w:rPr>
            </w:pPr>
            <w:r>
              <w:rPr>
                <w:rFonts w:hint="eastAsia"/>
              </w:rPr>
              <w:t>stoptime</w:t>
            </w:r>
          </w:p>
        </w:tc>
        <w:tc>
          <w:tcPr>
            <w:tcW w:w="4536" w:type="dxa"/>
            <w:tcBorders>
              <w:right w:val="single" w:sz="4" w:space="0" w:color="auto"/>
            </w:tcBorders>
          </w:tcPr>
          <w:p w:rsidR="00DA5B75" w:rsidRDefault="00DA5B75" w:rsidP="00906722">
            <w:pPr>
              <w:rPr>
                <w:rFonts w:hint="eastAsia"/>
              </w:rPr>
            </w:pPr>
            <w:r>
              <w:rPr>
                <w:rFonts w:hint="eastAsia"/>
              </w:rPr>
              <w:t>停用时间，</w:t>
            </w:r>
            <w:r>
              <w:rPr>
                <w:rFonts w:hint="eastAsia"/>
              </w:rPr>
              <w:t>0</w:t>
            </w:r>
            <w:r>
              <w:rPr>
                <w:rFonts w:hint="eastAsia"/>
              </w:rPr>
              <w:t>无效</w:t>
            </w:r>
          </w:p>
        </w:tc>
        <w:tc>
          <w:tcPr>
            <w:tcW w:w="2183" w:type="dxa"/>
            <w:tcBorders>
              <w:left w:val="single" w:sz="4" w:space="0" w:color="auto"/>
            </w:tcBorders>
          </w:tcPr>
          <w:p w:rsidR="00DA5B75" w:rsidRDefault="00DA5B75" w:rsidP="00906722"/>
        </w:tc>
      </w:tr>
      <w:tr w:rsidR="00DA5B75" w:rsidTr="00906722">
        <w:trPr>
          <w:trHeight w:val="488"/>
        </w:trPr>
        <w:tc>
          <w:tcPr>
            <w:tcW w:w="1809" w:type="dxa"/>
          </w:tcPr>
          <w:p w:rsidR="00DA5B75" w:rsidRDefault="00DA5B75" w:rsidP="00906722">
            <w:pPr>
              <w:rPr>
                <w:rFonts w:hint="eastAsia"/>
              </w:rPr>
            </w:pPr>
            <w:r w:rsidRPr="00646F00">
              <w:t>status</w:t>
            </w:r>
          </w:p>
        </w:tc>
        <w:tc>
          <w:tcPr>
            <w:tcW w:w="4536" w:type="dxa"/>
            <w:tcBorders>
              <w:right w:val="single" w:sz="4" w:space="0" w:color="auto"/>
            </w:tcBorders>
          </w:tcPr>
          <w:p w:rsidR="00DA5B75" w:rsidRDefault="00DA5B75" w:rsidP="00906722">
            <w:pPr>
              <w:rPr>
                <w:rFonts w:hint="eastAsia"/>
              </w:rPr>
            </w:pPr>
            <w:r>
              <w:rPr>
                <w:rFonts w:hint="eastAsia"/>
              </w:rPr>
              <w:t>状态，</w:t>
            </w:r>
            <w:r>
              <w:rPr>
                <w:rFonts w:hint="eastAsia"/>
              </w:rPr>
              <w:t>1</w:t>
            </w:r>
            <w:r>
              <w:rPr>
                <w:rFonts w:hint="eastAsia"/>
              </w:rPr>
              <w:t>有效，</w:t>
            </w:r>
            <w:r>
              <w:rPr>
                <w:rFonts w:hint="eastAsia"/>
              </w:rPr>
              <w:t>0</w:t>
            </w:r>
            <w:r>
              <w:rPr>
                <w:rFonts w:hint="eastAsia"/>
              </w:rPr>
              <w:t>无效</w:t>
            </w:r>
          </w:p>
        </w:tc>
        <w:tc>
          <w:tcPr>
            <w:tcW w:w="2183" w:type="dxa"/>
            <w:tcBorders>
              <w:left w:val="single" w:sz="4" w:space="0" w:color="auto"/>
            </w:tcBorders>
          </w:tcPr>
          <w:p w:rsidR="00DA5B75" w:rsidRDefault="00DA5B75" w:rsidP="00906722"/>
        </w:tc>
      </w:tr>
      <w:tr w:rsidR="00DA5B75" w:rsidTr="00906722">
        <w:trPr>
          <w:trHeight w:val="488"/>
        </w:trPr>
        <w:tc>
          <w:tcPr>
            <w:tcW w:w="1809" w:type="dxa"/>
          </w:tcPr>
          <w:p w:rsidR="00DA5B75" w:rsidRDefault="00DA5B75" w:rsidP="00906722">
            <w:pPr>
              <w:rPr>
                <w:rFonts w:hint="eastAsia"/>
              </w:rPr>
            </w:pPr>
            <w:r w:rsidRPr="00646F00">
              <w:t>outerurl</w:t>
            </w:r>
          </w:p>
        </w:tc>
        <w:tc>
          <w:tcPr>
            <w:tcW w:w="4536" w:type="dxa"/>
            <w:tcBorders>
              <w:right w:val="single" w:sz="4" w:space="0" w:color="auto"/>
            </w:tcBorders>
          </w:tcPr>
          <w:p w:rsidR="00DA5B75" w:rsidRDefault="00DA5B75" w:rsidP="00906722">
            <w:pPr>
              <w:rPr>
                <w:rFonts w:hint="eastAsia"/>
              </w:rPr>
            </w:pPr>
            <w:r>
              <w:rPr>
                <w:rFonts w:hint="eastAsia"/>
              </w:rPr>
              <w:t>外部</w:t>
            </w:r>
            <w:r>
              <w:rPr>
                <w:rFonts w:hint="eastAsia"/>
              </w:rPr>
              <w:t>www</w:t>
            </w:r>
            <w:r>
              <w:rPr>
                <w:rFonts w:hint="eastAsia"/>
              </w:rPr>
              <w:t>地址</w:t>
            </w:r>
          </w:p>
        </w:tc>
        <w:tc>
          <w:tcPr>
            <w:tcW w:w="2183" w:type="dxa"/>
            <w:tcBorders>
              <w:left w:val="single" w:sz="4" w:space="0" w:color="auto"/>
            </w:tcBorders>
          </w:tcPr>
          <w:p w:rsidR="00DA5B75" w:rsidRDefault="00DA5B75" w:rsidP="00906722"/>
        </w:tc>
      </w:tr>
      <w:tr w:rsidR="00DA5B75" w:rsidTr="00906722">
        <w:trPr>
          <w:trHeight w:val="488"/>
        </w:trPr>
        <w:tc>
          <w:tcPr>
            <w:tcW w:w="1809" w:type="dxa"/>
          </w:tcPr>
          <w:p w:rsidR="00DA5B75" w:rsidRDefault="00DA5B75" w:rsidP="00906722">
            <w:pPr>
              <w:rPr>
                <w:rFonts w:hint="eastAsia"/>
              </w:rPr>
            </w:pPr>
            <w:r w:rsidRPr="00646F00">
              <w:t>imageurl</w:t>
            </w:r>
          </w:p>
        </w:tc>
        <w:tc>
          <w:tcPr>
            <w:tcW w:w="4536" w:type="dxa"/>
            <w:tcBorders>
              <w:right w:val="single" w:sz="4" w:space="0" w:color="auto"/>
            </w:tcBorders>
          </w:tcPr>
          <w:p w:rsidR="00DA5B75" w:rsidRDefault="00DA5B75" w:rsidP="00906722">
            <w:pPr>
              <w:rPr>
                <w:rFonts w:hint="eastAsia"/>
              </w:rPr>
            </w:pPr>
            <w:r>
              <w:rPr>
                <w:rFonts w:hint="eastAsia"/>
              </w:rPr>
              <w:t>配图地址</w:t>
            </w:r>
          </w:p>
        </w:tc>
        <w:tc>
          <w:tcPr>
            <w:tcW w:w="2183" w:type="dxa"/>
            <w:tcBorders>
              <w:left w:val="single" w:sz="4" w:space="0" w:color="auto"/>
            </w:tcBorders>
          </w:tcPr>
          <w:p w:rsidR="00DA5B75" w:rsidRDefault="00DA5B75" w:rsidP="00906722"/>
        </w:tc>
      </w:tr>
      <w:tr w:rsidR="00DA5B75" w:rsidTr="00906722">
        <w:trPr>
          <w:trHeight w:val="488"/>
        </w:trPr>
        <w:tc>
          <w:tcPr>
            <w:tcW w:w="1809" w:type="dxa"/>
          </w:tcPr>
          <w:p w:rsidR="00DA5B75" w:rsidRDefault="00DA5B75" w:rsidP="00906722">
            <w:pPr>
              <w:rPr>
                <w:rFonts w:hint="eastAsia"/>
              </w:rPr>
            </w:pPr>
            <w:r>
              <w:rPr>
                <w:rFonts w:hint="eastAsia"/>
              </w:rPr>
              <w:t>extra</w:t>
            </w:r>
          </w:p>
        </w:tc>
        <w:tc>
          <w:tcPr>
            <w:tcW w:w="4536" w:type="dxa"/>
            <w:tcBorders>
              <w:right w:val="single" w:sz="4" w:space="0" w:color="auto"/>
            </w:tcBorders>
          </w:tcPr>
          <w:p w:rsidR="00DA5B75" w:rsidRDefault="00DA5B75" w:rsidP="00906722">
            <w:pPr>
              <w:rPr>
                <w:rFonts w:hint="eastAsia"/>
              </w:rPr>
            </w:pPr>
            <w:r>
              <w:rPr>
                <w:rFonts w:hint="eastAsia"/>
              </w:rPr>
              <w:t>扩展信息，</w:t>
            </w:r>
            <w:r>
              <w:rPr>
                <w:rFonts w:hint="eastAsia"/>
              </w:rPr>
              <w:t>json</w:t>
            </w:r>
            <w:r>
              <w:rPr>
                <w:rFonts w:hint="eastAsia"/>
              </w:rPr>
              <w:t>格式</w:t>
            </w:r>
          </w:p>
        </w:tc>
        <w:tc>
          <w:tcPr>
            <w:tcW w:w="2183" w:type="dxa"/>
            <w:tcBorders>
              <w:left w:val="single" w:sz="4" w:space="0" w:color="auto"/>
            </w:tcBorders>
          </w:tcPr>
          <w:p w:rsidR="00DA5B75" w:rsidRDefault="00DA5B75" w:rsidP="00906722"/>
        </w:tc>
      </w:tr>
      <w:tr w:rsidR="007D2494" w:rsidTr="00906722">
        <w:trPr>
          <w:trHeight w:val="488"/>
        </w:trPr>
        <w:tc>
          <w:tcPr>
            <w:tcW w:w="1809" w:type="dxa"/>
          </w:tcPr>
          <w:p w:rsidR="007D2494" w:rsidRDefault="007D2494" w:rsidP="00906722">
            <w:pPr>
              <w:rPr>
                <w:rFonts w:hint="eastAsia"/>
              </w:rPr>
            </w:pPr>
            <w:r w:rsidRPr="00646F00">
              <w:t>image_md5</w:t>
            </w:r>
          </w:p>
        </w:tc>
        <w:tc>
          <w:tcPr>
            <w:tcW w:w="4536" w:type="dxa"/>
            <w:tcBorders>
              <w:right w:val="single" w:sz="4" w:space="0" w:color="auto"/>
            </w:tcBorders>
          </w:tcPr>
          <w:p w:rsidR="007D2494" w:rsidRDefault="007D2494" w:rsidP="00906722">
            <w:pPr>
              <w:rPr>
                <w:rFonts w:hint="eastAsia"/>
              </w:rPr>
            </w:pPr>
            <w:r w:rsidRPr="00AF7C0B">
              <w:rPr>
                <w:rFonts w:hint="eastAsia"/>
              </w:rPr>
              <w:t>上传公告图片</w:t>
            </w:r>
            <w:r w:rsidRPr="00AF7C0B">
              <w:rPr>
                <w:rFonts w:hint="eastAsia"/>
              </w:rPr>
              <w:t>md5</w:t>
            </w:r>
            <w:r w:rsidRPr="00AF7C0B">
              <w:rPr>
                <w:rFonts w:hint="eastAsia"/>
              </w:rPr>
              <w:t>值，判断是否需要上传至又拍云</w:t>
            </w:r>
          </w:p>
        </w:tc>
        <w:tc>
          <w:tcPr>
            <w:tcW w:w="2183" w:type="dxa"/>
            <w:tcBorders>
              <w:left w:val="single" w:sz="4" w:space="0" w:color="auto"/>
            </w:tcBorders>
          </w:tcPr>
          <w:p w:rsidR="007D2494" w:rsidRDefault="007D2494" w:rsidP="00906722"/>
        </w:tc>
      </w:tr>
      <w:tr w:rsidR="007D2494" w:rsidTr="00906722">
        <w:trPr>
          <w:trHeight w:val="488"/>
        </w:trPr>
        <w:tc>
          <w:tcPr>
            <w:tcW w:w="1809" w:type="dxa"/>
          </w:tcPr>
          <w:p w:rsidR="007D2494" w:rsidRDefault="007D2494" w:rsidP="00906722">
            <w:pPr>
              <w:rPr>
                <w:rFonts w:hint="eastAsia"/>
              </w:rPr>
            </w:pPr>
            <w:r w:rsidRPr="00646F00">
              <w:t>tel</w:t>
            </w:r>
          </w:p>
        </w:tc>
        <w:tc>
          <w:tcPr>
            <w:tcW w:w="4536" w:type="dxa"/>
            <w:tcBorders>
              <w:right w:val="single" w:sz="4" w:space="0" w:color="auto"/>
            </w:tcBorders>
          </w:tcPr>
          <w:p w:rsidR="007D2494" w:rsidRDefault="007D2494" w:rsidP="00906722">
            <w:pPr>
              <w:rPr>
                <w:rFonts w:hint="eastAsia"/>
              </w:rPr>
            </w:pPr>
            <w:r w:rsidRPr="00AF7C0B">
              <w:rPr>
                <w:rFonts w:hint="eastAsia"/>
              </w:rPr>
              <w:t>联系电话</w:t>
            </w:r>
          </w:p>
        </w:tc>
        <w:tc>
          <w:tcPr>
            <w:tcW w:w="2183" w:type="dxa"/>
            <w:tcBorders>
              <w:left w:val="single" w:sz="4" w:space="0" w:color="auto"/>
            </w:tcBorders>
          </w:tcPr>
          <w:p w:rsidR="007D2494" w:rsidRDefault="007D2494" w:rsidP="00906722"/>
        </w:tc>
      </w:tr>
      <w:tr w:rsidR="007D2494" w:rsidTr="00906722">
        <w:trPr>
          <w:trHeight w:val="488"/>
        </w:trPr>
        <w:tc>
          <w:tcPr>
            <w:tcW w:w="1809" w:type="dxa"/>
          </w:tcPr>
          <w:p w:rsidR="007D2494" w:rsidRDefault="007D2494" w:rsidP="00906722">
            <w:pPr>
              <w:rPr>
                <w:rFonts w:hint="eastAsia"/>
              </w:rPr>
            </w:pPr>
            <w:r w:rsidRPr="00646F00">
              <w:t>contact</w:t>
            </w:r>
          </w:p>
        </w:tc>
        <w:tc>
          <w:tcPr>
            <w:tcW w:w="4536" w:type="dxa"/>
            <w:tcBorders>
              <w:right w:val="single" w:sz="4" w:space="0" w:color="auto"/>
            </w:tcBorders>
          </w:tcPr>
          <w:p w:rsidR="007D2494" w:rsidRDefault="007D2494" w:rsidP="00906722">
            <w:pPr>
              <w:rPr>
                <w:rFonts w:hint="eastAsia"/>
              </w:rPr>
            </w:pPr>
            <w:r w:rsidRPr="00AF7C0B">
              <w:rPr>
                <w:rFonts w:hint="eastAsia"/>
              </w:rPr>
              <w:t>联系人</w:t>
            </w:r>
          </w:p>
        </w:tc>
        <w:tc>
          <w:tcPr>
            <w:tcW w:w="2183" w:type="dxa"/>
            <w:tcBorders>
              <w:left w:val="single" w:sz="4" w:space="0" w:color="auto"/>
            </w:tcBorders>
          </w:tcPr>
          <w:p w:rsidR="007D2494" w:rsidRDefault="007D2494" w:rsidP="00906722"/>
        </w:tc>
      </w:tr>
      <w:tr w:rsidR="007D2494" w:rsidTr="00906722">
        <w:trPr>
          <w:trHeight w:val="488"/>
        </w:trPr>
        <w:tc>
          <w:tcPr>
            <w:tcW w:w="1809" w:type="dxa"/>
          </w:tcPr>
          <w:p w:rsidR="007D2494" w:rsidRDefault="007D2494" w:rsidP="00906722">
            <w:pPr>
              <w:rPr>
                <w:rFonts w:hint="eastAsia"/>
              </w:rPr>
            </w:pPr>
            <w:r>
              <w:rPr>
                <w:rFonts w:hint="eastAsia"/>
              </w:rPr>
              <w:t>extra</w:t>
            </w:r>
          </w:p>
        </w:tc>
        <w:tc>
          <w:tcPr>
            <w:tcW w:w="4536" w:type="dxa"/>
            <w:tcBorders>
              <w:right w:val="single" w:sz="4" w:space="0" w:color="auto"/>
            </w:tcBorders>
          </w:tcPr>
          <w:p w:rsidR="007D2494" w:rsidRDefault="007D2494" w:rsidP="00906722">
            <w:pPr>
              <w:rPr>
                <w:rFonts w:hint="eastAsia"/>
              </w:rPr>
            </w:pPr>
            <w:r>
              <w:rPr>
                <w:rFonts w:hint="eastAsia"/>
              </w:rPr>
              <w:t>扩展信息，</w:t>
            </w:r>
            <w:r>
              <w:rPr>
                <w:rFonts w:hint="eastAsia"/>
              </w:rPr>
              <w:t>json</w:t>
            </w:r>
            <w:r>
              <w:rPr>
                <w:rFonts w:hint="eastAsia"/>
              </w:rPr>
              <w:t>格式</w:t>
            </w:r>
          </w:p>
        </w:tc>
        <w:tc>
          <w:tcPr>
            <w:tcW w:w="2183" w:type="dxa"/>
            <w:tcBorders>
              <w:left w:val="single" w:sz="4" w:space="0" w:color="auto"/>
            </w:tcBorders>
          </w:tcPr>
          <w:p w:rsidR="007D2494" w:rsidRDefault="007D2494" w:rsidP="00906722"/>
        </w:tc>
      </w:tr>
      <w:tr w:rsidR="007D2494" w:rsidTr="00906722">
        <w:trPr>
          <w:trHeight w:val="488"/>
        </w:trPr>
        <w:tc>
          <w:tcPr>
            <w:tcW w:w="1809" w:type="dxa"/>
          </w:tcPr>
          <w:p w:rsidR="007D2494" w:rsidRDefault="007D2494" w:rsidP="00906722">
            <w:pPr>
              <w:rPr>
                <w:rFonts w:hint="eastAsia"/>
              </w:rPr>
            </w:pPr>
            <w:r>
              <w:rPr>
                <w:rFonts w:hint="eastAsia"/>
              </w:rPr>
              <w:t>readcount</w:t>
            </w:r>
          </w:p>
        </w:tc>
        <w:tc>
          <w:tcPr>
            <w:tcW w:w="4536" w:type="dxa"/>
            <w:tcBorders>
              <w:right w:val="single" w:sz="4" w:space="0" w:color="auto"/>
            </w:tcBorders>
          </w:tcPr>
          <w:p w:rsidR="007D2494" w:rsidRDefault="007D2494" w:rsidP="00906722">
            <w:pPr>
              <w:rPr>
                <w:rFonts w:hint="eastAsia"/>
              </w:rPr>
            </w:pPr>
            <w:r>
              <w:rPr>
                <w:rFonts w:hint="eastAsia"/>
              </w:rPr>
              <w:t>阅读量</w:t>
            </w:r>
            <w:r>
              <w:rPr>
                <w:rFonts w:hint="eastAsia"/>
              </w:rPr>
              <w:t>/</w:t>
            </w:r>
            <w:r>
              <w:rPr>
                <w:rFonts w:hint="eastAsia"/>
              </w:rPr>
              <w:t>点击量</w:t>
            </w:r>
          </w:p>
        </w:tc>
        <w:tc>
          <w:tcPr>
            <w:tcW w:w="2183" w:type="dxa"/>
            <w:tcBorders>
              <w:left w:val="single" w:sz="4" w:space="0" w:color="auto"/>
            </w:tcBorders>
          </w:tcPr>
          <w:p w:rsidR="007D2494" w:rsidRDefault="007D2494" w:rsidP="00906722"/>
        </w:tc>
      </w:tr>
    </w:tbl>
    <w:p w:rsidR="00532FB6" w:rsidRDefault="00532FB6" w:rsidP="00532FB6">
      <w:pPr>
        <w:pStyle w:val="3"/>
        <w:rPr>
          <w:rFonts w:hint="eastAsia"/>
        </w:rPr>
      </w:pPr>
      <w:r>
        <w:rPr>
          <w:rFonts w:hint="eastAsia"/>
        </w:rPr>
        <w:t>点击记录</w:t>
      </w:r>
    </w:p>
    <w:tbl>
      <w:tblPr>
        <w:tblStyle w:val="a8"/>
        <w:tblW w:w="8528" w:type="dxa"/>
        <w:tblLayout w:type="fixed"/>
        <w:tblLook w:val="04A0"/>
      </w:tblPr>
      <w:tblGrid>
        <w:gridCol w:w="1809"/>
        <w:gridCol w:w="4536"/>
        <w:gridCol w:w="2183"/>
      </w:tblGrid>
      <w:tr w:rsidR="00532FB6" w:rsidTr="006F1358">
        <w:tc>
          <w:tcPr>
            <w:tcW w:w="1809" w:type="dxa"/>
          </w:tcPr>
          <w:p w:rsidR="00532FB6" w:rsidRPr="00677344" w:rsidRDefault="00532FB6" w:rsidP="006F1358">
            <w:pPr>
              <w:rPr>
                <w:b/>
              </w:rPr>
            </w:pPr>
            <w:r w:rsidRPr="00677344">
              <w:rPr>
                <w:rFonts w:hint="eastAsia"/>
                <w:b/>
              </w:rPr>
              <w:t>请求地址</w:t>
            </w:r>
          </w:p>
        </w:tc>
        <w:tc>
          <w:tcPr>
            <w:tcW w:w="6719" w:type="dxa"/>
            <w:gridSpan w:val="2"/>
          </w:tcPr>
          <w:p w:rsidR="00532FB6" w:rsidRDefault="00532FB6" w:rsidP="00532FB6">
            <w:r>
              <w:rPr>
                <w:rFonts w:hint="eastAsia"/>
              </w:rPr>
              <w:t>/</w:t>
            </w:r>
            <w:r>
              <w:rPr>
                <w:rFonts w:hint="eastAsia"/>
              </w:rPr>
              <w:t>adv/read</w:t>
            </w:r>
          </w:p>
        </w:tc>
      </w:tr>
      <w:tr w:rsidR="00532FB6" w:rsidTr="006F1358">
        <w:tc>
          <w:tcPr>
            <w:tcW w:w="1809" w:type="dxa"/>
          </w:tcPr>
          <w:p w:rsidR="00532FB6" w:rsidRPr="00677344" w:rsidRDefault="00532FB6" w:rsidP="006F1358">
            <w:pPr>
              <w:rPr>
                <w:b/>
              </w:rPr>
            </w:pPr>
            <w:r>
              <w:rPr>
                <w:rFonts w:hint="eastAsia"/>
                <w:b/>
              </w:rPr>
              <w:t>请求方式</w:t>
            </w:r>
          </w:p>
        </w:tc>
        <w:tc>
          <w:tcPr>
            <w:tcW w:w="6719" w:type="dxa"/>
            <w:gridSpan w:val="2"/>
          </w:tcPr>
          <w:p w:rsidR="00532FB6" w:rsidRDefault="00532FB6" w:rsidP="006F1358">
            <w:r>
              <w:rPr>
                <w:rFonts w:hint="eastAsia"/>
              </w:rPr>
              <w:t>post</w:t>
            </w:r>
          </w:p>
        </w:tc>
      </w:tr>
      <w:tr w:rsidR="00532FB6" w:rsidRPr="00314500" w:rsidTr="006F1358">
        <w:tc>
          <w:tcPr>
            <w:tcW w:w="6345" w:type="dxa"/>
            <w:gridSpan w:val="2"/>
            <w:tcBorders>
              <w:right w:val="single" w:sz="4" w:space="0" w:color="auto"/>
            </w:tcBorders>
            <w:shd w:val="clear" w:color="auto" w:fill="D9D9D9" w:themeFill="background1" w:themeFillShade="D9"/>
          </w:tcPr>
          <w:p w:rsidR="00532FB6" w:rsidRPr="00314500" w:rsidRDefault="00532FB6" w:rsidP="006F1358">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532FB6" w:rsidRPr="00314500" w:rsidRDefault="00532FB6" w:rsidP="006F1358">
            <w:pPr>
              <w:rPr>
                <w:b/>
              </w:rPr>
            </w:pPr>
            <w:r>
              <w:rPr>
                <w:rFonts w:hint="eastAsia"/>
                <w:b/>
              </w:rPr>
              <w:t>备注</w:t>
            </w:r>
          </w:p>
        </w:tc>
      </w:tr>
      <w:tr w:rsidR="00532FB6" w:rsidTr="006F1358">
        <w:tc>
          <w:tcPr>
            <w:tcW w:w="1809" w:type="dxa"/>
          </w:tcPr>
          <w:p w:rsidR="00532FB6" w:rsidRDefault="00532FB6" w:rsidP="006F1358">
            <w:pPr>
              <w:rPr>
                <w:rFonts w:hint="eastAsia"/>
              </w:rPr>
            </w:pPr>
            <w:r>
              <w:rPr>
                <w:rFonts w:hint="eastAsia"/>
              </w:rPr>
              <w:t>advId</w:t>
            </w:r>
          </w:p>
        </w:tc>
        <w:tc>
          <w:tcPr>
            <w:tcW w:w="4536" w:type="dxa"/>
            <w:tcBorders>
              <w:right w:val="single" w:sz="4" w:space="0" w:color="auto"/>
            </w:tcBorders>
          </w:tcPr>
          <w:p w:rsidR="00532FB6" w:rsidRDefault="00532FB6" w:rsidP="006F1358">
            <w:pPr>
              <w:rPr>
                <w:rFonts w:hint="eastAsia"/>
              </w:rPr>
            </w:pPr>
            <w:r>
              <w:rPr>
                <w:rFonts w:hint="eastAsia"/>
              </w:rPr>
              <w:t>广告</w:t>
            </w:r>
            <w:r>
              <w:rPr>
                <w:rFonts w:hint="eastAsia"/>
              </w:rPr>
              <w:t>/</w:t>
            </w:r>
            <w:r>
              <w:rPr>
                <w:rFonts w:hint="eastAsia"/>
              </w:rPr>
              <w:t>公告</w:t>
            </w:r>
            <w:r>
              <w:rPr>
                <w:rFonts w:hint="eastAsia"/>
              </w:rPr>
              <w:t>id</w:t>
            </w:r>
          </w:p>
        </w:tc>
        <w:tc>
          <w:tcPr>
            <w:tcW w:w="2183" w:type="dxa"/>
            <w:tcBorders>
              <w:left w:val="single" w:sz="4" w:space="0" w:color="auto"/>
            </w:tcBorders>
          </w:tcPr>
          <w:p w:rsidR="00532FB6" w:rsidRDefault="00532FB6" w:rsidP="006F1358"/>
        </w:tc>
      </w:tr>
      <w:tr w:rsidR="00532FB6" w:rsidTr="006F1358">
        <w:tc>
          <w:tcPr>
            <w:tcW w:w="1809" w:type="dxa"/>
          </w:tcPr>
          <w:p w:rsidR="00532FB6" w:rsidRDefault="00532FB6" w:rsidP="006F1358">
            <w:pPr>
              <w:rPr>
                <w:rFonts w:hint="eastAsia"/>
              </w:rPr>
            </w:pPr>
            <w:r>
              <w:rPr>
                <w:rFonts w:hint="eastAsia"/>
              </w:rPr>
              <w:t>userId</w:t>
            </w:r>
          </w:p>
        </w:tc>
        <w:tc>
          <w:tcPr>
            <w:tcW w:w="4536" w:type="dxa"/>
            <w:tcBorders>
              <w:right w:val="single" w:sz="4" w:space="0" w:color="auto"/>
            </w:tcBorders>
          </w:tcPr>
          <w:p w:rsidR="00532FB6" w:rsidRDefault="00532FB6" w:rsidP="006F1358">
            <w:pPr>
              <w:rPr>
                <w:rFonts w:hint="eastAsia"/>
              </w:rPr>
            </w:pPr>
            <w:r>
              <w:rPr>
                <w:rFonts w:hint="eastAsia"/>
              </w:rPr>
              <w:t>用户</w:t>
            </w:r>
            <w:r>
              <w:rPr>
                <w:rFonts w:hint="eastAsia"/>
              </w:rPr>
              <w:t>Id</w:t>
            </w:r>
          </w:p>
        </w:tc>
        <w:tc>
          <w:tcPr>
            <w:tcW w:w="2183" w:type="dxa"/>
            <w:tcBorders>
              <w:left w:val="single" w:sz="4" w:space="0" w:color="auto"/>
            </w:tcBorders>
          </w:tcPr>
          <w:p w:rsidR="00532FB6" w:rsidRDefault="00532FB6" w:rsidP="006F1358"/>
        </w:tc>
      </w:tr>
      <w:tr w:rsidR="00532FB6" w:rsidRPr="00314500" w:rsidTr="006F1358">
        <w:tc>
          <w:tcPr>
            <w:tcW w:w="6345" w:type="dxa"/>
            <w:gridSpan w:val="2"/>
            <w:tcBorders>
              <w:right w:val="single" w:sz="4" w:space="0" w:color="auto"/>
            </w:tcBorders>
            <w:shd w:val="clear" w:color="auto" w:fill="D9D9D9" w:themeFill="background1" w:themeFillShade="D9"/>
          </w:tcPr>
          <w:p w:rsidR="00532FB6" w:rsidRPr="00314500" w:rsidRDefault="00532FB6" w:rsidP="006F1358">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532FB6" w:rsidRPr="00314500" w:rsidRDefault="00532FB6" w:rsidP="006F1358">
            <w:pPr>
              <w:rPr>
                <w:b/>
              </w:rPr>
            </w:pPr>
            <w:r>
              <w:rPr>
                <w:rFonts w:hint="eastAsia"/>
                <w:b/>
              </w:rPr>
              <w:t>备注</w:t>
            </w:r>
          </w:p>
        </w:tc>
      </w:tr>
      <w:tr w:rsidR="00532FB6" w:rsidTr="006F1358">
        <w:trPr>
          <w:trHeight w:val="488"/>
        </w:trPr>
        <w:tc>
          <w:tcPr>
            <w:tcW w:w="1809" w:type="dxa"/>
          </w:tcPr>
          <w:p w:rsidR="00532FB6" w:rsidRDefault="00532FB6" w:rsidP="006F1358">
            <w:r>
              <w:rPr>
                <w:rFonts w:hint="eastAsia"/>
              </w:rPr>
              <w:t>无</w:t>
            </w:r>
          </w:p>
        </w:tc>
        <w:tc>
          <w:tcPr>
            <w:tcW w:w="4536" w:type="dxa"/>
            <w:tcBorders>
              <w:right w:val="single" w:sz="4" w:space="0" w:color="auto"/>
            </w:tcBorders>
          </w:tcPr>
          <w:p w:rsidR="00532FB6" w:rsidRDefault="00532FB6" w:rsidP="006F1358"/>
        </w:tc>
        <w:tc>
          <w:tcPr>
            <w:tcW w:w="2183" w:type="dxa"/>
            <w:tcBorders>
              <w:left w:val="single" w:sz="4" w:space="0" w:color="auto"/>
            </w:tcBorders>
          </w:tcPr>
          <w:p w:rsidR="00532FB6" w:rsidRPr="00FC37C5" w:rsidRDefault="00532FB6" w:rsidP="006F1358"/>
        </w:tc>
      </w:tr>
    </w:tbl>
    <w:p w:rsidR="00532FB6" w:rsidRPr="00532FB6" w:rsidRDefault="00532FB6" w:rsidP="00532FB6">
      <w:pPr>
        <w:rPr>
          <w:rFonts w:hint="eastAsia"/>
        </w:rPr>
      </w:pPr>
    </w:p>
    <w:p w:rsidR="00421EB9" w:rsidRDefault="00421EB9" w:rsidP="00421EB9">
      <w:pPr>
        <w:pStyle w:val="2"/>
        <w:rPr>
          <w:rFonts w:hint="eastAsia"/>
        </w:rPr>
      </w:pPr>
      <w:r>
        <w:rPr>
          <w:rFonts w:hint="eastAsia"/>
        </w:rPr>
        <w:lastRenderedPageBreak/>
        <w:t>商圈</w:t>
      </w:r>
    </w:p>
    <w:p w:rsidR="001C4954" w:rsidRDefault="001C4954" w:rsidP="001C4954">
      <w:pPr>
        <w:pStyle w:val="3"/>
        <w:rPr>
          <w:rFonts w:hint="eastAsia"/>
        </w:rPr>
      </w:pPr>
      <w:r>
        <w:rPr>
          <w:rFonts w:hint="eastAsia"/>
        </w:rPr>
        <w:t>获取推荐商品列表</w:t>
      </w:r>
    </w:p>
    <w:tbl>
      <w:tblPr>
        <w:tblStyle w:val="a8"/>
        <w:tblW w:w="8528" w:type="dxa"/>
        <w:tblLayout w:type="fixed"/>
        <w:tblLook w:val="04A0"/>
      </w:tblPr>
      <w:tblGrid>
        <w:gridCol w:w="1809"/>
        <w:gridCol w:w="4536"/>
        <w:gridCol w:w="2183"/>
      </w:tblGrid>
      <w:tr w:rsidR="00C82CEE" w:rsidTr="006F1358">
        <w:tc>
          <w:tcPr>
            <w:tcW w:w="1809" w:type="dxa"/>
          </w:tcPr>
          <w:p w:rsidR="00C82CEE" w:rsidRPr="00677344" w:rsidRDefault="00C82CEE" w:rsidP="006F1358">
            <w:pPr>
              <w:rPr>
                <w:b/>
              </w:rPr>
            </w:pPr>
            <w:r w:rsidRPr="00677344">
              <w:rPr>
                <w:rFonts w:hint="eastAsia"/>
                <w:b/>
              </w:rPr>
              <w:t>请求地址</w:t>
            </w:r>
          </w:p>
        </w:tc>
        <w:tc>
          <w:tcPr>
            <w:tcW w:w="6719" w:type="dxa"/>
            <w:gridSpan w:val="2"/>
          </w:tcPr>
          <w:p w:rsidR="00C82CEE" w:rsidRDefault="00C82CEE" w:rsidP="00C82CEE">
            <w:r>
              <w:rPr>
                <w:rFonts w:hint="eastAsia"/>
              </w:rPr>
              <w:t>/</w:t>
            </w:r>
            <w:r>
              <w:rPr>
                <w:rFonts w:hint="eastAsia"/>
              </w:rPr>
              <w:t>shop</w:t>
            </w:r>
            <w:r>
              <w:rPr>
                <w:rFonts w:hint="eastAsia"/>
              </w:rPr>
              <w:t>/</w:t>
            </w:r>
            <w:r>
              <w:rPr>
                <w:rFonts w:hint="eastAsia"/>
              </w:rPr>
              <w:t>recommand</w:t>
            </w:r>
          </w:p>
        </w:tc>
      </w:tr>
      <w:tr w:rsidR="00C82CEE" w:rsidTr="006F1358">
        <w:tc>
          <w:tcPr>
            <w:tcW w:w="1809" w:type="dxa"/>
          </w:tcPr>
          <w:p w:rsidR="00C82CEE" w:rsidRPr="00677344" w:rsidRDefault="00C82CEE" w:rsidP="006F1358">
            <w:pPr>
              <w:rPr>
                <w:b/>
              </w:rPr>
            </w:pPr>
            <w:r>
              <w:rPr>
                <w:rFonts w:hint="eastAsia"/>
                <w:b/>
              </w:rPr>
              <w:t>请求方式</w:t>
            </w:r>
          </w:p>
        </w:tc>
        <w:tc>
          <w:tcPr>
            <w:tcW w:w="6719" w:type="dxa"/>
            <w:gridSpan w:val="2"/>
          </w:tcPr>
          <w:p w:rsidR="00C82CEE" w:rsidRDefault="00C82CEE" w:rsidP="006F1358">
            <w:r>
              <w:rPr>
                <w:rFonts w:hint="eastAsia"/>
              </w:rPr>
              <w:t>post</w:t>
            </w:r>
          </w:p>
        </w:tc>
      </w:tr>
      <w:tr w:rsidR="00C82CEE" w:rsidRPr="00314500" w:rsidTr="006F1358">
        <w:tc>
          <w:tcPr>
            <w:tcW w:w="6345" w:type="dxa"/>
            <w:gridSpan w:val="2"/>
            <w:tcBorders>
              <w:right w:val="single" w:sz="4" w:space="0" w:color="auto"/>
            </w:tcBorders>
            <w:shd w:val="clear" w:color="auto" w:fill="D9D9D9" w:themeFill="background1" w:themeFillShade="D9"/>
          </w:tcPr>
          <w:p w:rsidR="00C82CEE" w:rsidRPr="00314500" w:rsidRDefault="00C82CEE" w:rsidP="006F1358">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C82CEE" w:rsidRPr="00314500" w:rsidRDefault="00C82CEE" w:rsidP="006F1358">
            <w:pPr>
              <w:rPr>
                <w:b/>
              </w:rPr>
            </w:pPr>
            <w:r>
              <w:rPr>
                <w:rFonts w:hint="eastAsia"/>
                <w:b/>
              </w:rPr>
              <w:t>备注</w:t>
            </w:r>
          </w:p>
        </w:tc>
      </w:tr>
      <w:tr w:rsidR="00C82CEE" w:rsidTr="006F1358">
        <w:tc>
          <w:tcPr>
            <w:tcW w:w="1809" w:type="dxa"/>
          </w:tcPr>
          <w:p w:rsidR="00C82CEE" w:rsidRDefault="00C82CEE" w:rsidP="006F1358">
            <w:pPr>
              <w:rPr>
                <w:rFonts w:hint="eastAsia"/>
              </w:rPr>
            </w:pPr>
            <w:r>
              <w:rPr>
                <w:rFonts w:hint="eastAsia"/>
              </w:rPr>
              <w:t>userId</w:t>
            </w:r>
          </w:p>
        </w:tc>
        <w:tc>
          <w:tcPr>
            <w:tcW w:w="4536" w:type="dxa"/>
            <w:tcBorders>
              <w:right w:val="single" w:sz="4" w:space="0" w:color="auto"/>
            </w:tcBorders>
          </w:tcPr>
          <w:p w:rsidR="00C82CEE" w:rsidRDefault="00C82CEE" w:rsidP="006F1358">
            <w:pPr>
              <w:rPr>
                <w:rFonts w:hint="eastAsia"/>
              </w:rPr>
            </w:pPr>
            <w:r>
              <w:rPr>
                <w:rFonts w:hint="eastAsia"/>
              </w:rPr>
              <w:t>用户内部</w:t>
            </w:r>
            <w:r>
              <w:rPr>
                <w:rFonts w:hint="eastAsia"/>
              </w:rPr>
              <w:t>id</w:t>
            </w:r>
          </w:p>
        </w:tc>
        <w:tc>
          <w:tcPr>
            <w:tcW w:w="2183" w:type="dxa"/>
            <w:tcBorders>
              <w:left w:val="single" w:sz="4" w:space="0" w:color="auto"/>
            </w:tcBorders>
          </w:tcPr>
          <w:p w:rsidR="00C82CEE" w:rsidRDefault="00C82CEE" w:rsidP="006F1358"/>
        </w:tc>
      </w:tr>
      <w:tr w:rsidR="00C82CEE" w:rsidRPr="00314500" w:rsidTr="006F1358">
        <w:tc>
          <w:tcPr>
            <w:tcW w:w="6345" w:type="dxa"/>
            <w:gridSpan w:val="2"/>
            <w:tcBorders>
              <w:right w:val="single" w:sz="4" w:space="0" w:color="auto"/>
            </w:tcBorders>
            <w:shd w:val="clear" w:color="auto" w:fill="D9D9D9" w:themeFill="background1" w:themeFillShade="D9"/>
          </w:tcPr>
          <w:p w:rsidR="00C82CEE" w:rsidRPr="00314500" w:rsidRDefault="00C82CEE" w:rsidP="006F1358">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C82CEE" w:rsidRPr="00314500" w:rsidRDefault="00C82CEE" w:rsidP="006F1358">
            <w:pPr>
              <w:rPr>
                <w:b/>
              </w:rPr>
            </w:pPr>
            <w:r>
              <w:rPr>
                <w:rFonts w:hint="eastAsia"/>
                <w:b/>
              </w:rPr>
              <w:t>备注</w:t>
            </w:r>
          </w:p>
        </w:tc>
      </w:tr>
      <w:tr w:rsidR="00C82CEE" w:rsidTr="006F1358">
        <w:trPr>
          <w:trHeight w:val="488"/>
        </w:trPr>
        <w:tc>
          <w:tcPr>
            <w:tcW w:w="1809" w:type="dxa"/>
          </w:tcPr>
          <w:p w:rsidR="00C82CEE" w:rsidRDefault="00162CB9" w:rsidP="006F1358">
            <w:r>
              <w:rPr>
                <w:rFonts w:hint="eastAsia"/>
              </w:rPr>
              <w:t>total</w:t>
            </w:r>
          </w:p>
        </w:tc>
        <w:tc>
          <w:tcPr>
            <w:tcW w:w="4536" w:type="dxa"/>
            <w:tcBorders>
              <w:right w:val="single" w:sz="4" w:space="0" w:color="auto"/>
            </w:tcBorders>
          </w:tcPr>
          <w:p w:rsidR="00C82CEE" w:rsidRDefault="00162CB9" w:rsidP="006F1358">
            <w:r>
              <w:rPr>
                <w:rFonts w:hint="eastAsia"/>
              </w:rPr>
              <w:t>商品总数</w:t>
            </w:r>
          </w:p>
        </w:tc>
        <w:tc>
          <w:tcPr>
            <w:tcW w:w="2183" w:type="dxa"/>
            <w:tcBorders>
              <w:left w:val="single" w:sz="4" w:space="0" w:color="auto"/>
            </w:tcBorders>
          </w:tcPr>
          <w:p w:rsidR="00C82CEE" w:rsidRPr="00FC37C5" w:rsidRDefault="00C82CEE" w:rsidP="006F1358"/>
        </w:tc>
      </w:tr>
      <w:tr w:rsidR="00E663DB" w:rsidTr="006F1358">
        <w:trPr>
          <w:trHeight w:val="488"/>
        </w:trPr>
        <w:tc>
          <w:tcPr>
            <w:tcW w:w="1809" w:type="dxa"/>
            <w:vMerge w:val="restart"/>
          </w:tcPr>
          <w:p w:rsidR="00E663DB" w:rsidRDefault="00E663DB" w:rsidP="006F1358">
            <w:pPr>
              <w:rPr>
                <w:rFonts w:hint="eastAsia"/>
              </w:rPr>
            </w:pPr>
            <w:r>
              <w:rPr>
                <w:rFonts w:hint="eastAsia"/>
              </w:rPr>
              <w:t>list</w:t>
            </w:r>
          </w:p>
        </w:tc>
        <w:tc>
          <w:tcPr>
            <w:tcW w:w="4536" w:type="dxa"/>
            <w:tcBorders>
              <w:right w:val="single" w:sz="4" w:space="0" w:color="auto"/>
            </w:tcBorders>
          </w:tcPr>
          <w:p w:rsidR="00E663DB" w:rsidRDefault="00E663DB" w:rsidP="006F1358">
            <w:pPr>
              <w:rPr>
                <w:rFonts w:hint="eastAsia"/>
              </w:rPr>
            </w:pPr>
            <w:r>
              <w:rPr>
                <w:rFonts w:hint="eastAsia"/>
              </w:rPr>
              <w:t>商品列表，</w:t>
            </w:r>
            <w:r>
              <w:rPr>
                <w:rFonts w:hint="eastAsia"/>
              </w:rPr>
              <w:t>json</w:t>
            </w:r>
            <w:r>
              <w:rPr>
                <w:rFonts w:hint="eastAsia"/>
              </w:rPr>
              <w:t>数组，包含以下字段</w:t>
            </w:r>
          </w:p>
        </w:tc>
        <w:tc>
          <w:tcPr>
            <w:tcW w:w="2183" w:type="dxa"/>
            <w:tcBorders>
              <w:left w:val="single" w:sz="4" w:space="0" w:color="auto"/>
            </w:tcBorders>
          </w:tcPr>
          <w:p w:rsidR="00E663DB" w:rsidRPr="00FC37C5" w:rsidRDefault="00E663DB" w:rsidP="006F1358"/>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Pr>
                <w:rFonts w:hint="eastAsia"/>
              </w:rPr>
              <w:t>bid</w:t>
            </w:r>
          </w:p>
        </w:tc>
        <w:tc>
          <w:tcPr>
            <w:tcW w:w="2183" w:type="dxa"/>
            <w:tcBorders>
              <w:left w:val="single" w:sz="4" w:space="0" w:color="auto"/>
            </w:tcBorders>
          </w:tcPr>
          <w:p w:rsidR="00E663DB" w:rsidRDefault="00E663DB" w:rsidP="006F1358">
            <w:pPr>
              <w:rPr>
                <w:rFonts w:hint="eastAsia"/>
              </w:rPr>
            </w:pPr>
            <w:r>
              <w:rPr>
                <w:rFonts w:hint="eastAsia"/>
              </w:rPr>
              <w:t>商户</w:t>
            </w:r>
            <w:r>
              <w:rPr>
                <w:rFonts w:hint="eastAsia"/>
              </w:rPr>
              <w:t>id</w:t>
            </w:r>
          </w:p>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Pr>
                <w:rFonts w:hint="eastAsia"/>
              </w:rPr>
              <w:t>title</w:t>
            </w:r>
          </w:p>
        </w:tc>
        <w:tc>
          <w:tcPr>
            <w:tcW w:w="2183" w:type="dxa"/>
            <w:tcBorders>
              <w:left w:val="single" w:sz="4" w:space="0" w:color="auto"/>
            </w:tcBorders>
          </w:tcPr>
          <w:p w:rsidR="00E663DB" w:rsidRDefault="00E663DB" w:rsidP="006F1358">
            <w:pPr>
              <w:rPr>
                <w:rFonts w:hint="eastAsia"/>
              </w:rPr>
            </w:pPr>
            <w:r>
              <w:rPr>
                <w:rFonts w:hint="eastAsia"/>
              </w:rPr>
              <w:t>商品名称</w:t>
            </w:r>
          </w:p>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Pr>
                <w:rFonts w:hint="eastAsia"/>
              </w:rPr>
              <w:t>picurl</w:t>
            </w:r>
          </w:p>
        </w:tc>
        <w:tc>
          <w:tcPr>
            <w:tcW w:w="2183" w:type="dxa"/>
            <w:tcBorders>
              <w:left w:val="single" w:sz="4" w:space="0" w:color="auto"/>
            </w:tcBorders>
          </w:tcPr>
          <w:p w:rsidR="00E663DB" w:rsidRDefault="00E663DB" w:rsidP="006F1358">
            <w:pPr>
              <w:rPr>
                <w:rFonts w:hint="eastAsia"/>
              </w:rPr>
            </w:pPr>
            <w:r>
              <w:rPr>
                <w:rFonts w:hint="eastAsia"/>
              </w:rPr>
              <w:t>图片</w:t>
            </w:r>
          </w:p>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Pr>
                <w:rFonts w:hint="eastAsia"/>
              </w:rPr>
              <w:t>price</w:t>
            </w:r>
          </w:p>
        </w:tc>
        <w:tc>
          <w:tcPr>
            <w:tcW w:w="2183" w:type="dxa"/>
            <w:tcBorders>
              <w:left w:val="single" w:sz="4" w:space="0" w:color="auto"/>
            </w:tcBorders>
          </w:tcPr>
          <w:p w:rsidR="00E663DB" w:rsidRDefault="00E663DB" w:rsidP="006F1358">
            <w:pPr>
              <w:rPr>
                <w:rFonts w:hint="eastAsia"/>
              </w:rPr>
            </w:pPr>
            <w:r>
              <w:rPr>
                <w:rFonts w:hint="eastAsia"/>
              </w:rPr>
              <w:t>价钱</w:t>
            </w:r>
          </w:p>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Pr>
                <w:rFonts w:hint="eastAsia"/>
              </w:rPr>
              <w:t>rebate</w:t>
            </w:r>
          </w:p>
        </w:tc>
        <w:tc>
          <w:tcPr>
            <w:tcW w:w="2183" w:type="dxa"/>
            <w:tcBorders>
              <w:left w:val="single" w:sz="4" w:space="0" w:color="auto"/>
            </w:tcBorders>
          </w:tcPr>
          <w:p w:rsidR="00E663DB" w:rsidRDefault="00E663DB" w:rsidP="006F1358">
            <w:pPr>
              <w:rPr>
                <w:rFonts w:hint="eastAsia"/>
              </w:rPr>
            </w:pPr>
            <w:r>
              <w:rPr>
                <w:rFonts w:hint="eastAsia"/>
              </w:rPr>
              <w:t>返利金额</w:t>
            </w:r>
          </w:p>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Pr>
                <w:rFonts w:hint="eastAsia"/>
              </w:rPr>
              <w:t>salecount</w:t>
            </w:r>
          </w:p>
        </w:tc>
        <w:tc>
          <w:tcPr>
            <w:tcW w:w="2183" w:type="dxa"/>
            <w:tcBorders>
              <w:left w:val="single" w:sz="4" w:space="0" w:color="auto"/>
            </w:tcBorders>
          </w:tcPr>
          <w:p w:rsidR="00E663DB" w:rsidRDefault="00E663DB" w:rsidP="006F1358">
            <w:pPr>
              <w:rPr>
                <w:rFonts w:hint="eastAsia"/>
              </w:rPr>
            </w:pPr>
            <w:r>
              <w:rPr>
                <w:rFonts w:hint="eastAsia"/>
              </w:rPr>
              <w:t>销售量</w:t>
            </w:r>
          </w:p>
        </w:tc>
      </w:tr>
    </w:tbl>
    <w:p w:rsidR="00C82CEE" w:rsidRPr="00C82CEE" w:rsidRDefault="00C82CEE" w:rsidP="00C82CEE">
      <w:pPr>
        <w:rPr>
          <w:rFonts w:hint="eastAsia"/>
        </w:rPr>
      </w:pPr>
    </w:p>
    <w:p w:rsidR="00A407ED" w:rsidRDefault="00A407ED" w:rsidP="00A407ED">
      <w:pPr>
        <w:pStyle w:val="3"/>
        <w:rPr>
          <w:rFonts w:hint="eastAsia"/>
        </w:rPr>
      </w:pPr>
      <w:r>
        <w:rPr>
          <w:rFonts w:hint="eastAsia"/>
        </w:rPr>
        <w:t>购物车</w:t>
      </w:r>
    </w:p>
    <w:tbl>
      <w:tblPr>
        <w:tblStyle w:val="a8"/>
        <w:tblW w:w="8528" w:type="dxa"/>
        <w:tblLayout w:type="fixed"/>
        <w:tblLook w:val="04A0"/>
      </w:tblPr>
      <w:tblGrid>
        <w:gridCol w:w="1809"/>
        <w:gridCol w:w="4536"/>
        <w:gridCol w:w="2183"/>
      </w:tblGrid>
      <w:tr w:rsidR="00B47492" w:rsidTr="006F1358">
        <w:tc>
          <w:tcPr>
            <w:tcW w:w="1809" w:type="dxa"/>
          </w:tcPr>
          <w:p w:rsidR="00B47492" w:rsidRPr="00677344" w:rsidRDefault="00B47492" w:rsidP="006F1358">
            <w:pPr>
              <w:rPr>
                <w:b/>
              </w:rPr>
            </w:pPr>
            <w:r w:rsidRPr="00677344">
              <w:rPr>
                <w:rFonts w:hint="eastAsia"/>
                <w:b/>
              </w:rPr>
              <w:t>请求地址</w:t>
            </w:r>
          </w:p>
        </w:tc>
        <w:tc>
          <w:tcPr>
            <w:tcW w:w="6719" w:type="dxa"/>
            <w:gridSpan w:val="2"/>
          </w:tcPr>
          <w:p w:rsidR="00B47492" w:rsidRDefault="00B47492" w:rsidP="00B47492">
            <w:r>
              <w:rPr>
                <w:rFonts w:hint="eastAsia"/>
              </w:rPr>
              <w:t>/</w:t>
            </w:r>
            <w:r>
              <w:rPr>
                <w:rFonts w:hint="eastAsia"/>
              </w:rPr>
              <w:t>cart</w:t>
            </w:r>
            <w:r>
              <w:rPr>
                <w:rFonts w:hint="eastAsia"/>
              </w:rPr>
              <w:t>/</w:t>
            </w:r>
            <w:r>
              <w:rPr>
                <w:rFonts w:hint="eastAsia"/>
              </w:rPr>
              <w:t>list</w:t>
            </w:r>
          </w:p>
        </w:tc>
      </w:tr>
      <w:tr w:rsidR="00B47492" w:rsidTr="006F1358">
        <w:tc>
          <w:tcPr>
            <w:tcW w:w="1809" w:type="dxa"/>
          </w:tcPr>
          <w:p w:rsidR="00B47492" w:rsidRPr="00677344" w:rsidRDefault="00B47492" w:rsidP="006F1358">
            <w:pPr>
              <w:rPr>
                <w:b/>
              </w:rPr>
            </w:pPr>
            <w:r>
              <w:rPr>
                <w:rFonts w:hint="eastAsia"/>
                <w:b/>
              </w:rPr>
              <w:t>请求方式</w:t>
            </w:r>
          </w:p>
        </w:tc>
        <w:tc>
          <w:tcPr>
            <w:tcW w:w="6719" w:type="dxa"/>
            <w:gridSpan w:val="2"/>
          </w:tcPr>
          <w:p w:rsidR="00B47492" w:rsidRDefault="00B47492" w:rsidP="006F1358">
            <w:r>
              <w:rPr>
                <w:rFonts w:hint="eastAsia"/>
              </w:rPr>
              <w:t>post</w:t>
            </w:r>
          </w:p>
        </w:tc>
      </w:tr>
      <w:tr w:rsidR="00B47492" w:rsidRPr="00314500" w:rsidTr="006F1358">
        <w:tc>
          <w:tcPr>
            <w:tcW w:w="6345" w:type="dxa"/>
            <w:gridSpan w:val="2"/>
            <w:tcBorders>
              <w:right w:val="single" w:sz="4" w:space="0" w:color="auto"/>
            </w:tcBorders>
            <w:shd w:val="clear" w:color="auto" w:fill="D9D9D9" w:themeFill="background1" w:themeFillShade="D9"/>
          </w:tcPr>
          <w:p w:rsidR="00B47492" w:rsidRPr="00314500" w:rsidRDefault="00B47492" w:rsidP="006F1358">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B47492" w:rsidRPr="00314500" w:rsidRDefault="00B47492" w:rsidP="006F1358">
            <w:pPr>
              <w:rPr>
                <w:b/>
              </w:rPr>
            </w:pPr>
            <w:r>
              <w:rPr>
                <w:rFonts w:hint="eastAsia"/>
                <w:b/>
              </w:rPr>
              <w:t>备注</w:t>
            </w:r>
          </w:p>
        </w:tc>
      </w:tr>
      <w:tr w:rsidR="00B47492" w:rsidTr="006F1358">
        <w:tc>
          <w:tcPr>
            <w:tcW w:w="1809" w:type="dxa"/>
          </w:tcPr>
          <w:p w:rsidR="00B47492" w:rsidRDefault="00B47492" w:rsidP="006F1358">
            <w:pPr>
              <w:rPr>
                <w:rFonts w:hint="eastAsia"/>
              </w:rPr>
            </w:pPr>
            <w:r>
              <w:rPr>
                <w:rFonts w:hint="eastAsia"/>
              </w:rPr>
              <w:t>userId</w:t>
            </w:r>
          </w:p>
        </w:tc>
        <w:tc>
          <w:tcPr>
            <w:tcW w:w="4536" w:type="dxa"/>
            <w:tcBorders>
              <w:right w:val="single" w:sz="4" w:space="0" w:color="auto"/>
            </w:tcBorders>
          </w:tcPr>
          <w:p w:rsidR="00B47492" w:rsidRDefault="00B47492" w:rsidP="006F1358">
            <w:pPr>
              <w:rPr>
                <w:rFonts w:hint="eastAsia"/>
              </w:rPr>
            </w:pPr>
            <w:r>
              <w:rPr>
                <w:rFonts w:hint="eastAsia"/>
              </w:rPr>
              <w:t>用户内部</w:t>
            </w:r>
            <w:r>
              <w:rPr>
                <w:rFonts w:hint="eastAsia"/>
              </w:rPr>
              <w:t>id</w:t>
            </w:r>
          </w:p>
        </w:tc>
        <w:tc>
          <w:tcPr>
            <w:tcW w:w="2183" w:type="dxa"/>
            <w:tcBorders>
              <w:left w:val="single" w:sz="4" w:space="0" w:color="auto"/>
            </w:tcBorders>
          </w:tcPr>
          <w:p w:rsidR="00B47492" w:rsidRDefault="00B47492" w:rsidP="006F1358">
            <w:pPr>
              <w:rPr>
                <w:rFonts w:hint="eastAsia"/>
              </w:rPr>
            </w:pPr>
          </w:p>
        </w:tc>
      </w:tr>
      <w:tr w:rsidR="00B47492" w:rsidRPr="00314500" w:rsidTr="006F1358">
        <w:tc>
          <w:tcPr>
            <w:tcW w:w="6345" w:type="dxa"/>
            <w:gridSpan w:val="2"/>
            <w:tcBorders>
              <w:right w:val="single" w:sz="4" w:space="0" w:color="auto"/>
            </w:tcBorders>
            <w:shd w:val="clear" w:color="auto" w:fill="D9D9D9" w:themeFill="background1" w:themeFillShade="D9"/>
          </w:tcPr>
          <w:p w:rsidR="00B47492" w:rsidRPr="00314500" w:rsidRDefault="00B47492" w:rsidP="006F1358">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B47492" w:rsidRPr="00314500" w:rsidRDefault="00B47492" w:rsidP="006F1358">
            <w:pPr>
              <w:rPr>
                <w:b/>
              </w:rPr>
            </w:pPr>
            <w:r>
              <w:rPr>
                <w:rFonts w:hint="eastAsia"/>
                <w:b/>
              </w:rPr>
              <w:t>备注</w:t>
            </w:r>
          </w:p>
        </w:tc>
      </w:tr>
      <w:tr w:rsidR="00B47492" w:rsidTr="006F1358">
        <w:trPr>
          <w:trHeight w:val="488"/>
        </w:trPr>
        <w:tc>
          <w:tcPr>
            <w:tcW w:w="1809" w:type="dxa"/>
          </w:tcPr>
          <w:p w:rsidR="00B47492" w:rsidRDefault="00B47492" w:rsidP="006F1358">
            <w:r>
              <w:rPr>
                <w:rFonts w:hint="eastAsia"/>
              </w:rPr>
              <w:t>total</w:t>
            </w:r>
          </w:p>
        </w:tc>
        <w:tc>
          <w:tcPr>
            <w:tcW w:w="4536" w:type="dxa"/>
            <w:tcBorders>
              <w:right w:val="single" w:sz="4" w:space="0" w:color="auto"/>
            </w:tcBorders>
          </w:tcPr>
          <w:p w:rsidR="00B47492" w:rsidRDefault="00B47492" w:rsidP="006F1358">
            <w:r>
              <w:rPr>
                <w:rFonts w:hint="eastAsia"/>
              </w:rPr>
              <w:t>商品总数</w:t>
            </w:r>
          </w:p>
        </w:tc>
        <w:tc>
          <w:tcPr>
            <w:tcW w:w="2183" w:type="dxa"/>
            <w:tcBorders>
              <w:left w:val="single" w:sz="4" w:space="0" w:color="auto"/>
            </w:tcBorders>
          </w:tcPr>
          <w:p w:rsidR="00B47492" w:rsidRDefault="00B47492" w:rsidP="006F1358"/>
        </w:tc>
      </w:tr>
      <w:tr w:rsidR="00E663DB" w:rsidTr="006F1358">
        <w:trPr>
          <w:trHeight w:val="488"/>
        </w:trPr>
        <w:tc>
          <w:tcPr>
            <w:tcW w:w="1809" w:type="dxa"/>
            <w:vMerge w:val="restart"/>
          </w:tcPr>
          <w:p w:rsidR="00E663DB" w:rsidRDefault="00E663DB" w:rsidP="006F1358">
            <w:pPr>
              <w:rPr>
                <w:rFonts w:hint="eastAsia"/>
              </w:rPr>
            </w:pPr>
            <w:r>
              <w:rPr>
                <w:rFonts w:hint="eastAsia"/>
              </w:rPr>
              <w:t>list</w:t>
            </w:r>
          </w:p>
        </w:tc>
        <w:tc>
          <w:tcPr>
            <w:tcW w:w="4536" w:type="dxa"/>
            <w:tcBorders>
              <w:right w:val="single" w:sz="4" w:space="0" w:color="auto"/>
            </w:tcBorders>
          </w:tcPr>
          <w:p w:rsidR="00E663DB" w:rsidRDefault="00E663DB" w:rsidP="006F1358">
            <w:pPr>
              <w:rPr>
                <w:rFonts w:hint="eastAsia"/>
              </w:rPr>
            </w:pPr>
            <w:r>
              <w:rPr>
                <w:rFonts w:hint="eastAsia"/>
              </w:rPr>
              <w:t>商品列表，</w:t>
            </w:r>
            <w:r>
              <w:rPr>
                <w:rFonts w:hint="eastAsia"/>
              </w:rPr>
              <w:t>json</w:t>
            </w:r>
            <w:r>
              <w:rPr>
                <w:rFonts w:hint="eastAsia"/>
              </w:rPr>
              <w:t>数组，包含以下字段</w:t>
            </w:r>
          </w:p>
        </w:tc>
        <w:tc>
          <w:tcPr>
            <w:tcW w:w="2183" w:type="dxa"/>
            <w:tcBorders>
              <w:left w:val="single" w:sz="4" w:space="0" w:color="auto"/>
            </w:tcBorders>
          </w:tcPr>
          <w:p w:rsidR="00E663DB" w:rsidRDefault="00E663DB" w:rsidP="006F1358">
            <w:pPr>
              <w:rPr>
                <w:rFonts w:hint="eastAsia"/>
              </w:rPr>
            </w:pPr>
          </w:p>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Pr>
                <w:rFonts w:hint="eastAsia"/>
              </w:rPr>
              <w:t>bid</w:t>
            </w:r>
          </w:p>
        </w:tc>
        <w:tc>
          <w:tcPr>
            <w:tcW w:w="2183" w:type="dxa"/>
            <w:tcBorders>
              <w:left w:val="single" w:sz="4" w:space="0" w:color="auto"/>
            </w:tcBorders>
          </w:tcPr>
          <w:p w:rsidR="00E663DB" w:rsidRDefault="00E663DB" w:rsidP="006F1358">
            <w:pPr>
              <w:rPr>
                <w:rFonts w:hint="eastAsia"/>
              </w:rPr>
            </w:pPr>
            <w:r>
              <w:rPr>
                <w:rFonts w:hint="eastAsia"/>
              </w:rPr>
              <w:t>商户</w:t>
            </w:r>
            <w:r>
              <w:rPr>
                <w:rFonts w:hint="eastAsia"/>
              </w:rPr>
              <w:t>id</w:t>
            </w:r>
          </w:p>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Pr>
                <w:rFonts w:hint="eastAsia"/>
              </w:rPr>
              <w:t>title</w:t>
            </w:r>
          </w:p>
        </w:tc>
        <w:tc>
          <w:tcPr>
            <w:tcW w:w="2183" w:type="dxa"/>
            <w:tcBorders>
              <w:left w:val="single" w:sz="4" w:space="0" w:color="auto"/>
            </w:tcBorders>
          </w:tcPr>
          <w:p w:rsidR="00E663DB" w:rsidRDefault="00E663DB" w:rsidP="006F1358">
            <w:pPr>
              <w:rPr>
                <w:rFonts w:hint="eastAsia"/>
              </w:rPr>
            </w:pPr>
            <w:r>
              <w:rPr>
                <w:rFonts w:hint="eastAsia"/>
              </w:rPr>
              <w:t>商品名称</w:t>
            </w:r>
          </w:p>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Pr>
                <w:rFonts w:hint="eastAsia"/>
              </w:rPr>
              <w:t>picurl</w:t>
            </w:r>
          </w:p>
        </w:tc>
        <w:tc>
          <w:tcPr>
            <w:tcW w:w="2183" w:type="dxa"/>
            <w:tcBorders>
              <w:left w:val="single" w:sz="4" w:space="0" w:color="auto"/>
            </w:tcBorders>
          </w:tcPr>
          <w:p w:rsidR="00E663DB" w:rsidRDefault="00E663DB" w:rsidP="006F1358">
            <w:pPr>
              <w:rPr>
                <w:rFonts w:hint="eastAsia"/>
              </w:rPr>
            </w:pPr>
            <w:r>
              <w:rPr>
                <w:rFonts w:hint="eastAsia"/>
              </w:rPr>
              <w:t>图片</w:t>
            </w:r>
          </w:p>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Pr>
                <w:rFonts w:hint="eastAsia"/>
              </w:rPr>
              <w:t>price</w:t>
            </w:r>
          </w:p>
        </w:tc>
        <w:tc>
          <w:tcPr>
            <w:tcW w:w="2183" w:type="dxa"/>
            <w:tcBorders>
              <w:left w:val="single" w:sz="4" w:space="0" w:color="auto"/>
            </w:tcBorders>
          </w:tcPr>
          <w:p w:rsidR="00E663DB" w:rsidRDefault="00E663DB" w:rsidP="006F1358">
            <w:pPr>
              <w:rPr>
                <w:rFonts w:hint="eastAsia"/>
              </w:rPr>
            </w:pPr>
            <w:r>
              <w:rPr>
                <w:rFonts w:hint="eastAsia"/>
              </w:rPr>
              <w:t>价钱</w:t>
            </w:r>
          </w:p>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Pr>
                <w:rFonts w:hint="eastAsia"/>
              </w:rPr>
              <w:t>rebate</w:t>
            </w:r>
          </w:p>
        </w:tc>
        <w:tc>
          <w:tcPr>
            <w:tcW w:w="2183" w:type="dxa"/>
            <w:tcBorders>
              <w:left w:val="single" w:sz="4" w:space="0" w:color="auto"/>
            </w:tcBorders>
          </w:tcPr>
          <w:p w:rsidR="00E663DB" w:rsidRDefault="00E663DB" w:rsidP="006F1358">
            <w:pPr>
              <w:rPr>
                <w:rFonts w:hint="eastAsia"/>
              </w:rPr>
            </w:pPr>
            <w:r>
              <w:rPr>
                <w:rFonts w:hint="eastAsia"/>
              </w:rPr>
              <w:t>返利金额</w:t>
            </w:r>
          </w:p>
        </w:tc>
      </w:tr>
      <w:tr w:rsidR="00E663DB" w:rsidTr="006F1358">
        <w:trPr>
          <w:trHeight w:val="488"/>
        </w:trPr>
        <w:tc>
          <w:tcPr>
            <w:tcW w:w="1809" w:type="dxa"/>
            <w:vMerge/>
          </w:tcPr>
          <w:p w:rsidR="00E663DB" w:rsidRDefault="00E663DB" w:rsidP="006F1358">
            <w:pPr>
              <w:rPr>
                <w:rFonts w:hint="eastAsia"/>
              </w:rPr>
            </w:pPr>
          </w:p>
        </w:tc>
        <w:tc>
          <w:tcPr>
            <w:tcW w:w="4536" w:type="dxa"/>
            <w:tcBorders>
              <w:right w:val="single" w:sz="4" w:space="0" w:color="auto"/>
            </w:tcBorders>
          </w:tcPr>
          <w:p w:rsidR="00E663DB" w:rsidRDefault="00E663DB" w:rsidP="006F1358">
            <w:pPr>
              <w:rPr>
                <w:rFonts w:hint="eastAsia"/>
              </w:rPr>
            </w:pPr>
            <w:r>
              <w:rPr>
                <w:rFonts w:hint="eastAsia"/>
              </w:rPr>
              <w:t>salecount</w:t>
            </w:r>
          </w:p>
        </w:tc>
        <w:tc>
          <w:tcPr>
            <w:tcW w:w="2183" w:type="dxa"/>
            <w:tcBorders>
              <w:left w:val="single" w:sz="4" w:space="0" w:color="auto"/>
            </w:tcBorders>
          </w:tcPr>
          <w:p w:rsidR="00E663DB" w:rsidRDefault="00E663DB" w:rsidP="006F1358">
            <w:pPr>
              <w:rPr>
                <w:rFonts w:hint="eastAsia"/>
              </w:rPr>
            </w:pPr>
            <w:r>
              <w:rPr>
                <w:rFonts w:hint="eastAsia"/>
              </w:rPr>
              <w:t>销售量</w:t>
            </w:r>
          </w:p>
        </w:tc>
      </w:tr>
    </w:tbl>
    <w:p w:rsidR="00B47492" w:rsidRPr="00B47492" w:rsidRDefault="00B47492" w:rsidP="00B47492">
      <w:pPr>
        <w:rPr>
          <w:rFonts w:hint="eastAsia"/>
        </w:rPr>
      </w:pPr>
    </w:p>
    <w:p w:rsidR="009E6DAB" w:rsidRDefault="009E6DAB" w:rsidP="00421EB9">
      <w:pPr>
        <w:pStyle w:val="2"/>
        <w:rPr>
          <w:rFonts w:hint="eastAsia"/>
        </w:rPr>
      </w:pPr>
      <w:r>
        <w:rPr>
          <w:rFonts w:hint="eastAsia"/>
        </w:rPr>
        <w:t>消息</w:t>
      </w:r>
    </w:p>
    <w:p w:rsidR="00EA4738" w:rsidRDefault="00EA4738" w:rsidP="009E6DAB">
      <w:pPr>
        <w:pStyle w:val="3"/>
        <w:rPr>
          <w:rFonts w:hint="eastAsia"/>
        </w:rPr>
      </w:pPr>
      <w:r>
        <w:rPr>
          <w:rFonts w:hint="eastAsia"/>
        </w:rPr>
        <w:t>统计最新消息</w:t>
      </w:r>
    </w:p>
    <w:tbl>
      <w:tblPr>
        <w:tblStyle w:val="a8"/>
        <w:tblW w:w="8528" w:type="dxa"/>
        <w:tblLayout w:type="fixed"/>
        <w:tblLook w:val="04A0"/>
      </w:tblPr>
      <w:tblGrid>
        <w:gridCol w:w="1809"/>
        <w:gridCol w:w="4536"/>
        <w:gridCol w:w="2183"/>
      </w:tblGrid>
      <w:tr w:rsidR="00EA4738" w:rsidTr="006F1358">
        <w:tc>
          <w:tcPr>
            <w:tcW w:w="1809" w:type="dxa"/>
          </w:tcPr>
          <w:p w:rsidR="00EA4738" w:rsidRPr="00677344" w:rsidRDefault="00EA4738" w:rsidP="006F1358">
            <w:pPr>
              <w:rPr>
                <w:b/>
              </w:rPr>
            </w:pPr>
            <w:r w:rsidRPr="00677344">
              <w:rPr>
                <w:rFonts w:hint="eastAsia"/>
                <w:b/>
              </w:rPr>
              <w:t>请求地址</w:t>
            </w:r>
          </w:p>
        </w:tc>
        <w:tc>
          <w:tcPr>
            <w:tcW w:w="6719" w:type="dxa"/>
            <w:gridSpan w:val="2"/>
          </w:tcPr>
          <w:p w:rsidR="00EA4738" w:rsidRDefault="00EA4738" w:rsidP="00EA4738">
            <w:r>
              <w:rPr>
                <w:rFonts w:hint="eastAsia"/>
              </w:rPr>
              <w:t>/</w:t>
            </w:r>
            <w:r>
              <w:rPr>
                <w:rFonts w:hint="eastAsia"/>
              </w:rPr>
              <w:t>message</w:t>
            </w:r>
            <w:r>
              <w:rPr>
                <w:rFonts w:hint="eastAsia"/>
              </w:rPr>
              <w:t>/last</w:t>
            </w:r>
            <w:r>
              <w:rPr>
                <w:rFonts w:hint="eastAsia"/>
              </w:rPr>
              <w:t>count</w:t>
            </w:r>
          </w:p>
        </w:tc>
      </w:tr>
      <w:tr w:rsidR="00EA4738" w:rsidTr="006F1358">
        <w:tc>
          <w:tcPr>
            <w:tcW w:w="1809" w:type="dxa"/>
          </w:tcPr>
          <w:p w:rsidR="00EA4738" w:rsidRPr="00677344" w:rsidRDefault="00EA4738" w:rsidP="006F1358">
            <w:pPr>
              <w:rPr>
                <w:b/>
              </w:rPr>
            </w:pPr>
            <w:r>
              <w:rPr>
                <w:rFonts w:hint="eastAsia"/>
                <w:b/>
              </w:rPr>
              <w:t>请求方式</w:t>
            </w:r>
          </w:p>
        </w:tc>
        <w:tc>
          <w:tcPr>
            <w:tcW w:w="6719" w:type="dxa"/>
            <w:gridSpan w:val="2"/>
          </w:tcPr>
          <w:p w:rsidR="00EA4738" w:rsidRDefault="00EA4738" w:rsidP="006F1358">
            <w:r>
              <w:rPr>
                <w:rFonts w:hint="eastAsia"/>
              </w:rPr>
              <w:t>post</w:t>
            </w:r>
          </w:p>
        </w:tc>
      </w:tr>
      <w:tr w:rsidR="00EA4738" w:rsidRPr="00314500" w:rsidTr="006F1358">
        <w:tc>
          <w:tcPr>
            <w:tcW w:w="6345" w:type="dxa"/>
            <w:gridSpan w:val="2"/>
            <w:tcBorders>
              <w:right w:val="single" w:sz="4" w:space="0" w:color="auto"/>
            </w:tcBorders>
            <w:shd w:val="clear" w:color="auto" w:fill="D9D9D9" w:themeFill="background1" w:themeFillShade="D9"/>
          </w:tcPr>
          <w:p w:rsidR="00EA4738" w:rsidRPr="00314500" w:rsidRDefault="00EA4738" w:rsidP="006F1358">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EA4738" w:rsidRPr="00314500" w:rsidRDefault="00EA4738" w:rsidP="006F1358">
            <w:pPr>
              <w:rPr>
                <w:b/>
              </w:rPr>
            </w:pPr>
            <w:r>
              <w:rPr>
                <w:rFonts w:hint="eastAsia"/>
                <w:b/>
              </w:rPr>
              <w:t>备注</w:t>
            </w:r>
          </w:p>
        </w:tc>
      </w:tr>
      <w:tr w:rsidR="00EA4738" w:rsidTr="006F1358">
        <w:tc>
          <w:tcPr>
            <w:tcW w:w="1809" w:type="dxa"/>
          </w:tcPr>
          <w:p w:rsidR="00EA4738" w:rsidRDefault="00EA4738" w:rsidP="006F1358">
            <w:pPr>
              <w:rPr>
                <w:rFonts w:hint="eastAsia"/>
              </w:rPr>
            </w:pPr>
            <w:r>
              <w:rPr>
                <w:rFonts w:hint="eastAsia"/>
              </w:rPr>
              <w:t>userId</w:t>
            </w:r>
          </w:p>
        </w:tc>
        <w:tc>
          <w:tcPr>
            <w:tcW w:w="4536" w:type="dxa"/>
            <w:tcBorders>
              <w:right w:val="single" w:sz="4" w:space="0" w:color="auto"/>
            </w:tcBorders>
          </w:tcPr>
          <w:p w:rsidR="00EA4738" w:rsidRDefault="00EA4738" w:rsidP="006F1358">
            <w:pPr>
              <w:rPr>
                <w:rFonts w:hint="eastAsia"/>
              </w:rPr>
            </w:pPr>
            <w:r>
              <w:rPr>
                <w:rFonts w:hint="eastAsia"/>
              </w:rPr>
              <w:t>用户内部</w:t>
            </w:r>
            <w:r>
              <w:rPr>
                <w:rFonts w:hint="eastAsia"/>
              </w:rPr>
              <w:t>id</w:t>
            </w:r>
          </w:p>
        </w:tc>
        <w:tc>
          <w:tcPr>
            <w:tcW w:w="2183" w:type="dxa"/>
            <w:tcBorders>
              <w:left w:val="single" w:sz="4" w:space="0" w:color="auto"/>
            </w:tcBorders>
          </w:tcPr>
          <w:p w:rsidR="00EA4738" w:rsidRDefault="00EA4738" w:rsidP="006F1358"/>
        </w:tc>
      </w:tr>
      <w:tr w:rsidR="00EA4738" w:rsidTr="006F1358">
        <w:tc>
          <w:tcPr>
            <w:tcW w:w="1809" w:type="dxa"/>
          </w:tcPr>
          <w:p w:rsidR="00EA4738" w:rsidRDefault="00EA4738" w:rsidP="006F1358">
            <w:pPr>
              <w:rPr>
                <w:rFonts w:hint="eastAsia"/>
              </w:rPr>
            </w:pPr>
            <w:r>
              <w:rPr>
                <w:rFonts w:hint="eastAsia"/>
              </w:rPr>
              <w:t>lastId</w:t>
            </w:r>
          </w:p>
        </w:tc>
        <w:tc>
          <w:tcPr>
            <w:tcW w:w="4536" w:type="dxa"/>
            <w:tcBorders>
              <w:right w:val="single" w:sz="4" w:space="0" w:color="auto"/>
            </w:tcBorders>
          </w:tcPr>
          <w:p w:rsidR="00EA4738" w:rsidRDefault="00EA4738" w:rsidP="006F1358">
            <w:pPr>
              <w:rPr>
                <w:rFonts w:hint="eastAsia"/>
              </w:rPr>
            </w:pPr>
            <w:r>
              <w:rPr>
                <w:rFonts w:hint="eastAsia"/>
              </w:rPr>
              <w:t>最后一条信息的</w:t>
            </w:r>
            <w:r>
              <w:rPr>
                <w:rFonts w:hint="eastAsia"/>
              </w:rPr>
              <w:t>id</w:t>
            </w:r>
          </w:p>
        </w:tc>
        <w:tc>
          <w:tcPr>
            <w:tcW w:w="2183" w:type="dxa"/>
            <w:tcBorders>
              <w:left w:val="single" w:sz="4" w:space="0" w:color="auto"/>
            </w:tcBorders>
          </w:tcPr>
          <w:p w:rsidR="00EA4738" w:rsidRDefault="00EA4738" w:rsidP="006F1358"/>
        </w:tc>
      </w:tr>
      <w:tr w:rsidR="00EA4738" w:rsidRPr="00314500" w:rsidTr="006F1358">
        <w:tc>
          <w:tcPr>
            <w:tcW w:w="6345" w:type="dxa"/>
            <w:gridSpan w:val="2"/>
            <w:tcBorders>
              <w:right w:val="single" w:sz="4" w:space="0" w:color="auto"/>
            </w:tcBorders>
            <w:shd w:val="clear" w:color="auto" w:fill="D9D9D9" w:themeFill="background1" w:themeFillShade="D9"/>
          </w:tcPr>
          <w:p w:rsidR="00EA4738" w:rsidRPr="00314500" w:rsidRDefault="00EA4738" w:rsidP="006F1358">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EA4738" w:rsidRPr="00314500" w:rsidRDefault="00EA4738" w:rsidP="006F1358">
            <w:pPr>
              <w:rPr>
                <w:b/>
              </w:rPr>
            </w:pPr>
            <w:r>
              <w:rPr>
                <w:rFonts w:hint="eastAsia"/>
                <w:b/>
              </w:rPr>
              <w:t>备注</w:t>
            </w:r>
          </w:p>
        </w:tc>
      </w:tr>
      <w:tr w:rsidR="00EA4738" w:rsidTr="006F1358">
        <w:trPr>
          <w:trHeight w:val="488"/>
        </w:trPr>
        <w:tc>
          <w:tcPr>
            <w:tcW w:w="1809" w:type="dxa"/>
          </w:tcPr>
          <w:p w:rsidR="00EA4738" w:rsidRDefault="00EA4738" w:rsidP="006F1358">
            <w:r>
              <w:rPr>
                <w:rFonts w:hint="eastAsia"/>
              </w:rPr>
              <w:t>total</w:t>
            </w:r>
          </w:p>
        </w:tc>
        <w:tc>
          <w:tcPr>
            <w:tcW w:w="4536" w:type="dxa"/>
            <w:tcBorders>
              <w:right w:val="single" w:sz="4" w:space="0" w:color="auto"/>
            </w:tcBorders>
          </w:tcPr>
          <w:p w:rsidR="00EA4738" w:rsidRDefault="00EA4738" w:rsidP="006F1358">
            <w:r>
              <w:rPr>
                <w:rFonts w:hint="eastAsia"/>
              </w:rPr>
              <w:t>新消息数量</w:t>
            </w:r>
          </w:p>
        </w:tc>
        <w:tc>
          <w:tcPr>
            <w:tcW w:w="2183" w:type="dxa"/>
            <w:tcBorders>
              <w:left w:val="single" w:sz="4" w:space="0" w:color="auto"/>
            </w:tcBorders>
          </w:tcPr>
          <w:p w:rsidR="00EA4738" w:rsidRPr="00FC37C5" w:rsidRDefault="00EA4738" w:rsidP="006F1358"/>
        </w:tc>
      </w:tr>
    </w:tbl>
    <w:p w:rsidR="00EA4738" w:rsidRPr="00EA4738" w:rsidRDefault="00EA4738" w:rsidP="00EA4738">
      <w:pPr>
        <w:rPr>
          <w:rFonts w:hint="eastAsia"/>
        </w:rPr>
      </w:pPr>
    </w:p>
    <w:p w:rsidR="00421EB9" w:rsidRDefault="00421EB9" w:rsidP="00421EB9">
      <w:pPr>
        <w:pStyle w:val="2"/>
      </w:pPr>
      <w:r>
        <w:rPr>
          <w:rFonts w:hint="eastAsia"/>
        </w:rPr>
        <w:t>优惠券</w:t>
      </w:r>
    </w:p>
    <w:p w:rsidR="00421EB9" w:rsidRDefault="00421EB9" w:rsidP="00421EB9">
      <w:pPr>
        <w:pStyle w:val="2"/>
        <w:rPr>
          <w:rFonts w:hint="eastAsia"/>
        </w:rPr>
      </w:pPr>
      <w:r>
        <w:rPr>
          <w:rFonts w:hint="eastAsia"/>
        </w:rPr>
        <w:t>一卡通</w:t>
      </w:r>
    </w:p>
    <w:p w:rsidR="00531F65" w:rsidRDefault="009D51DB" w:rsidP="00531F65">
      <w:pPr>
        <w:pStyle w:val="2"/>
        <w:rPr>
          <w:rFonts w:hint="eastAsia"/>
        </w:rPr>
      </w:pPr>
      <w:r>
        <w:rPr>
          <w:rFonts w:hint="eastAsia"/>
        </w:rPr>
        <w:t>查询APP最新</w:t>
      </w:r>
      <w:r w:rsidR="00531F65">
        <w:rPr>
          <w:rFonts w:hint="eastAsia"/>
        </w:rPr>
        <w:t>版本</w:t>
      </w:r>
    </w:p>
    <w:tbl>
      <w:tblPr>
        <w:tblStyle w:val="a8"/>
        <w:tblW w:w="8528" w:type="dxa"/>
        <w:tblLayout w:type="fixed"/>
        <w:tblLook w:val="04A0"/>
      </w:tblPr>
      <w:tblGrid>
        <w:gridCol w:w="1809"/>
        <w:gridCol w:w="4536"/>
        <w:gridCol w:w="2183"/>
      </w:tblGrid>
      <w:tr w:rsidR="00531F65" w:rsidTr="006F1358">
        <w:tc>
          <w:tcPr>
            <w:tcW w:w="1809" w:type="dxa"/>
          </w:tcPr>
          <w:p w:rsidR="00531F65" w:rsidRPr="00677344" w:rsidRDefault="00531F65" w:rsidP="006F1358">
            <w:pPr>
              <w:rPr>
                <w:b/>
              </w:rPr>
            </w:pPr>
            <w:r w:rsidRPr="00677344">
              <w:rPr>
                <w:rFonts w:hint="eastAsia"/>
                <w:b/>
              </w:rPr>
              <w:t>请求地址</w:t>
            </w:r>
          </w:p>
        </w:tc>
        <w:tc>
          <w:tcPr>
            <w:tcW w:w="6719" w:type="dxa"/>
            <w:gridSpan w:val="2"/>
          </w:tcPr>
          <w:p w:rsidR="00531F65" w:rsidRDefault="00531F65" w:rsidP="00531F65">
            <w:r>
              <w:rPr>
                <w:rFonts w:hint="eastAsia"/>
              </w:rPr>
              <w:t>/</w:t>
            </w:r>
            <w:r>
              <w:rPr>
                <w:rFonts w:hint="eastAsia"/>
              </w:rPr>
              <w:t>version</w:t>
            </w:r>
            <w:r>
              <w:rPr>
                <w:rFonts w:hint="eastAsia"/>
              </w:rPr>
              <w:t>/</w:t>
            </w:r>
            <w:r>
              <w:rPr>
                <w:rFonts w:hint="eastAsia"/>
              </w:rPr>
              <w:t>last</w:t>
            </w:r>
          </w:p>
        </w:tc>
      </w:tr>
      <w:tr w:rsidR="00531F65" w:rsidTr="006F1358">
        <w:tc>
          <w:tcPr>
            <w:tcW w:w="1809" w:type="dxa"/>
          </w:tcPr>
          <w:p w:rsidR="00531F65" w:rsidRPr="00677344" w:rsidRDefault="00531F65" w:rsidP="006F1358">
            <w:pPr>
              <w:rPr>
                <w:b/>
              </w:rPr>
            </w:pPr>
            <w:r>
              <w:rPr>
                <w:rFonts w:hint="eastAsia"/>
                <w:b/>
              </w:rPr>
              <w:t>请求方式</w:t>
            </w:r>
          </w:p>
        </w:tc>
        <w:tc>
          <w:tcPr>
            <w:tcW w:w="6719" w:type="dxa"/>
            <w:gridSpan w:val="2"/>
          </w:tcPr>
          <w:p w:rsidR="00531F65" w:rsidRDefault="00531F65" w:rsidP="006F1358">
            <w:r>
              <w:rPr>
                <w:rFonts w:hint="eastAsia"/>
              </w:rPr>
              <w:t>post</w:t>
            </w:r>
          </w:p>
        </w:tc>
      </w:tr>
      <w:tr w:rsidR="00531F65" w:rsidRPr="00314500" w:rsidTr="006F1358">
        <w:tc>
          <w:tcPr>
            <w:tcW w:w="6345" w:type="dxa"/>
            <w:gridSpan w:val="2"/>
            <w:tcBorders>
              <w:right w:val="single" w:sz="4" w:space="0" w:color="auto"/>
            </w:tcBorders>
            <w:shd w:val="clear" w:color="auto" w:fill="D9D9D9" w:themeFill="background1" w:themeFillShade="D9"/>
          </w:tcPr>
          <w:p w:rsidR="00531F65" w:rsidRPr="00314500" w:rsidRDefault="00531F65" w:rsidP="006F1358">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531F65" w:rsidRPr="00314500" w:rsidRDefault="00531F65" w:rsidP="006F1358">
            <w:pPr>
              <w:rPr>
                <w:b/>
              </w:rPr>
            </w:pPr>
            <w:r>
              <w:rPr>
                <w:rFonts w:hint="eastAsia"/>
                <w:b/>
              </w:rPr>
              <w:t>备注</w:t>
            </w:r>
          </w:p>
        </w:tc>
      </w:tr>
      <w:tr w:rsidR="00531F65" w:rsidTr="006F1358">
        <w:tc>
          <w:tcPr>
            <w:tcW w:w="1809" w:type="dxa"/>
          </w:tcPr>
          <w:p w:rsidR="00531F65" w:rsidRDefault="008E5196" w:rsidP="006F1358">
            <w:pPr>
              <w:rPr>
                <w:rFonts w:hint="eastAsia"/>
              </w:rPr>
            </w:pPr>
            <w:r>
              <w:rPr>
                <w:rFonts w:hint="eastAsia"/>
              </w:rPr>
              <w:t>platform</w:t>
            </w:r>
          </w:p>
        </w:tc>
        <w:tc>
          <w:tcPr>
            <w:tcW w:w="4536" w:type="dxa"/>
            <w:tcBorders>
              <w:right w:val="single" w:sz="4" w:space="0" w:color="auto"/>
            </w:tcBorders>
          </w:tcPr>
          <w:p w:rsidR="00531F65" w:rsidRDefault="008E5196" w:rsidP="006F1358">
            <w:pPr>
              <w:rPr>
                <w:rFonts w:hint="eastAsia"/>
              </w:rPr>
            </w:pPr>
            <w:r>
              <w:rPr>
                <w:rFonts w:hint="eastAsia"/>
              </w:rPr>
              <w:t>APP</w:t>
            </w:r>
            <w:r>
              <w:rPr>
                <w:rFonts w:hint="eastAsia"/>
              </w:rPr>
              <w:t>版本，候选值：</w:t>
            </w:r>
            <w:r>
              <w:rPr>
                <w:rFonts w:hint="eastAsia"/>
              </w:rPr>
              <w:t>android</w:t>
            </w:r>
            <w:r>
              <w:rPr>
                <w:rFonts w:hint="eastAsia"/>
              </w:rPr>
              <w:t>、</w:t>
            </w:r>
            <w:r>
              <w:rPr>
                <w:rFonts w:hint="eastAsia"/>
              </w:rPr>
              <w:t>ios</w:t>
            </w:r>
          </w:p>
        </w:tc>
        <w:tc>
          <w:tcPr>
            <w:tcW w:w="2183" w:type="dxa"/>
            <w:tcBorders>
              <w:left w:val="single" w:sz="4" w:space="0" w:color="auto"/>
            </w:tcBorders>
          </w:tcPr>
          <w:p w:rsidR="00531F65" w:rsidRDefault="00531F65" w:rsidP="006F1358"/>
        </w:tc>
      </w:tr>
      <w:tr w:rsidR="00531F65" w:rsidRPr="00314500" w:rsidTr="006F1358">
        <w:tc>
          <w:tcPr>
            <w:tcW w:w="6345" w:type="dxa"/>
            <w:gridSpan w:val="2"/>
            <w:tcBorders>
              <w:right w:val="single" w:sz="4" w:space="0" w:color="auto"/>
            </w:tcBorders>
            <w:shd w:val="clear" w:color="auto" w:fill="D9D9D9" w:themeFill="background1" w:themeFillShade="D9"/>
          </w:tcPr>
          <w:p w:rsidR="00531F65" w:rsidRPr="00314500" w:rsidRDefault="00531F65" w:rsidP="006F1358">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531F65" w:rsidRPr="00314500" w:rsidRDefault="00531F65" w:rsidP="006F1358">
            <w:pPr>
              <w:rPr>
                <w:b/>
              </w:rPr>
            </w:pPr>
            <w:r>
              <w:rPr>
                <w:rFonts w:hint="eastAsia"/>
                <w:b/>
              </w:rPr>
              <w:t>备注</w:t>
            </w:r>
          </w:p>
        </w:tc>
      </w:tr>
      <w:tr w:rsidR="00531F65" w:rsidTr="006F1358">
        <w:trPr>
          <w:trHeight w:val="488"/>
        </w:trPr>
        <w:tc>
          <w:tcPr>
            <w:tcW w:w="1809" w:type="dxa"/>
          </w:tcPr>
          <w:p w:rsidR="00531F65" w:rsidRDefault="00AB002C" w:rsidP="006F1358">
            <w:r>
              <w:rPr>
                <w:rFonts w:hint="eastAsia"/>
              </w:rPr>
              <w:t>version</w:t>
            </w:r>
          </w:p>
        </w:tc>
        <w:tc>
          <w:tcPr>
            <w:tcW w:w="4536" w:type="dxa"/>
            <w:tcBorders>
              <w:right w:val="single" w:sz="4" w:space="0" w:color="auto"/>
            </w:tcBorders>
          </w:tcPr>
          <w:p w:rsidR="00531F65" w:rsidRDefault="00AB002C" w:rsidP="006F1358">
            <w:r>
              <w:rPr>
                <w:rFonts w:hint="eastAsia"/>
              </w:rPr>
              <w:t>版本号，整形，大于</w:t>
            </w:r>
            <w:r>
              <w:rPr>
                <w:rFonts w:hint="eastAsia"/>
              </w:rPr>
              <w:t>200</w:t>
            </w:r>
          </w:p>
        </w:tc>
        <w:tc>
          <w:tcPr>
            <w:tcW w:w="2183" w:type="dxa"/>
            <w:tcBorders>
              <w:left w:val="single" w:sz="4" w:space="0" w:color="auto"/>
            </w:tcBorders>
          </w:tcPr>
          <w:p w:rsidR="00531F65" w:rsidRPr="00FC37C5" w:rsidRDefault="00531F65" w:rsidP="006F1358"/>
        </w:tc>
      </w:tr>
      <w:tr w:rsidR="00AB002C" w:rsidTr="006F1358">
        <w:trPr>
          <w:trHeight w:val="488"/>
        </w:trPr>
        <w:tc>
          <w:tcPr>
            <w:tcW w:w="1809" w:type="dxa"/>
          </w:tcPr>
          <w:p w:rsidR="00AB002C" w:rsidRDefault="00AB002C" w:rsidP="006F1358">
            <w:pPr>
              <w:rPr>
                <w:rFonts w:hint="eastAsia"/>
              </w:rPr>
            </w:pPr>
            <w:r>
              <w:rPr>
                <w:rFonts w:hint="eastAsia"/>
              </w:rPr>
              <w:t>memo</w:t>
            </w:r>
          </w:p>
        </w:tc>
        <w:tc>
          <w:tcPr>
            <w:tcW w:w="4536" w:type="dxa"/>
            <w:tcBorders>
              <w:right w:val="single" w:sz="4" w:space="0" w:color="auto"/>
            </w:tcBorders>
          </w:tcPr>
          <w:p w:rsidR="00AB002C" w:rsidRDefault="00AB002C" w:rsidP="006F1358">
            <w:pPr>
              <w:rPr>
                <w:rFonts w:hint="eastAsia"/>
              </w:rPr>
            </w:pPr>
            <w:r>
              <w:rPr>
                <w:rFonts w:hint="eastAsia"/>
              </w:rPr>
              <w:t>版本说明</w:t>
            </w:r>
          </w:p>
        </w:tc>
        <w:tc>
          <w:tcPr>
            <w:tcW w:w="2183" w:type="dxa"/>
            <w:tcBorders>
              <w:left w:val="single" w:sz="4" w:space="0" w:color="auto"/>
            </w:tcBorders>
          </w:tcPr>
          <w:p w:rsidR="00AB002C" w:rsidRPr="00FC37C5" w:rsidRDefault="00AB002C" w:rsidP="006F1358"/>
        </w:tc>
      </w:tr>
      <w:tr w:rsidR="00AB002C" w:rsidTr="006F1358">
        <w:trPr>
          <w:trHeight w:val="488"/>
        </w:trPr>
        <w:tc>
          <w:tcPr>
            <w:tcW w:w="1809" w:type="dxa"/>
          </w:tcPr>
          <w:p w:rsidR="00AB002C" w:rsidRDefault="00AB002C" w:rsidP="006F1358">
            <w:pPr>
              <w:rPr>
                <w:rFonts w:hint="eastAsia"/>
              </w:rPr>
            </w:pPr>
            <w:r>
              <w:rPr>
                <w:rFonts w:hint="eastAsia"/>
              </w:rPr>
              <w:t>url</w:t>
            </w:r>
          </w:p>
        </w:tc>
        <w:tc>
          <w:tcPr>
            <w:tcW w:w="4536" w:type="dxa"/>
            <w:tcBorders>
              <w:right w:val="single" w:sz="4" w:space="0" w:color="auto"/>
            </w:tcBorders>
          </w:tcPr>
          <w:p w:rsidR="00AB002C" w:rsidRDefault="00AB002C" w:rsidP="006F1358">
            <w:pPr>
              <w:rPr>
                <w:rFonts w:hint="eastAsia"/>
              </w:rPr>
            </w:pPr>
            <w:r>
              <w:rPr>
                <w:rFonts w:hint="eastAsia"/>
              </w:rPr>
              <w:t>更新地址</w:t>
            </w:r>
          </w:p>
        </w:tc>
        <w:tc>
          <w:tcPr>
            <w:tcW w:w="2183" w:type="dxa"/>
            <w:tcBorders>
              <w:left w:val="single" w:sz="4" w:space="0" w:color="auto"/>
            </w:tcBorders>
          </w:tcPr>
          <w:p w:rsidR="00AB002C" w:rsidRPr="00FC37C5" w:rsidRDefault="00AB002C" w:rsidP="006F1358"/>
        </w:tc>
      </w:tr>
      <w:tr w:rsidR="00E72983" w:rsidTr="006F1358">
        <w:trPr>
          <w:trHeight w:val="488"/>
        </w:trPr>
        <w:tc>
          <w:tcPr>
            <w:tcW w:w="1809" w:type="dxa"/>
          </w:tcPr>
          <w:p w:rsidR="00E72983" w:rsidRDefault="00E72983" w:rsidP="006F1358">
            <w:pPr>
              <w:rPr>
                <w:rFonts w:hint="eastAsia"/>
              </w:rPr>
            </w:pPr>
            <w:r>
              <w:rPr>
                <w:rFonts w:hint="eastAsia"/>
              </w:rPr>
              <w:t>isforce</w:t>
            </w:r>
          </w:p>
        </w:tc>
        <w:tc>
          <w:tcPr>
            <w:tcW w:w="4536" w:type="dxa"/>
            <w:tcBorders>
              <w:right w:val="single" w:sz="4" w:space="0" w:color="auto"/>
            </w:tcBorders>
          </w:tcPr>
          <w:p w:rsidR="00E72983" w:rsidRDefault="00E72983" w:rsidP="006F1358">
            <w:pPr>
              <w:rPr>
                <w:rFonts w:hint="eastAsia"/>
              </w:rPr>
            </w:pPr>
            <w:r>
              <w:rPr>
                <w:rFonts w:hint="eastAsia"/>
              </w:rPr>
              <w:t>是否强制更新，</w:t>
            </w:r>
            <w:r>
              <w:rPr>
                <w:rFonts w:hint="eastAsia"/>
              </w:rPr>
              <w:t>0</w:t>
            </w:r>
            <w:r>
              <w:rPr>
                <w:rFonts w:hint="eastAsia"/>
              </w:rPr>
              <w:t>否，</w:t>
            </w:r>
            <w:r>
              <w:rPr>
                <w:rFonts w:hint="eastAsia"/>
              </w:rPr>
              <w:t>1</w:t>
            </w:r>
            <w:r>
              <w:rPr>
                <w:rFonts w:hint="eastAsia"/>
              </w:rPr>
              <w:t>是</w:t>
            </w:r>
          </w:p>
        </w:tc>
        <w:tc>
          <w:tcPr>
            <w:tcW w:w="2183" w:type="dxa"/>
            <w:tcBorders>
              <w:left w:val="single" w:sz="4" w:space="0" w:color="auto"/>
            </w:tcBorders>
          </w:tcPr>
          <w:p w:rsidR="00E72983" w:rsidRPr="00FC37C5" w:rsidRDefault="00E72983" w:rsidP="006F1358"/>
        </w:tc>
      </w:tr>
    </w:tbl>
    <w:p w:rsidR="00887ECA" w:rsidRDefault="00887ECA" w:rsidP="00887ECA">
      <w:pPr>
        <w:pStyle w:val="1"/>
        <w:rPr>
          <w:rFonts w:hint="eastAsia"/>
        </w:rPr>
      </w:pPr>
      <w:r>
        <w:rPr>
          <w:rFonts w:hint="eastAsia"/>
        </w:rPr>
        <w:t>数据结构</w:t>
      </w:r>
    </w:p>
    <w:p w:rsidR="00D17A96" w:rsidRPr="00D17A96" w:rsidRDefault="00D17A96" w:rsidP="00D17A96">
      <w:pPr>
        <w:pStyle w:val="2"/>
        <w:rPr>
          <w:rFonts w:hint="eastAsia"/>
        </w:rPr>
      </w:pPr>
      <w:r>
        <w:rPr>
          <w:rFonts w:hint="eastAsia"/>
        </w:rPr>
        <w:t>广告位</w:t>
      </w:r>
      <w:r w:rsidR="006469F2">
        <w:rPr>
          <w:rFonts w:hint="eastAsia"/>
        </w:rPr>
        <w:t>ad</w:t>
      </w:r>
      <w:r w:rsidR="00D94F17">
        <w:rPr>
          <w:rFonts w:hint="eastAsia"/>
        </w:rPr>
        <w:t>sense</w:t>
      </w:r>
    </w:p>
    <w:tbl>
      <w:tblPr>
        <w:tblStyle w:val="13"/>
        <w:tblW w:w="8528" w:type="dxa"/>
        <w:tblLook w:val="04A0"/>
      </w:tblPr>
      <w:tblGrid>
        <w:gridCol w:w="2065"/>
        <w:gridCol w:w="1159"/>
        <w:gridCol w:w="1440"/>
        <w:gridCol w:w="653"/>
        <w:gridCol w:w="721"/>
        <w:gridCol w:w="2490"/>
      </w:tblGrid>
      <w:tr w:rsidR="00D17A96" w:rsidTr="00360149">
        <w:trPr>
          <w:cnfStyle w:val="100000000000"/>
        </w:trPr>
        <w:tc>
          <w:tcPr>
            <w:cnfStyle w:val="001000000000"/>
            <w:tcW w:w="2065" w:type="dxa"/>
          </w:tcPr>
          <w:p w:rsidR="00D17A96" w:rsidRDefault="00D17A96" w:rsidP="00D17A96">
            <w:r>
              <w:rPr>
                <w:rFonts w:hint="eastAsia"/>
              </w:rPr>
              <w:lastRenderedPageBreak/>
              <w:t>属性</w:t>
            </w:r>
          </w:p>
        </w:tc>
        <w:tc>
          <w:tcPr>
            <w:tcW w:w="1159" w:type="dxa"/>
          </w:tcPr>
          <w:p w:rsidR="00D17A96" w:rsidRDefault="00D17A96" w:rsidP="00D17A96">
            <w:pPr>
              <w:cnfStyle w:val="100000000000"/>
            </w:pPr>
            <w:r>
              <w:rPr>
                <w:rFonts w:hint="eastAsia"/>
              </w:rPr>
              <w:t>类型</w:t>
            </w:r>
          </w:p>
        </w:tc>
        <w:tc>
          <w:tcPr>
            <w:tcW w:w="1440" w:type="dxa"/>
          </w:tcPr>
          <w:p w:rsidR="00D17A96" w:rsidRDefault="00D17A96" w:rsidP="00D17A96">
            <w:pPr>
              <w:cnfStyle w:val="100000000000"/>
            </w:pPr>
            <w:r>
              <w:rPr>
                <w:rFonts w:hint="eastAsia"/>
              </w:rPr>
              <w:t>长度</w:t>
            </w:r>
          </w:p>
        </w:tc>
        <w:tc>
          <w:tcPr>
            <w:tcW w:w="653" w:type="dxa"/>
          </w:tcPr>
          <w:p w:rsidR="00D17A96" w:rsidRDefault="00D17A96" w:rsidP="00D17A96">
            <w:pPr>
              <w:cnfStyle w:val="100000000000"/>
            </w:pPr>
            <w:r>
              <w:rPr>
                <w:rFonts w:hint="eastAsia"/>
              </w:rPr>
              <w:t>非空</w:t>
            </w:r>
          </w:p>
        </w:tc>
        <w:tc>
          <w:tcPr>
            <w:tcW w:w="721" w:type="dxa"/>
            <w:tcBorders>
              <w:right w:val="single" w:sz="4" w:space="0" w:color="auto"/>
            </w:tcBorders>
          </w:tcPr>
          <w:p w:rsidR="00D17A96" w:rsidRDefault="00D17A96" w:rsidP="00D17A96">
            <w:pPr>
              <w:cnfStyle w:val="100000000000"/>
            </w:pPr>
            <w:r>
              <w:rPr>
                <w:rFonts w:hint="eastAsia"/>
              </w:rPr>
              <w:t>默认</w:t>
            </w:r>
          </w:p>
        </w:tc>
        <w:tc>
          <w:tcPr>
            <w:tcW w:w="2490" w:type="dxa"/>
            <w:tcBorders>
              <w:left w:val="single" w:sz="4" w:space="0" w:color="auto"/>
            </w:tcBorders>
          </w:tcPr>
          <w:p w:rsidR="00D17A96" w:rsidRDefault="00D17A96" w:rsidP="00D17A96">
            <w:pPr>
              <w:cnfStyle w:val="100000000000"/>
              <w:rPr>
                <w:b w:val="0"/>
                <w:bCs w:val="0"/>
              </w:rPr>
            </w:pPr>
            <w:r>
              <w:rPr>
                <w:rFonts w:hint="eastAsia"/>
              </w:rPr>
              <w:t>描述</w:t>
            </w:r>
          </w:p>
        </w:tc>
      </w:tr>
      <w:tr w:rsidR="00D17A96" w:rsidTr="00360149">
        <w:trPr>
          <w:cnfStyle w:val="000000100000"/>
        </w:trPr>
        <w:tc>
          <w:tcPr>
            <w:cnfStyle w:val="001000000000"/>
            <w:tcW w:w="2065" w:type="dxa"/>
          </w:tcPr>
          <w:p w:rsidR="00D17A96" w:rsidRDefault="00D17A96" w:rsidP="00D17A96">
            <w:r>
              <w:rPr>
                <w:rFonts w:hint="eastAsia"/>
              </w:rPr>
              <w:t>id</w:t>
            </w:r>
          </w:p>
        </w:tc>
        <w:tc>
          <w:tcPr>
            <w:tcW w:w="1159" w:type="dxa"/>
          </w:tcPr>
          <w:p w:rsidR="00D17A96" w:rsidRDefault="00D17A96" w:rsidP="00D17A96">
            <w:pPr>
              <w:cnfStyle w:val="000000100000"/>
            </w:pPr>
            <w:r>
              <w:t>int</w:t>
            </w:r>
          </w:p>
        </w:tc>
        <w:tc>
          <w:tcPr>
            <w:tcW w:w="1440" w:type="dxa"/>
          </w:tcPr>
          <w:p w:rsidR="00D17A96" w:rsidRDefault="00D17A96" w:rsidP="00D17A96">
            <w:pPr>
              <w:cnfStyle w:val="000000100000"/>
            </w:pPr>
            <w:r>
              <w:rPr>
                <w:rFonts w:hint="eastAsia"/>
              </w:rPr>
              <w:t>11</w:t>
            </w:r>
          </w:p>
        </w:tc>
        <w:tc>
          <w:tcPr>
            <w:tcW w:w="653" w:type="dxa"/>
          </w:tcPr>
          <w:p w:rsidR="00D17A96" w:rsidRDefault="00D17A96" w:rsidP="00D17A96">
            <w:pPr>
              <w:cnfStyle w:val="000000100000"/>
            </w:pPr>
            <w:r>
              <w:rPr>
                <w:rFonts w:hint="eastAsia"/>
              </w:rPr>
              <w:t>Y</w:t>
            </w:r>
          </w:p>
        </w:tc>
        <w:tc>
          <w:tcPr>
            <w:tcW w:w="721" w:type="dxa"/>
            <w:tcBorders>
              <w:right w:val="single" w:sz="4" w:space="0" w:color="auto"/>
            </w:tcBorders>
          </w:tcPr>
          <w:p w:rsidR="00D17A96" w:rsidRDefault="00D17A96" w:rsidP="00D17A96">
            <w:pPr>
              <w:cnfStyle w:val="000000100000"/>
            </w:pPr>
          </w:p>
        </w:tc>
        <w:tc>
          <w:tcPr>
            <w:tcW w:w="2490" w:type="dxa"/>
            <w:tcBorders>
              <w:left w:val="single" w:sz="4" w:space="0" w:color="auto"/>
            </w:tcBorders>
          </w:tcPr>
          <w:p w:rsidR="00D17A96" w:rsidRDefault="00D17A96" w:rsidP="00D17A96">
            <w:pPr>
              <w:cnfStyle w:val="000000100000"/>
            </w:pPr>
            <w:r>
              <w:rPr>
                <w:rFonts w:hint="eastAsia"/>
              </w:rPr>
              <w:t>主键</w:t>
            </w:r>
            <w:r>
              <w:rPr>
                <w:rFonts w:hint="eastAsia"/>
              </w:rPr>
              <w:t>,mysql</w:t>
            </w:r>
            <w:r>
              <w:rPr>
                <w:rFonts w:hint="eastAsia"/>
              </w:rPr>
              <w:t>自增</w:t>
            </w:r>
            <w:r>
              <w:t>键</w:t>
            </w:r>
          </w:p>
        </w:tc>
      </w:tr>
      <w:tr w:rsidR="00D17A96" w:rsidTr="00360149">
        <w:trPr>
          <w:cnfStyle w:val="000000010000"/>
        </w:trPr>
        <w:tc>
          <w:tcPr>
            <w:cnfStyle w:val="001000000000"/>
            <w:tcW w:w="2065" w:type="dxa"/>
          </w:tcPr>
          <w:p w:rsidR="00D17A96" w:rsidRDefault="00D17A96" w:rsidP="00D17A96">
            <w:r>
              <w:rPr>
                <w:rFonts w:hint="eastAsia"/>
              </w:rPr>
              <w:t>location</w:t>
            </w:r>
          </w:p>
        </w:tc>
        <w:tc>
          <w:tcPr>
            <w:tcW w:w="1159" w:type="dxa"/>
          </w:tcPr>
          <w:p w:rsidR="00D17A96" w:rsidRDefault="00D17A96" w:rsidP="00D17A96">
            <w:pPr>
              <w:cnfStyle w:val="000000010000"/>
            </w:pPr>
            <w:r>
              <w:rPr>
                <w:rFonts w:hint="eastAsia"/>
              </w:rPr>
              <w:t>varchar</w:t>
            </w:r>
          </w:p>
        </w:tc>
        <w:tc>
          <w:tcPr>
            <w:tcW w:w="1440" w:type="dxa"/>
          </w:tcPr>
          <w:p w:rsidR="00D17A96" w:rsidRDefault="00D17A96" w:rsidP="00D17A96">
            <w:pPr>
              <w:cnfStyle w:val="000000010000"/>
            </w:pPr>
            <w:r>
              <w:rPr>
                <w:rFonts w:hint="eastAsia"/>
              </w:rPr>
              <w:t>32</w:t>
            </w:r>
          </w:p>
        </w:tc>
        <w:tc>
          <w:tcPr>
            <w:tcW w:w="653" w:type="dxa"/>
          </w:tcPr>
          <w:p w:rsidR="00D17A96" w:rsidRDefault="00D17A96" w:rsidP="00D17A96">
            <w:pPr>
              <w:cnfStyle w:val="000000010000"/>
            </w:pPr>
            <w:r>
              <w:rPr>
                <w:rFonts w:hint="eastAsia"/>
              </w:rPr>
              <w:t>Y</w:t>
            </w:r>
          </w:p>
        </w:tc>
        <w:tc>
          <w:tcPr>
            <w:tcW w:w="721" w:type="dxa"/>
            <w:tcBorders>
              <w:right w:val="single" w:sz="4" w:space="0" w:color="auto"/>
            </w:tcBorders>
          </w:tcPr>
          <w:p w:rsidR="00D17A96" w:rsidRDefault="00D17A96" w:rsidP="00D17A96">
            <w:pPr>
              <w:cnfStyle w:val="000000010000"/>
            </w:pPr>
            <w:r>
              <w:rPr>
                <w:rFonts w:hint="eastAsia"/>
              </w:rPr>
              <w:t>''</w:t>
            </w:r>
          </w:p>
        </w:tc>
        <w:tc>
          <w:tcPr>
            <w:tcW w:w="2490" w:type="dxa"/>
            <w:tcBorders>
              <w:left w:val="single" w:sz="4" w:space="0" w:color="auto"/>
            </w:tcBorders>
          </w:tcPr>
          <w:p w:rsidR="00D17A96" w:rsidRDefault="00D17A96" w:rsidP="00D17A96">
            <w:pPr>
              <w:cnfStyle w:val="000000010000"/>
            </w:pPr>
            <w:r>
              <w:rPr>
                <w:rFonts w:hint="eastAsia"/>
              </w:rPr>
              <w:t>广告位英文简称</w:t>
            </w:r>
          </w:p>
        </w:tc>
      </w:tr>
      <w:tr w:rsidR="00D17A96" w:rsidTr="00360149">
        <w:trPr>
          <w:cnfStyle w:val="000000100000"/>
        </w:trPr>
        <w:tc>
          <w:tcPr>
            <w:cnfStyle w:val="001000000000"/>
            <w:tcW w:w="2065" w:type="dxa"/>
          </w:tcPr>
          <w:p w:rsidR="00D17A96" w:rsidRDefault="00D17A96" w:rsidP="00D17A96">
            <w:pPr>
              <w:rPr>
                <w:rFonts w:hint="eastAsia"/>
              </w:rPr>
            </w:pPr>
            <w:r>
              <w:rPr>
                <w:rFonts w:hint="eastAsia"/>
              </w:rPr>
              <w:t>name</w:t>
            </w:r>
          </w:p>
        </w:tc>
        <w:tc>
          <w:tcPr>
            <w:tcW w:w="1159" w:type="dxa"/>
          </w:tcPr>
          <w:p w:rsidR="00D17A96" w:rsidRDefault="00D17A96" w:rsidP="00D17A96">
            <w:pPr>
              <w:cnfStyle w:val="000000100000"/>
              <w:rPr>
                <w:rFonts w:hint="eastAsia"/>
              </w:rPr>
            </w:pPr>
            <w:r>
              <w:rPr>
                <w:rFonts w:hint="eastAsia"/>
              </w:rPr>
              <w:t>varchar</w:t>
            </w:r>
          </w:p>
        </w:tc>
        <w:tc>
          <w:tcPr>
            <w:tcW w:w="1440" w:type="dxa"/>
          </w:tcPr>
          <w:p w:rsidR="00D17A96" w:rsidRDefault="00D17A96" w:rsidP="00D17A96">
            <w:pPr>
              <w:cnfStyle w:val="000000100000"/>
              <w:rPr>
                <w:rFonts w:hint="eastAsia"/>
              </w:rPr>
            </w:pPr>
            <w:r>
              <w:rPr>
                <w:rFonts w:hint="eastAsia"/>
              </w:rPr>
              <w:t>50</w:t>
            </w:r>
          </w:p>
        </w:tc>
        <w:tc>
          <w:tcPr>
            <w:tcW w:w="653" w:type="dxa"/>
          </w:tcPr>
          <w:p w:rsidR="00D17A96" w:rsidRDefault="00D17A96" w:rsidP="00D17A96">
            <w:pPr>
              <w:cnfStyle w:val="000000100000"/>
              <w:rPr>
                <w:rFonts w:hint="eastAsia"/>
              </w:rPr>
            </w:pPr>
            <w:r>
              <w:rPr>
                <w:rFonts w:hint="eastAsia"/>
              </w:rPr>
              <w:t>Y</w:t>
            </w:r>
          </w:p>
        </w:tc>
        <w:tc>
          <w:tcPr>
            <w:tcW w:w="721" w:type="dxa"/>
            <w:tcBorders>
              <w:right w:val="single" w:sz="4" w:space="0" w:color="auto"/>
            </w:tcBorders>
          </w:tcPr>
          <w:p w:rsidR="00D17A96" w:rsidRDefault="00D17A96" w:rsidP="00D17A96">
            <w:pPr>
              <w:cnfStyle w:val="000000100000"/>
            </w:pPr>
            <w:r>
              <w:rPr>
                <w:rFonts w:hint="eastAsia"/>
              </w:rPr>
              <w:t>''</w:t>
            </w:r>
          </w:p>
        </w:tc>
        <w:tc>
          <w:tcPr>
            <w:tcW w:w="2490" w:type="dxa"/>
            <w:tcBorders>
              <w:left w:val="single" w:sz="4" w:space="0" w:color="auto"/>
            </w:tcBorders>
          </w:tcPr>
          <w:p w:rsidR="00D17A96" w:rsidRDefault="00D17A96" w:rsidP="00D17A96">
            <w:pPr>
              <w:cnfStyle w:val="000000100000"/>
              <w:rPr>
                <w:rFonts w:hint="eastAsia"/>
              </w:rPr>
            </w:pPr>
            <w:r>
              <w:rPr>
                <w:rFonts w:hint="eastAsia"/>
              </w:rPr>
              <w:t>广告位中文名</w:t>
            </w:r>
          </w:p>
        </w:tc>
      </w:tr>
      <w:tr w:rsidR="00D17A96" w:rsidTr="00360149">
        <w:trPr>
          <w:cnfStyle w:val="000000010000"/>
        </w:trPr>
        <w:tc>
          <w:tcPr>
            <w:cnfStyle w:val="001000000000"/>
            <w:tcW w:w="2065" w:type="dxa"/>
          </w:tcPr>
          <w:p w:rsidR="00D17A96" w:rsidRDefault="00D17A96" w:rsidP="00D17A96">
            <w:pPr>
              <w:rPr>
                <w:rFonts w:hint="eastAsia"/>
              </w:rPr>
            </w:pPr>
            <w:r>
              <w:rPr>
                <w:rFonts w:hint="eastAsia"/>
              </w:rPr>
              <w:t>extra</w:t>
            </w:r>
          </w:p>
        </w:tc>
        <w:tc>
          <w:tcPr>
            <w:tcW w:w="1159" w:type="dxa"/>
          </w:tcPr>
          <w:p w:rsidR="00D17A96" w:rsidRDefault="00D17A96" w:rsidP="00D17A96">
            <w:pPr>
              <w:cnfStyle w:val="000000010000"/>
              <w:rPr>
                <w:rFonts w:hint="eastAsia"/>
              </w:rPr>
            </w:pPr>
            <w:r>
              <w:rPr>
                <w:rFonts w:hint="eastAsia"/>
              </w:rPr>
              <w:t>varchar</w:t>
            </w:r>
          </w:p>
        </w:tc>
        <w:tc>
          <w:tcPr>
            <w:tcW w:w="1440" w:type="dxa"/>
          </w:tcPr>
          <w:p w:rsidR="00D17A96" w:rsidRDefault="00D17A96" w:rsidP="00D17A96">
            <w:pPr>
              <w:cnfStyle w:val="000000010000"/>
              <w:rPr>
                <w:rFonts w:hint="eastAsia"/>
              </w:rPr>
            </w:pPr>
            <w:r>
              <w:rPr>
                <w:rFonts w:hint="eastAsia"/>
              </w:rPr>
              <w:t>1000</w:t>
            </w:r>
          </w:p>
        </w:tc>
        <w:tc>
          <w:tcPr>
            <w:tcW w:w="653" w:type="dxa"/>
          </w:tcPr>
          <w:p w:rsidR="00D17A96" w:rsidRDefault="00D17A96" w:rsidP="00D17A96">
            <w:pPr>
              <w:cnfStyle w:val="000000010000"/>
              <w:rPr>
                <w:rFonts w:hint="eastAsia"/>
              </w:rPr>
            </w:pPr>
            <w:r>
              <w:rPr>
                <w:rFonts w:hint="eastAsia"/>
              </w:rPr>
              <w:t>Y</w:t>
            </w:r>
          </w:p>
        </w:tc>
        <w:tc>
          <w:tcPr>
            <w:tcW w:w="721" w:type="dxa"/>
            <w:tcBorders>
              <w:right w:val="single" w:sz="4" w:space="0" w:color="auto"/>
            </w:tcBorders>
          </w:tcPr>
          <w:p w:rsidR="00D17A96" w:rsidRDefault="00D17A96" w:rsidP="00D17A96">
            <w:pPr>
              <w:cnfStyle w:val="000000010000"/>
            </w:pPr>
            <w:r>
              <w:rPr>
                <w:rFonts w:hint="eastAsia"/>
              </w:rPr>
              <w:t>''</w:t>
            </w:r>
          </w:p>
        </w:tc>
        <w:tc>
          <w:tcPr>
            <w:tcW w:w="2490" w:type="dxa"/>
            <w:tcBorders>
              <w:left w:val="single" w:sz="4" w:space="0" w:color="auto"/>
            </w:tcBorders>
          </w:tcPr>
          <w:p w:rsidR="00D17A96" w:rsidRDefault="00360149" w:rsidP="00D17A96">
            <w:pPr>
              <w:cnfStyle w:val="000000010000"/>
              <w:rPr>
                <w:rFonts w:hint="eastAsia"/>
              </w:rPr>
            </w:pPr>
            <w:r>
              <w:rPr>
                <w:rFonts w:hint="eastAsia"/>
              </w:rPr>
              <w:t>扩展信息，</w:t>
            </w:r>
            <w:r>
              <w:rPr>
                <w:rFonts w:hint="eastAsia"/>
              </w:rPr>
              <w:t>json</w:t>
            </w:r>
            <w:r>
              <w:rPr>
                <w:rFonts w:hint="eastAsia"/>
              </w:rPr>
              <w:t>格式，例如启动广告默认播放时长：</w:t>
            </w:r>
          </w:p>
          <w:p w:rsidR="00360149" w:rsidRDefault="00360149" w:rsidP="00D17A96">
            <w:pPr>
              <w:cnfStyle w:val="000000010000"/>
              <w:rPr>
                <w:rFonts w:hint="eastAsia"/>
              </w:rPr>
            </w:pPr>
            <w:r>
              <w:rPr>
                <w:rFonts w:hint="eastAsia"/>
              </w:rPr>
              <w:t>{"time":3}</w:t>
            </w:r>
          </w:p>
        </w:tc>
      </w:tr>
      <w:tr w:rsidR="00360149" w:rsidTr="00360149">
        <w:trPr>
          <w:cnfStyle w:val="000000100000"/>
        </w:trPr>
        <w:tc>
          <w:tcPr>
            <w:cnfStyle w:val="001000000000"/>
            <w:tcW w:w="2065" w:type="dxa"/>
          </w:tcPr>
          <w:p w:rsidR="00360149" w:rsidRDefault="00360149" w:rsidP="00D17A96">
            <w:r>
              <w:rPr>
                <w:rFonts w:hint="eastAsia"/>
              </w:rPr>
              <w:t>索引名称</w:t>
            </w:r>
          </w:p>
        </w:tc>
        <w:tc>
          <w:tcPr>
            <w:tcW w:w="1159" w:type="dxa"/>
          </w:tcPr>
          <w:p w:rsidR="00360149" w:rsidRPr="00464082" w:rsidRDefault="00360149" w:rsidP="00D17A96">
            <w:pPr>
              <w:cnfStyle w:val="000000100000"/>
              <w:rPr>
                <w:b/>
              </w:rPr>
            </w:pPr>
            <w:r w:rsidRPr="00464082">
              <w:rPr>
                <w:rFonts w:hint="eastAsia"/>
                <w:b/>
              </w:rPr>
              <w:t>唯一</w:t>
            </w:r>
          </w:p>
        </w:tc>
        <w:tc>
          <w:tcPr>
            <w:tcW w:w="5304" w:type="dxa"/>
            <w:gridSpan w:val="4"/>
          </w:tcPr>
          <w:p w:rsidR="00360149" w:rsidRDefault="00360149" w:rsidP="00D17A96">
            <w:pPr>
              <w:cnfStyle w:val="000000100000"/>
              <w:rPr>
                <w:rFonts w:hint="eastAsia"/>
              </w:rPr>
            </w:pPr>
            <w:r>
              <w:rPr>
                <w:rFonts w:hint="eastAsia"/>
                <w:b/>
              </w:rPr>
              <w:t>字段</w:t>
            </w:r>
          </w:p>
        </w:tc>
      </w:tr>
      <w:tr w:rsidR="00360149" w:rsidTr="00906722">
        <w:trPr>
          <w:cnfStyle w:val="000000010000"/>
        </w:trPr>
        <w:tc>
          <w:tcPr>
            <w:cnfStyle w:val="001000000000"/>
            <w:tcW w:w="2065" w:type="dxa"/>
          </w:tcPr>
          <w:p w:rsidR="00360149" w:rsidRDefault="00B61AF3" w:rsidP="00B61AF3">
            <w:r>
              <w:rPr>
                <w:rFonts w:hint="eastAsia"/>
              </w:rPr>
              <w:t>unq_location</w:t>
            </w:r>
          </w:p>
        </w:tc>
        <w:tc>
          <w:tcPr>
            <w:tcW w:w="1159" w:type="dxa"/>
          </w:tcPr>
          <w:p w:rsidR="00360149" w:rsidRDefault="00B079BC" w:rsidP="00D17A96">
            <w:pPr>
              <w:cnfStyle w:val="000000010000"/>
            </w:pPr>
            <w:r>
              <w:rPr>
                <w:rFonts w:hint="eastAsia"/>
              </w:rPr>
              <w:t>Y</w:t>
            </w:r>
          </w:p>
        </w:tc>
        <w:tc>
          <w:tcPr>
            <w:tcW w:w="5304" w:type="dxa"/>
            <w:gridSpan w:val="4"/>
          </w:tcPr>
          <w:p w:rsidR="00360149" w:rsidRDefault="00B61AF3" w:rsidP="00D17A96">
            <w:pPr>
              <w:cnfStyle w:val="000000010000"/>
              <w:rPr>
                <w:rFonts w:hint="eastAsia"/>
              </w:rPr>
            </w:pPr>
            <w:r>
              <w:rPr>
                <w:rFonts w:hint="eastAsia"/>
              </w:rPr>
              <w:t>location</w:t>
            </w:r>
          </w:p>
        </w:tc>
      </w:tr>
    </w:tbl>
    <w:p w:rsidR="006469F2" w:rsidRPr="00D17A96" w:rsidRDefault="006469F2" w:rsidP="006469F2">
      <w:pPr>
        <w:pStyle w:val="2"/>
        <w:rPr>
          <w:rFonts w:hint="eastAsia"/>
        </w:rPr>
      </w:pPr>
      <w:r>
        <w:rPr>
          <w:rFonts w:hint="eastAsia"/>
        </w:rPr>
        <w:t>广告公告notice</w:t>
      </w:r>
    </w:p>
    <w:tbl>
      <w:tblPr>
        <w:tblStyle w:val="13"/>
        <w:tblW w:w="8528" w:type="dxa"/>
        <w:tblLook w:val="04A0"/>
      </w:tblPr>
      <w:tblGrid>
        <w:gridCol w:w="2065"/>
        <w:gridCol w:w="1159"/>
        <w:gridCol w:w="1440"/>
        <w:gridCol w:w="653"/>
        <w:gridCol w:w="721"/>
        <w:gridCol w:w="2490"/>
      </w:tblGrid>
      <w:tr w:rsidR="006469F2" w:rsidTr="00906722">
        <w:trPr>
          <w:cnfStyle w:val="100000000000"/>
        </w:trPr>
        <w:tc>
          <w:tcPr>
            <w:cnfStyle w:val="001000000000"/>
            <w:tcW w:w="2065" w:type="dxa"/>
          </w:tcPr>
          <w:p w:rsidR="006469F2" w:rsidRDefault="006469F2" w:rsidP="00906722">
            <w:r>
              <w:rPr>
                <w:rFonts w:hint="eastAsia"/>
              </w:rPr>
              <w:t>属性</w:t>
            </w:r>
          </w:p>
        </w:tc>
        <w:tc>
          <w:tcPr>
            <w:tcW w:w="1159" w:type="dxa"/>
          </w:tcPr>
          <w:p w:rsidR="006469F2" w:rsidRDefault="006469F2" w:rsidP="00906722">
            <w:pPr>
              <w:cnfStyle w:val="100000000000"/>
            </w:pPr>
            <w:r>
              <w:rPr>
                <w:rFonts w:hint="eastAsia"/>
              </w:rPr>
              <w:t>类型</w:t>
            </w:r>
          </w:p>
        </w:tc>
        <w:tc>
          <w:tcPr>
            <w:tcW w:w="1440" w:type="dxa"/>
          </w:tcPr>
          <w:p w:rsidR="006469F2" w:rsidRDefault="006469F2" w:rsidP="00906722">
            <w:pPr>
              <w:cnfStyle w:val="100000000000"/>
            </w:pPr>
            <w:r>
              <w:rPr>
                <w:rFonts w:hint="eastAsia"/>
              </w:rPr>
              <w:t>长度</w:t>
            </w:r>
          </w:p>
        </w:tc>
        <w:tc>
          <w:tcPr>
            <w:tcW w:w="653" w:type="dxa"/>
          </w:tcPr>
          <w:p w:rsidR="006469F2" w:rsidRDefault="006469F2" w:rsidP="00906722">
            <w:pPr>
              <w:cnfStyle w:val="100000000000"/>
            </w:pPr>
            <w:r>
              <w:rPr>
                <w:rFonts w:hint="eastAsia"/>
              </w:rPr>
              <w:t>非空</w:t>
            </w:r>
          </w:p>
        </w:tc>
        <w:tc>
          <w:tcPr>
            <w:tcW w:w="721" w:type="dxa"/>
            <w:tcBorders>
              <w:right w:val="single" w:sz="4" w:space="0" w:color="auto"/>
            </w:tcBorders>
          </w:tcPr>
          <w:p w:rsidR="006469F2" w:rsidRDefault="006469F2" w:rsidP="00906722">
            <w:pPr>
              <w:cnfStyle w:val="100000000000"/>
            </w:pPr>
            <w:r>
              <w:rPr>
                <w:rFonts w:hint="eastAsia"/>
              </w:rPr>
              <w:t>默认</w:t>
            </w:r>
          </w:p>
        </w:tc>
        <w:tc>
          <w:tcPr>
            <w:tcW w:w="2490" w:type="dxa"/>
            <w:tcBorders>
              <w:left w:val="single" w:sz="4" w:space="0" w:color="auto"/>
            </w:tcBorders>
          </w:tcPr>
          <w:p w:rsidR="006469F2" w:rsidRDefault="006469F2" w:rsidP="00906722">
            <w:pPr>
              <w:cnfStyle w:val="100000000000"/>
              <w:rPr>
                <w:b w:val="0"/>
                <w:bCs w:val="0"/>
              </w:rPr>
            </w:pPr>
            <w:r>
              <w:rPr>
                <w:rFonts w:hint="eastAsia"/>
              </w:rPr>
              <w:t>描述</w:t>
            </w:r>
          </w:p>
        </w:tc>
      </w:tr>
      <w:tr w:rsidR="006469F2" w:rsidTr="00906722">
        <w:trPr>
          <w:cnfStyle w:val="000000100000"/>
        </w:trPr>
        <w:tc>
          <w:tcPr>
            <w:cnfStyle w:val="001000000000"/>
            <w:tcW w:w="2065" w:type="dxa"/>
          </w:tcPr>
          <w:p w:rsidR="006469F2" w:rsidRDefault="006469F2" w:rsidP="00906722">
            <w:r>
              <w:rPr>
                <w:rFonts w:hint="eastAsia"/>
              </w:rPr>
              <w:t>id</w:t>
            </w:r>
          </w:p>
        </w:tc>
        <w:tc>
          <w:tcPr>
            <w:tcW w:w="1159" w:type="dxa"/>
          </w:tcPr>
          <w:p w:rsidR="006469F2" w:rsidRDefault="006469F2" w:rsidP="00906722">
            <w:pPr>
              <w:cnfStyle w:val="000000100000"/>
            </w:pPr>
            <w:r>
              <w:t>int</w:t>
            </w:r>
          </w:p>
        </w:tc>
        <w:tc>
          <w:tcPr>
            <w:tcW w:w="1440" w:type="dxa"/>
          </w:tcPr>
          <w:p w:rsidR="006469F2" w:rsidRDefault="006469F2" w:rsidP="00906722">
            <w:pPr>
              <w:cnfStyle w:val="000000100000"/>
            </w:pPr>
            <w:r>
              <w:rPr>
                <w:rFonts w:hint="eastAsia"/>
              </w:rPr>
              <w:t>11</w:t>
            </w:r>
          </w:p>
        </w:tc>
        <w:tc>
          <w:tcPr>
            <w:tcW w:w="653" w:type="dxa"/>
          </w:tcPr>
          <w:p w:rsidR="006469F2" w:rsidRDefault="006469F2" w:rsidP="00906722">
            <w:pPr>
              <w:cnfStyle w:val="000000100000"/>
            </w:pPr>
            <w:r>
              <w:rPr>
                <w:rFonts w:hint="eastAsia"/>
              </w:rPr>
              <w:t>Y</w:t>
            </w:r>
          </w:p>
        </w:tc>
        <w:tc>
          <w:tcPr>
            <w:tcW w:w="721" w:type="dxa"/>
            <w:tcBorders>
              <w:right w:val="single" w:sz="4" w:space="0" w:color="auto"/>
            </w:tcBorders>
          </w:tcPr>
          <w:p w:rsidR="006469F2" w:rsidRDefault="006469F2" w:rsidP="00906722">
            <w:pPr>
              <w:cnfStyle w:val="000000100000"/>
            </w:pPr>
          </w:p>
        </w:tc>
        <w:tc>
          <w:tcPr>
            <w:tcW w:w="2490" w:type="dxa"/>
            <w:tcBorders>
              <w:left w:val="single" w:sz="4" w:space="0" w:color="auto"/>
            </w:tcBorders>
          </w:tcPr>
          <w:p w:rsidR="006469F2" w:rsidRDefault="006469F2" w:rsidP="00906722">
            <w:pPr>
              <w:cnfStyle w:val="000000100000"/>
            </w:pPr>
            <w:r>
              <w:rPr>
                <w:rFonts w:hint="eastAsia"/>
              </w:rPr>
              <w:t>主键</w:t>
            </w:r>
            <w:r>
              <w:rPr>
                <w:rFonts w:hint="eastAsia"/>
              </w:rPr>
              <w:t>,mysql</w:t>
            </w:r>
            <w:r>
              <w:rPr>
                <w:rFonts w:hint="eastAsia"/>
              </w:rPr>
              <w:t>自增</w:t>
            </w:r>
            <w:r>
              <w:t>键</w:t>
            </w:r>
          </w:p>
        </w:tc>
      </w:tr>
      <w:tr w:rsidR="006469F2" w:rsidTr="00906722">
        <w:trPr>
          <w:cnfStyle w:val="000000010000"/>
        </w:trPr>
        <w:tc>
          <w:tcPr>
            <w:cnfStyle w:val="001000000000"/>
            <w:tcW w:w="2065" w:type="dxa"/>
          </w:tcPr>
          <w:p w:rsidR="006469F2" w:rsidRDefault="00646F00" w:rsidP="00906722">
            <w:r>
              <w:rPr>
                <w:rFonts w:hint="eastAsia"/>
              </w:rPr>
              <w:t>title</w:t>
            </w:r>
          </w:p>
        </w:tc>
        <w:tc>
          <w:tcPr>
            <w:tcW w:w="1159" w:type="dxa"/>
          </w:tcPr>
          <w:p w:rsidR="006469F2" w:rsidRDefault="00646F00" w:rsidP="00906722">
            <w:pPr>
              <w:cnfStyle w:val="000000010000"/>
            </w:pPr>
            <w:r>
              <w:rPr>
                <w:rFonts w:hint="eastAsia"/>
              </w:rPr>
              <w:t>varchar</w:t>
            </w:r>
          </w:p>
        </w:tc>
        <w:tc>
          <w:tcPr>
            <w:tcW w:w="1440" w:type="dxa"/>
          </w:tcPr>
          <w:p w:rsidR="006469F2" w:rsidRDefault="00646F00" w:rsidP="00906722">
            <w:pPr>
              <w:cnfStyle w:val="000000010000"/>
            </w:pPr>
            <w:r>
              <w:rPr>
                <w:rFonts w:hint="eastAsia"/>
              </w:rPr>
              <w:t>100</w:t>
            </w:r>
          </w:p>
        </w:tc>
        <w:tc>
          <w:tcPr>
            <w:tcW w:w="653" w:type="dxa"/>
          </w:tcPr>
          <w:p w:rsidR="006469F2" w:rsidRDefault="00646F00" w:rsidP="00906722">
            <w:pPr>
              <w:cnfStyle w:val="000000010000"/>
            </w:pPr>
            <w:r>
              <w:rPr>
                <w:rFonts w:hint="eastAsia"/>
              </w:rPr>
              <w:t>Y</w:t>
            </w:r>
          </w:p>
        </w:tc>
        <w:tc>
          <w:tcPr>
            <w:tcW w:w="721" w:type="dxa"/>
            <w:tcBorders>
              <w:right w:val="single" w:sz="4" w:space="0" w:color="auto"/>
            </w:tcBorders>
          </w:tcPr>
          <w:p w:rsidR="006469F2" w:rsidRDefault="006469F2" w:rsidP="00906722">
            <w:pPr>
              <w:cnfStyle w:val="000000010000"/>
            </w:pPr>
          </w:p>
        </w:tc>
        <w:tc>
          <w:tcPr>
            <w:tcW w:w="2490" w:type="dxa"/>
            <w:tcBorders>
              <w:left w:val="single" w:sz="4" w:space="0" w:color="auto"/>
            </w:tcBorders>
          </w:tcPr>
          <w:p w:rsidR="006469F2" w:rsidRDefault="0084402E" w:rsidP="00906722">
            <w:pPr>
              <w:cnfStyle w:val="000000010000"/>
            </w:pPr>
            <w:r>
              <w:rPr>
                <w:rFonts w:hint="eastAsia"/>
              </w:rPr>
              <w:t>标题</w:t>
            </w:r>
          </w:p>
        </w:tc>
      </w:tr>
      <w:tr w:rsidR="006469F2" w:rsidTr="00906722">
        <w:trPr>
          <w:cnfStyle w:val="000000100000"/>
        </w:trPr>
        <w:tc>
          <w:tcPr>
            <w:cnfStyle w:val="001000000000"/>
            <w:tcW w:w="2065" w:type="dxa"/>
          </w:tcPr>
          <w:p w:rsidR="006469F2" w:rsidRDefault="00646F00" w:rsidP="00906722">
            <w:pPr>
              <w:rPr>
                <w:rFonts w:hint="eastAsia"/>
              </w:rPr>
            </w:pPr>
            <w:r>
              <w:rPr>
                <w:rFonts w:hint="eastAsia"/>
              </w:rPr>
              <w:t>content</w:t>
            </w:r>
          </w:p>
        </w:tc>
        <w:tc>
          <w:tcPr>
            <w:tcW w:w="1159" w:type="dxa"/>
          </w:tcPr>
          <w:p w:rsidR="006469F2" w:rsidRDefault="00646F00" w:rsidP="00906722">
            <w:pPr>
              <w:cnfStyle w:val="000000100000"/>
              <w:rPr>
                <w:rFonts w:hint="eastAsia"/>
              </w:rPr>
            </w:pPr>
            <w:r>
              <w:rPr>
                <w:rFonts w:hint="eastAsia"/>
              </w:rPr>
              <w:t>varchar</w:t>
            </w:r>
          </w:p>
        </w:tc>
        <w:tc>
          <w:tcPr>
            <w:tcW w:w="1440" w:type="dxa"/>
          </w:tcPr>
          <w:p w:rsidR="006469F2" w:rsidRDefault="00646F00" w:rsidP="00906722">
            <w:pPr>
              <w:cnfStyle w:val="000000100000"/>
              <w:rPr>
                <w:rFonts w:hint="eastAsia"/>
              </w:rPr>
            </w:pPr>
            <w:r>
              <w:rPr>
                <w:rFonts w:hint="eastAsia"/>
              </w:rPr>
              <w:t>1000</w:t>
            </w:r>
          </w:p>
        </w:tc>
        <w:tc>
          <w:tcPr>
            <w:tcW w:w="653" w:type="dxa"/>
          </w:tcPr>
          <w:p w:rsidR="006469F2" w:rsidRDefault="00646F00" w:rsidP="00906722">
            <w:pPr>
              <w:cnfStyle w:val="000000100000"/>
              <w:rPr>
                <w:rFonts w:hint="eastAsia"/>
              </w:rPr>
            </w:pPr>
            <w:r>
              <w:rPr>
                <w:rFonts w:hint="eastAsia"/>
              </w:rPr>
              <w:t>Y</w:t>
            </w:r>
          </w:p>
        </w:tc>
        <w:tc>
          <w:tcPr>
            <w:tcW w:w="721" w:type="dxa"/>
            <w:tcBorders>
              <w:right w:val="single" w:sz="4" w:space="0" w:color="auto"/>
            </w:tcBorders>
          </w:tcPr>
          <w:p w:rsidR="006469F2" w:rsidRDefault="006469F2" w:rsidP="00906722">
            <w:pPr>
              <w:cnfStyle w:val="000000100000"/>
            </w:pPr>
          </w:p>
        </w:tc>
        <w:tc>
          <w:tcPr>
            <w:tcW w:w="2490" w:type="dxa"/>
            <w:tcBorders>
              <w:left w:val="single" w:sz="4" w:space="0" w:color="auto"/>
            </w:tcBorders>
          </w:tcPr>
          <w:p w:rsidR="006469F2" w:rsidRDefault="0084402E" w:rsidP="00906722">
            <w:pPr>
              <w:cnfStyle w:val="000000100000"/>
              <w:rPr>
                <w:rFonts w:hint="eastAsia"/>
              </w:rPr>
            </w:pPr>
            <w:r>
              <w:rPr>
                <w:rFonts w:hint="eastAsia"/>
              </w:rPr>
              <w:t>详情</w:t>
            </w:r>
          </w:p>
        </w:tc>
      </w:tr>
      <w:tr w:rsidR="00646F00" w:rsidTr="00906722">
        <w:trPr>
          <w:cnfStyle w:val="000000010000"/>
        </w:trPr>
        <w:tc>
          <w:tcPr>
            <w:cnfStyle w:val="001000000000"/>
            <w:tcW w:w="2065" w:type="dxa"/>
          </w:tcPr>
          <w:p w:rsidR="00646F00" w:rsidRDefault="00646F00" w:rsidP="00906722">
            <w:pPr>
              <w:rPr>
                <w:rFonts w:hint="eastAsia"/>
              </w:rPr>
            </w:pPr>
            <w:r>
              <w:rPr>
                <w:rFonts w:hint="eastAsia"/>
              </w:rPr>
              <w:t>actiontype</w:t>
            </w:r>
          </w:p>
        </w:tc>
        <w:tc>
          <w:tcPr>
            <w:tcW w:w="1159" w:type="dxa"/>
          </w:tcPr>
          <w:p w:rsidR="00646F00" w:rsidRDefault="00646F00" w:rsidP="00906722">
            <w:pPr>
              <w:cnfStyle w:val="000000010000"/>
              <w:rPr>
                <w:rFonts w:hint="eastAsia"/>
              </w:rPr>
            </w:pPr>
            <w:r>
              <w:rPr>
                <w:rFonts w:hint="eastAsia"/>
              </w:rPr>
              <w:t>tinyint</w:t>
            </w:r>
          </w:p>
        </w:tc>
        <w:tc>
          <w:tcPr>
            <w:tcW w:w="1440" w:type="dxa"/>
          </w:tcPr>
          <w:p w:rsidR="00646F00" w:rsidRDefault="00646F00" w:rsidP="00906722">
            <w:pPr>
              <w:cnfStyle w:val="000000010000"/>
              <w:rPr>
                <w:rFonts w:hint="eastAsia"/>
              </w:rPr>
            </w:pPr>
            <w:r>
              <w:rPr>
                <w:rFonts w:hint="eastAsia"/>
              </w:rPr>
              <w:t>2</w:t>
            </w:r>
          </w:p>
        </w:tc>
        <w:tc>
          <w:tcPr>
            <w:tcW w:w="653" w:type="dxa"/>
          </w:tcPr>
          <w:p w:rsidR="00646F00" w:rsidRDefault="00646F00" w:rsidP="00906722">
            <w:pPr>
              <w:cnfStyle w:val="000000010000"/>
              <w:rPr>
                <w:rFonts w:hint="eastAsia"/>
              </w:rPr>
            </w:pPr>
            <w:r>
              <w:rPr>
                <w:rFonts w:hint="eastAsia"/>
              </w:rPr>
              <w:t>Y</w:t>
            </w:r>
          </w:p>
        </w:tc>
        <w:tc>
          <w:tcPr>
            <w:tcW w:w="721" w:type="dxa"/>
            <w:tcBorders>
              <w:right w:val="single" w:sz="4" w:space="0" w:color="auto"/>
            </w:tcBorders>
          </w:tcPr>
          <w:p w:rsidR="00646F00" w:rsidRDefault="007A10EA" w:rsidP="00906722">
            <w:pPr>
              <w:cnfStyle w:val="000000010000"/>
            </w:pPr>
            <w:r>
              <w:rPr>
                <w:rFonts w:hint="eastAsia"/>
              </w:rPr>
              <w:t>4</w:t>
            </w:r>
          </w:p>
        </w:tc>
        <w:tc>
          <w:tcPr>
            <w:tcW w:w="2490" w:type="dxa"/>
            <w:tcBorders>
              <w:left w:val="single" w:sz="4" w:space="0" w:color="auto"/>
            </w:tcBorders>
          </w:tcPr>
          <w:p w:rsidR="00646F00" w:rsidRDefault="00646F00" w:rsidP="00906722">
            <w:pPr>
              <w:cnfStyle w:val="000000010000"/>
              <w:rPr>
                <w:rFonts w:hint="eastAsia"/>
              </w:rPr>
            </w:pPr>
            <w:r>
              <w:rPr>
                <w:rFonts w:hint="eastAsia"/>
              </w:rPr>
              <w:t>点击的响应操作类型</w:t>
            </w:r>
          </w:p>
          <w:p w:rsidR="00646F00" w:rsidRDefault="00FB1D9B" w:rsidP="00906722">
            <w:pPr>
              <w:cnfStyle w:val="000000010000"/>
              <w:rPr>
                <w:rFonts w:hint="eastAsia"/>
              </w:rPr>
            </w:pPr>
            <w:r>
              <w:rPr>
                <w:rFonts w:hint="eastAsia"/>
              </w:rPr>
              <w:t>0</w:t>
            </w:r>
            <w:r w:rsidR="00646F00">
              <w:rPr>
                <w:rFonts w:hint="eastAsia"/>
              </w:rPr>
              <w:t>：跳转外部链接</w:t>
            </w:r>
          </w:p>
          <w:p w:rsidR="00646F00" w:rsidRDefault="00FB1D9B" w:rsidP="00906722">
            <w:pPr>
              <w:cnfStyle w:val="000000010000"/>
              <w:rPr>
                <w:rFonts w:hint="eastAsia"/>
              </w:rPr>
            </w:pPr>
            <w:r>
              <w:rPr>
                <w:rFonts w:hint="eastAsia"/>
              </w:rPr>
              <w:t>1</w:t>
            </w:r>
            <w:r w:rsidR="00646F00">
              <w:rPr>
                <w:rFonts w:hint="eastAsia"/>
              </w:rPr>
              <w:t>：跳转内部页面</w:t>
            </w:r>
          </w:p>
          <w:p w:rsidR="00FB1D9B" w:rsidRDefault="00FB1D9B" w:rsidP="00906722">
            <w:pPr>
              <w:cnfStyle w:val="000000010000"/>
              <w:rPr>
                <w:rFonts w:hint="eastAsia"/>
              </w:rPr>
            </w:pPr>
            <w:r>
              <w:rPr>
                <w:rFonts w:hint="eastAsia"/>
              </w:rPr>
              <w:t>2</w:t>
            </w:r>
            <w:r>
              <w:rPr>
                <w:rFonts w:hint="eastAsia"/>
              </w:rPr>
              <w:t>：</w:t>
            </w:r>
            <w:r w:rsidRPr="00FB1D9B">
              <w:rPr>
                <w:rFonts w:hint="eastAsia"/>
              </w:rPr>
              <w:t>第三方应用</w:t>
            </w:r>
          </w:p>
          <w:p w:rsidR="00E85AC1" w:rsidRDefault="00E85AC1" w:rsidP="00906722">
            <w:pPr>
              <w:cnfStyle w:val="000000010000"/>
              <w:rPr>
                <w:rFonts w:hint="eastAsia"/>
              </w:rPr>
            </w:pPr>
            <w:r>
              <w:rPr>
                <w:rFonts w:hint="eastAsia"/>
              </w:rPr>
              <w:t>3</w:t>
            </w:r>
            <w:r>
              <w:rPr>
                <w:rFonts w:hint="eastAsia"/>
              </w:rPr>
              <w:t>：保留</w:t>
            </w:r>
          </w:p>
          <w:p w:rsidR="00F017D5" w:rsidRPr="00FB1D9B" w:rsidRDefault="00F017D5" w:rsidP="00906722">
            <w:pPr>
              <w:cnfStyle w:val="000000010000"/>
              <w:rPr>
                <w:rFonts w:hint="eastAsia"/>
              </w:rPr>
            </w:pPr>
            <w:r>
              <w:rPr>
                <w:rFonts w:hint="eastAsia"/>
              </w:rPr>
              <w:t>4</w:t>
            </w:r>
            <w:r>
              <w:rPr>
                <w:rFonts w:hint="eastAsia"/>
              </w:rPr>
              <w:t>：详情页</w:t>
            </w:r>
          </w:p>
        </w:tc>
      </w:tr>
      <w:tr w:rsidR="007A10EA" w:rsidTr="00906722">
        <w:trPr>
          <w:cnfStyle w:val="000000100000"/>
        </w:trPr>
        <w:tc>
          <w:tcPr>
            <w:cnfStyle w:val="001000000000"/>
            <w:tcW w:w="2065" w:type="dxa"/>
          </w:tcPr>
          <w:p w:rsidR="007A10EA" w:rsidRDefault="007A10EA" w:rsidP="00906722">
            <w:pPr>
              <w:rPr>
                <w:rFonts w:hint="eastAsia"/>
              </w:rPr>
            </w:pPr>
            <w:r>
              <w:rPr>
                <w:rFonts w:hint="eastAsia"/>
              </w:rPr>
              <w:t>android</w:t>
            </w:r>
          </w:p>
        </w:tc>
        <w:tc>
          <w:tcPr>
            <w:tcW w:w="1159" w:type="dxa"/>
          </w:tcPr>
          <w:p w:rsidR="007A10EA" w:rsidRDefault="007A10EA" w:rsidP="00906722">
            <w:pPr>
              <w:cnfStyle w:val="000000100000"/>
              <w:rPr>
                <w:rFonts w:hint="eastAsia"/>
              </w:rPr>
            </w:pPr>
            <w:r>
              <w:rPr>
                <w:rFonts w:hint="eastAsia"/>
              </w:rPr>
              <w:t>varchar</w:t>
            </w:r>
          </w:p>
        </w:tc>
        <w:tc>
          <w:tcPr>
            <w:tcW w:w="1440" w:type="dxa"/>
          </w:tcPr>
          <w:p w:rsidR="007A10EA" w:rsidRDefault="007A10EA" w:rsidP="00906722">
            <w:pPr>
              <w:cnfStyle w:val="000000100000"/>
              <w:rPr>
                <w:rFonts w:hint="eastAsia"/>
              </w:rPr>
            </w:pPr>
            <w:r>
              <w:rPr>
                <w:rFonts w:hint="eastAsia"/>
              </w:rPr>
              <w:t>100</w:t>
            </w:r>
          </w:p>
        </w:tc>
        <w:tc>
          <w:tcPr>
            <w:tcW w:w="653" w:type="dxa"/>
          </w:tcPr>
          <w:p w:rsidR="007A10EA" w:rsidRDefault="007A10EA" w:rsidP="00906722">
            <w:pPr>
              <w:cnfStyle w:val="000000100000"/>
              <w:rPr>
                <w:rFonts w:hint="eastAsia"/>
              </w:rPr>
            </w:pPr>
            <w:r>
              <w:rPr>
                <w:rFonts w:hint="eastAsia"/>
              </w:rPr>
              <w:t>Y</w:t>
            </w:r>
          </w:p>
        </w:tc>
        <w:tc>
          <w:tcPr>
            <w:tcW w:w="721" w:type="dxa"/>
            <w:tcBorders>
              <w:right w:val="single" w:sz="4" w:space="0" w:color="auto"/>
            </w:tcBorders>
          </w:tcPr>
          <w:p w:rsidR="007A10EA" w:rsidRDefault="007A10EA" w:rsidP="00906722">
            <w:pPr>
              <w:cnfStyle w:val="000000100000"/>
              <w:rPr>
                <w:rFonts w:hint="eastAsia"/>
              </w:rPr>
            </w:pPr>
            <w:r>
              <w:rPr>
                <w:rFonts w:hint="eastAsia"/>
              </w:rPr>
              <w:t>''</w:t>
            </w:r>
          </w:p>
        </w:tc>
        <w:tc>
          <w:tcPr>
            <w:tcW w:w="2490" w:type="dxa"/>
            <w:tcBorders>
              <w:left w:val="single" w:sz="4" w:space="0" w:color="auto"/>
            </w:tcBorders>
          </w:tcPr>
          <w:p w:rsidR="007A10EA" w:rsidRDefault="007A10EA" w:rsidP="00906722">
            <w:pPr>
              <w:cnfStyle w:val="000000100000"/>
              <w:rPr>
                <w:rFonts w:hint="eastAsia"/>
              </w:rPr>
            </w:pPr>
            <w:r>
              <w:rPr>
                <w:rFonts w:hint="eastAsia"/>
              </w:rPr>
              <w:t>actiontype=1</w:t>
            </w:r>
            <w:r>
              <w:rPr>
                <w:rFonts w:hint="eastAsia"/>
              </w:rPr>
              <w:t>时</w:t>
            </w:r>
            <w:r w:rsidR="00B4499A">
              <w:rPr>
                <w:rFonts w:hint="eastAsia"/>
              </w:rPr>
              <w:t>，</w:t>
            </w:r>
            <w:r w:rsidR="00B4499A">
              <w:rPr>
                <w:rFonts w:hint="eastAsia"/>
              </w:rPr>
              <w:t>android</w:t>
            </w:r>
            <w:r w:rsidR="00B4499A">
              <w:rPr>
                <w:rFonts w:hint="eastAsia"/>
              </w:rPr>
              <w:t>内部页面地址</w:t>
            </w:r>
          </w:p>
        </w:tc>
      </w:tr>
      <w:tr w:rsidR="007A10EA" w:rsidTr="00906722">
        <w:trPr>
          <w:cnfStyle w:val="000000010000"/>
        </w:trPr>
        <w:tc>
          <w:tcPr>
            <w:cnfStyle w:val="001000000000"/>
            <w:tcW w:w="2065" w:type="dxa"/>
          </w:tcPr>
          <w:p w:rsidR="007A10EA" w:rsidRDefault="007A10EA" w:rsidP="00906722">
            <w:pPr>
              <w:rPr>
                <w:rFonts w:hint="eastAsia"/>
              </w:rPr>
            </w:pPr>
            <w:r>
              <w:rPr>
                <w:rFonts w:hint="eastAsia"/>
              </w:rPr>
              <w:t>ios</w:t>
            </w:r>
          </w:p>
        </w:tc>
        <w:tc>
          <w:tcPr>
            <w:tcW w:w="1159" w:type="dxa"/>
          </w:tcPr>
          <w:p w:rsidR="007A10EA" w:rsidRDefault="007A10EA" w:rsidP="00906722">
            <w:pPr>
              <w:cnfStyle w:val="000000010000"/>
              <w:rPr>
                <w:rFonts w:hint="eastAsia"/>
              </w:rPr>
            </w:pPr>
            <w:r>
              <w:rPr>
                <w:rFonts w:hint="eastAsia"/>
              </w:rPr>
              <w:t>varchar</w:t>
            </w:r>
          </w:p>
        </w:tc>
        <w:tc>
          <w:tcPr>
            <w:tcW w:w="1440" w:type="dxa"/>
          </w:tcPr>
          <w:p w:rsidR="007A10EA" w:rsidRDefault="007A10EA" w:rsidP="00906722">
            <w:pPr>
              <w:cnfStyle w:val="000000010000"/>
              <w:rPr>
                <w:rFonts w:hint="eastAsia"/>
              </w:rPr>
            </w:pPr>
            <w:r>
              <w:rPr>
                <w:rFonts w:hint="eastAsia"/>
              </w:rPr>
              <w:t>100</w:t>
            </w:r>
          </w:p>
        </w:tc>
        <w:tc>
          <w:tcPr>
            <w:tcW w:w="653" w:type="dxa"/>
          </w:tcPr>
          <w:p w:rsidR="007A10EA" w:rsidRDefault="007A10EA" w:rsidP="00906722">
            <w:pPr>
              <w:cnfStyle w:val="000000010000"/>
              <w:rPr>
                <w:rFonts w:hint="eastAsia"/>
              </w:rPr>
            </w:pPr>
            <w:r>
              <w:rPr>
                <w:rFonts w:hint="eastAsia"/>
              </w:rPr>
              <w:t>Y</w:t>
            </w:r>
          </w:p>
        </w:tc>
        <w:tc>
          <w:tcPr>
            <w:tcW w:w="721" w:type="dxa"/>
            <w:tcBorders>
              <w:right w:val="single" w:sz="4" w:space="0" w:color="auto"/>
            </w:tcBorders>
          </w:tcPr>
          <w:p w:rsidR="007A10EA" w:rsidRDefault="007A10EA" w:rsidP="00906722">
            <w:pPr>
              <w:cnfStyle w:val="000000010000"/>
              <w:rPr>
                <w:rFonts w:hint="eastAsia"/>
              </w:rPr>
            </w:pPr>
            <w:r>
              <w:rPr>
                <w:rFonts w:hint="eastAsia"/>
              </w:rPr>
              <w:t>''</w:t>
            </w:r>
          </w:p>
        </w:tc>
        <w:tc>
          <w:tcPr>
            <w:tcW w:w="2490" w:type="dxa"/>
            <w:tcBorders>
              <w:left w:val="single" w:sz="4" w:space="0" w:color="auto"/>
            </w:tcBorders>
          </w:tcPr>
          <w:p w:rsidR="007A10EA" w:rsidRDefault="00B4499A" w:rsidP="00906722">
            <w:pPr>
              <w:cnfStyle w:val="000000010000"/>
              <w:rPr>
                <w:rFonts w:hint="eastAsia"/>
              </w:rPr>
            </w:pPr>
            <w:r>
              <w:rPr>
                <w:rFonts w:hint="eastAsia"/>
              </w:rPr>
              <w:t>actiontype=1</w:t>
            </w:r>
            <w:r>
              <w:rPr>
                <w:rFonts w:hint="eastAsia"/>
              </w:rPr>
              <w:t>时，</w:t>
            </w:r>
            <w:r>
              <w:rPr>
                <w:rFonts w:hint="eastAsia"/>
              </w:rPr>
              <w:t>ios</w:t>
            </w:r>
            <w:r>
              <w:rPr>
                <w:rFonts w:hint="eastAsia"/>
              </w:rPr>
              <w:t>内部页面地址</w:t>
            </w:r>
          </w:p>
        </w:tc>
      </w:tr>
      <w:tr w:rsidR="006469F2" w:rsidTr="00906722">
        <w:trPr>
          <w:cnfStyle w:val="000000100000"/>
        </w:trPr>
        <w:tc>
          <w:tcPr>
            <w:cnfStyle w:val="001000000000"/>
            <w:tcW w:w="2065" w:type="dxa"/>
          </w:tcPr>
          <w:p w:rsidR="006469F2" w:rsidRDefault="00646F00" w:rsidP="00906722">
            <w:pPr>
              <w:rPr>
                <w:rFonts w:hint="eastAsia"/>
              </w:rPr>
            </w:pPr>
            <w:r>
              <w:rPr>
                <w:rFonts w:hint="eastAsia"/>
              </w:rPr>
              <w:t>creationtime</w:t>
            </w:r>
          </w:p>
        </w:tc>
        <w:tc>
          <w:tcPr>
            <w:tcW w:w="1159" w:type="dxa"/>
          </w:tcPr>
          <w:p w:rsidR="006469F2" w:rsidRDefault="00646F00" w:rsidP="00906722">
            <w:pPr>
              <w:cnfStyle w:val="000000100000"/>
              <w:rPr>
                <w:rFonts w:hint="eastAsia"/>
              </w:rPr>
            </w:pPr>
            <w:r>
              <w:rPr>
                <w:rFonts w:hint="eastAsia"/>
              </w:rPr>
              <w:t>int</w:t>
            </w:r>
          </w:p>
        </w:tc>
        <w:tc>
          <w:tcPr>
            <w:tcW w:w="1440" w:type="dxa"/>
          </w:tcPr>
          <w:p w:rsidR="006469F2" w:rsidRDefault="00646F00" w:rsidP="00906722">
            <w:pPr>
              <w:cnfStyle w:val="000000100000"/>
              <w:rPr>
                <w:rFonts w:hint="eastAsia"/>
              </w:rPr>
            </w:pPr>
            <w:r>
              <w:rPr>
                <w:rFonts w:hint="eastAsia"/>
              </w:rPr>
              <w:t>11</w:t>
            </w:r>
          </w:p>
        </w:tc>
        <w:tc>
          <w:tcPr>
            <w:tcW w:w="653" w:type="dxa"/>
          </w:tcPr>
          <w:p w:rsidR="006469F2" w:rsidRDefault="00646F00" w:rsidP="00906722">
            <w:pPr>
              <w:cnfStyle w:val="000000100000"/>
              <w:rPr>
                <w:rFonts w:hint="eastAsia"/>
              </w:rPr>
            </w:pPr>
            <w:r>
              <w:rPr>
                <w:rFonts w:hint="eastAsia"/>
              </w:rPr>
              <w:t>Y</w:t>
            </w:r>
          </w:p>
        </w:tc>
        <w:tc>
          <w:tcPr>
            <w:tcW w:w="721" w:type="dxa"/>
            <w:tcBorders>
              <w:right w:val="single" w:sz="4" w:space="0" w:color="auto"/>
            </w:tcBorders>
          </w:tcPr>
          <w:p w:rsidR="006469F2" w:rsidRDefault="00646F00" w:rsidP="00906722">
            <w:pPr>
              <w:cnfStyle w:val="000000100000"/>
            </w:pPr>
            <w:r>
              <w:rPr>
                <w:rFonts w:hint="eastAsia"/>
              </w:rPr>
              <w:t>0</w:t>
            </w:r>
          </w:p>
        </w:tc>
        <w:tc>
          <w:tcPr>
            <w:tcW w:w="2490" w:type="dxa"/>
            <w:tcBorders>
              <w:left w:val="single" w:sz="4" w:space="0" w:color="auto"/>
            </w:tcBorders>
          </w:tcPr>
          <w:p w:rsidR="006469F2" w:rsidRDefault="00AF7C0B" w:rsidP="00906722">
            <w:pPr>
              <w:cnfStyle w:val="000000100000"/>
              <w:rPr>
                <w:rFonts w:hint="eastAsia"/>
              </w:rPr>
            </w:pPr>
            <w:r>
              <w:rPr>
                <w:rFonts w:hint="eastAsia"/>
              </w:rPr>
              <w:t>创建时间</w:t>
            </w:r>
          </w:p>
        </w:tc>
      </w:tr>
      <w:tr w:rsidR="00646F00" w:rsidTr="00906722">
        <w:trPr>
          <w:cnfStyle w:val="000000010000"/>
        </w:trPr>
        <w:tc>
          <w:tcPr>
            <w:cnfStyle w:val="001000000000"/>
            <w:tcW w:w="2065" w:type="dxa"/>
          </w:tcPr>
          <w:p w:rsidR="00646F00" w:rsidRDefault="00646F00" w:rsidP="00906722">
            <w:pPr>
              <w:rPr>
                <w:rFonts w:hint="eastAsia"/>
              </w:rPr>
            </w:pPr>
            <w:r>
              <w:rPr>
                <w:rFonts w:hint="eastAsia"/>
              </w:rPr>
              <w:t>starttime</w:t>
            </w:r>
          </w:p>
        </w:tc>
        <w:tc>
          <w:tcPr>
            <w:tcW w:w="1159" w:type="dxa"/>
          </w:tcPr>
          <w:p w:rsidR="00646F00" w:rsidRDefault="00646F00" w:rsidP="00906722">
            <w:pPr>
              <w:cnfStyle w:val="000000010000"/>
              <w:rPr>
                <w:rFonts w:hint="eastAsia"/>
              </w:rPr>
            </w:pPr>
            <w:r>
              <w:rPr>
                <w:rFonts w:hint="eastAsia"/>
              </w:rPr>
              <w:t>int</w:t>
            </w:r>
          </w:p>
        </w:tc>
        <w:tc>
          <w:tcPr>
            <w:tcW w:w="1440" w:type="dxa"/>
          </w:tcPr>
          <w:p w:rsidR="00646F00" w:rsidRDefault="00646F00" w:rsidP="00906722">
            <w:pPr>
              <w:cnfStyle w:val="000000010000"/>
              <w:rPr>
                <w:rFonts w:hint="eastAsia"/>
              </w:rPr>
            </w:pPr>
            <w:r>
              <w:rPr>
                <w:rFonts w:hint="eastAsia"/>
              </w:rPr>
              <w:t>11</w:t>
            </w:r>
          </w:p>
        </w:tc>
        <w:tc>
          <w:tcPr>
            <w:tcW w:w="653" w:type="dxa"/>
          </w:tcPr>
          <w:p w:rsidR="00646F00" w:rsidRDefault="00646F00" w:rsidP="00906722">
            <w:pPr>
              <w:cnfStyle w:val="000000010000"/>
              <w:rPr>
                <w:rFonts w:hint="eastAsia"/>
              </w:rPr>
            </w:pPr>
            <w:r>
              <w:rPr>
                <w:rFonts w:hint="eastAsia"/>
              </w:rPr>
              <w:t>Y</w:t>
            </w:r>
          </w:p>
        </w:tc>
        <w:tc>
          <w:tcPr>
            <w:tcW w:w="721" w:type="dxa"/>
            <w:tcBorders>
              <w:right w:val="single" w:sz="4" w:space="0" w:color="auto"/>
            </w:tcBorders>
          </w:tcPr>
          <w:p w:rsidR="00646F00" w:rsidRDefault="00646F00" w:rsidP="00906722">
            <w:pPr>
              <w:cnfStyle w:val="000000010000"/>
            </w:pPr>
            <w:r>
              <w:rPr>
                <w:rFonts w:hint="eastAsia"/>
              </w:rPr>
              <w:t>0</w:t>
            </w:r>
          </w:p>
        </w:tc>
        <w:tc>
          <w:tcPr>
            <w:tcW w:w="2490" w:type="dxa"/>
            <w:tcBorders>
              <w:left w:val="single" w:sz="4" w:space="0" w:color="auto"/>
            </w:tcBorders>
          </w:tcPr>
          <w:p w:rsidR="00646F00" w:rsidRDefault="00AF7C0B" w:rsidP="00906722">
            <w:pPr>
              <w:cnfStyle w:val="000000010000"/>
              <w:rPr>
                <w:rFonts w:hint="eastAsia"/>
              </w:rPr>
            </w:pPr>
            <w:r>
              <w:rPr>
                <w:rFonts w:hint="eastAsia"/>
              </w:rPr>
              <w:t>启用时间</w:t>
            </w:r>
            <w:r w:rsidR="005E4CF4">
              <w:rPr>
                <w:rFonts w:hint="eastAsia"/>
              </w:rPr>
              <w:t>，</w:t>
            </w:r>
            <w:r w:rsidR="005E4CF4">
              <w:rPr>
                <w:rFonts w:hint="eastAsia"/>
              </w:rPr>
              <w:t>0</w:t>
            </w:r>
            <w:r w:rsidR="005E4CF4">
              <w:rPr>
                <w:rFonts w:hint="eastAsia"/>
              </w:rPr>
              <w:t>无效</w:t>
            </w:r>
          </w:p>
        </w:tc>
      </w:tr>
      <w:tr w:rsidR="00646F00" w:rsidTr="00906722">
        <w:trPr>
          <w:cnfStyle w:val="000000100000"/>
        </w:trPr>
        <w:tc>
          <w:tcPr>
            <w:cnfStyle w:val="001000000000"/>
            <w:tcW w:w="2065" w:type="dxa"/>
          </w:tcPr>
          <w:p w:rsidR="00646F00" w:rsidRDefault="00646F00" w:rsidP="00906722">
            <w:pPr>
              <w:rPr>
                <w:rFonts w:hint="eastAsia"/>
              </w:rPr>
            </w:pPr>
            <w:r>
              <w:rPr>
                <w:rFonts w:hint="eastAsia"/>
              </w:rPr>
              <w:lastRenderedPageBreak/>
              <w:t>stoptime</w:t>
            </w:r>
          </w:p>
        </w:tc>
        <w:tc>
          <w:tcPr>
            <w:tcW w:w="1159" w:type="dxa"/>
          </w:tcPr>
          <w:p w:rsidR="00646F00" w:rsidRDefault="00646F00" w:rsidP="00906722">
            <w:pPr>
              <w:cnfStyle w:val="000000100000"/>
              <w:rPr>
                <w:rFonts w:hint="eastAsia"/>
              </w:rPr>
            </w:pPr>
            <w:r>
              <w:rPr>
                <w:rFonts w:hint="eastAsia"/>
              </w:rPr>
              <w:t>int</w:t>
            </w:r>
          </w:p>
        </w:tc>
        <w:tc>
          <w:tcPr>
            <w:tcW w:w="1440" w:type="dxa"/>
          </w:tcPr>
          <w:p w:rsidR="00646F00" w:rsidRDefault="00646F00" w:rsidP="00906722">
            <w:pPr>
              <w:cnfStyle w:val="000000100000"/>
              <w:rPr>
                <w:rFonts w:hint="eastAsia"/>
              </w:rPr>
            </w:pPr>
            <w:r>
              <w:rPr>
                <w:rFonts w:hint="eastAsia"/>
              </w:rPr>
              <w:t>11</w:t>
            </w:r>
          </w:p>
        </w:tc>
        <w:tc>
          <w:tcPr>
            <w:tcW w:w="653" w:type="dxa"/>
          </w:tcPr>
          <w:p w:rsidR="00646F00" w:rsidRDefault="00646F00" w:rsidP="00906722">
            <w:pPr>
              <w:cnfStyle w:val="000000100000"/>
              <w:rPr>
                <w:rFonts w:hint="eastAsia"/>
              </w:rPr>
            </w:pPr>
            <w:r>
              <w:rPr>
                <w:rFonts w:hint="eastAsia"/>
              </w:rPr>
              <w:t>Y</w:t>
            </w:r>
          </w:p>
        </w:tc>
        <w:tc>
          <w:tcPr>
            <w:tcW w:w="721" w:type="dxa"/>
            <w:tcBorders>
              <w:right w:val="single" w:sz="4" w:space="0" w:color="auto"/>
            </w:tcBorders>
          </w:tcPr>
          <w:p w:rsidR="00646F00" w:rsidRDefault="00646F00" w:rsidP="00906722">
            <w:pPr>
              <w:cnfStyle w:val="000000100000"/>
            </w:pPr>
            <w:r>
              <w:rPr>
                <w:rFonts w:hint="eastAsia"/>
              </w:rPr>
              <w:t>0</w:t>
            </w:r>
          </w:p>
        </w:tc>
        <w:tc>
          <w:tcPr>
            <w:tcW w:w="2490" w:type="dxa"/>
            <w:tcBorders>
              <w:left w:val="single" w:sz="4" w:space="0" w:color="auto"/>
            </w:tcBorders>
          </w:tcPr>
          <w:p w:rsidR="00646F00" w:rsidRDefault="00AF7C0B" w:rsidP="00906722">
            <w:pPr>
              <w:cnfStyle w:val="000000100000"/>
              <w:rPr>
                <w:rFonts w:hint="eastAsia"/>
              </w:rPr>
            </w:pPr>
            <w:r>
              <w:rPr>
                <w:rFonts w:hint="eastAsia"/>
              </w:rPr>
              <w:t>停用时间</w:t>
            </w:r>
            <w:r w:rsidR="005E4CF4">
              <w:rPr>
                <w:rFonts w:hint="eastAsia"/>
              </w:rPr>
              <w:t>，</w:t>
            </w:r>
            <w:r w:rsidR="005E4CF4">
              <w:rPr>
                <w:rFonts w:hint="eastAsia"/>
              </w:rPr>
              <w:t>0</w:t>
            </w:r>
            <w:r w:rsidR="005E4CF4">
              <w:rPr>
                <w:rFonts w:hint="eastAsia"/>
              </w:rPr>
              <w:t>无效</w:t>
            </w:r>
          </w:p>
        </w:tc>
      </w:tr>
      <w:tr w:rsidR="00646F00" w:rsidTr="00906722">
        <w:trPr>
          <w:cnfStyle w:val="000000010000"/>
        </w:trPr>
        <w:tc>
          <w:tcPr>
            <w:cnfStyle w:val="001000000000"/>
            <w:tcW w:w="2065" w:type="dxa"/>
          </w:tcPr>
          <w:p w:rsidR="00646F00" w:rsidRDefault="00646F00" w:rsidP="00906722">
            <w:pPr>
              <w:rPr>
                <w:rFonts w:hint="eastAsia"/>
              </w:rPr>
            </w:pPr>
            <w:r w:rsidRPr="00646F00">
              <w:t>status</w:t>
            </w:r>
          </w:p>
        </w:tc>
        <w:tc>
          <w:tcPr>
            <w:tcW w:w="1159" w:type="dxa"/>
          </w:tcPr>
          <w:p w:rsidR="00646F00" w:rsidRDefault="00646F00" w:rsidP="00906722">
            <w:pPr>
              <w:cnfStyle w:val="000000010000"/>
              <w:rPr>
                <w:rFonts w:hint="eastAsia"/>
              </w:rPr>
            </w:pPr>
            <w:r>
              <w:rPr>
                <w:rFonts w:hint="eastAsia"/>
              </w:rPr>
              <w:t>tinyint</w:t>
            </w:r>
          </w:p>
        </w:tc>
        <w:tc>
          <w:tcPr>
            <w:tcW w:w="1440" w:type="dxa"/>
          </w:tcPr>
          <w:p w:rsidR="00646F00" w:rsidRDefault="00646F00" w:rsidP="00906722">
            <w:pPr>
              <w:cnfStyle w:val="000000010000"/>
              <w:rPr>
                <w:rFonts w:hint="eastAsia"/>
              </w:rPr>
            </w:pPr>
            <w:r>
              <w:rPr>
                <w:rFonts w:hint="eastAsia"/>
              </w:rPr>
              <w:t>2</w:t>
            </w:r>
          </w:p>
        </w:tc>
        <w:tc>
          <w:tcPr>
            <w:tcW w:w="653" w:type="dxa"/>
          </w:tcPr>
          <w:p w:rsidR="00646F00" w:rsidRDefault="00646F00" w:rsidP="00906722">
            <w:pPr>
              <w:cnfStyle w:val="000000010000"/>
              <w:rPr>
                <w:rFonts w:hint="eastAsia"/>
              </w:rPr>
            </w:pPr>
            <w:r>
              <w:rPr>
                <w:rFonts w:hint="eastAsia"/>
              </w:rPr>
              <w:t>Y</w:t>
            </w:r>
          </w:p>
        </w:tc>
        <w:tc>
          <w:tcPr>
            <w:tcW w:w="721" w:type="dxa"/>
            <w:tcBorders>
              <w:right w:val="single" w:sz="4" w:space="0" w:color="auto"/>
            </w:tcBorders>
          </w:tcPr>
          <w:p w:rsidR="00646F00" w:rsidRDefault="00646F00" w:rsidP="00906722">
            <w:pPr>
              <w:cnfStyle w:val="000000010000"/>
            </w:pPr>
            <w:r>
              <w:rPr>
                <w:rFonts w:hint="eastAsia"/>
              </w:rPr>
              <w:t>1</w:t>
            </w:r>
          </w:p>
        </w:tc>
        <w:tc>
          <w:tcPr>
            <w:tcW w:w="2490" w:type="dxa"/>
            <w:tcBorders>
              <w:left w:val="single" w:sz="4" w:space="0" w:color="auto"/>
            </w:tcBorders>
          </w:tcPr>
          <w:p w:rsidR="00646F00" w:rsidRDefault="00AF7C0B" w:rsidP="00906722">
            <w:pPr>
              <w:cnfStyle w:val="000000010000"/>
              <w:rPr>
                <w:rFonts w:hint="eastAsia"/>
              </w:rPr>
            </w:pPr>
            <w:r>
              <w:rPr>
                <w:rFonts w:hint="eastAsia"/>
              </w:rPr>
              <w:t>状态，</w:t>
            </w:r>
            <w:r>
              <w:rPr>
                <w:rFonts w:hint="eastAsia"/>
              </w:rPr>
              <w:t>1</w:t>
            </w:r>
            <w:r>
              <w:rPr>
                <w:rFonts w:hint="eastAsia"/>
              </w:rPr>
              <w:t>有效，</w:t>
            </w:r>
            <w:r>
              <w:rPr>
                <w:rFonts w:hint="eastAsia"/>
              </w:rPr>
              <w:t>0</w:t>
            </w:r>
            <w:r>
              <w:rPr>
                <w:rFonts w:hint="eastAsia"/>
              </w:rPr>
              <w:t>无效</w:t>
            </w:r>
          </w:p>
        </w:tc>
      </w:tr>
      <w:tr w:rsidR="007A10EA" w:rsidTr="00906722">
        <w:trPr>
          <w:cnfStyle w:val="000000100000"/>
        </w:trPr>
        <w:tc>
          <w:tcPr>
            <w:cnfStyle w:val="001000000000"/>
            <w:tcW w:w="2065" w:type="dxa"/>
          </w:tcPr>
          <w:p w:rsidR="00646F00" w:rsidRDefault="00646F00" w:rsidP="00906722">
            <w:pPr>
              <w:rPr>
                <w:rFonts w:hint="eastAsia"/>
              </w:rPr>
            </w:pPr>
            <w:r w:rsidRPr="00646F00">
              <w:t>outerurl</w:t>
            </w:r>
          </w:p>
        </w:tc>
        <w:tc>
          <w:tcPr>
            <w:tcW w:w="1159" w:type="dxa"/>
          </w:tcPr>
          <w:p w:rsidR="00646F00" w:rsidRDefault="00646F00" w:rsidP="00906722">
            <w:pPr>
              <w:cnfStyle w:val="000000100000"/>
              <w:rPr>
                <w:rFonts w:hint="eastAsia"/>
              </w:rPr>
            </w:pPr>
            <w:r>
              <w:rPr>
                <w:rFonts w:hint="eastAsia"/>
              </w:rPr>
              <w:t>varchar</w:t>
            </w:r>
          </w:p>
        </w:tc>
        <w:tc>
          <w:tcPr>
            <w:tcW w:w="1440" w:type="dxa"/>
          </w:tcPr>
          <w:p w:rsidR="00646F00" w:rsidRDefault="00646F00" w:rsidP="00906722">
            <w:pPr>
              <w:cnfStyle w:val="000000100000"/>
              <w:rPr>
                <w:rFonts w:hint="eastAsia"/>
              </w:rPr>
            </w:pPr>
            <w:r>
              <w:rPr>
                <w:rFonts w:hint="eastAsia"/>
              </w:rPr>
              <w:t>200</w:t>
            </w:r>
          </w:p>
        </w:tc>
        <w:tc>
          <w:tcPr>
            <w:tcW w:w="653" w:type="dxa"/>
          </w:tcPr>
          <w:p w:rsidR="00646F00" w:rsidRDefault="00646F00" w:rsidP="00906722">
            <w:pPr>
              <w:cnfStyle w:val="000000100000"/>
              <w:rPr>
                <w:rFonts w:hint="eastAsia"/>
              </w:rPr>
            </w:pPr>
            <w:r>
              <w:rPr>
                <w:rFonts w:hint="eastAsia"/>
              </w:rPr>
              <w:t>Y</w:t>
            </w:r>
          </w:p>
        </w:tc>
        <w:tc>
          <w:tcPr>
            <w:tcW w:w="721" w:type="dxa"/>
            <w:tcBorders>
              <w:right w:val="single" w:sz="4" w:space="0" w:color="auto"/>
            </w:tcBorders>
          </w:tcPr>
          <w:p w:rsidR="00646F00" w:rsidRDefault="00646F00" w:rsidP="00906722">
            <w:pPr>
              <w:cnfStyle w:val="000000100000"/>
            </w:pPr>
            <w:r>
              <w:rPr>
                <w:rFonts w:hint="eastAsia"/>
              </w:rPr>
              <w:t>''</w:t>
            </w:r>
          </w:p>
        </w:tc>
        <w:tc>
          <w:tcPr>
            <w:tcW w:w="2490" w:type="dxa"/>
            <w:tcBorders>
              <w:left w:val="single" w:sz="4" w:space="0" w:color="auto"/>
            </w:tcBorders>
          </w:tcPr>
          <w:p w:rsidR="00646F00" w:rsidRDefault="00AF7C0B" w:rsidP="00906722">
            <w:pPr>
              <w:cnfStyle w:val="000000100000"/>
              <w:rPr>
                <w:rFonts w:hint="eastAsia"/>
              </w:rPr>
            </w:pPr>
            <w:r>
              <w:rPr>
                <w:rFonts w:hint="eastAsia"/>
              </w:rPr>
              <w:t>外部</w:t>
            </w:r>
            <w:r>
              <w:rPr>
                <w:rFonts w:hint="eastAsia"/>
              </w:rPr>
              <w:t>www</w:t>
            </w:r>
            <w:r>
              <w:rPr>
                <w:rFonts w:hint="eastAsia"/>
              </w:rPr>
              <w:t>地址</w:t>
            </w:r>
          </w:p>
        </w:tc>
      </w:tr>
      <w:tr w:rsidR="007A10EA" w:rsidTr="00906722">
        <w:trPr>
          <w:cnfStyle w:val="000000010000"/>
        </w:trPr>
        <w:tc>
          <w:tcPr>
            <w:cnfStyle w:val="001000000000"/>
            <w:tcW w:w="2065" w:type="dxa"/>
          </w:tcPr>
          <w:p w:rsidR="00646F00" w:rsidRDefault="00646F00" w:rsidP="00906722">
            <w:pPr>
              <w:rPr>
                <w:rFonts w:hint="eastAsia"/>
              </w:rPr>
            </w:pPr>
            <w:r w:rsidRPr="00646F00">
              <w:t>imageurl</w:t>
            </w:r>
          </w:p>
        </w:tc>
        <w:tc>
          <w:tcPr>
            <w:tcW w:w="1159" w:type="dxa"/>
          </w:tcPr>
          <w:p w:rsidR="00646F00" w:rsidRDefault="00646F00" w:rsidP="00906722">
            <w:pPr>
              <w:cnfStyle w:val="000000010000"/>
              <w:rPr>
                <w:rFonts w:hint="eastAsia"/>
              </w:rPr>
            </w:pPr>
            <w:r>
              <w:rPr>
                <w:rFonts w:hint="eastAsia"/>
              </w:rPr>
              <w:t>varchar</w:t>
            </w:r>
          </w:p>
        </w:tc>
        <w:tc>
          <w:tcPr>
            <w:tcW w:w="1440" w:type="dxa"/>
          </w:tcPr>
          <w:p w:rsidR="00646F00" w:rsidRDefault="00646F00" w:rsidP="00906722">
            <w:pPr>
              <w:cnfStyle w:val="000000010000"/>
              <w:rPr>
                <w:rFonts w:hint="eastAsia"/>
              </w:rPr>
            </w:pPr>
            <w:r>
              <w:rPr>
                <w:rFonts w:hint="eastAsia"/>
              </w:rPr>
              <w:t>200</w:t>
            </w:r>
          </w:p>
        </w:tc>
        <w:tc>
          <w:tcPr>
            <w:tcW w:w="653" w:type="dxa"/>
          </w:tcPr>
          <w:p w:rsidR="00646F00" w:rsidRDefault="00646F00" w:rsidP="00906722">
            <w:pPr>
              <w:cnfStyle w:val="000000010000"/>
              <w:rPr>
                <w:rFonts w:hint="eastAsia"/>
              </w:rPr>
            </w:pPr>
            <w:r>
              <w:rPr>
                <w:rFonts w:hint="eastAsia"/>
              </w:rPr>
              <w:t>Y</w:t>
            </w:r>
          </w:p>
        </w:tc>
        <w:tc>
          <w:tcPr>
            <w:tcW w:w="721" w:type="dxa"/>
            <w:tcBorders>
              <w:right w:val="single" w:sz="4" w:space="0" w:color="auto"/>
            </w:tcBorders>
          </w:tcPr>
          <w:p w:rsidR="00646F00" w:rsidRDefault="00646F00" w:rsidP="00906722">
            <w:pPr>
              <w:cnfStyle w:val="000000010000"/>
            </w:pPr>
            <w:r>
              <w:rPr>
                <w:rFonts w:hint="eastAsia"/>
              </w:rPr>
              <w:t>''</w:t>
            </w:r>
          </w:p>
        </w:tc>
        <w:tc>
          <w:tcPr>
            <w:tcW w:w="2490" w:type="dxa"/>
            <w:tcBorders>
              <w:left w:val="single" w:sz="4" w:space="0" w:color="auto"/>
            </w:tcBorders>
          </w:tcPr>
          <w:p w:rsidR="00646F00" w:rsidRDefault="00AF7C0B" w:rsidP="00906722">
            <w:pPr>
              <w:cnfStyle w:val="000000010000"/>
              <w:rPr>
                <w:rFonts w:hint="eastAsia"/>
              </w:rPr>
            </w:pPr>
            <w:r>
              <w:rPr>
                <w:rFonts w:hint="eastAsia"/>
              </w:rPr>
              <w:t>配图地址</w:t>
            </w:r>
          </w:p>
        </w:tc>
      </w:tr>
      <w:tr w:rsidR="00646F00" w:rsidTr="00906722">
        <w:trPr>
          <w:cnfStyle w:val="000000100000"/>
        </w:trPr>
        <w:tc>
          <w:tcPr>
            <w:cnfStyle w:val="001000000000"/>
            <w:tcW w:w="2065" w:type="dxa"/>
          </w:tcPr>
          <w:p w:rsidR="00646F00" w:rsidRDefault="00646F00" w:rsidP="00906722">
            <w:pPr>
              <w:rPr>
                <w:rFonts w:hint="eastAsia"/>
              </w:rPr>
            </w:pPr>
            <w:r w:rsidRPr="00646F00">
              <w:t>image_md5</w:t>
            </w:r>
          </w:p>
        </w:tc>
        <w:tc>
          <w:tcPr>
            <w:tcW w:w="1159" w:type="dxa"/>
          </w:tcPr>
          <w:p w:rsidR="00646F00" w:rsidRDefault="00646F00" w:rsidP="00906722">
            <w:pPr>
              <w:cnfStyle w:val="000000100000"/>
              <w:rPr>
                <w:rFonts w:hint="eastAsia"/>
              </w:rPr>
            </w:pPr>
            <w:r>
              <w:rPr>
                <w:rFonts w:hint="eastAsia"/>
              </w:rPr>
              <w:t>varchar</w:t>
            </w:r>
          </w:p>
        </w:tc>
        <w:tc>
          <w:tcPr>
            <w:tcW w:w="1440" w:type="dxa"/>
          </w:tcPr>
          <w:p w:rsidR="00646F00" w:rsidRDefault="00646F00" w:rsidP="00906722">
            <w:pPr>
              <w:cnfStyle w:val="000000100000"/>
              <w:rPr>
                <w:rFonts w:hint="eastAsia"/>
              </w:rPr>
            </w:pPr>
            <w:r>
              <w:rPr>
                <w:rFonts w:hint="eastAsia"/>
              </w:rPr>
              <w:t>32</w:t>
            </w:r>
          </w:p>
        </w:tc>
        <w:tc>
          <w:tcPr>
            <w:tcW w:w="653" w:type="dxa"/>
          </w:tcPr>
          <w:p w:rsidR="00646F00" w:rsidRDefault="00646F00" w:rsidP="00906722">
            <w:pPr>
              <w:cnfStyle w:val="000000100000"/>
              <w:rPr>
                <w:rFonts w:hint="eastAsia"/>
              </w:rPr>
            </w:pPr>
            <w:r>
              <w:rPr>
                <w:rFonts w:hint="eastAsia"/>
              </w:rPr>
              <w:t>Y</w:t>
            </w:r>
          </w:p>
        </w:tc>
        <w:tc>
          <w:tcPr>
            <w:tcW w:w="721" w:type="dxa"/>
            <w:tcBorders>
              <w:right w:val="single" w:sz="4" w:space="0" w:color="auto"/>
            </w:tcBorders>
          </w:tcPr>
          <w:p w:rsidR="00646F00" w:rsidRDefault="00646F00" w:rsidP="00906722">
            <w:pPr>
              <w:cnfStyle w:val="000000100000"/>
            </w:pPr>
            <w:r>
              <w:rPr>
                <w:rFonts w:hint="eastAsia"/>
              </w:rPr>
              <w:t>''</w:t>
            </w:r>
          </w:p>
        </w:tc>
        <w:tc>
          <w:tcPr>
            <w:tcW w:w="2490" w:type="dxa"/>
            <w:tcBorders>
              <w:left w:val="single" w:sz="4" w:space="0" w:color="auto"/>
            </w:tcBorders>
          </w:tcPr>
          <w:p w:rsidR="00646F00" w:rsidRDefault="00AF7C0B" w:rsidP="00906722">
            <w:pPr>
              <w:cnfStyle w:val="000000100000"/>
              <w:rPr>
                <w:rFonts w:hint="eastAsia"/>
              </w:rPr>
            </w:pPr>
            <w:r w:rsidRPr="00AF7C0B">
              <w:rPr>
                <w:rFonts w:hint="eastAsia"/>
              </w:rPr>
              <w:t>上传公告图片</w:t>
            </w:r>
            <w:r w:rsidRPr="00AF7C0B">
              <w:rPr>
                <w:rFonts w:hint="eastAsia"/>
              </w:rPr>
              <w:t>md5</w:t>
            </w:r>
            <w:r w:rsidRPr="00AF7C0B">
              <w:rPr>
                <w:rFonts w:hint="eastAsia"/>
              </w:rPr>
              <w:t>值，判断是否需要上传至又拍云</w:t>
            </w:r>
          </w:p>
        </w:tc>
      </w:tr>
      <w:tr w:rsidR="00646F00" w:rsidTr="00906722">
        <w:trPr>
          <w:cnfStyle w:val="000000010000"/>
        </w:trPr>
        <w:tc>
          <w:tcPr>
            <w:cnfStyle w:val="001000000000"/>
            <w:tcW w:w="2065" w:type="dxa"/>
          </w:tcPr>
          <w:p w:rsidR="00646F00" w:rsidRDefault="00646F00" w:rsidP="00906722">
            <w:pPr>
              <w:rPr>
                <w:rFonts w:hint="eastAsia"/>
              </w:rPr>
            </w:pPr>
            <w:r w:rsidRPr="00646F00">
              <w:t>tel</w:t>
            </w:r>
          </w:p>
        </w:tc>
        <w:tc>
          <w:tcPr>
            <w:tcW w:w="1159" w:type="dxa"/>
          </w:tcPr>
          <w:p w:rsidR="00646F00" w:rsidRDefault="00646F00" w:rsidP="00906722">
            <w:pPr>
              <w:cnfStyle w:val="000000010000"/>
              <w:rPr>
                <w:rFonts w:hint="eastAsia"/>
              </w:rPr>
            </w:pPr>
            <w:r w:rsidRPr="00646F00">
              <w:t>varchar</w:t>
            </w:r>
          </w:p>
        </w:tc>
        <w:tc>
          <w:tcPr>
            <w:tcW w:w="1440" w:type="dxa"/>
          </w:tcPr>
          <w:p w:rsidR="00646F00" w:rsidRDefault="00646F00" w:rsidP="00906722">
            <w:pPr>
              <w:cnfStyle w:val="000000010000"/>
              <w:rPr>
                <w:rFonts w:hint="eastAsia"/>
              </w:rPr>
            </w:pPr>
            <w:r>
              <w:rPr>
                <w:rFonts w:hint="eastAsia"/>
              </w:rPr>
              <w:t>50</w:t>
            </w:r>
          </w:p>
        </w:tc>
        <w:tc>
          <w:tcPr>
            <w:tcW w:w="653" w:type="dxa"/>
          </w:tcPr>
          <w:p w:rsidR="00646F00" w:rsidRDefault="00646F00" w:rsidP="00906722">
            <w:pPr>
              <w:cnfStyle w:val="000000010000"/>
              <w:rPr>
                <w:rFonts w:hint="eastAsia"/>
              </w:rPr>
            </w:pPr>
            <w:r>
              <w:rPr>
                <w:rFonts w:hint="eastAsia"/>
              </w:rPr>
              <w:t>Y</w:t>
            </w:r>
          </w:p>
        </w:tc>
        <w:tc>
          <w:tcPr>
            <w:tcW w:w="721" w:type="dxa"/>
            <w:tcBorders>
              <w:right w:val="single" w:sz="4" w:space="0" w:color="auto"/>
            </w:tcBorders>
          </w:tcPr>
          <w:p w:rsidR="00646F00" w:rsidRDefault="00646F00" w:rsidP="00906722">
            <w:pPr>
              <w:cnfStyle w:val="000000010000"/>
            </w:pPr>
            <w:r>
              <w:rPr>
                <w:rFonts w:hint="eastAsia"/>
              </w:rPr>
              <w:t>''</w:t>
            </w:r>
          </w:p>
        </w:tc>
        <w:tc>
          <w:tcPr>
            <w:tcW w:w="2490" w:type="dxa"/>
            <w:tcBorders>
              <w:left w:val="single" w:sz="4" w:space="0" w:color="auto"/>
            </w:tcBorders>
          </w:tcPr>
          <w:p w:rsidR="00646F00" w:rsidRDefault="00AF7C0B" w:rsidP="00906722">
            <w:pPr>
              <w:cnfStyle w:val="000000010000"/>
              <w:rPr>
                <w:rFonts w:hint="eastAsia"/>
              </w:rPr>
            </w:pPr>
            <w:r w:rsidRPr="00AF7C0B">
              <w:rPr>
                <w:rFonts w:hint="eastAsia"/>
              </w:rPr>
              <w:t>联系电话</w:t>
            </w:r>
          </w:p>
        </w:tc>
      </w:tr>
      <w:tr w:rsidR="00646F00" w:rsidTr="00906722">
        <w:trPr>
          <w:cnfStyle w:val="000000100000"/>
        </w:trPr>
        <w:tc>
          <w:tcPr>
            <w:cnfStyle w:val="001000000000"/>
            <w:tcW w:w="2065" w:type="dxa"/>
          </w:tcPr>
          <w:p w:rsidR="00646F00" w:rsidRDefault="00646F00" w:rsidP="00906722">
            <w:pPr>
              <w:rPr>
                <w:rFonts w:hint="eastAsia"/>
              </w:rPr>
            </w:pPr>
            <w:r w:rsidRPr="00646F00">
              <w:t>contact</w:t>
            </w:r>
          </w:p>
        </w:tc>
        <w:tc>
          <w:tcPr>
            <w:tcW w:w="1159" w:type="dxa"/>
          </w:tcPr>
          <w:p w:rsidR="00646F00" w:rsidRDefault="00646F00" w:rsidP="00906722">
            <w:pPr>
              <w:cnfStyle w:val="000000100000"/>
              <w:rPr>
                <w:rFonts w:hint="eastAsia"/>
              </w:rPr>
            </w:pPr>
            <w:r w:rsidRPr="00646F00">
              <w:t>varchar</w:t>
            </w:r>
          </w:p>
        </w:tc>
        <w:tc>
          <w:tcPr>
            <w:tcW w:w="1440" w:type="dxa"/>
          </w:tcPr>
          <w:p w:rsidR="00646F00" w:rsidRDefault="00646F00" w:rsidP="00906722">
            <w:pPr>
              <w:cnfStyle w:val="000000100000"/>
              <w:rPr>
                <w:rFonts w:hint="eastAsia"/>
              </w:rPr>
            </w:pPr>
            <w:r>
              <w:rPr>
                <w:rFonts w:hint="eastAsia"/>
              </w:rPr>
              <w:t>100</w:t>
            </w:r>
          </w:p>
        </w:tc>
        <w:tc>
          <w:tcPr>
            <w:tcW w:w="653" w:type="dxa"/>
          </w:tcPr>
          <w:p w:rsidR="00646F00" w:rsidRDefault="00646F00" w:rsidP="00906722">
            <w:pPr>
              <w:cnfStyle w:val="000000100000"/>
              <w:rPr>
                <w:rFonts w:hint="eastAsia"/>
              </w:rPr>
            </w:pPr>
            <w:r>
              <w:rPr>
                <w:rFonts w:hint="eastAsia"/>
              </w:rPr>
              <w:t>Y</w:t>
            </w:r>
          </w:p>
        </w:tc>
        <w:tc>
          <w:tcPr>
            <w:tcW w:w="721" w:type="dxa"/>
            <w:tcBorders>
              <w:right w:val="single" w:sz="4" w:space="0" w:color="auto"/>
            </w:tcBorders>
          </w:tcPr>
          <w:p w:rsidR="00646F00" w:rsidRDefault="00646F00" w:rsidP="00906722">
            <w:pPr>
              <w:cnfStyle w:val="000000100000"/>
            </w:pPr>
            <w:r>
              <w:rPr>
                <w:rFonts w:hint="eastAsia"/>
              </w:rPr>
              <w:t>''</w:t>
            </w:r>
          </w:p>
        </w:tc>
        <w:tc>
          <w:tcPr>
            <w:tcW w:w="2490" w:type="dxa"/>
            <w:tcBorders>
              <w:left w:val="single" w:sz="4" w:space="0" w:color="auto"/>
            </w:tcBorders>
          </w:tcPr>
          <w:p w:rsidR="00646F00" w:rsidRDefault="00AF7C0B" w:rsidP="00906722">
            <w:pPr>
              <w:cnfStyle w:val="000000100000"/>
              <w:rPr>
                <w:rFonts w:hint="eastAsia"/>
              </w:rPr>
            </w:pPr>
            <w:r w:rsidRPr="00AF7C0B">
              <w:rPr>
                <w:rFonts w:hint="eastAsia"/>
              </w:rPr>
              <w:t>联系人</w:t>
            </w:r>
          </w:p>
        </w:tc>
      </w:tr>
      <w:tr w:rsidR="00646F00" w:rsidTr="00906722">
        <w:trPr>
          <w:cnfStyle w:val="000000010000"/>
        </w:trPr>
        <w:tc>
          <w:tcPr>
            <w:cnfStyle w:val="001000000000"/>
            <w:tcW w:w="2065" w:type="dxa"/>
          </w:tcPr>
          <w:p w:rsidR="00646F00" w:rsidRDefault="00646F00" w:rsidP="00906722">
            <w:pPr>
              <w:rPr>
                <w:rFonts w:hint="eastAsia"/>
              </w:rPr>
            </w:pPr>
            <w:r>
              <w:rPr>
                <w:rFonts w:hint="eastAsia"/>
              </w:rPr>
              <w:t>extra</w:t>
            </w:r>
          </w:p>
        </w:tc>
        <w:tc>
          <w:tcPr>
            <w:tcW w:w="1159" w:type="dxa"/>
          </w:tcPr>
          <w:p w:rsidR="00646F00" w:rsidRDefault="00646F00" w:rsidP="00906722">
            <w:pPr>
              <w:cnfStyle w:val="000000010000"/>
              <w:rPr>
                <w:rFonts w:hint="eastAsia"/>
              </w:rPr>
            </w:pPr>
            <w:r>
              <w:rPr>
                <w:rFonts w:hint="eastAsia"/>
              </w:rPr>
              <w:t>varchar</w:t>
            </w:r>
          </w:p>
        </w:tc>
        <w:tc>
          <w:tcPr>
            <w:tcW w:w="1440" w:type="dxa"/>
          </w:tcPr>
          <w:p w:rsidR="00646F00" w:rsidRDefault="00646F00" w:rsidP="00906722">
            <w:pPr>
              <w:cnfStyle w:val="000000010000"/>
              <w:rPr>
                <w:rFonts w:hint="eastAsia"/>
              </w:rPr>
            </w:pPr>
            <w:r>
              <w:rPr>
                <w:rFonts w:hint="eastAsia"/>
              </w:rPr>
              <w:t>1000</w:t>
            </w:r>
          </w:p>
        </w:tc>
        <w:tc>
          <w:tcPr>
            <w:tcW w:w="653" w:type="dxa"/>
          </w:tcPr>
          <w:p w:rsidR="00646F00" w:rsidRDefault="00646F00" w:rsidP="00906722">
            <w:pPr>
              <w:cnfStyle w:val="000000010000"/>
              <w:rPr>
                <w:rFonts w:hint="eastAsia"/>
              </w:rPr>
            </w:pPr>
            <w:r>
              <w:rPr>
                <w:rFonts w:hint="eastAsia"/>
              </w:rPr>
              <w:t>Y</w:t>
            </w:r>
          </w:p>
        </w:tc>
        <w:tc>
          <w:tcPr>
            <w:tcW w:w="721" w:type="dxa"/>
            <w:tcBorders>
              <w:right w:val="single" w:sz="4" w:space="0" w:color="auto"/>
            </w:tcBorders>
          </w:tcPr>
          <w:p w:rsidR="00646F00" w:rsidRDefault="00646F00" w:rsidP="00906722">
            <w:pPr>
              <w:cnfStyle w:val="000000010000"/>
            </w:pPr>
            <w:r>
              <w:rPr>
                <w:rFonts w:hint="eastAsia"/>
              </w:rPr>
              <w:t>''</w:t>
            </w:r>
          </w:p>
        </w:tc>
        <w:tc>
          <w:tcPr>
            <w:tcW w:w="2490" w:type="dxa"/>
            <w:tcBorders>
              <w:left w:val="single" w:sz="4" w:space="0" w:color="auto"/>
            </w:tcBorders>
          </w:tcPr>
          <w:p w:rsidR="00646F00" w:rsidRDefault="00646F00" w:rsidP="00646F00">
            <w:pPr>
              <w:cnfStyle w:val="000000010000"/>
              <w:rPr>
                <w:rFonts w:hint="eastAsia"/>
              </w:rPr>
            </w:pPr>
            <w:r>
              <w:rPr>
                <w:rFonts w:hint="eastAsia"/>
              </w:rPr>
              <w:t>扩展信息，</w:t>
            </w:r>
            <w:r>
              <w:rPr>
                <w:rFonts w:hint="eastAsia"/>
              </w:rPr>
              <w:t>json</w:t>
            </w:r>
            <w:r>
              <w:rPr>
                <w:rFonts w:hint="eastAsia"/>
              </w:rPr>
              <w:t>格式</w:t>
            </w:r>
          </w:p>
        </w:tc>
      </w:tr>
      <w:tr w:rsidR="00171769" w:rsidTr="00906722">
        <w:trPr>
          <w:cnfStyle w:val="000000100000"/>
        </w:trPr>
        <w:tc>
          <w:tcPr>
            <w:cnfStyle w:val="001000000000"/>
            <w:tcW w:w="2065" w:type="dxa"/>
          </w:tcPr>
          <w:p w:rsidR="00171769" w:rsidRDefault="00171769" w:rsidP="00906722">
            <w:pPr>
              <w:rPr>
                <w:rFonts w:hint="eastAsia"/>
              </w:rPr>
            </w:pPr>
            <w:r>
              <w:rPr>
                <w:rFonts w:hint="eastAsia"/>
              </w:rPr>
              <w:t>readcount</w:t>
            </w:r>
          </w:p>
        </w:tc>
        <w:tc>
          <w:tcPr>
            <w:tcW w:w="1159" w:type="dxa"/>
          </w:tcPr>
          <w:p w:rsidR="00171769" w:rsidRDefault="00171769" w:rsidP="00906722">
            <w:pPr>
              <w:cnfStyle w:val="000000100000"/>
              <w:rPr>
                <w:rFonts w:hint="eastAsia"/>
              </w:rPr>
            </w:pPr>
            <w:r>
              <w:rPr>
                <w:rFonts w:hint="eastAsia"/>
              </w:rPr>
              <w:t>int</w:t>
            </w:r>
          </w:p>
        </w:tc>
        <w:tc>
          <w:tcPr>
            <w:tcW w:w="1440" w:type="dxa"/>
          </w:tcPr>
          <w:p w:rsidR="00171769" w:rsidRDefault="00171769" w:rsidP="00906722">
            <w:pPr>
              <w:cnfStyle w:val="000000100000"/>
              <w:rPr>
                <w:rFonts w:hint="eastAsia"/>
              </w:rPr>
            </w:pPr>
            <w:r>
              <w:rPr>
                <w:rFonts w:hint="eastAsia"/>
              </w:rPr>
              <w:t>11</w:t>
            </w:r>
          </w:p>
        </w:tc>
        <w:tc>
          <w:tcPr>
            <w:tcW w:w="653" w:type="dxa"/>
          </w:tcPr>
          <w:p w:rsidR="00171769" w:rsidRDefault="00171769" w:rsidP="00906722">
            <w:pPr>
              <w:cnfStyle w:val="000000100000"/>
              <w:rPr>
                <w:rFonts w:hint="eastAsia"/>
              </w:rPr>
            </w:pPr>
            <w:r>
              <w:rPr>
                <w:rFonts w:hint="eastAsia"/>
              </w:rPr>
              <w:t>Y</w:t>
            </w:r>
          </w:p>
        </w:tc>
        <w:tc>
          <w:tcPr>
            <w:tcW w:w="721" w:type="dxa"/>
            <w:tcBorders>
              <w:right w:val="single" w:sz="4" w:space="0" w:color="auto"/>
            </w:tcBorders>
          </w:tcPr>
          <w:p w:rsidR="00171769" w:rsidRDefault="00171769" w:rsidP="00906722">
            <w:pPr>
              <w:cnfStyle w:val="000000100000"/>
              <w:rPr>
                <w:rFonts w:hint="eastAsia"/>
              </w:rPr>
            </w:pPr>
            <w:r>
              <w:rPr>
                <w:rFonts w:hint="eastAsia"/>
              </w:rPr>
              <w:t>0</w:t>
            </w:r>
          </w:p>
        </w:tc>
        <w:tc>
          <w:tcPr>
            <w:tcW w:w="2490" w:type="dxa"/>
            <w:tcBorders>
              <w:left w:val="single" w:sz="4" w:space="0" w:color="auto"/>
            </w:tcBorders>
          </w:tcPr>
          <w:p w:rsidR="00171769" w:rsidRDefault="00171769" w:rsidP="00646F00">
            <w:pPr>
              <w:cnfStyle w:val="000000100000"/>
              <w:rPr>
                <w:rFonts w:hint="eastAsia"/>
              </w:rPr>
            </w:pPr>
            <w:r>
              <w:rPr>
                <w:rFonts w:hint="eastAsia"/>
              </w:rPr>
              <w:t>阅读量</w:t>
            </w:r>
            <w:r>
              <w:rPr>
                <w:rFonts w:hint="eastAsia"/>
              </w:rPr>
              <w:t>/</w:t>
            </w:r>
            <w:r>
              <w:rPr>
                <w:rFonts w:hint="eastAsia"/>
              </w:rPr>
              <w:t>点击量</w:t>
            </w:r>
          </w:p>
        </w:tc>
      </w:tr>
      <w:tr w:rsidR="007A10EA" w:rsidTr="00906722">
        <w:trPr>
          <w:cnfStyle w:val="000000010000"/>
        </w:trPr>
        <w:tc>
          <w:tcPr>
            <w:cnfStyle w:val="001000000000"/>
            <w:tcW w:w="2065" w:type="dxa"/>
          </w:tcPr>
          <w:p w:rsidR="00646F00" w:rsidRDefault="00646F00" w:rsidP="00906722">
            <w:r>
              <w:rPr>
                <w:rFonts w:hint="eastAsia"/>
              </w:rPr>
              <w:t>索引名称</w:t>
            </w:r>
          </w:p>
        </w:tc>
        <w:tc>
          <w:tcPr>
            <w:tcW w:w="1159" w:type="dxa"/>
          </w:tcPr>
          <w:p w:rsidR="00646F00" w:rsidRPr="00464082" w:rsidRDefault="00646F00" w:rsidP="00906722">
            <w:pPr>
              <w:cnfStyle w:val="000000010000"/>
              <w:rPr>
                <w:b/>
              </w:rPr>
            </w:pPr>
            <w:r w:rsidRPr="00464082">
              <w:rPr>
                <w:rFonts w:hint="eastAsia"/>
                <w:b/>
              </w:rPr>
              <w:t>唯一</w:t>
            </w:r>
          </w:p>
        </w:tc>
        <w:tc>
          <w:tcPr>
            <w:tcW w:w="5304" w:type="dxa"/>
            <w:gridSpan w:val="4"/>
          </w:tcPr>
          <w:p w:rsidR="00646F00" w:rsidRDefault="00646F00" w:rsidP="00906722">
            <w:pPr>
              <w:cnfStyle w:val="000000010000"/>
              <w:rPr>
                <w:rFonts w:hint="eastAsia"/>
              </w:rPr>
            </w:pPr>
            <w:r>
              <w:rPr>
                <w:rFonts w:hint="eastAsia"/>
                <w:b/>
              </w:rPr>
              <w:t>字段</w:t>
            </w:r>
          </w:p>
        </w:tc>
      </w:tr>
      <w:tr w:rsidR="007A10EA" w:rsidTr="00906722">
        <w:trPr>
          <w:cnfStyle w:val="000000100000"/>
        </w:trPr>
        <w:tc>
          <w:tcPr>
            <w:cnfStyle w:val="001000000000"/>
            <w:tcW w:w="2065" w:type="dxa"/>
          </w:tcPr>
          <w:p w:rsidR="00646F00" w:rsidRDefault="00646F00" w:rsidP="00906722"/>
        </w:tc>
        <w:tc>
          <w:tcPr>
            <w:tcW w:w="1159" w:type="dxa"/>
          </w:tcPr>
          <w:p w:rsidR="00646F00" w:rsidRDefault="00646F00" w:rsidP="00906722">
            <w:pPr>
              <w:cnfStyle w:val="000000100000"/>
            </w:pPr>
          </w:p>
        </w:tc>
        <w:tc>
          <w:tcPr>
            <w:tcW w:w="5304" w:type="dxa"/>
            <w:gridSpan w:val="4"/>
          </w:tcPr>
          <w:p w:rsidR="00646F00" w:rsidRDefault="00646F00" w:rsidP="00906722">
            <w:pPr>
              <w:cnfStyle w:val="000000100000"/>
              <w:rPr>
                <w:rFonts w:hint="eastAsia"/>
              </w:rPr>
            </w:pPr>
          </w:p>
        </w:tc>
      </w:tr>
    </w:tbl>
    <w:p w:rsidR="00D94F17" w:rsidRPr="00D17A96" w:rsidRDefault="00627F97" w:rsidP="00D94F17">
      <w:pPr>
        <w:pStyle w:val="2"/>
        <w:rPr>
          <w:rFonts w:hint="eastAsia"/>
        </w:rPr>
      </w:pPr>
      <w:r>
        <w:rPr>
          <w:rFonts w:hint="eastAsia"/>
        </w:rPr>
        <w:t>广告关联表</w:t>
      </w:r>
      <w:r w:rsidR="00B80ECB">
        <w:rPr>
          <w:rFonts w:hint="eastAsia"/>
        </w:rPr>
        <w:t>adsense_</w:t>
      </w:r>
      <w:r>
        <w:rPr>
          <w:rFonts w:hint="eastAsia"/>
        </w:rPr>
        <w:t>notice</w:t>
      </w:r>
    </w:p>
    <w:tbl>
      <w:tblPr>
        <w:tblStyle w:val="13"/>
        <w:tblW w:w="8528" w:type="dxa"/>
        <w:tblLook w:val="04A0"/>
      </w:tblPr>
      <w:tblGrid>
        <w:gridCol w:w="2065"/>
        <w:gridCol w:w="1159"/>
        <w:gridCol w:w="1440"/>
        <w:gridCol w:w="653"/>
        <w:gridCol w:w="721"/>
        <w:gridCol w:w="2490"/>
      </w:tblGrid>
      <w:tr w:rsidR="00D94F17" w:rsidTr="00906722">
        <w:trPr>
          <w:cnfStyle w:val="100000000000"/>
        </w:trPr>
        <w:tc>
          <w:tcPr>
            <w:cnfStyle w:val="001000000000"/>
            <w:tcW w:w="2065" w:type="dxa"/>
          </w:tcPr>
          <w:p w:rsidR="00D94F17" w:rsidRDefault="00D94F17" w:rsidP="00906722">
            <w:r>
              <w:rPr>
                <w:rFonts w:hint="eastAsia"/>
              </w:rPr>
              <w:t>属性</w:t>
            </w:r>
          </w:p>
        </w:tc>
        <w:tc>
          <w:tcPr>
            <w:tcW w:w="1159" w:type="dxa"/>
          </w:tcPr>
          <w:p w:rsidR="00D94F17" w:rsidRDefault="00D94F17" w:rsidP="00906722">
            <w:pPr>
              <w:cnfStyle w:val="100000000000"/>
            </w:pPr>
            <w:r>
              <w:rPr>
                <w:rFonts w:hint="eastAsia"/>
              </w:rPr>
              <w:t>类型</w:t>
            </w:r>
          </w:p>
        </w:tc>
        <w:tc>
          <w:tcPr>
            <w:tcW w:w="1440" w:type="dxa"/>
          </w:tcPr>
          <w:p w:rsidR="00D94F17" w:rsidRDefault="00D94F17" w:rsidP="00906722">
            <w:pPr>
              <w:cnfStyle w:val="100000000000"/>
            </w:pPr>
            <w:r>
              <w:rPr>
                <w:rFonts w:hint="eastAsia"/>
              </w:rPr>
              <w:t>长度</w:t>
            </w:r>
          </w:p>
        </w:tc>
        <w:tc>
          <w:tcPr>
            <w:tcW w:w="653" w:type="dxa"/>
          </w:tcPr>
          <w:p w:rsidR="00D94F17" w:rsidRDefault="00D94F17" w:rsidP="00906722">
            <w:pPr>
              <w:cnfStyle w:val="100000000000"/>
            </w:pPr>
            <w:r>
              <w:rPr>
                <w:rFonts w:hint="eastAsia"/>
              </w:rPr>
              <w:t>非空</w:t>
            </w:r>
          </w:p>
        </w:tc>
        <w:tc>
          <w:tcPr>
            <w:tcW w:w="721" w:type="dxa"/>
            <w:tcBorders>
              <w:right w:val="single" w:sz="4" w:space="0" w:color="auto"/>
            </w:tcBorders>
          </w:tcPr>
          <w:p w:rsidR="00D94F17" w:rsidRDefault="00D94F17" w:rsidP="00906722">
            <w:pPr>
              <w:cnfStyle w:val="100000000000"/>
            </w:pPr>
            <w:r>
              <w:rPr>
                <w:rFonts w:hint="eastAsia"/>
              </w:rPr>
              <w:t>默认</w:t>
            </w:r>
          </w:p>
        </w:tc>
        <w:tc>
          <w:tcPr>
            <w:tcW w:w="2490" w:type="dxa"/>
            <w:tcBorders>
              <w:left w:val="single" w:sz="4" w:space="0" w:color="auto"/>
            </w:tcBorders>
          </w:tcPr>
          <w:p w:rsidR="00D94F17" w:rsidRDefault="00D94F17" w:rsidP="00906722">
            <w:pPr>
              <w:cnfStyle w:val="100000000000"/>
              <w:rPr>
                <w:b w:val="0"/>
                <w:bCs w:val="0"/>
              </w:rPr>
            </w:pPr>
            <w:r>
              <w:rPr>
                <w:rFonts w:hint="eastAsia"/>
              </w:rPr>
              <w:t>描述</w:t>
            </w:r>
          </w:p>
        </w:tc>
      </w:tr>
      <w:tr w:rsidR="00D94F17" w:rsidTr="00906722">
        <w:trPr>
          <w:cnfStyle w:val="000000100000"/>
        </w:trPr>
        <w:tc>
          <w:tcPr>
            <w:cnfStyle w:val="001000000000"/>
            <w:tcW w:w="2065" w:type="dxa"/>
          </w:tcPr>
          <w:p w:rsidR="00D94F17" w:rsidRDefault="00D94F17" w:rsidP="00906722">
            <w:r>
              <w:rPr>
                <w:rFonts w:hint="eastAsia"/>
              </w:rPr>
              <w:t>id</w:t>
            </w:r>
          </w:p>
        </w:tc>
        <w:tc>
          <w:tcPr>
            <w:tcW w:w="1159" w:type="dxa"/>
          </w:tcPr>
          <w:p w:rsidR="00D94F17" w:rsidRDefault="00D94F17" w:rsidP="00906722">
            <w:pPr>
              <w:cnfStyle w:val="000000100000"/>
            </w:pPr>
            <w:r>
              <w:t>int</w:t>
            </w:r>
          </w:p>
        </w:tc>
        <w:tc>
          <w:tcPr>
            <w:tcW w:w="1440" w:type="dxa"/>
          </w:tcPr>
          <w:p w:rsidR="00D94F17" w:rsidRDefault="00D94F17" w:rsidP="00906722">
            <w:pPr>
              <w:cnfStyle w:val="000000100000"/>
            </w:pPr>
            <w:r>
              <w:rPr>
                <w:rFonts w:hint="eastAsia"/>
              </w:rPr>
              <w:t>11</w:t>
            </w:r>
          </w:p>
        </w:tc>
        <w:tc>
          <w:tcPr>
            <w:tcW w:w="653" w:type="dxa"/>
          </w:tcPr>
          <w:p w:rsidR="00D94F17" w:rsidRDefault="00D94F17" w:rsidP="00906722">
            <w:pPr>
              <w:cnfStyle w:val="000000100000"/>
            </w:pPr>
            <w:r>
              <w:rPr>
                <w:rFonts w:hint="eastAsia"/>
              </w:rPr>
              <w:t>Y</w:t>
            </w:r>
          </w:p>
        </w:tc>
        <w:tc>
          <w:tcPr>
            <w:tcW w:w="721" w:type="dxa"/>
            <w:tcBorders>
              <w:right w:val="single" w:sz="4" w:space="0" w:color="auto"/>
            </w:tcBorders>
          </w:tcPr>
          <w:p w:rsidR="00D94F17" w:rsidRDefault="00D94F17" w:rsidP="00906722">
            <w:pPr>
              <w:cnfStyle w:val="000000100000"/>
            </w:pPr>
          </w:p>
        </w:tc>
        <w:tc>
          <w:tcPr>
            <w:tcW w:w="2490" w:type="dxa"/>
            <w:tcBorders>
              <w:left w:val="single" w:sz="4" w:space="0" w:color="auto"/>
            </w:tcBorders>
          </w:tcPr>
          <w:p w:rsidR="00D94F17" w:rsidRDefault="00D94F17" w:rsidP="00906722">
            <w:pPr>
              <w:cnfStyle w:val="000000100000"/>
            </w:pPr>
            <w:r>
              <w:rPr>
                <w:rFonts w:hint="eastAsia"/>
              </w:rPr>
              <w:t>主键</w:t>
            </w:r>
            <w:r>
              <w:rPr>
                <w:rFonts w:hint="eastAsia"/>
              </w:rPr>
              <w:t>,mysql</w:t>
            </w:r>
            <w:r>
              <w:rPr>
                <w:rFonts w:hint="eastAsia"/>
              </w:rPr>
              <w:t>自增</w:t>
            </w:r>
            <w:r>
              <w:t>键</w:t>
            </w:r>
          </w:p>
        </w:tc>
      </w:tr>
      <w:tr w:rsidR="00D94F17" w:rsidTr="00906722">
        <w:trPr>
          <w:cnfStyle w:val="000000010000"/>
        </w:trPr>
        <w:tc>
          <w:tcPr>
            <w:cnfStyle w:val="001000000000"/>
            <w:tcW w:w="2065" w:type="dxa"/>
          </w:tcPr>
          <w:p w:rsidR="00D94F17" w:rsidRDefault="00F53868" w:rsidP="00906722">
            <w:r>
              <w:rPr>
                <w:rFonts w:hint="eastAsia"/>
              </w:rPr>
              <w:t>adsenseId</w:t>
            </w:r>
          </w:p>
        </w:tc>
        <w:tc>
          <w:tcPr>
            <w:tcW w:w="1159" w:type="dxa"/>
          </w:tcPr>
          <w:p w:rsidR="00D94F17" w:rsidRDefault="00F53868" w:rsidP="00906722">
            <w:pPr>
              <w:cnfStyle w:val="000000010000"/>
            </w:pPr>
            <w:r>
              <w:rPr>
                <w:rFonts w:hint="eastAsia"/>
              </w:rPr>
              <w:t>int</w:t>
            </w:r>
          </w:p>
        </w:tc>
        <w:tc>
          <w:tcPr>
            <w:tcW w:w="1440" w:type="dxa"/>
          </w:tcPr>
          <w:p w:rsidR="00D94F17" w:rsidRDefault="00F53868" w:rsidP="00906722">
            <w:pPr>
              <w:cnfStyle w:val="000000010000"/>
            </w:pPr>
            <w:r>
              <w:rPr>
                <w:rFonts w:hint="eastAsia"/>
              </w:rPr>
              <w:t>11</w:t>
            </w:r>
          </w:p>
        </w:tc>
        <w:tc>
          <w:tcPr>
            <w:tcW w:w="653" w:type="dxa"/>
          </w:tcPr>
          <w:p w:rsidR="00D94F17" w:rsidRDefault="00D94F17" w:rsidP="00906722">
            <w:pPr>
              <w:cnfStyle w:val="000000010000"/>
            </w:pPr>
            <w:r>
              <w:rPr>
                <w:rFonts w:hint="eastAsia"/>
              </w:rPr>
              <w:t>Y</w:t>
            </w:r>
          </w:p>
        </w:tc>
        <w:tc>
          <w:tcPr>
            <w:tcW w:w="721" w:type="dxa"/>
            <w:tcBorders>
              <w:right w:val="single" w:sz="4" w:space="0" w:color="auto"/>
            </w:tcBorders>
          </w:tcPr>
          <w:p w:rsidR="00D94F17" w:rsidRDefault="00F53868" w:rsidP="00906722">
            <w:pPr>
              <w:cnfStyle w:val="000000010000"/>
            </w:pPr>
            <w:r>
              <w:rPr>
                <w:rFonts w:hint="eastAsia"/>
              </w:rPr>
              <w:t>0</w:t>
            </w:r>
          </w:p>
        </w:tc>
        <w:tc>
          <w:tcPr>
            <w:tcW w:w="2490" w:type="dxa"/>
            <w:tcBorders>
              <w:left w:val="single" w:sz="4" w:space="0" w:color="auto"/>
            </w:tcBorders>
          </w:tcPr>
          <w:p w:rsidR="00D94F17" w:rsidRDefault="00D94F17" w:rsidP="00F53868">
            <w:pPr>
              <w:cnfStyle w:val="000000010000"/>
            </w:pPr>
            <w:r>
              <w:rPr>
                <w:rFonts w:hint="eastAsia"/>
              </w:rPr>
              <w:t>广告位</w:t>
            </w:r>
            <w:r w:rsidR="00F53868">
              <w:rPr>
                <w:rFonts w:hint="eastAsia"/>
              </w:rPr>
              <w:t>id</w:t>
            </w:r>
          </w:p>
        </w:tc>
      </w:tr>
      <w:tr w:rsidR="00F53868" w:rsidTr="00906722">
        <w:trPr>
          <w:cnfStyle w:val="000000100000"/>
        </w:trPr>
        <w:tc>
          <w:tcPr>
            <w:cnfStyle w:val="001000000000"/>
            <w:tcW w:w="2065" w:type="dxa"/>
          </w:tcPr>
          <w:p w:rsidR="00F53868" w:rsidRDefault="00F53868" w:rsidP="00906722">
            <w:pPr>
              <w:rPr>
                <w:rFonts w:hint="eastAsia"/>
              </w:rPr>
            </w:pPr>
            <w:r>
              <w:rPr>
                <w:rFonts w:hint="eastAsia"/>
              </w:rPr>
              <w:t>noticeId</w:t>
            </w:r>
          </w:p>
        </w:tc>
        <w:tc>
          <w:tcPr>
            <w:tcW w:w="1159" w:type="dxa"/>
          </w:tcPr>
          <w:p w:rsidR="00F53868" w:rsidRDefault="00F53868" w:rsidP="00906722">
            <w:pPr>
              <w:cnfStyle w:val="000000100000"/>
              <w:rPr>
                <w:rFonts w:hint="eastAsia"/>
              </w:rPr>
            </w:pPr>
            <w:r>
              <w:rPr>
                <w:rFonts w:hint="eastAsia"/>
              </w:rPr>
              <w:t>int</w:t>
            </w:r>
          </w:p>
        </w:tc>
        <w:tc>
          <w:tcPr>
            <w:tcW w:w="1440" w:type="dxa"/>
          </w:tcPr>
          <w:p w:rsidR="00F53868" w:rsidRDefault="00F53868" w:rsidP="00906722">
            <w:pPr>
              <w:cnfStyle w:val="000000100000"/>
              <w:rPr>
                <w:rFonts w:hint="eastAsia"/>
              </w:rPr>
            </w:pPr>
            <w:r>
              <w:rPr>
                <w:rFonts w:hint="eastAsia"/>
              </w:rPr>
              <w:t>11</w:t>
            </w:r>
          </w:p>
        </w:tc>
        <w:tc>
          <w:tcPr>
            <w:tcW w:w="653" w:type="dxa"/>
          </w:tcPr>
          <w:p w:rsidR="00F53868" w:rsidRDefault="00F53868" w:rsidP="00906722">
            <w:pPr>
              <w:cnfStyle w:val="000000100000"/>
              <w:rPr>
                <w:rFonts w:hint="eastAsia"/>
              </w:rPr>
            </w:pPr>
            <w:r>
              <w:rPr>
                <w:rFonts w:hint="eastAsia"/>
              </w:rPr>
              <w:t>Y</w:t>
            </w:r>
          </w:p>
        </w:tc>
        <w:tc>
          <w:tcPr>
            <w:tcW w:w="721" w:type="dxa"/>
            <w:tcBorders>
              <w:right w:val="single" w:sz="4" w:space="0" w:color="auto"/>
            </w:tcBorders>
          </w:tcPr>
          <w:p w:rsidR="00F53868" w:rsidRDefault="00F53868" w:rsidP="00906722">
            <w:pPr>
              <w:cnfStyle w:val="000000100000"/>
              <w:rPr>
                <w:rFonts w:hint="eastAsia"/>
              </w:rPr>
            </w:pPr>
            <w:r>
              <w:rPr>
                <w:rFonts w:hint="eastAsia"/>
              </w:rPr>
              <w:t>0</w:t>
            </w:r>
          </w:p>
        </w:tc>
        <w:tc>
          <w:tcPr>
            <w:tcW w:w="2490" w:type="dxa"/>
            <w:tcBorders>
              <w:left w:val="single" w:sz="4" w:space="0" w:color="auto"/>
            </w:tcBorders>
          </w:tcPr>
          <w:p w:rsidR="00F53868" w:rsidRDefault="00F53868" w:rsidP="00906722">
            <w:pPr>
              <w:cnfStyle w:val="000000100000"/>
              <w:rPr>
                <w:rFonts w:hint="eastAsia"/>
              </w:rPr>
            </w:pPr>
            <w:r>
              <w:rPr>
                <w:rFonts w:hint="eastAsia"/>
              </w:rPr>
              <w:t>广告</w:t>
            </w:r>
            <w:r>
              <w:rPr>
                <w:rFonts w:hint="eastAsia"/>
              </w:rPr>
              <w:t>id</w:t>
            </w:r>
          </w:p>
        </w:tc>
      </w:tr>
      <w:tr w:rsidR="00F53868" w:rsidTr="00906722">
        <w:trPr>
          <w:cnfStyle w:val="000000010000"/>
        </w:trPr>
        <w:tc>
          <w:tcPr>
            <w:cnfStyle w:val="001000000000"/>
            <w:tcW w:w="2065" w:type="dxa"/>
          </w:tcPr>
          <w:p w:rsidR="00F53868" w:rsidRDefault="00F53868" w:rsidP="00906722">
            <w:pPr>
              <w:rPr>
                <w:rFonts w:hint="eastAsia"/>
              </w:rPr>
            </w:pPr>
            <w:r>
              <w:rPr>
                <w:rFonts w:hint="eastAsia"/>
              </w:rPr>
              <w:t>starttime</w:t>
            </w:r>
          </w:p>
        </w:tc>
        <w:tc>
          <w:tcPr>
            <w:tcW w:w="1159" w:type="dxa"/>
          </w:tcPr>
          <w:p w:rsidR="00F53868" w:rsidRDefault="00F53868" w:rsidP="00906722">
            <w:pPr>
              <w:cnfStyle w:val="000000010000"/>
              <w:rPr>
                <w:rFonts w:hint="eastAsia"/>
              </w:rPr>
            </w:pPr>
            <w:r>
              <w:rPr>
                <w:rFonts w:hint="eastAsia"/>
              </w:rPr>
              <w:t>int</w:t>
            </w:r>
          </w:p>
        </w:tc>
        <w:tc>
          <w:tcPr>
            <w:tcW w:w="1440" w:type="dxa"/>
          </w:tcPr>
          <w:p w:rsidR="00F53868" w:rsidRDefault="00F53868" w:rsidP="00906722">
            <w:pPr>
              <w:cnfStyle w:val="000000010000"/>
              <w:rPr>
                <w:rFonts w:hint="eastAsia"/>
              </w:rPr>
            </w:pPr>
            <w:r>
              <w:rPr>
                <w:rFonts w:hint="eastAsia"/>
              </w:rPr>
              <w:t>11</w:t>
            </w:r>
          </w:p>
        </w:tc>
        <w:tc>
          <w:tcPr>
            <w:tcW w:w="653" w:type="dxa"/>
          </w:tcPr>
          <w:p w:rsidR="00F53868" w:rsidRDefault="00F53868" w:rsidP="00906722">
            <w:pPr>
              <w:cnfStyle w:val="000000010000"/>
              <w:rPr>
                <w:rFonts w:hint="eastAsia"/>
              </w:rPr>
            </w:pPr>
            <w:r>
              <w:rPr>
                <w:rFonts w:hint="eastAsia"/>
              </w:rPr>
              <w:t>Y</w:t>
            </w:r>
          </w:p>
        </w:tc>
        <w:tc>
          <w:tcPr>
            <w:tcW w:w="721" w:type="dxa"/>
            <w:tcBorders>
              <w:right w:val="single" w:sz="4" w:space="0" w:color="auto"/>
            </w:tcBorders>
          </w:tcPr>
          <w:p w:rsidR="00F53868" w:rsidRDefault="00F53868" w:rsidP="00906722">
            <w:pPr>
              <w:cnfStyle w:val="000000010000"/>
            </w:pPr>
            <w:r>
              <w:rPr>
                <w:rFonts w:hint="eastAsia"/>
              </w:rPr>
              <w:t>0</w:t>
            </w:r>
          </w:p>
        </w:tc>
        <w:tc>
          <w:tcPr>
            <w:tcW w:w="2490" w:type="dxa"/>
            <w:tcBorders>
              <w:left w:val="single" w:sz="4" w:space="0" w:color="auto"/>
            </w:tcBorders>
          </w:tcPr>
          <w:p w:rsidR="00F53868" w:rsidRDefault="00F53868" w:rsidP="00906722">
            <w:pPr>
              <w:cnfStyle w:val="000000010000"/>
              <w:rPr>
                <w:rFonts w:hint="eastAsia"/>
              </w:rPr>
            </w:pPr>
            <w:r>
              <w:rPr>
                <w:rFonts w:hint="eastAsia"/>
              </w:rPr>
              <w:t>启用时间</w:t>
            </w:r>
            <w:r w:rsidR="005E4CF4">
              <w:rPr>
                <w:rFonts w:hint="eastAsia"/>
              </w:rPr>
              <w:t>，</w:t>
            </w:r>
            <w:r w:rsidR="005E4CF4">
              <w:rPr>
                <w:rFonts w:hint="eastAsia"/>
              </w:rPr>
              <w:t>0</w:t>
            </w:r>
            <w:r w:rsidR="005E4CF4">
              <w:rPr>
                <w:rFonts w:hint="eastAsia"/>
              </w:rPr>
              <w:t>无效</w:t>
            </w:r>
          </w:p>
        </w:tc>
      </w:tr>
      <w:tr w:rsidR="00F53868" w:rsidTr="00906722">
        <w:trPr>
          <w:cnfStyle w:val="000000100000"/>
        </w:trPr>
        <w:tc>
          <w:tcPr>
            <w:cnfStyle w:val="001000000000"/>
            <w:tcW w:w="2065" w:type="dxa"/>
          </w:tcPr>
          <w:p w:rsidR="00F53868" w:rsidRDefault="00F53868" w:rsidP="00906722">
            <w:pPr>
              <w:rPr>
                <w:rFonts w:hint="eastAsia"/>
              </w:rPr>
            </w:pPr>
            <w:r>
              <w:rPr>
                <w:rFonts w:hint="eastAsia"/>
              </w:rPr>
              <w:t>stoptime</w:t>
            </w:r>
          </w:p>
        </w:tc>
        <w:tc>
          <w:tcPr>
            <w:tcW w:w="1159" w:type="dxa"/>
          </w:tcPr>
          <w:p w:rsidR="00F53868" w:rsidRDefault="00F53868" w:rsidP="00906722">
            <w:pPr>
              <w:cnfStyle w:val="000000100000"/>
              <w:rPr>
                <w:rFonts w:hint="eastAsia"/>
              </w:rPr>
            </w:pPr>
            <w:r>
              <w:rPr>
                <w:rFonts w:hint="eastAsia"/>
              </w:rPr>
              <w:t>int</w:t>
            </w:r>
          </w:p>
        </w:tc>
        <w:tc>
          <w:tcPr>
            <w:tcW w:w="1440" w:type="dxa"/>
          </w:tcPr>
          <w:p w:rsidR="00F53868" w:rsidRDefault="00F53868" w:rsidP="00906722">
            <w:pPr>
              <w:cnfStyle w:val="000000100000"/>
              <w:rPr>
                <w:rFonts w:hint="eastAsia"/>
              </w:rPr>
            </w:pPr>
            <w:r>
              <w:rPr>
                <w:rFonts w:hint="eastAsia"/>
              </w:rPr>
              <w:t>11</w:t>
            </w:r>
          </w:p>
        </w:tc>
        <w:tc>
          <w:tcPr>
            <w:tcW w:w="653" w:type="dxa"/>
          </w:tcPr>
          <w:p w:rsidR="00F53868" w:rsidRDefault="00F53868" w:rsidP="00906722">
            <w:pPr>
              <w:cnfStyle w:val="000000100000"/>
              <w:rPr>
                <w:rFonts w:hint="eastAsia"/>
              </w:rPr>
            </w:pPr>
            <w:r>
              <w:rPr>
                <w:rFonts w:hint="eastAsia"/>
              </w:rPr>
              <w:t>Y</w:t>
            </w:r>
          </w:p>
        </w:tc>
        <w:tc>
          <w:tcPr>
            <w:tcW w:w="721" w:type="dxa"/>
            <w:tcBorders>
              <w:right w:val="single" w:sz="4" w:space="0" w:color="auto"/>
            </w:tcBorders>
          </w:tcPr>
          <w:p w:rsidR="00F53868" w:rsidRDefault="00F53868" w:rsidP="00906722">
            <w:pPr>
              <w:cnfStyle w:val="000000100000"/>
            </w:pPr>
            <w:r>
              <w:rPr>
                <w:rFonts w:hint="eastAsia"/>
              </w:rPr>
              <w:t>0</w:t>
            </w:r>
          </w:p>
        </w:tc>
        <w:tc>
          <w:tcPr>
            <w:tcW w:w="2490" w:type="dxa"/>
            <w:tcBorders>
              <w:left w:val="single" w:sz="4" w:space="0" w:color="auto"/>
            </w:tcBorders>
          </w:tcPr>
          <w:p w:rsidR="00F53868" w:rsidRDefault="00F53868" w:rsidP="00906722">
            <w:pPr>
              <w:cnfStyle w:val="000000100000"/>
              <w:rPr>
                <w:rFonts w:hint="eastAsia"/>
              </w:rPr>
            </w:pPr>
            <w:r>
              <w:rPr>
                <w:rFonts w:hint="eastAsia"/>
              </w:rPr>
              <w:t>停用时间</w:t>
            </w:r>
            <w:r w:rsidR="005E4CF4">
              <w:rPr>
                <w:rFonts w:hint="eastAsia"/>
              </w:rPr>
              <w:t>，</w:t>
            </w:r>
            <w:r w:rsidR="005E4CF4">
              <w:rPr>
                <w:rFonts w:hint="eastAsia"/>
              </w:rPr>
              <w:t>0</w:t>
            </w:r>
            <w:r w:rsidR="005E4CF4">
              <w:rPr>
                <w:rFonts w:hint="eastAsia"/>
              </w:rPr>
              <w:t>无效</w:t>
            </w:r>
          </w:p>
        </w:tc>
      </w:tr>
      <w:tr w:rsidR="00F53868" w:rsidTr="00906722">
        <w:trPr>
          <w:cnfStyle w:val="000000010000"/>
        </w:trPr>
        <w:tc>
          <w:tcPr>
            <w:cnfStyle w:val="001000000000"/>
            <w:tcW w:w="2065" w:type="dxa"/>
          </w:tcPr>
          <w:p w:rsidR="00F53868" w:rsidRDefault="00F53868" w:rsidP="00906722">
            <w:r>
              <w:rPr>
                <w:rFonts w:hint="eastAsia"/>
              </w:rPr>
              <w:t>索引名称</w:t>
            </w:r>
          </w:p>
        </w:tc>
        <w:tc>
          <w:tcPr>
            <w:tcW w:w="1159" w:type="dxa"/>
          </w:tcPr>
          <w:p w:rsidR="00F53868" w:rsidRPr="00464082" w:rsidRDefault="00F53868" w:rsidP="00906722">
            <w:pPr>
              <w:cnfStyle w:val="000000010000"/>
              <w:rPr>
                <w:b/>
              </w:rPr>
            </w:pPr>
            <w:r w:rsidRPr="00464082">
              <w:rPr>
                <w:rFonts w:hint="eastAsia"/>
                <w:b/>
              </w:rPr>
              <w:t>唯一</w:t>
            </w:r>
          </w:p>
        </w:tc>
        <w:tc>
          <w:tcPr>
            <w:tcW w:w="5304" w:type="dxa"/>
            <w:gridSpan w:val="4"/>
          </w:tcPr>
          <w:p w:rsidR="00F53868" w:rsidRDefault="00F53868" w:rsidP="00906722">
            <w:pPr>
              <w:cnfStyle w:val="000000010000"/>
              <w:rPr>
                <w:rFonts w:hint="eastAsia"/>
              </w:rPr>
            </w:pPr>
            <w:r>
              <w:rPr>
                <w:rFonts w:hint="eastAsia"/>
                <w:b/>
              </w:rPr>
              <w:t>字段</w:t>
            </w:r>
          </w:p>
        </w:tc>
      </w:tr>
      <w:tr w:rsidR="00F53868" w:rsidTr="00906722">
        <w:trPr>
          <w:cnfStyle w:val="000000100000"/>
        </w:trPr>
        <w:tc>
          <w:tcPr>
            <w:cnfStyle w:val="001000000000"/>
            <w:tcW w:w="2065" w:type="dxa"/>
          </w:tcPr>
          <w:p w:rsidR="00F53868" w:rsidRDefault="00F53868" w:rsidP="00A94919">
            <w:r>
              <w:rPr>
                <w:rFonts w:hint="eastAsia"/>
              </w:rPr>
              <w:t>unq_</w:t>
            </w:r>
            <w:r w:rsidR="00A94919">
              <w:rPr>
                <w:rFonts w:hint="eastAsia"/>
              </w:rPr>
              <w:t>id</w:t>
            </w:r>
          </w:p>
        </w:tc>
        <w:tc>
          <w:tcPr>
            <w:tcW w:w="1159" w:type="dxa"/>
          </w:tcPr>
          <w:p w:rsidR="00F53868" w:rsidRDefault="00F53868" w:rsidP="00906722">
            <w:pPr>
              <w:cnfStyle w:val="000000100000"/>
            </w:pPr>
            <w:r>
              <w:rPr>
                <w:rFonts w:hint="eastAsia"/>
              </w:rPr>
              <w:t>Y</w:t>
            </w:r>
          </w:p>
        </w:tc>
        <w:tc>
          <w:tcPr>
            <w:tcW w:w="5304" w:type="dxa"/>
            <w:gridSpan w:val="4"/>
          </w:tcPr>
          <w:p w:rsidR="00F53868" w:rsidRDefault="00A94919" w:rsidP="00906722">
            <w:pPr>
              <w:cnfStyle w:val="000000100000"/>
              <w:rPr>
                <w:rFonts w:hint="eastAsia"/>
              </w:rPr>
            </w:pPr>
            <w:r>
              <w:rPr>
                <w:rFonts w:hint="eastAsia"/>
              </w:rPr>
              <w:t>adsenseId</w:t>
            </w:r>
            <w:r>
              <w:rPr>
                <w:rFonts w:hint="eastAsia"/>
              </w:rPr>
              <w:t>，</w:t>
            </w:r>
            <w:r>
              <w:rPr>
                <w:rFonts w:hint="eastAsia"/>
              </w:rPr>
              <w:t>noticeId</w:t>
            </w:r>
          </w:p>
        </w:tc>
      </w:tr>
    </w:tbl>
    <w:p w:rsidR="004C2A04" w:rsidRPr="00D17A96" w:rsidRDefault="004C2A04" w:rsidP="004C2A04">
      <w:pPr>
        <w:pStyle w:val="2"/>
        <w:rPr>
          <w:rFonts w:hint="eastAsia"/>
        </w:rPr>
      </w:pPr>
      <w:r>
        <w:rPr>
          <w:rFonts w:hint="eastAsia"/>
        </w:rPr>
        <w:t>推荐商品</w:t>
      </w:r>
    </w:p>
    <w:tbl>
      <w:tblPr>
        <w:tblStyle w:val="13"/>
        <w:tblW w:w="8528" w:type="dxa"/>
        <w:tblLook w:val="04A0"/>
      </w:tblPr>
      <w:tblGrid>
        <w:gridCol w:w="2065"/>
        <w:gridCol w:w="1159"/>
        <w:gridCol w:w="1440"/>
        <w:gridCol w:w="653"/>
        <w:gridCol w:w="721"/>
        <w:gridCol w:w="2490"/>
      </w:tblGrid>
      <w:tr w:rsidR="004C2A04" w:rsidTr="006F1358">
        <w:trPr>
          <w:cnfStyle w:val="100000000000"/>
        </w:trPr>
        <w:tc>
          <w:tcPr>
            <w:cnfStyle w:val="001000000000"/>
            <w:tcW w:w="2065" w:type="dxa"/>
          </w:tcPr>
          <w:p w:rsidR="004C2A04" w:rsidRDefault="004C2A04" w:rsidP="006F1358">
            <w:r>
              <w:rPr>
                <w:rFonts w:hint="eastAsia"/>
              </w:rPr>
              <w:t>属性</w:t>
            </w:r>
          </w:p>
        </w:tc>
        <w:tc>
          <w:tcPr>
            <w:tcW w:w="1159" w:type="dxa"/>
          </w:tcPr>
          <w:p w:rsidR="004C2A04" w:rsidRDefault="004C2A04" w:rsidP="006F1358">
            <w:pPr>
              <w:cnfStyle w:val="100000000000"/>
            </w:pPr>
            <w:r>
              <w:rPr>
                <w:rFonts w:hint="eastAsia"/>
              </w:rPr>
              <w:t>类型</w:t>
            </w:r>
          </w:p>
        </w:tc>
        <w:tc>
          <w:tcPr>
            <w:tcW w:w="1440" w:type="dxa"/>
          </w:tcPr>
          <w:p w:rsidR="004C2A04" w:rsidRDefault="004C2A04" w:rsidP="006F1358">
            <w:pPr>
              <w:cnfStyle w:val="100000000000"/>
            </w:pPr>
            <w:r>
              <w:rPr>
                <w:rFonts w:hint="eastAsia"/>
              </w:rPr>
              <w:t>长度</w:t>
            </w:r>
          </w:p>
        </w:tc>
        <w:tc>
          <w:tcPr>
            <w:tcW w:w="653" w:type="dxa"/>
          </w:tcPr>
          <w:p w:rsidR="004C2A04" w:rsidRDefault="004C2A04" w:rsidP="006F1358">
            <w:pPr>
              <w:cnfStyle w:val="100000000000"/>
            </w:pPr>
            <w:r>
              <w:rPr>
                <w:rFonts w:hint="eastAsia"/>
              </w:rPr>
              <w:t>非空</w:t>
            </w:r>
          </w:p>
        </w:tc>
        <w:tc>
          <w:tcPr>
            <w:tcW w:w="721" w:type="dxa"/>
            <w:tcBorders>
              <w:right w:val="single" w:sz="4" w:space="0" w:color="auto"/>
            </w:tcBorders>
          </w:tcPr>
          <w:p w:rsidR="004C2A04" w:rsidRDefault="004C2A04" w:rsidP="006F1358">
            <w:pPr>
              <w:cnfStyle w:val="100000000000"/>
            </w:pPr>
            <w:r>
              <w:rPr>
                <w:rFonts w:hint="eastAsia"/>
              </w:rPr>
              <w:t>默认</w:t>
            </w:r>
          </w:p>
        </w:tc>
        <w:tc>
          <w:tcPr>
            <w:tcW w:w="2490" w:type="dxa"/>
            <w:tcBorders>
              <w:left w:val="single" w:sz="4" w:space="0" w:color="auto"/>
            </w:tcBorders>
          </w:tcPr>
          <w:p w:rsidR="004C2A04" w:rsidRDefault="004C2A04" w:rsidP="006F1358">
            <w:pPr>
              <w:cnfStyle w:val="100000000000"/>
              <w:rPr>
                <w:b w:val="0"/>
                <w:bCs w:val="0"/>
              </w:rPr>
            </w:pPr>
            <w:r>
              <w:rPr>
                <w:rFonts w:hint="eastAsia"/>
              </w:rPr>
              <w:t>描述</w:t>
            </w:r>
          </w:p>
        </w:tc>
      </w:tr>
      <w:tr w:rsidR="004C2A04" w:rsidTr="006F1358">
        <w:trPr>
          <w:cnfStyle w:val="000000100000"/>
        </w:trPr>
        <w:tc>
          <w:tcPr>
            <w:cnfStyle w:val="001000000000"/>
            <w:tcW w:w="2065" w:type="dxa"/>
          </w:tcPr>
          <w:p w:rsidR="004C2A04" w:rsidRDefault="004C2A04" w:rsidP="006F1358">
            <w:r>
              <w:rPr>
                <w:rFonts w:hint="eastAsia"/>
              </w:rPr>
              <w:t>id</w:t>
            </w:r>
          </w:p>
        </w:tc>
        <w:tc>
          <w:tcPr>
            <w:tcW w:w="1159" w:type="dxa"/>
          </w:tcPr>
          <w:p w:rsidR="004C2A04" w:rsidRDefault="004C2A04" w:rsidP="006F1358">
            <w:pPr>
              <w:cnfStyle w:val="000000100000"/>
            </w:pPr>
            <w:r>
              <w:t>int</w:t>
            </w:r>
          </w:p>
        </w:tc>
        <w:tc>
          <w:tcPr>
            <w:tcW w:w="1440" w:type="dxa"/>
          </w:tcPr>
          <w:p w:rsidR="004C2A04" w:rsidRDefault="004C2A04" w:rsidP="006F1358">
            <w:pPr>
              <w:cnfStyle w:val="000000100000"/>
            </w:pPr>
            <w:r>
              <w:rPr>
                <w:rFonts w:hint="eastAsia"/>
              </w:rPr>
              <w:t>11</w:t>
            </w:r>
          </w:p>
        </w:tc>
        <w:tc>
          <w:tcPr>
            <w:tcW w:w="653" w:type="dxa"/>
          </w:tcPr>
          <w:p w:rsidR="004C2A04" w:rsidRDefault="004C2A04" w:rsidP="006F1358">
            <w:pPr>
              <w:cnfStyle w:val="000000100000"/>
            </w:pPr>
            <w:r>
              <w:rPr>
                <w:rFonts w:hint="eastAsia"/>
              </w:rPr>
              <w:t>Y</w:t>
            </w:r>
          </w:p>
        </w:tc>
        <w:tc>
          <w:tcPr>
            <w:tcW w:w="721" w:type="dxa"/>
            <w:tcBorders>
              <w:right w:val="single" w:sz="4" w:space="0" w:color="auto"/>
            </w:tcBorders>
          </w:tcPr>
          <w:p w:rsidR="004C2A04" w:rsidRDefault="004C2A04" w:rsidP="006F1358">
            <w:pPr>
              <w:cnfStyle w:val="000000100000"/>
            </w:pPr>
          </w:p>
        </w:tc>
        <w:tc>
          <w:tcPr>
            <w:tcW w:w="2490" w:type="dxa"/>
            <w:tcBorders>
              <w:left w:val="single" w:sz="4" w:space="0" w:color="auto"/>
            </w:tcBorders>
          </w:tcPr>
          <w:p w:rsidR="004C2A04" w:rsidRDefault="004C2A04" w:rsidP="006F1358">
            <w:pPr>
              <w:cnfStyle w:val="000000100000"/>
            </w:pPr>
            <w:r>
              <w:rPr>
                <w:rFonts w:hint="eastAsia"/>
              </w:rPr>
              <w:t>主键</w:t>
            </w:r>
            <w:r>
              <w:rPr>
                <w:rFonts w:hint="eastAsia"/>
              </w:rPr>
              <w:t>,mysql</w:t>
            </w:r>
            <w:r>
              <w:rPr>
                <w:rFonts w:hint="eastAsia"/>
              </w:rPr>
              <w:t>自增</w:t>
            </w:r>
            <w:r>
              <w:t>键</w:t>
            </w:r>
          </w:p>
        </w:tc>
      </w:tr>
      <w:tr w:rsidR="004C2A04" w:rsidTr="006F1358">
        <w:trPr>
          <w:cnfStyle w:val="000000010000"/>
        </w:trPr>
        <w:tc>
          <w:tcPr>
            <w:cnfStyle w:val="001000000000"/>
            <w:tcW w:w="2065" w:type="dxa"/>
          </w:tcPr>
          <w:p w:rsidR="004C2A04" w:rsidRDefault="004C2A04" w:rsidP="006F1358">
            <w:r>
              <w:rPr>
                <w:rFonts w:hint="eastAsia"/>
              </w:rPr>
              <w:t>bid</w:t>
            </w:r>
          </w:p>
        </w:tc>
        <w:tc>
          <w:tcPr>
            <w:tcW w:w="1159" w:type="dxa"/>
          </w:tcPr>
          <w:p w:rsidR="004C2A04" w:rsidRDefault="004C2A04" w:rsidP="006F1358">
            <w:pPr>
              <w:cnfStyle w:val="000000010000"/>
            </w:pPr>
          </w:p>
        </w:tc>
        <w:tc>
          <w:tcPr>
            <w:tcW w:w="1440" w:type="dxa"/>
          </w:tcPr>
          <w:p w:rsidR="004C2A04" w:rsidRDefault="004C2A04" w:rsidP="006F1358">
            <w:pPr>
              <w:cnfStyle w:val="000000010000"/>
            </w:pPr>
          </w:p>
        </w:tc>
        <w:tc>
          <w:tcPr>
            <w:tcW w:w="653" w:type="dxa"/>
          </w:tcPr>
          <w:p w:rsidR="004C2A04" w:rsidRDefault="004C2A04" w:rsidP="006F1358">
            <w:pPr>
              <w:cnfStyle w:val="000000010000"/>
            </w:pPr>
          </w:p>
        </w:tc>
        <w:tc>
          <w:tcPr>
            <w:tcW w:w="721" w:type="dxa"/>
            <w:tcBorders>
              <w:right w:val="single" w:sz="4" w:space="0" w:color="auto"/>
            </w:tcBorders>
          </w:tcPr>
          <w:p w:rsidR="004C2A04" w:rsidRDefault="004C2A04" w:rsidP="006F1358">
            <w:pPr>
              <w:cnfStyle w:val="000000010000"/>
            </w:pPr>
          </w:p>
        </w:tc>
        <w:tc>
          <w:tcPr>
            <w:tcW w:w="2490" w:type="dxa"/>
            <w:tcBorders>
              <w:left w:val="single" w:sz="4" w:space="0" w:color="auto"/>
            </w:tcBorders>
          </w:tcPr>
          <w:p w:rsidR="004C2A04" w:rsidRDefault="004C2A04" w:rsidP="006F1358">
            <w:pPr>
              <w:cnfStyle w:val="000000010000"/>
            </w:pPr>
          </w:p>
        </w:tc>
      </w:tr>
      <w:tr w:rsidR="004C2A04" w:rsidTr="006F1358">
        <w:trPr>
          <w:cnfStyle w:val="000000100000"/>
        </w:trPr>
        <w:tc>
          <w:tcPr>
            <w:cnfStyle w:val="001000000000"/>
            <w:tcW w:w="2065" w:type="dxa"/>
          </w:tcPr>
          <w:p w:rsidR="004C2A04" w:rsidRDefault="004C2A04" w:rsidP="006F1358">
            <w:pPr>
              <w:rPr>
                <w:rFonts w:hint="eastAsia"/>
              </w:rPr>
            </w:pPr>
            <w:r>
              <w:rPr>
                <w:rFonts w:hint="eastAsia"/>
              </w:rPr>
              <w:t>pid</w:t>
            </w:r>
          </w:p>
        </w:tc>
        <w:tc>
          <w:tcPr>
            <w:tcW w:w="1159" w:type="dxa"/>
          </w:tcPr>
          <w:p w:rsidR="004C2A04" w:rsidRDefault="004C2A04" w:rsidP="006F1358">
            <w:pPr>
              <w:cnfStyle w:val="000000100000"/>
              <w:rPr>
                <w:rFonts w:hint="eastAsia"/>
              </w:rPr>
            </w:pPr>
          </w:p>
        </w:tc>
        <w:tc>
          <w:tcPr>
            <w:tcW w:w="1440" w:type="dxa"/>
          </w:tcPr>
          <w:p w:rsidR="004C2A04" w:rsidRDefault="004C2A04" w:rsidP="006F1358">
            <w:pPr>
              <w:cnfStyle w:val="000000100000"/>
              <w:rPr>
                <w:rFonts w:hint="eastAsia"/>
              </w:rPr>
            </w:pPr>
          </w:p>
        </w:tc>
        <w:tc>
          <w:tcPr>
            <w:tcW w:w="653" w:type="dxa"/>
          </w:tcPr>
          <w:p w:rsidR="004C2A04" w:rsidRDefault="004C2A04" w:rsidP="006F1358">
            <w:pPr>
              <w:cnfStyle w:val="000000100000"/>
              <w:rPr>
                <w:rFonts w:hint="eastAsia"/>
              </w:rPr>
            </w:pPr>
          </w:p>
        </w:tc>
        <w:tc>
          <w:tcPr>
            <w:tcW w:w="721" w:type="dxa"/>
            <w:tcBorders>
              <w:right w:val="single" w:sz="4" w:space="0" w:color="auto"/>
            </w:tcBorders>
          </w:tcPr>
          <w:p w:rsidR="004C2A04" w:rsidRDefault="004C2A04" w:rsidP="006F1358">
            <w:pPr>
              <w:cnfStyle w:val="000000100000"/>
            </w:pPr>
          </w:p>
        </w:tc>
        <w:tc>
          <w:tcPr>
            <w:tcW w:w="2490" w:type="dxa"/>
            <w:tcBorders>
              <w:left w:val="single" w:sz="4" w:space="0" w:color="auto"/>
            </w:tcBorders>
          </w:tcPr>
          <w:p w:rsidR="004C2A04" w:rsidRDefault="004C2A04" w:rsidP="006F1358">
            <w:pPr>
              <w:cnfStyle w:val="000000100000"/>
              <w:rPr>
                <w:rFonts w:hint="eastAsia"/>
              </w:rPr>
            </w:pPr>
          </w:p>
        </w:tc>
      </w:tr>
      <w:tr w:rsidR="004C2A04" w:rsidTr="006F1358">
        <w:trPr>
          <w:cnfStyle w:val="000000010000"/>
        </w:trPr>
        <w:tc>
          <w:tcPr>
            <w:cnfStyle w:val="001000000000"/>
            <w:tcW w:w="2065" w:type="dxa"/>
          </w:tcPr>
          <w:p w:rsidR="004C2A04" w:rsidRDefault="004C2A04" w:rsidP="006F1358">
            <w:pPr>
              <w:rPr>
                <w:rFonts w:hint="eastAsia"/>
              </w:rPr>
            </w:pPr>
            <w:r>
              <w:rPr>
                <w:rFonts w:hint="eastAsia"/>
              </w:rPr>
              <w:lastRenderedPageBreak/>
              <w:t>weight</w:t>
            </w:r>
          </w:p>
        </w:tc>
        <w:tc>
          <w:tcPr>
            <w:tcW w:w="1159" w:type="dxa"/>
          </w:tcPr>
          <w:p w:rsidR="004C2A04" w:rsidRDefault="004C2A04" w:rsidP="006F1358">
            <w:pPr>
              <w:cnfStyle w:val="000000010000"/>
              <w:rPr>
                <w:rFonts w:hint="eastAsia"/>
              </w:rPr>
            </w:pPr>
          </w:p>
        </w:tc>
        <w:tc>
          <w:tcPr>
            <w:tcW w:w="1440" w:type="dxa"/>
          </w:tcPr>
          <w:p w:rsidR="004C2A04" w:rsidRDefault="004C2A04" w:rsidP="006F1358">
            <w:pPr>
              <w:cnfStyle w:val="000000010000"/>
              <w:rPr>
                <w:rFonts w:hint="eastAsia"/>
              </w:rPr>
            </w:pPr>
          </w:p>
        </w:tc>
        <w:tc>
          <w:tcPr>
            <w:tcW w:w="653" w:type="dxa"/>
          </w:tcPr>
          <w:p w:rsidR="004C2A04" w:rsidRDefault="004C2A04" w:rsidP="006F1358">
            <w:pPr>
              <w:cnfStyle w:val="000000010000"/>
              <w:rPr>
                <w:rFonts w:hint="eastAsia"/>
              </w:rPr>
            </w:pPr>
          </w:p>
        </w:tc>
        <w:tc>
          <w:tcPr>
            <w:tcW w:w="721" w:type="dxa"/>
            <w:tcBorders>
              <w:right w:val="single" w:sz="4" w:space="0" w:color="auto"/>
            </w:tcBorders>
          </w:tcPr>
          <w:p w:rsidR="004C2A04" w:rsidRDefault="004C2A04" w:rsidP="006F1358">
            <w:pPr>
              <w:cnfStyle w:val="000000010000"/>
            </w:pPr>
          </w:p>
        </w:tc>
        <w:tc>
          <w:tcPr>
            <w:tcW w:w="2490" w:type="dxa"/>
            <w:tcBorders>
              <w:left w:val="single" w:sz="4" w:space="0" w:color="auto"/>
            </w:tcBorders>
          </w:tcPr>
          <w:p w:rsidR="004C2A04" w:rsidRDefault="004C2A04" w:rsidP="006F1358">
            <w:pPr>
              <w:cnfStyle w:val="000000010000"/>
              <w:rPr>
                <w:rFonts w:hint="eastAsia"/>
              </w:rPr>
            </w:pPr>
          </w:p>
        </w:tc>
      </w:tr>
      <w:tr w:rsidR="004C2A04" w:rsidTr="006F1358">
        <w:trPr>
          <w:cnfStyle w:val="000000100000"/>
        </w:trPr>
        <w:tc>
          <w:tcPr>
            <w:cnfStyle w:val="001000000000"/>
            <w:tcW w:w="2065" w:type="dxa"/>
          </w:tcPr>
          <w:p w:rsidR="004C2A04" w:rsidRDefault="004C2A04" w:rsidP="006F1358">
            <w:pPr>
              <w:rPr>
                <w:rFonts w:hint="eastAsia"/>
              </w:rPr>
            </w:pPr>
            <w:r>
              <w:rPr>
                <w:rFonts w:hint="eastAsia"/>
              </w:rPr>
              <w:t>typeid</w:t>
            </w:r>
          </w:p>
        </w:tc>
        <w:tc>
          <w:tcPr>
            <w:tcW w:w="1159" w:type="dxa"/>
          </w:tcPr>
          <w:p w:rsidR="004C2A04" w:rsidRDefault="004C2A04" w:rsidP="006F1358">
            <w:pPr>
              <w:cnfStyle w:val="000000100000"/>
              <w:rPr>
                <w:rFonts w:hint="eastAsia"/>
              </w:rPr>
            </w:pPr>
          </w:p>
        </w:tc>
        <w:tc>
          <w:tcPr>
            <w:tcW w:w="1440" w:type="dxa"/>
          </w:tcPr>
          <w:p w:rsidR="004C2A04" w:rsidRDefault="004C2A04" w:rsidP="006F1358">
            <w:pPr>
              <w:cnfStyle w:val="000000100000"/>
              <w:rPr>
                <w:rFonts w:hint="eastAsia"/>
              </w:rPr>
            </w:pPr>
          </w:p>
        </w:tc>
        <w:tc>
          <w:tcPr>
            <w:tcW w:w="653" w:type="dxa"/>
          </w:tcPr>
          <w:p w:rsidR="004C2A04" w:rsidRDefault="004C2A04" w:rsidP="006F1358">
            <w:pPr>
              <w:cnfStyle w:val="000000100000"/>
              <w:rPr>
                <w:rFonts w:hint="eastAsia"/>
              </w:rPr>
            </w:pPr>
          </w:p>
        </w:tc>
        <w:tc>
          <w:tcPr>
            <w:tcW w:w="721" w:type="dxa"/>
            <w:tcBorders>
              <w:right w:val="single" w:sz="4" w:space="0" w:color="auto"/>
            </w:tcBorders>
          </w:tcPr>
          <w:p w:rsidR="004C2A04" w:rsidRDefault="004C2A04" w:rsidP="006F1358">
            <w:pPr>
              <w:cnfStyle w:val="000000100000"/>
            </w:pPr>
          </w:p>
        </w:tc>
        <w:tc>
          <w:tcPr>
            <w:tcW w:w="2490" w:type="dxa"/>
            <w:tcBorders>
              <w:left w:val="single" w:sz="4" w:space="0" w:color="auto"/>
            </w:tcBorders>
          </w:tcPr>
          <w:p w:rsidR="004C2A04" w:rsidRDefault="004C2A04" w:rsidP="006F1358">
            <w:pPr>
              <w:cnfStyle w:val="000000100000"/>
              <w:rPr>
                <w:rFonts w:hint="eastAsia"/>
              </w:rPr>
            </w:pPr>
          </w:p>
        </w:tc>
      </w:tr>
      <w:tr w:rsidR="004C2A04" w:rsidTr="006F1358">
        <w:trPr>
          <w:cnfStyle w:val="000000010000"/>
        </w:trPr>
        <w:tc>
          <w:tcPr>
            <w:cnfStyle w:val="001000000000"/>
            <w:tcW w:w="2065" w:type="dxa"/>
          </w:tcPr>
          <w:p w:rsidR="004C2A04" w:rsidRDefault="004C2A04" w:rsidP="006F1358">
            <w:r>
              <w:rPr>
                <w:rFonts w:hint="eastAsia"/>
              </w:rPr>
              <w:t>索引名称</w:t>
            </w:r>
          </w:p>
        </w:tc>
        <w:tc>
          <w:tcPr>
            <w:tcW w:w="1159" w:type="dxa"/>
          </w:tcPr>
          <w:p w:rsidR="004C2A04" w:rsidRPr="00464082" w:rsidRDefault="004C2A04" w:rsidP="006F1358">
            <w:pPr>
              <w:cnfStyle w:val="000000010000"/>
              <w:rPr>
                <w:b/>
              </w:rPr>
            </w:pPr>
            <w:r w:rsidRPr="00464082">
              <w:rPr>
                <w:rFonts w:hint="eastAsia"/>
                <w:b/>
              </w:rPr>
              <w:t>唯一</w:t>
            </w:r>
          </w:p>
        </w:tc>
        <w:tc>
          <w:tcPr>
            <w:tcW w:w="5304" w:type="dxa"/>
            <w:gridSpan w:val="4"/>
          </w:tcPr>
          <w:p w:rsidR="004C2A04" w:rsidRDefault="004C2A04" w:rsidP="006F1358">
            <w:pPr>
              <w:cnfStyle w:val="000000010000"/>
              <w:rPr>
                <w:rFonts w:hint="eastAsia"/>
              </w:rPr>
            </w:pPr>
            <w:r>
              <w:rPr>
                <w:rFonts w:hint="eastAsia"/>
                <w:b/>
              </w:rPr>
              <w:t>字段</w:t>
            </w:r>
          </w:p>
        </w:tc>
      </w:tr>
      <w:tr w:rsidR="004C2A04" w:rsidTr="006F1358">
        <w:trPr>
          <w:cnfStyle w:val="000000100000"/>
        </w:trPr>
        <w:tc>
          <w:tcPr>
            <w:cnfStyle w:val="001000000000"/>
            <w:tcW w:w="2065" w:type="dxa"/>
          </w:tcPr>
          <w:p w:rsidR="004C2A04" w:rsidRDefault="004C2A04" w:rsidP="006F1358"/>
        </w:tc>
        <w:tc>
          <w:tcPr>
            <w:tcW w:w="1159" w:type="dxa"/>
          </w:tcPr>
          <w:p w:rsidR="004C2A04" w:rsidRDefault="004C2A04" w:rsidP="006F1358">
            <w:pPr>
              <w:cnfStyle w:val="000000100000"/>
            </w:pPr>
          </w:p>
        </w:tc>
        <w:tc>
          <w:tcPr>
            <w:tcW w:w="5304" w:type="dxa"/>
            <w:gridSpan w:val="4"/>
          </w:tcPr>
          <w:p w:rsidR="004C2A04" w:rsidRDefault="004C2A04" w:rsidP="006F1358">
            <w:pPr>
              <w:cnfStyle w:val="000000100000"/>
              <w:rPr>
                <w:rFonts w:hint="eastAsia"/>
              </w:rPr>
            </w:pPr>
          </w:p>
        </w:tc>
      </w:tr>
    </w:tbl>
    <w:p w:rsidR="004C2A04" w:rsidRPr="00D17A96" w:rsidRDefault="004C2A04" w:rsidP="004C2A04">
      <w:pPr>
        <w:pStyle w:val="2"/>
        <w:rPr>
          <w:rFonts w:hint="eastAsia"/>
        </w:rPr>
      </w:pPr>
      <w:r>
        <w:rPr>
          <w:rFonts w:hint="eastAsia"/>
        </w:rPr>
        <w:t>用户消息</w:t>
      </w:r>
    </w:p>
    <w:tbl>
      <w:tblPr>
        <w:tblStyle w:val="13"/>
        <w:tblW w:w="8528" w:type="dxa"/>
        <w:tblLook w:val="04A0"/>
      </w:tblPr>
      <w:tblGrid>
        <w:gridCol w:w="2065"/>
        <w:gridCol w:w="1159"/>
        <w:gridCol w:w="1440"/>
        <w:gridCol w:w="653"/>
        <w:gridCol w:w="721"/>
        <w:gridCol w:w="2490"/>
      </w:tblGrid>
      <w:tr w:rsidR="004C2A04" w:rsidTr="006F1358">
        <w:trPr>
          <w:cnfStyle w:val="100000000000"/>
        </w:trPr>
        <w:tc>
          <w:tcPr>
            <w:cnfStyle w:val="001000000000"/>
            <w:tcW w:w="2065" w:type="dxa"/>
          </w:tcPr>
          <w:p w:rsidR="004C2A04" w:rsidRDefault="004C2A04" w:rsidP="006F1358">
            <w:r>
              <w:rPr>
                <w:rFonts w:hint="eastAsia"/>
              </w:rPr>
              <w:t>属性</w:t>
            </w:r>
          </w:p>
        </w:tc>
        <w:tc>
          <w:tcPr>
            <w:tcW w:w="1159" w:type="dxa"/>
          </w:tcPr>
          <w:p w:rsidR="004C2A04" w:rsidRDefault="004C2A04" w:rsidP="006F1358">
            <w:pPr>
              <w:cnfStyle w:val="100000000000"/>
            </w:pPr>
            <w:r>
              <w:rPr>
                <w:rFonts w:hint="eastAsia"/>
              </w:rPr>
              <w:t>类型</w:t>
            </w:r>
          </w:p>
        </w:tc>
        <w:tc>
          <w:tcPr>
            <w:tcW w:w="1440" w:type="dxa"/>
          </w:tcPr>
          <w:p w:rsidR="004C2A04" w:rsidRDefault="004C2A04" w:rsidP="006F1358">
            <w:pPr>
              <w:cnfStyle w:val="100000000000"/>
            </w:pPr>
            <w:r>
              <w:rPr>
                <w:rFonts w:hint="eastAsia"/>
              </w:rPr>
              <w:t>长度</w:t>
            </w:r>
          </w:p>
        </w:tc>
        <w:tc>
          <w:tcPr>
            <w:tcW w:w="653" w:type="dxa"/>
          </w:tcPr>
          <w:p w:rsidR="004C2A04" w:rsidRDefault="004C2A04" w:rsidP="006F1358">
            <w:pPr>
              <w:cnfStyle w:val="100000000000"/>
            </w:pPr>
            <w:r>
              <w:rPr>
                <w:rFonts w:hint="eastAsia"/>
              </w:rPr>
              <w:t>非空</w:t>
            </w:r>
          </w:p>
        </w:tc>
        <w:tc>
          <w:tcPr>
            <w:tcW w:w="721" w:type="dxa"/>
            <w:tcBorders>
              <w:right w:val="single" w:sz="4" w:space="0" w:color="auto"/>
            </w:tcBorders>
          </w:tcPr>
          <w:p w:rsidR="004C2A04" w:rsidRDefault="004C2A04" w:rsidP="006F1358">
            <w:pPr>
              <w:cnfStyle w:val="100000000000"/>
            </w:pPr>
            <w:r>
              <w:rPr>
                <w:rFonts w:hint="eastAsia"/>
              </w:rPr>
              <w:t>默认</w:t>
            </w:r>
          </w:p>
        </w:tc>
        <w:tc>
          <w:tcPr>
            <w:tcW w:w="2490" w:type="dxa"/>
            <w:tcBorders>
              <w:left w:val="single" w:sz="4" w:space="0" w:color="auto"/>
            </w:tcBorders>
          </w:tcPr>
          <w:p w:rsidR="004C2A04" w:rsidRDefault="004C2A04" w:rsidP="006F1358">
            <w:pPr>
              <w:cnfStyle w:val="100000000000"/>
              <w:rPr>
                <w:b w:val="0"/>
                <w:bCs w:val="0"/>
              </w:rPr>
            </w:pPr>
            <w:r>
              <w:rPr>
                <w:rFonts w:hint="eastAsia"/>
              </w:rPr>
              <w:t>描述</w:t>
            </w:r>
          </w:p>
        </w:tc>
      </w:tr>
      <w:tr w:rsidR="004C2A04" w:rsidTr="006F1358">
        <w:trPr>
          <w:cnfStyle w:val="000000100000"/>
        </w:trPr>
        <w:tc>
          <w:tcPr>
            <w:cnfStyle w:val="001000000000"/>
            <w:tcW w:w="2065" w:type="dxa"/>
          </w:tcPr>
          <w:p w:rsidR="004C2A04" w:rsidRDefault="004C2A04" w:rsidP="006F1358">
            <w:r>
              <w:rPr>
                <w:rFonts w:hint="eastAsia"/>
              </w:rPr>
              <w:t>id</w:t>
            </w:r>
          </w:p>
        </w:tc>
        <w:tc>
          <w:tcPr>
            <w:tcW w:w="1159" w:type="dxa"/>
          </w:tcPr>
          <w:p w:rsidR="004C2A04" w:rsidRDefault="004C2A04" w:rsidP="006F1358">
            <w:pPr>
              <w:cnfStyle w:val="000000100000"/>
            </w:pPr>
            <w:r>
              <w:t>int</w:t>
            </w:r>
          </w:p>
        </w:tc>
        <w:tc>
          <w:tcPr>
            <w:tcW w:w="1440" w:type="dxa"/>
          </w:tcPr>
          <w:p w:rsidR="004C2A04" w:rsidRDefault="004C2A04" w:rsidP="006F1358">
            <w:pPr>
              <w:cnfStyle w:val="000000100000"/>
            </w:pPr>
            <w:r>
              <w:rPr>
                <w:rFonts w:hint="eastAsia"/>
              </w:rPr>
              <w:t>11</w:t>
            </w:r>
          </w:p>
        </w:tc>
        <w:tc>
          <w:tcPr>
            <w:tcW w:w="653" w:type="dxa"/>
          </w:tcPr>
          <w:p w:rsidR="004C2A04" w:rsidRDefault="004C2A04" w:rsidP="006F1358">
            <w:pPr>
              <w:cnfStyle w:val="000000100000"/>
            </w:pPr>
            <w:r>
              <w:rPr>
                <w:rFonts w:hint="eastAsia"/>
              </w:rPr>
              <w:t>Y</w:t>
            </w:r>
          </w:p>
        </w:tc>
        <w:tc>
          <w:tcPr>
            <w:tcW w:w="721" w:type="dxa"/>
            <w:tcBorders>
              <w:right w:val="single" w:sz="4" w:space="0" w:color="auto"/>
            </w:tcBorders>
          </w:tcPr>
          <w:p w:rsidR="004C2A04" w:rsidRDefault="004C2A04" w:rsidP="006F1358">
            <w:pPr>
              <w:cnfStyle w:val="000000100000"/>
            </w:pPr>
          </w:p>
        </w:tc>
        <w:tc>
          <w:tcPr>
            <w:tcW w:w="2490" w:type="dxa"/>
            <w:tcBorders>
              <w:left w:val="single" w:sz="4" w:space="0" w:color="auto"/>
            </w:tcBorders>
          </w:tcPr>
          <w:p w:rsidR="004C2A04" w:rsidRDefault="004C2A04" w:rsidP="006F1358">
            <w:pPr>
              <w:cnfStyle w:val="000000100000"/>
            </w:pPr>
            <w:r>
              <w:rPr>
                <w:rFonts w:hint="eastAsia"/>
              </w:rPr>
              <w:t>主键</w:t>
            </w:r>
            <w:r>
              <w:rPr>
                <w:rFonts w:hint="eastAsia"/>
              </w:rPr>
              <w:t>,mysql</w:t>
            </w:r>
            <w:r>
              <w:rPr>
                <w:rFonts w:hint="eastAsia"/>
              </w:rPr>
              <w:t>自增</w:t>
            </w:r>
            <w:r>
              <w:t>键</w:t>
            </w:r>
          </w:p>
        </w:tc>
      </w:tr>
      <w:tr w:rsidR="004C2A04" w:rsidTr="006F1358">
        <w:trPr>
          <w:cnfStyle w:val="000000010000"/>
        </w:trPr>
        <w:tc>
          <w:tcPr>
            <w:cnfStyle w:val="001000000000"/>
            <w:tcW w:w="2065" w:type="dxa"/>
          </w:tcPr>
          <w:p w:rsidR="004C2A04" w:rsidRDefault="004C2A04" w:rsidP="006F1358"/>
        </w:tc>
        <w:tc>
          <w:tcPr>
            <w:tcW w:w="1159" w:type="dxa"/>
          </w:tcPr>
          <w:p w:rsidR="004C2A04" w:rsidRDefault="004C2A04" w:rsidP="006F1358">
            <w:pPr>
              <w:cnfStyle w:val="000000010000"/>
            </w:pPr>
          </w:p>
        </w:tc>
        <w:tc>
          <w:tcPr>
            <w:tcW w:w="1440" w:type="dxa"/>
          </w:tcPr>
          <w:p w:rsidR="004C2A04" w:rsidRDefault="004C2A04" w:rsidP="006F1358">
            <w:pPr>
              <w:cnfStyle w:val="000000010000"/>
            </w:pPr>
          </w:p>
        </w:tc>
        <w:tc>
          <w:tcPr>
            <w:tcW w:w="653" w:type="dxa"/>
          </w:tcPr>
          <w:p w:rsidR="004C2A04" w:rsidRDefault="004C2A04" w:rsidP="006F1358">
            <w:pPr>
              <w:cnfStyle w:val="000000010000"/>
            </w:pPr>
          </w:p>
        </w:tc>
        <w:tc>
          <w:tcPr>
            <w:tcW w:w="721" w:type="dxa"/>
            <w:tcBorders>
              <w:right w:val="single" w:sz="4" w:space="0" w:color="auto"/>
            </w:tcBorders>
          </w:tcPr>
          <w:p w:rsidR="004C2A04" w:rsidRDefault="004C2A04" w:rsidP="006F1358">
            <w:pPr>
              <w:cnfStyle w:val="000000010000"/>
            </w:pPr>
          </w:p>
        </w:tc>
        <w:tc>
          <w:tcPr>
            <w:tcW w:w="2490" w:type="dxa"/>
            <w:tcBorders>
              <w:left w:val="single" w:sz="4" w:space="0" w:color="auto"/>
            </w:tcBorders>
          </w:tcPr>
          <w:p w:rsidR="004C2A04" w:rsidRDefault="004C2A04" w:rsidP="006F1358">
            <w:pPr>
              <w:cnfStyle w:val="000000010000"/>
            </w:pPr>
          </w:p>
        </w:tc>
      </w:tr>
      <w:tr w:rsidR="004C2A04" w:rsidTr="006F1358">
        <w:trPr>
          <w:cnfStyle w:val="000000100000"/>
        </w:trPr>
        <w:tc>
          <w:tcPr>
            <w:cnfStyle w:val="001000000000"/>
            <w:tcW w:w="2065" w:type="dxa"/>
          </w:tcPr>
          <w:p w:rsidR="004C2A04" w:rsidRDefault="004C2A04" w:rsidP="006F1358">
            <w:pPr>
              <w:rPr>
                <w:rFonts w:hint="eastAsia"/>
              </w:rPr>
            </w:pPr>
          </w:p>
        </w:tc>
        <w:tc>
          <w:tcPr>
            <w:tcW w:w="1159" w:type="dxa"/>
          </w:tcPr>
          <w:p w:rsidR="004C2A04" w:rsidRDefault="004C2A04" w:rsidP="006F1358">
            <w:pPr>
              <w:cnfStyle w:val="000000100000"/>
              <w:rPr>
                <w:rFonts w:hint="eastAsia"/>
              </w:rPr>
            </w:pPr>
          </w:p>
        </w:tc>
        <w:tc>
          <w:tcPr>
            <w:tcW w:w="1440" w:type="dxa"/>
          </w:tcPr>
          <w:p w:rsidR="004C2A04" w:rsidRDefault="004C2A04" w:rsidP="006F1358">
            <w:pPr>
              <w:cnfStyle w:val="000000100000"/>
              <w:rPr>
                <w:rFonts w:hint="eastAsia"/>
              </w:rPr>
            </w:pPr>
          </w:p>
        </w:tc>
        <w:tc>
          <w:tcPr>
            <w:tcW w:w="653" w:type="dxa"/>
          </w:tcPr>
          <w:p w:rsidR="004C2A04" w:rsidRDefault="004C2A04" w:rsidP="006F1358">
            <w:pPr>
              <w:cnfStyle w:val="000000100000"/>
              <w:rPr>
                <w:rFonts w:hint="eastAsia"/>
              </w:rPr>
            </w:pPr>
          </w:p>
        </w:tc>
        <w:tc>
          <w:tcPr>
            <w:tcW w:w="721" w:type="dxa"/>
            <w:tcBorders>
              <w:right w:val="single" w:sz="4" w:space="0" w:color="auto"/>
            </w:tcBorders>
          </w:tcPr>
          <w:p w:rsidR="004C2A04" w:rsidRDefault="004C2A04" w:rsidP="006F1358">
            <w:pPr>
              <w:cnfStyle w:val="000000100000"/>
            </w:pPr>
          </w:p>
        </w:tc>
        <w:tc>
          <w:tcPr>
            <w:tcW w:w="2490" w:type="dxa"/>
            <w:tcBorders>
              <w:left w:val="single" w:sz="4" w:space="0" w:color="auto"/>
            </w:tcBorders>
          </w:tcPr>
          <w:p w:rsidR="004C2A04" w:rsidRDefault="004C2A04" w:rsidP="006F1358">
            <w:pPr>
              <w:cnfStyle w:val="000000100000"/>
              <w:rPr>
                <w:rFonts w:hint="eastAsia"/>
              </w:rPr>
            </w:pPr>
          </w:p>
        </w:tc>
      </w:tr>
      <w:tr w:rsidR="004C2A04" w:rsidTr="006F1358">
        <w:trPr>
          <w:cnfStyle w:val="000000010000"/>
        </w:trPr>
        <w:tc>
          <w:tcPr>
            <w:cnfStyle w:val="001000000000"/>
            <w:tcW w:w="2065" w:type="dxa"/>
          </w:tcPr>
          <w:p w:rsidR="004C2A04" w:rsidRDefault="004C2A04" w:rsidP="006F1358">
            <w:pPr>
              <w:rPr>
                <w:rFonts w:hint="eastAsia"/>
              </w:rPr>
            </w:pPr>
          </w:p>
        </w:tc>
        <w:tc>
          <w:tcPr>
            <w:tcW w:w="1159" w:type="dxa"/>
          </w:tcPr>
          <w:p w:rsidR="004C2A04" w:rsidRDefault="004C2A04" w:rsidP="006F1358">
            <w:pPr>
              <w:cnfStyle w:val="000000010000"/>
              <w:rPr>
                <w:rFonts w:hint="eastAsia"/>
              </w:rPr>
            </w:pPr>
          </w:p>
        </w:tc>
        <w:tc>
          <w:tcPr>
            <w:tcW w:w="1440" w:type="dxa"/>
          </w:tcPr>
          <w:p w:rsidR="004C2A04" w:rsidRDefault="004C2A04" w:rsidP="006F1358">
            <w:pPr>
              <w:cnfStyle w:val="000000010000"/>
              <w:rPr>
                <w:rFonts w:hint="eastAsia"/>
              </w:rPr>
            </w:pPr>
          </w:p>
        </w:tc>
        <w:tc>
          <w:tcPr>
            <w:tcW w:w="653" w:type="dxa"/>
          </w:tcPr>
          <w:p w:rsidR="004C2A04" w:rsidRDefault="004C2A04" w:rsidP="006F1358">
            <w:pPr>
              <w:cnfStyle w:val="000000010000"/>
              <w:rPr>
                <w:rFonts w:hint="eastAsia"/>
              </w:rPr>
            </w:pPr>
          </w:p>
        </w:tc>
        <w:tc>
          <w:tcPr>
            <w:tcW w:w="721" w:type="dxa"/>
            <w:tcBorders>
              <w:right w:val="single" w:sz="4" w:space="0" w:color="auto"/>
            </w:tcBorders>
          </w:tcPr>
          <w:p w:rsidR="004C2A04" w:rsidRDefault="004C2A04" w:rsidP="006F1358">
            <w:pPr>
              <w:cnfStyle w:val="000000010000"/>
            </w:pPr>
          </w:p>
        </w:tc>
        <w:tc>
          <w:tcPr>
            <w:tcW w:w="2490" w:type="dxa"/>
            <w:tcBorders>
              <w:left w:val="single" w:sz="4" w:space="0" w:color="auto"/>
            </w:tcBorders>
          </w:tcPr>
          <w:p w:rsidR="004C2A04" w:rsidRDefault="004C2A04" w:rsidP="006F1358">
            <w:pPr>
              <w:cnfStyle w:val="000000010000"/>
              <w:rPr>
                <w:rFonts w:hint="eastAsia"/>
              </w:rPr>
            </w:pPr>
          </w:p>
        </w:tc>
      </w:tr>
      <w:tr w:rsidR="004C2A04" w:rsidTr="006F1358">
        <w:trPr>
          <w:cnfStyle w:val="000000100000"/>
        </w:trPr>
        <w:tc>
          <w:tcPr>
            <w:cnfStyle w:val="001000000000"/>
            <w:tcW w:w="2065" w:type="dxa"/>
          </w:tcPr>
          <w:p w:rsidR="004C2A04" w:rsidRDefault="004C2A04" w:rsidP="006F1358">
            <w:r>
              <w:rPr>
                <w:rFonts w:hint="eastAsia"/>
              </w:rPr>
              <w:t>索引名称</w:t>
            </w:r>
          </w:p>
        </w:tc>
        <w:tc>
          <w:tcPr>
            <w:tcW w:w="1159" w:type="dxa"/>
          </w:tcPr>
          <w:p w:rsidR="004C2A04" w:rsidRPr="00464082" w:rsidRDefault="004C2A04" w:rsidP="006F1358">
            <w:pPr>
              <w:cnfStyle w:val="000000100000"/>
              <w:rPr>
                <w:b/>
              </w:rPr>
            </w:pPr>
            <w:r w:rsidRPr="00464082">
              <w:rPr>
                <w:rFonts w:hint="eastAsia"/>
                <w:b/>
              </w:rPr>
              <w:t>唯一</w:t>
            </w:r>
          </w:p>
        </w:tc>
        <w:tc>
          <w:tcPr>
            <w:tcW w:w="5304" w:type="dxa"/>
            <w:gridSpan w:val="4"/>
          </w:tcPr>
          <w:p w:rsidR="004C2A04" w:rsidRDefault="004C2A04" w:rsidP="006F1358">
            <w:pPr>
              <w:cnfStyle w:val="000000100000"/>
              <w:rPr>
                <w:rFonts w:hint="eastAsia"/>
              </w:rPr>
            </w:pPr>
            <w:r>
              <w:rPr>
                <w:rFonts w:hint="eastAsia"/>
                <w:b/>
              </w:rPr>
              <w:t>字段</w:t>
            </w:r>
          </w:p>
        </w:tc>
      </w:tr>
      <w:tr w:rsidR="004C2A04" w:rsidTr="006F1358">
        <w:trPr>
          <w:cnfStyle w:val="000000010000"/>
        </w:trPr>
        <w:tc>
          <w:tcPr>
            <w:cnfStyle w:val="001000000000"/>
            <w:tcW w:w="2065" w:type="dxa"/>
          </w:tcPr>
          <w:p w:rsidR="004C2A04" w:rsidRDefault="004C2A04" w:rsidP="006F1358"/>
        </w:tc>
        <w:tc>
          <w:tcPr>
            <w:tcW w:w="1159" w:type="dxa"/>
          </w:tcPr>
          <w:p w:rsidR="004C2A04" w:rsidRDefault="004C2A04" w:rsidP="006F1358">
            <w:pPr>
              <w:cnfStyle w:val="000000010000"/>
            </w:pPr>
          </w:p>
        </w:tc>
        <w:tc>
          <w:tcPr>
            <w:tcW w:w="5304" w:type="dxa"/>
            <w:gridSpan w:val="4"/>
          </w:tcPr>
          <w:p w:rsidR="004C2A04" w:rsidRDefault="004C2A04" w:rsidP="006F1358">
            <w:pPr>
              <w:cnfStyle w:val="000000010000"/>
              <w:rPr>
                <w:rFonts w:hint="eastAsia"/>
              </w:rPr>
            </w:pPr>
          </w:p>
        </w:tc>
      </w:tr>
    </w:tbl>
    <w:p w:rsidR="00D17A96" w:rsidRPr="00D17A96" w:rsidRDefault="00D17A96" w:rsidP="00D17A96"/>
    <w:sectPr w:rsidR="00D17A96" w:rsidRPr="00D17A96" w:rsidSect="007E1428">
      <w:footerReference w:type="default" r:id="rId14"/>
      <w:pgSz w:w="11906" w:h="16838" w:code="9"/>
      <w:pgMar w:top="1440" w:right="1797" w:bottom="907" w:left="1797" w:header="851" w:footer="0"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4EE" w:rsidRDefault="009A14EE" w:rsidP="00BD514B">
      <w:r>
        <w:separator/>
      </w:r>
    </w:p>
  </w:endnote>
  <w:endnote w:type="continuationSeparator" w:id="1">
    <w:p w:rsidR="009A14EE" w:rsidRDefault="009A14EE" w:rsidP="00BD51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22" w:rsidRDefault="00906722" w:rsidP="00873872">
    <w:pPr>
      <w:pStyle w:val="a6"/>
      <w:jc w:val="cente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52705</wp:posOffset>
          </wp:positionV>
          <wp:extent cx="5254625" cy="380365"/>
          <wp:effectExtent l="19050" t="0" r="3175" b="0"/>
          <wp:wrapNone/>
          <wp:docPr id="21" name="图片 54" descr="未标题-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未标题-22"/>
                  <pic:cNvPicPr>
                    <a:picLocks noChangeAspect="1" noChangeArrowheads="1"/>
                  </pic:cNvPicPr>
                </pic:nvPicPr>
                <pic:blipFill>
                  <a:blip r:embed="rId1"/>
                  <a:srcRect/>
                  <a:stretch>
                    <a:fillRect/>
                  </a:stretch>
                </pic:blipFill>
                <pic:spPr bwMode="auto">
                  <a:xfrm>
                    <a:off x="0" y="0"/>
                    <a:ext cx="5254625" cy="380365"/>
                  </a:xfrm>
                  <a:prstGeom prst="rect">
                    <a:avLst/>
                  </a:prstGeom>
                  <a:noFill/>
                  <a:ln w="9525">
                    <a:noFill/>
                    <a:miter lim="800000"/>
                    <a:headEnd/>
                    <a:tailEnd/>
                  </a:ln>
                </pic:spPr>
              </pic:pic>
            </a:graphicData>
          </a:graphic>
        </wp:anchor>
      </w:drawing>
    </w:r>
    <w:sdt>
      <w:sdtPr>
        <w:id w:val="258352586"/>
        <w:docPartObj>
          <w:docPartGallery w:val="Page Numbers (Bottom of Page)"/>
          <w:docPartUnique/>
        </w:docPartObj>
      </w:sdtPr>
      <w:sdtContent>
        <w:r w:rsidRPr="007E1428">
          <w:rPr>
            <w:rFonts w:hint="eastAsia"/>
            <w:sz w:val="28"/>
            <w:szCs w:val="28"/>
          </w:rPr>
          <w:t>—</w:t>
        </w:r>
        <w:r w:rsidRPr="007E1428">
          <w:rPr>
            <w:sz w:val="28"/>
            <w:szCs w:val="28"/>
          </w:rPr>
          <w:fldChar w:fldCharType="begin"/>
        </w:r>
        <w:r w:rsidRPr="007E1428">
          <w:rPr>
            <w:sz w:val="28"/>
            <w:szCs w:val="28"/>
          </w:rPr>
          <w:instrText xml:space="preserve"> PAGE   \* MERGEFORMAT </w:instrText>
        </w:r>
        <w:r w:rsidRPr="007E1428">
          <w:rPr>
            <w:sz w:val="28"/>
            <w:szCs w:val="28"/>
          </w:rPr>
          <w:fldChar w:fldCharType="separate"/>
        </w:r>
        <w:r w:rsidR="00F45B33" w:rsidRPr="00F45B33">
          <w:rPr>
            <w:noProof/>
            <w:sz w:val="28"/>
            <w:szCs w:val="28"/>
            <w:lang w:val="zh-CN"/>
          </w:rPr>
          <w:t>21</w:t>
        </w:r>
        <w:r w:rsidRPr="007E1428">
          <w:rPr>
            <w:sz w:val="28"/>
            <w:szCs w:val="28"/>
          </w:rPr>
          <w:fldChar w:fldCharType="end"/>
        </w:r>
        <w:r w:rsidRPr="007E1428">
          <w:rPr>
            <w:rFonts w:hint="eastAsia"/>
            <w:sz w:val="28"/>
            <w:szCs w:val="28"/>
          </w:rPr>
          <w:t>—</w:t>
        </w:r>
      </w:sdtContent>
    </w:sdt>
  </w:p>
  <w:p w:rsidR="00906722" w:rsidRDefault="00906722" w:rsidP="00873872">
    <w:pPr>
      <w:pStyle w:val="a6"/>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4EE" w:rsidRDefault="009A14EE" w:rsidP="00BD514B">
      <w:r>
        <w:separator/>
      </w:r>
    </w:p>
  </w:footnote>
  <w:footnote w:type="continuationSeparator" w:id="1">
    <w:p w:rsidR="009A14EE" w:rsidRDefault="009A14EE" w:rsidP="00BD51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10E58AC"/>
    <w:lvl w:ilvl="0">
      <w:start w:val="1"/>
      <w:numFmt w:val="decimal"/>
      <w:pStyle w:val="1"/>
      <w:lvlText w:val="%1."/>
      <w:lvlJc w:val="left"/>
    </w:lvl>
    <w:lvl w:ilvl="1">
      <w:start w:val="1"/>
      <w:numFmt w:val="decimal"/>
      <w:pStyle w:val="2"/>
      <w:lvlText w:val="%1.%2"/>
      <w:lvlJc w:val="left"/>
      <w:rPr>
        <w:lang w:eastAsia="zh-CN"/>
      </w:rPr>
    </w:lvl>
    <w:lvl w:ilvl="2">
      <w:start w:val="1"/>
      <w:numFmt w:val="decimal"/>
      <w:pStyle w:val="3"/>
      <w:lvlText w:val="%1.%2.%3"/>
      <w:lvlJc w:val="left"/>
      <w:rPr>
        <w:lang w:eastAsia="zh-CN"/>
      </w:rPr>
    </w:lvl>
    <w:lvl w:ilvl="3">
      <w:start w:val="1"/>
      <w:numFmt w:val="decimal"/>
      <w:pStyle w:val="4"/>
      <w:lvlText w:val="%1.%2.%3.%4"/>
      <w:lvlJc w:val="left"/>
    </w:lvl>
    <w:lvl w:ilvl="4">
      <w:start w:val="1"/>
      <w:numFmt w:val="decimal"/>
      <w:pStyle w:val="5"/>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2CE3826"/>
    <w:multiLevelType w:val="hybridMultilevel"/>
    <w:tmpl w:val="720804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278376F"/>
    <w:multiLevelType w:val="hybridMultilevel"/>
    <w:tmpl w:val="313E871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69D2CFB"/>
    <w:multiLevelType w:val="hybridMultilevel"/>
    <w:tmpl w:val="A27C1240"/>
    <w:lvl w:ilvl="0" w:tplc="8A8A6ADC">
      <w:start w:val="1"/>
      <w:numFmt w:val="bullet"/>
      <w:lvlText w:val=""/>
      <w:lvlJc w:val="left"/>
      <w:pPr>
        <w:tabs>
          <w:tab w:val="num" w:pos="720"/>
        </w:tabs>
        <w:ind w:left="720" w:hanging="360"/>
      </w:pPr>
      <w:rPr>
        <w:rFonts w:ascii="Wingdings" w:hAnsi="Wingdings" w:hint="default"/>
      </w:rPr>
    </w:lvl>
    <w:lvl w:ilvl="1" w:tplc="068CA982" w:tentative="1">
      <w:start w:val="1"/>
      <w:numFmt w:val="bullet"/>
      <w:lvlText w:val=""/>
      <w:lvlJc w:val="left"/>
      <w:pPr>
        <w:tabs>
          <w:tab w:val="num" w:pos="1440"/>
        </w:tabs>
        <w:ind w:left="1440" w:hanging="360"/>
      </w:pPr>
      <w:rPr>
        <w:rFonts w:ascii="Wingdings" w:hAnsi="Wingdings" w:hint="default"/>
      </w:rPr>
    </w:lvl>
    <w:lvl w:ilvl="2" w:tplc="52C246D4" w:tentative="1">
      <w:start w:val="1"/>
      <w:numFmt w:val="bullet"/>
      <w:lvlText w:val=""/>
      <w:lvlJc w:val="left"/>
      <w:pPr>
        <w:tabs>
          <w:tab w:val="num" w:pos="2160"/>
        </w:tabs>
        <w:ind w:left="2160" w:hanging="360"/>
      </w:pPr>
      <w:rPr>
        <w:rFonts w:ascii="Wingdings" w:hAnsi="Wingdings" w:hint="default"/>
      </w:rPr>
    </w:lvl>
    <w:lvl w:ilvl="3" w:tplc="B2444B28" w:tentative="1">
      <w:start w:val="1"/>
      <w:numFmt w:val="bullet"/>
      <w:lvlText w:val=""/>
      <w:lvlJc w:val="left"/>
      <w:pPr>
        <w:tabs>
          <w:tab w:val="num" w:pos="2880"/>
        </w:tabs>
        <w:ind w:left="2880" w:hanging="360"/>
      </w:pPr>
      <w:rPr>
        <w:rFonts w:ascii="Wingdings" w:hAnsi="Wingdings" w:hint="default"/>
      </w:rPr>
    </w:lvl>
    <w:lvl w:ilvl="4" w:tplc="A7E0BD8C" w:tentative="1">
      <w:start w:val="1"/>
      <w:numFmt w:val="bullet"/>
      <w:lvlText w:val=""/>
      <w:lvlJc w:val="left"/>
      <w:pPr>
        <w:tabs>
          <w:tab w:val="num" w:pos="3600"/>
        </w:tabs>
        <w:ind w:left="3600" w:hanging="360"/>
      </w:pPr>
      <w:rPr>
        <w:rFonts w:ascii="Wingdings" w:hAnsi="Wingdings" w:hint="default"/>
      </w:rPr>
    </w:lvl>
    <w:lvl w:ilvl="5" w:tplc="18BEA936" w:tentative="1">
      <w:start w:val="1"/>
      <w:numFmt w:val="bullet"/>
      <w:lvlText w:val=""/>
      <w:lvlJc w:val="left"/>
      <w:pPr>
        <w:tabs>
          <w:tab w:val="num" w:pos="4320"/>
        </w:tabs>
        <w:ind w:left="4320" w:hanging="360"/>
      </w:pPr>
      <w:rPr>
        <w:rFonts w:ascii="Wingdings" w:hAnsi="Wingdings" w:hint="default"/>
      </w:rPr>
    </w:lvl>
    <w:lvl w:ilvl="6" w:tplc="1E562584" w:tentative="1">
      <w:start w:val="1"/>
      <w:numFmt w:val="bullet"/>
      <w:lvlText w:val=""/>
      <w:lvlJc w:val="left"/>
      <w:pPr>
        <w:tabs>
          <w:tab w:val="num" w:pos="5040"/>
        </w:tabs>
        <w:ind w:left="5040" w:hanging="360"/>
      </w:pPr>
      <w:rPr>
        <w:rFonts w:ascii="Wingdings" w:hAnsi="Wingdings" w:hint="default"/>
      </w:rPr>
    </w:lvl>
    <w:lvl w:ilvl="7" w:tplc="85940C8E" w:tentative="1">
      <w:start w:val="1"/>
      <w:numFmt w:val="bullet"/>
      <w:lvlText w:val=""/>
      <w:lvlJc w:val="left"/>
      <w:pPr>
        <w:tabs>
          <w:tab w:val="num" w:pos="5760"/>
        </w:tabs>
        <w:ind w:left="5760" w:hanging="360"/>
      </w:pPr>
      <w:rPr>
        <w:rFonts w:ascii="Wingdings" w:hAnsi="Wingdings" w:hint="default"/>
      </w:rPr>
    </w:lvl>
    <w:lvl w:ilvl="8" w:tplc="FDCC0F80" w:tentative="1">
      <w:start w:val="1"/>
      <w:numFmt w:val="bullet"/>
      <w:lvlText w:val=""/>
      <w:lvlJc w:val="left"/>
      <w:pPr>
        <w:tabs>
          <w:tab w:val="num" w:pos="6480"/>
        </w:tabs>
        <w:ind w:left="6480" w:hanging="360"/>
      </w:pPr>
      <w:rPr>
        <w:rFonts w:ascii="Wingdings" w:hAnsi="Wingdings" w:hint="default"/>
      </w:rPr>
    </w:lvl>
  </w:abstractNum>
  <w:abstractNum w:abstractNumId="4">
    <w:nsid w:val="1B1823B1"/>
    <w:multiLevelType w:val="hybridMultilevel"/>
    <w:tmpl w:val="DDEC2C02"/>
    <w:lvl w:ilvl="0" w:tplc="CD248674">
      <w:start w:val="1"/>
      <w:numFmt w:val="bullet"/>
      <w:lvlText w:val=""/>
      <w:lvlJc w:val="left"/>
      <w:pPr>
        <w:tabs>
          <w:tab w:val="num" w:pos="720"/>
        </w:tabs>
        <w:ind w:left="720" w:hanging="360"/>
      </w:pPr>
      <w:rPr>
        <w:rFonts w:ascii="Wingdings" w:hAnsi="Wingdings" w:hint="default"/>
      </w:rPr>
    </w:lvl>
    <w:lvl w:ilvl="1" w:tplc="7944A52E">
      <w:start w:val="1880"/>
      <w:numFmt w:val="bullet"/>
      <w:lvlText w:val=""/>
      <w:lvlJc w:val="left"/>
      <w:pPr>
        <w:tabs>
          <w:tab w:val="num" w:pos="1440"/>
        </w:tabs>
        <w:ind w:left="1440" w:hanging="360"/>
      </w:pPr>
      <w:rPr>
        <w:rFonts w:ascii="Wingdings" w:hAnsi="Wingdings" w:hint="default"/>
      </w:rPr>
    </w:lvl>
    <w:lvl w:ilvl="2" w:tplc="6AB07C30" w:tentative="1">
      <w:start w:val="1"/>
      <w:numFmt w:val="bullet"/>
      <w:lvlText w:val=""/>
      <w:lvlJc w:val="left"/>
      <w:pPr>
        <w:tabs>
          <w:tab w:val="num" w:pos="2160"/>
        </w:tabs>
        <w:ind w:left="2160" w:hanging="360"/>
      </w:pPr>
      <w:rPr>
        <w:rFonts w:ascii="Wingdings" w:hAnsi="Wingdings" w:hint="default"/>
      </w:rPr>
    </w:lvl>
    <w:lvl w:ilvl="3" w:tplc="DCD80D56" w:tentative="1">
      <w:start w:val="1"/>
      <w:numFmt w:val="bullet"/>
      <w:lvlText w:val=""/>
      <w:lvlJc w:val="left"/>
      <w:pPr>
        <w:tabs>
          <w:tab w:val="num" w:pos="2880"/>
        </w:tabs>
        <w:ind w:left="2880" w:hanging="360"/>
      </w:pPr>
      <w:rPr>
        <w:rFonts w:ascii="Wingdings" w:hAnsi="Wingdings" w:hint="default"/>
      </w:rPr>
    </w:lvl>
    <w:lvl w:ilvl="4" w:tplc="1F78AFB4" w:tentative="1">
      <w:start w:val="1"/>
      <w:numFmt w:val="bullet"/>
      <w:lvlText w:val=""/>
      <w:lvlJc w:val="left"/>
      <w:pPr>
        <w:tabs>
          <w:tab w:val="num" w:pos="3600"/>
        </w:tabs>
        <w:ind w:left="3600" w:hanging="360"/>
      </w:pPr>
      <w:rPr>
        <w:rFonts w:ascii="Wingdings" w:hAnsi="Wingdings" w:hint="default"/>
      </w:rPr>
    </w:lvl>
    <w:lvl w:ilvl="5" w:tplc="2320E864" w:tentative="1">
      <w:start w:val="1"/>
      <w:numFmt w:val="bullet"/>
      <w:lvlText w:val=""/>
      <w:lvlJc w:val="left"/>
      <w:pPr>
        <w:tabs>
          <w:tab w:val="num" w:pos="4320"/>
        </w:tabs>
        <w:ind w:left="4320" w:hanging="360"/>
      </w:pPr>
      <w:rPr>
        <w:rFonts w:ascii="Wingdings" w:hAnsi="Wingdings" w:hint="default"/>
      </w:rPr>
    </w:lvl>
    <w:lvl w:ilvl="6" w:tplc="EA02DF60" w:tentative="1">
      <w:start w:val="1"/>
      <w:numFmt w:val="bullet"/>
      <w:lvlText w:val=""/>
      <w:lvlJc w:val="left"/>
      <w:pPr>
        <w:tabs>
          <w:tab w:val="num" w:pos="5040"/>
        </w:tabs>
        <w:ind w:left="5040" w:hanging="360"/>
      </w:pPr>
      <w:rPr>
        <w:rFonts w:ascii="Wingdings" w:hAnsi="Wingdings" w:hint="default"/>
      </w:rPr>
    </w:lvl>
    <w:lvl w:ilvl="7" w:tplc="083A13A0" w:tentative="1">
      <w:start w:val="1"/>
      <w:numFmt w:val="bullet"/>
      <w:lvlText w:val=""/>
      <w:lvlJc w:val="left"/>
      <w:pPr>
        <w:tabs>
          <w:tab w:val="num" w:pos="5760"/>
        </w:tabs>
        <w:ind w:left="5760" w:hanging="360"/>
      </w:pPr>
      <w:rPr>
        <w:rFonts w:ascii="Wingdings" w:hAnsi="Wingdings" w:hint="default"/>
      </w:rPr>
    </w:lvl>
    <w:lvl w:ilvl="8" w:tplc="25327BC4" w:tentative="1">
      <w:start w:val="1"/>
      <w:numFmt w:val="bullet"/>
      <w:lvlText w:val=""/>
      <w:lvlJc w:val="left"/>
      <w:pPr>
        <w:tabs>
          <w:tab w:val="num" w:pos="6480"/>
        </w:tabs>
        <w:ind w:left="6480" w:hanging="360"/>
      </w:pPr>
      <w:rPr>
        <w:rFonts w:ascii="Wingdings" w:hAnsi="Wingdings" w:hint="default"/>
      </w:rPr>
    </w:lvl>
  </w:abstractNum>
  <w:abstractNum w:abstractNumId="5">
    <w:nsid w:val="1F640042"/>
    <w:multiLevelType w:val="multilevel"/>
    <w:tmpl w:val="70FCD68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13A667A"/>
    <w:multiLevelType w:val="hybridMultilevel"/>
    <w:tmpl w:val="686C7A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6A1A88"/>
    <w:multiLevelType w:val="hybridMultilevel"/>
    <w:tmpl w:val="1820E0C8"/>
    <w:lvl w:ilvl="0" w:tplc="04F483E0">
      <w:start w:val="1"/>
      <w:numFmt w:val="bullet"/>
      <w:lvlText w:val=""/>
      <w:lvlJc w:val="left"/>
      <w:pPr>
        <w:tabs>
          <w:tab w:val="num" w:pos="720"/>
        </w:tabs>
        <w:ind w:left="720" w:hanging="360"/>
      </w:pPr>
      <w:rPr>
        <w:rFonts w:ascii="Wingdings" w:hAnsi="Wingdings" w:hint="default"/>
      </w:rPr>
    </w:lvl>
    <w:lvl w:ilvl="1" w:tplc="BF189D00" w:tentative="1">
      <w:start w:val="1"/>
      <w:numFmt w:val="bullet"/>
      <w:lvlText w:val=""/>
      <w:lvlJc w:val="left"/>
      <w:pPr>
        <w:tabs>
          <w:tab w:val="num" w:pos="1440"/>
        </w:tabs>
        <w:ind w:left="1440" w:hanging="360"/>
      </w:pPr>
      <w:rPr>
        <w:rFonts w:ascii="Wingdings" w:hAnsi="Wingdings" w:hint="default"/>
      </w:rPr>
    </w:lvl>
    <w:lvl w:ilvl="2" w:tplc="B4AA804A" w:tentative="1">
      <w:start w:val="1"/>
      <w:numFmt w:val="bullet"/>
      <w:lvlText w:val=""/>
      <w:lvlJc w:val="left"/>
      <w:pPr>
        <w:tabs>
          <w:tab w:val="num" w:pos="2160"/>
        </w:tabs>
        <w:ind w:left="2160" w:hanging="360"/>
      </w:pPr>
      <w:rPr>
        <w:rFonts w:ascii="Wingdings" w:hAnsi="Wingdings" w:hint="default"/>
      </w:rPr>
    </w:lvl>
    <w:lvl w:ilvl="3" w:tplc="11BC973E" w:tentative="1">
      <w:start w:val="1"/>
      <w:numFmt w:val="bullet"/>
      <w:lvlText w:val=""/>
      <w:lvlJc w:val="left"/>
      <w:pPr>
        <w:tabs>
          <w:tab w:val="num" w:pos="2880"/>
        </w:tabs>
        <w:ind w:left="2880" w:hanging="360"/>
      </w:pPr>
      <w:rPr>
        <w:rFonts w:ascii="Wingdings" w:hAnsi="Wingdings" w:hint="default"/>
      </w:rPr>
    </w:lvl>
    <w:lvl w:ilvl="4" w:tplc="A2C8548A" w:tentative="1">
      <w:start w:val="1"/>
      <w:numFmt w:val="bullet"/>
      <w:lvlText w:val=""/>
      <w:lvlJc w:val="left"/>
      <w:pPr>
        <w:tabs>
          <w:tab w:val="num" w:pos="3600"/>
        </w:tabs>
        <w:ind w:left="3600" w:hanging="360"/>
      </w:pPr>
      <w:rPr>
        <w:rFonts w:ascii="Wingdings" w:hAnsi="Wingdings" w:hint="default"/>
      </w:rPr>
    </w:lvl>
    <w:lvl w:ilvl="5" w:tplc="91DE7FB8" w:tentative="1">
      <w:start w:val="1"/>
      <w:numFmt w:val="bullet"/>
      <w:lvlText w:val=""/>
      <w:lvlJc w:val="left"/>
      <w:pPr>
        <w:tabs>
          <w:tab w:val="num" w:pos="4320"/>
        </w:tabs>
        <w:ind w:left="4320" w:hanging="360"/>
      </w:pPr>
      <w:rPr>
        <w:rFonts w:ascii="Wingdings" w:hAnsi="Wingdings" w:hint="default"/>
      </w:rPr>
    </w:lvl>
    <w:lvl w:ilvl="6" w:tplc="168414D4" w:tentative="1">
      <w:start w:val="1"/>
      <w:numFmt w:val="bullet"/>
      <w:lvlText w:val=""/>
      <w:lvlJc w:val="left"/>
      <w:pPr>
        <w:tabs>
          <w:tab w:val="num" w:pos="5040"/>
        </w:tabs>
        <w:ind w:left="5040" w:hanging="360"/>
      </w:pPr>
      <w:rPr>
        <w:rFonts w:ascii="Wingdings" w:hAnsi="Wingdings" w:hint="default"/>
      </w:rPr>
    </w:lvl>
    <w:lvl w:ilvl="7" w:tplc="6DB059EC" w:tentative="1">
      <w:start w:val="1"/>
      <w:numFmt w:val="bullet"/>
      <w:lvlText w:val=""/>
      <w:lvlJc w:val="left"/>
      <w:pPr>
        <w:tabs>
          <w:tab w:val="num" w:pos="5760"/>
        </w:tabs>
        <w:ind w:left="5760" w:hanging="360"/>
      </w:pPr>
      <w:rPr>
        <w:rFonts w:ascii="Wingdings" w:hAnsi="Wingdings" w:hint="default"/>
      </w:rPr>
    </w:lvl>
    <w:lvl w:ilvl="8" w:tplc="47F846C6" w:tentative="1">
      <w:start w:val="1"/>
      <w:numFmt w:val="bullet"/>
      <w:lvlText w:val=""/>
      <w:lvlJc w:val="left"/>
      <w:pPr>
        <w:tabs>
          <w:tab w:val="num" w:pos="6480"/>
        </w:tabs>
        <w:ind w:left="6480" w:hanging="360"/>
      </w:pPr>
      <w:rPr>
        <w:rFonts w:ascii="Wingdings" w:hAnsi="Wingdings" w:hint="default"/>
      </w:rPr>
    </w:lvl>
  </w:abstractNum>
  <w:abstractNum w:abstractNumId="8">
    <w:nsid w:val="224901A0"/>
    <w:multiLevelType w:val="hybridMultilevel"/>
    <w:tmpl w:val="24484078"/>
    <w:lvl w:ilvl="0" w:tplc="B88C4E7E">
      <w:start w:val="1"/>
      <w:numFmt w:val="bullet"/>
      <w:lvlText w:val=""/>
      <w:lvlJc w:val="left"/>
      <w:pPr>
        <w:tabs>
          <w:tab w:val="num" w:pos="720"/>
        </w:tabs>
        <w:ind w:left="720" w:hanging="360"/>
      </w:pPr>
      <w:rPr>
        <w:rFonts w:ascii="Wingdings" w:hAnsi="Wingdings" w:hint="default"/>
      </w:rPr>
    </w:lvl>
    <w:lvl w:ilvl="1" w:tplc="C8C00580" w:tentative="1">
      <w:start w:val="1"/>
      <w:numFmt w:val="bullet"/>
      <w:lvlText w:val=""/>
      <w:lvlJc w:val="left"/>
      <w:pPr>
        <w:tabs>
          <w:tab w:val="num" w:pos="1440"/>
        </w:tabs>
        <w:ind w:left="1440" w:hanging="360"/>
      </w:pPr>
      <w:rPr>
        <w:rFonts w:ascii="Wingdings" w:hAnsi="Wingdings" w:hint="default"/>
      </w:rPr>
    </w:lvl>
    <w:lvl w:ilvl="2" w:tplc="5D027304" w:tentative="1">
      <w:start w:val="1"/>
      <w:numFmt w:val="bullet"/>
      <w:lvlText w:val=""/>
      <w:lvlJc w:val="left"/>
      <w:pPr>
        <w:tabs>
          <w:tab w:val="num" w:pos="2160"/>
        </w:tabs>
        <w:ind w:left="2160" w:hanging="360"/>
      </w:pPr>
      <w:rPr>
        <w:rFonts w:ascii="Wingdings" w:hAnsi="Wingdings" w:hint="default"/>
      </w:rPr>
    </w:lvl>
    <w:lvl w:ilvl="3" w:tplc="04B60D8A" w:tentative="1">
      <w:start w:val="1"/>
      <w:numFmt w:val="bullet"/>
      <w:lvlText w:val=""/>
      <w:lvlJc w:val="left"/>
      <w:pPr>
        <w:tabs>
          <w:tab w:val="num" w:pos="2880"/>
        </w:tabs>
        <w:ind w:left="2880" w:hanging="360"/>
      </w:pPr>
      <w:rPr>
        <w:rFonts w:ascii="Wingdings" w:hAnsi="Wingdings" w:hint="default"/>
      </w:rPr>
    </w:lvl>
    <w:lvl w:ilvl="4" w:tplc="BD6669A8" w:tentative="1">
      <w:start w:val="1"/>
      <w:numFmt w:val="bullet"/>
      <w:lvlText w:val=""/>
      <w:lvlJc w:val="left"/>
      <w:pPr>
        <w:tabs>
          <w:tab w:val="num" w:pos="3600"/>
        </w:tabs>
        <w:ind w:left="3600" w:hanging="360"/>
      </w:pPr>
      <w:rPr>
        <w:rFonts w:ascii="Wingdings" w:hAnsi="Wingdings" w:hint="default"/>
      </w:rPr>
    </w:lvl>
    <w:lvl w:ilvl="5" w:tplc="D92C2464" w:tentative="1">
      <w:start w:val="1"/>
      <w:numFmt w:val="bullet"/>
      <w:lvlText w:val=""/>
      <w:lvlJc w:val="left"/>
      <w:pPr>
        <w:tabs>
          <w:tab w:val="num" w:pos="4320"/>
        </w:tabs>
        <w:ind w:left="4320" w:hanging="360"/>
      </w:pPr>
      <w:rPr>
        <w:rFonts w:ascii="Wingdings" w:hAnsi="Wingdings" w:hint="default"/>
      </w:rPr>
    </w:lvl>
    <w:lvl w:ilvl="6" w:tplc="9940B304" w:tentative="1">
      <w:start w:val="1"/>
      <w:numFmt w:val="bullet"/>
      <w:lvlText w:val=""/>
      <w:lvlJc w:val="left"/>
      <w:pPr>
        <w:tabs>
          <w:tab w:val="num" w:pos="5040"/>
        </w:tabs>
        <w:ind w:left="5040" w:hanging="360"/>
      </w:pPr>
      <w:rPr>
        <w:rFonts w:ascii="Wingdings" w:hAnsi="Wingdings" w:hint="default"/>
      </w:rPr>
    </w:lvl>
    <w:lvl w:ilvl="7" w:tplc="38209E1A" w:tentative="1">
      <w:start w:val="1"/>
      <w:numFmt w:val="bullet"/>
      <w:lvlText w:val=""/>
      <w:lvlJc w:val="left"/>
      <w:pPr>
        <w:tabs>
          <w:tab w:val="num" w:pos="5760"/>
        </w:tabs>
        <w:ind w:left="5760" w:hanging="360"/>
      </w:pPr>
      <w:rPr>
        <w:rFonts w:ascii="Wingdings" w:hAnsi="Wingdings" w:hint="default"/>
      </w:rPr>
    </w:lvl>
    <w:lvl w:ilvl="8" w:tplc="B10C89A0" w:tentative="1">
      <w:start w:val="1"/>
      <w:numFmt w:val="bullet"/>
      <w:lvlText w:val=""/>
      <w:lvlJc w:val="left"/>
      <w:pPr>
        <w:tabs>
          <w:tab w:val="num" w:pos="6480"/>
        </w:tabs>
        <w:ind w:left="6480" w:hanging="360"/>
      </w:pPr>
      <w:rPr>
        <w:rFonts w:ascii="Wingdings" w:hAnsi="Wingdings" w:hint="default"/>
      </w:rPr>
    </w:lvl>
  </w:abstractNum>
  <w:abstractNum w:abstractNumId="9">
    <w:nsid w:val="24FF0095"/>
    <w:multiLevelType w:val="hybridMultilevel"/>
    <w:tmpl w:val="70527E3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7522B79"/>
    <w:multiLevelType w:val="hybridMultilevel"/>
    <w:tmpl w:val="E4784C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DC94236"/>
    <w:multiLevelType w:val="hybridMultilevel"/>
    <w:tmpl w:val="985201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F6457AC"/>
    <w:multiLevelType w:val="hybridMultilevel"/>
    <w:tmpl w:val="53D45466"/>
    <w:lvl w:ilvl="0" w:tplc="60AE6316">
      <w:start w:val="1"/>
      <w:numFmt w:val="bullet"/>
      <w:lvlText w:val=""/>
      <w:lvlJc w:val="left"/>
      <w:pPr>
        <w:tabs>
          <w:tab w:val="num" w:pos="720"/>
        </w:tabs>
        <w:ind w:left="720" w:hanging="360"/>
      </w:pPr>
      <w:rPr>
        <w:rFonts w:ascii="Wingdings" w:hAnsi="Wingdings" w:hint="default"/>
      </w:rPr>
    </w:lvl>
    <w:lvl w:ilvl="1" w:tplc="B6543754" w:tentative="1">
      <w:start w:val="1"/>
      <w:numFmt w:val="bullet"/>
      <w:lvlText w:val=""/>
      <w:lvlJc w:val="left"/>
      <w:pPr>
        <w:tabs>
          <w:tab w:val="num" w:pos="1440"/>
        </w:tabs>
        <w:ind w:left="1440" w:hanging="360"/>
      </w:pPr>
      <w:rPr>
        <w:rFonts w:ascii="Wingdings" w:hAnsi="Wingdings" w:hint="default"/>
      </w:rPr>
    </w:lvl>
    <w:lvl w:ilvl="2" w:tplc="FA505F42" w:tentative="1">
      <w:start w:val="1"/>
      <w:numFmt w:val="bullet"/>
      <w:lvlText w:val=""/>
      <w:lvlJc w:val="left"/>
      <w:pPr>
        <w:tabs>
          <w:tab w:val="num" w:pos="2160"/>
        </w:tabs>
        <w:ind w:left="2160" w:hanging="360"/>
      </w:pPr>
      <w:rPr>
        <w:rFonts w:ascii="Wingdings" w:hAnsi="Wingdings" w:hint="default"/>
      </w:rPr>
    </w:lvl>
    <w:lvl w:ilvl="3" w:tplc="C1B4C818" w:tentative="1">
      <w:start w:val="1"/>
      <w:numFmt w:val="bullet"/>
      <w:lvlText w:val=""/>
      <w:lvlJc w:val="left"/>
      <w:pPr>
        <w:tabs>
          <w:tab w:val="num" w:pos="2880"/>
        </w:tabs>
        <w:ind w:left="2880" w:hanging="360"/>
      </w:pPr>
      <w:rPr>
        <w:rFonts w:ascii="Wingdings" w:hAnsi="Wingdings" w:hint="default"/>
      </w:rPr>
    </w:lvl>
    <w:lvl w:ilvl="4" w:tplc="B9464A0A" w:tentative="1">
      <w:start w:val="1"/>
      <w:numFmt w:val="bullet"/>
      <w:lvlText w:val=""/>
      <w:lvlJc w:val="left"/>
      <w:pPr>
        <w:tabs>
          <w:tab w:val="num" w:pos="3600"/>
        </w:tabs>
        <w:ind w:left="3600" w:hanging="360"/>
      </w:pPr>
      <w:rPr>
        <w:rFonts w:ascii="Wingdings" w:hAnsi="Wingdings" w:hint="default"/>
      </w:rPr>
    </w:lvl>
    <w:lvl w:ilvl="5" w:tplc="B2D4DD2C" w:tentative="1">
      <w:start w:val="1"/>
      <w:numFmt w:val="bullet"/>
      <w:lvlText w:val=""/>
      <w:lvlJc w:val="left"/>
      <w:pPr>
        <w:tabs>
          <w:tab w:val="num" w:pos="4320"/>
        </w:tabs>
        <w:ind w:left="4320" w:hanging="360"/>
      </w:pPr>
      <w:rPr>
        <w:rFonts w:ascii="Wingdings" w:hAnsi="Wingdings" w:hint="default"/>
      </w:rPr>
    </w:lvl>
    <w:lvl w:ilvl="6" w:tplc="91D41824" w:tentative="1">
      <w:start w:val="1"/>
      <w:numFmt w:val="bullet"/>
      <w:lvlText w:val=""/>
      <w:lvlJc w:val="left"/>
      <w:pPr>
        <w:tabs>
          <w:tab w:val="num" w:pos="5040"/>
        </w:tabs>
        <w:ind w:left="5040" w:hanging="360"/>
      </w:pPr>
      <w:rPr>
        <w:rFonts w:ascii="Wingdings" w:hAnsi="Wingdings" w:hint="default"/>
      </w:rPr>
    </w:lvl>
    <w:lvl w:ilvl="7" w:tplc="8B3CDD78" w:tentative="1">
      <w:start w:val="1"/>
      <w:numFmt w:val="bullet"/>
      <w:lvlText w:val=""/>
      <w:lvlJc w:val="left"/>
      <w:pPr>
        <w:tabs>
          <w:tab w:val="num" w:pos="5760"/>
        </w:tabs>
        <w:ind w:left="5760" w:hanging="360"/>
      </w:pPr>
      <w:rPr>
        <w:rFonts w:ascii="Wingdings" w:hAnsi="Wingdings" w:hint="default"/>
      </w:rPr>
    </w:lvl>
    <w:lvl w:ilvl="8" w:tplc="EED27518" w:tentative="1">
      <w:start w:val="1"/>
      <w:numFmt w:val="bullet"/>
      <w:lvlText w:val=""/>
      <w:lvlJc w:val="left"/>
      <w:pPr>
        <w:tabs>
          <w:tab w:val="num" w:pos="6480"/>
        </w:tabs>
        <w:ind w:left="6480" w:hanging="360"/>
      </w:pPr>
      <w:rPr>
        <w:rFonts w:ascii="Wingdings" w:hAnsi="Wingdings" w:hint="default"/>
      </w:rPr>
    </w:lvl>
  </w:abstractNum>
  <w:abstractNum w:abstractNumId="13">
    <w:nsid w:val="41337A39"/>
    <w:multiLevelType w:val="hybridMultilevel"/>
    <w:tmpl w:val="3AB0DF24"/>
    <w:lvl w:ilvl="0" w:tplc="057CDCE4">
      <w:start w:val="1"/>
      <w:numFmt w:val="bullet"/>
      <w:lvlText w:val=""/>
      <w:lvlJc w:val="left"/>
      <w:pPr>
        <w:tabs>
          <w:tab w:val="num" w:pos="720"/>
        </w:tabs>
        <w:ind w:left="720" w:hanging="360"/>
      </w:pPr>
      <w:rPr>
        <w:rFonts w:ascii="Wingdings" w:hAnsi="Wingdings" w:hint="default"/>
      </w:rPr>
    </w:lvl>
    <w:lvl w:ilvl="1" w:tplc="957E91A8" w:tentative="1">
      <w:start w:val="1"/>
      <w:numFmt w:val="bullet"/>
      <w:lvlText w:val=""/>
      <w:lvlJc w:val="left"/>
      <w:pPr>
        <w:tabs>
          <w:tab w:val="num" w:pos="1440"/>
        </w:tabs>
        <w:ind w:left="1440" w:hanging="360"/>
      </w:pPr>
      <w:rPr>
        <w:rFonts w:ascii="Wingdings" w:hAnsi="Wingdings" w:hint="default"/>
      </w:rPr>
    </w:lvl>
    <w:lvl w:ilvl="2" w:tplc="4C74713C" w:tentative="1">
      <w:start w:val="1"/>
      <w:numFmt w:val="bullet"/>
      <w:lvlText w:val=""/>
      <w:lvlJc w:val="left"/>
      <w:pPr>
        <w:tabs>
          <w:tab w:val="num" w:pos="2160"/>
        </w:tabs>
        <w:ind w:left="2160" w:hanging="360"/>
      </w:pPr>
      <w:rPr>
        <w:rFonts w:ascii="Wingdings" w:hAnsi="Wingdings" w:hint="default"/>
      </w:rPr>
    </w:lvl>
    <w:lvl w:ilvl="3" w:tplc="9D682FE4" w:tentative="1">
      <w:start w:val="1"/>
      <w:numFmt w:val="bullet"/>
      <w:lvlText w:val=""/>
      <w:lvlJc w:val="left"/>
      <w:pPr>
        <w:tabs>
          <w:tab w:val="num" w:pos="2880"/>
        </w:tabs>
        <w:ind w:left="2880" w:hanging="360"/>
      </w:pPr>
      <w:rPr>
        <w:rFonts w:ascii="Wingdings" w:hAnsi="Wingdings" w:hint="default"/>
      </w:rPr>
    </w:lvl>
    <w:lvl w:ilvl="4" w:tplc="CE72A47A" w:tentative="1">
      <w:start w:val="1"/>
      <w:numFmt w:val="bullet"/>
      <w:lvlText w:val=""/>
      <w:lvlJc w:val="left"/>
      <w:pPr>
        <w:tabs>
          <w:tab w:val="num" w:pos="3600"/>
        </w:tabs>
        <w:ind w:left="3600" w:hanging="360"/>
      </w:pPr>
      <w:rPr>
        <w:rFonts w:ascii="Wingdings" w:hAnsi="Wingdings" w:hint="default"/>
      </w:rPr>
    </w:lvl>
    <w:lvl w:ilvl="5" w:tplc="6B6A3140" w:tentative="1">
      <w:start w:val="1"/>
      <w:numFmt w:val="bullet"/>
      <w:lvlText w:val=""/>
      <w:lvlJc w:val="left"/>
      <w:pPr>
        <w:tabs>
          <w:tab w:val="num" w:pos="4320"/>
        </w:tabs>
        <w:ind w:left="4320" w:hanging="360"/>
      </w:pPr>
      <w:rPr>
        <w:rFonts w:ascii="Wingdings" w:hAnsi="Wingdings" w:hint="default"/>
      </w:rPr>
    </w:lvl>
    <w:lvl w:ilvl="6" w:tplc="F0EC123C" w:tentative="1">
      <w:start w:val="1"/>
      <w:numFmt w:val="bullet"/>
      <w:lvlText w:val=""/>
      <w:lvlJc w:val="left"/>
      <w:pPr>
        <w:tabs>
          <w:tab w:val="num" w:pos="5040"/>
        </w:tabs>
        <w:ind w:left="5040" w:hanging="360"/>
      </w:pPr>
      <w:rPr>
        <w:rFonts w:ascii="Wingdings" w:hAnsi="Wingdings" w:hint="default"/>
      </w:rPr>
    </w:lvl>
    <w:lvl w:ilvl="7" w:tplc="E1F6187E" w:tentative="1">
      <w:start w:val="1"/>
      <w:numFmt w:val="bullet"/>
      <w:lvlText w:val=""/>
      <w:lvlJc w:val="left"/>
      <w:pPr>
        <w:tabs>
          <w:tab w:val="num" w:pos="5760"/>
        </w:tabs>
        <w:ind w:left="5760" w:hanging="360"/>
      </w:pPr>
      <w:rPr>
        <w:rFonts w:ascii="Wingdings" w:hAnsi="Wingdings" w:hint="default"/>
      </w:rPr>
    </w:lvl>
    <w:lvl w:ilvl="8" w:tplc="0D1C6716" w:tentative="1">
      <w:start w:val="1"/>
      <w:numFmt w:val="bullet"/>
      <w:lvlText w:val=""/>
      <w:lvlJc w:val="left"/>
      <w:pPr>
        <w:tabs>
          <w:tab w:val="num" w:pos="6480"/>
        </w:tabs>
        <w:ind w:left="6480" w:hanging="360"/>
      </w:pPr>
      <w:rPr>
        <w:rFonts w:ascii="Wingdings" w:hAnsi="Wingdings" w:hint="default"/>
      </w:rPr>
    </w:lvl>
  </w:abstractNum>
  <w:abstractNum w:abstractNumId="14">
    <w:nsid w:val="46B26B41"/>
    <w:multiLevelType w:val="hybridMultilevel"/>
    <w:tmpl w:val="E3C462BC"/>
    <w:lvl w:ilvl="0" w:tplc="5746A56A">
      <w:start w:val="1"/>
      <w:numFmt w:val="bullet"/>
      <w:lvlText w:val=""/>
      <w:lvlJc w:val="left"/>
      <w:pPr>
        <w:tabs>
          <w:tab w:val="num" w:pos="720"/>
        </w:tabs>
        <w:ind w:left="720" w:hanging="360"/>
      </w:pPr>
      <w:rPr>
        <w:rFonts w:ascii="Wingdings" w:hAnsi="Wingdings" w:hint="default"/>
      </w:rPr>
    </w:lvl>
    <w:lvl w:ilvl="1" w:tplc="86B6940E" w:tentative="1">
      <w:start w:val="1"/>
      <w:numFmt w:val="bullet"/>
      <w:lvlText w:val=""/>
      <w:lvlJc w:val="left"/>
      <w:pPr>
        <w:tabs>
          <w:tab w:val="num" w:pos="1440"/>
        </w:tabs>
        <w:ind w:left="1440" w:hanging="360"/>
      </w:pPr>
      <w:rPr>
        <w:rFonts w:ascii="Wingdings" w:hAnsi="Wingdings" w:hint="default"/>
      </w:rPr>
    </w:lvl>
    <w:lvl w:ilvl="2" w:tplc="7C347204" w:tentative="1">
      <w:start w:val="1"/>
      <w:numFmt w:val="bullet"/>
      <w:lvlText w:val=""/>
      <w:lvlJc w:val="left"/>
      <w:pPr>
        <w:tabs>
          <w:tab w:val="num" w:pos="2160"/>
        </w:tabs>
        <w:ind w:left="2160" w:hanging="360"/>
      </w:pPr>
      <w:rPr>
        <w:rFonts w:ascii="Wingdings" w:hAnsi="Wingdings" w:hint="default"/>
      </w:rPr>
    </w:lvl>
    <w:lvl w:ilvl="3" w:tplc="73F2A6F4" w:tentative="1">
      <w:start w:val="1"/>
      <w:numFmt w:val="bullet"/>
      <w:lvlText w:val=""/>
      <w:lvlJc w:val="left"/>
      <w:pPr>
        <w:tabs>
          <w:tab w:val="num" w:pos="2880"/>
        </w:tabs>
        <w:ind w:left="2880" w:hanging="360"/>
      </w:pPr>
      <w:rPr>
        <w:rFonts w:ascii="Wingdings" w:hAnsi="Wingdings" w:hint="default"/>
      </w:rPr>
    </w:lvl>
    <w:lvl w:ilvl="4" w:tplc="732614BA" w:tentative="1">
      <w:start w:val="1"/>
      <w:numFmt w:val="bullet"/>
      <w:lvlText w:val=""/>
      <w:lvlJc w:val="left"/>
      <w:pPr>
        <w:tabs>
          <w:tab w:val="num" w:pos="3600"/>
        </w:tabs>
        <w:ind w:left="3600" w:hanging="360"/>
      </w:pPr>
      <w:rPr>
        <w:rFonts w:ascii="Wingdings" w:hAnsi="Wingdings" w:hint="default"/>
      </w:rPr>
    </w:lvl>
    <w:lvl w:ilvl="5" w:tplc="64CA0FFC" w:tentative="1">
      <w:start w:val="1"/>
      <w:numFmt w:val="bullet"/>
      <w:lvlText w:val=""/>
      <w:lvlJc w:val="left"/>
      <w:pPr>
        <w:tabs>
          <w:tab w:val="num" w:pos="4320"/>
        </w:tabs>
        <w:ind w:left="4320" w:hanging="360"/>
      </w:pPr>
      <w:rPr>
        <w:rFonts w:ascii="Wingdings" w:hAnsi="Wingdings" w:hint="default"/>
      </w:rPr>
    </w:lvl>
    <w:lvl w:ilvl="6" w:tplc="986A9868" w:tentative="1">
      <w:start w:val="1"/>
      <w:numFmt w:val="bullet"/>
      <w:lvlText w:val=""/>
      <w:lvlJc w:val="left"/>
      <w:pPr>
        <w:tabs>
          <w:tab w:val="num" w:pos="5040"/>
        </w:tabs>
        <w:ind w:left="5040" w:hanging="360"/>
      </w:pPr>
      <w:rPr>
        <w:rFonts w:ascii="Wingdings" w:hAnsi="Wingdings" w:hint="default"/>
      </w:rPr>
    </w:lvl>
    <w:lvl w:ilvl="7" w:tplc="61A09234" w:tentative="1">
      <w:start w:val="1"/>
      <w:numFmt w:val="bullet"/>
      <w:lvlText w:val=""/>
      <w:lvlJc w:val="left"/>
      <w:pPr>
        <w:tabs>
          <w:tab w:val="num" w:pos="5760"/>
        </w:tabs>
        <w:ind w:left="5760" w:hanging="360"/>
      </w:pPr>
      <w:rPr>
        <w:rFonts w:ascii="Wingdings" w:hAnsi="Wingdings" w:hint="default"/>
      </w:rPr>
    </w:lvl>
    <w:lvl w:ilvl="8" w:tplc="82E8A020" w:tentative="1">
      <w:start w:val="1"/>
      <w:numFmt w:val="bullet"/>
      <w:lvlText w:val=""/>
      <w:lvlJc w:val="left"/>
      <w:pPr>
        <w:tabs>
          <w:tab w:val="num" w:pos="6480"/>
        </w:tabs>
        <w:ind w:left="6480" w:hanging="360"/>
      </w:pPr>
      <w:rPr>
        <w:rFonts w:ascii="Wingdings" w:hAnsi="Wingdings" w:hint="default"/>
      </w:rPr>
    </w:lvl>
  </w:abstractNum>
  <w:abstractNum w:abstractNumId="15">
    <w:nsid w:val="49643FB9"/>
    <w:multiLevelType w:val="hybridMultilevel"/>
    <w:tmpl w:val="9F42139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DD51748"/>
    <w:multiLevelType w:val="hybridMultilevel"/>
    <w:tmpl w:val="AC9A04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1294F73"/>
    <w:multiLevelType w:val="hybridMultilevel"/>
    <w:tmpl w:val="5FFA6DA0"/>
    <w:lvl w:ilvl="0" w:tplc="00F6529C">
      <w:start w:val="1"/>
      <w:numFmt w:val="bullet"/>
      <w:lvlText w:val=""/>
      <w:lvlJc w:val="left"/>
      <w:pPr>
        <w:tabs>
          <w:tab w:val="num" w:pos="720"/>
        </w:tabs>
        <w:ind w:left="720" w:hanging="360"/>
      </w:pPr>
      <w:rPr>
        <w:rFonts w:ascii="Wingdings" w:hAnsi="Wingdings" w:hint="default"/>
      </w:rPr>
    </w:lvl>
    <w:lvl w:ilvl="1" w:tplc="82AA5B7E" w:tentative="1">
      <w:start w:val="1"/>
      <w:numFmt w:val="bullet"/>
      <w:lvlText w:val=""/>
      <w:lvlJc w:val="left"/>
      <w:pPr>
        <w:tabs>
          <w:tab w:val="num" w:pos="1440"/>
        </w:tabs>
        <w:ind w:left="1440" w:hanging="360"/>
      </w:pPr>
      <w:rPr>
        <w:rFonts w:ascii="Wingdings" w:hAnsi="Wingdings" w:hint="default"/>
      </w:rPr>
    </w:lvl>
    <w:lvl w:ilvl="2" w:tplc="725A4330" w:tentative="1">
      <w:start w:val="1"/>
      <w:numFmt w:val="bullet"/>
      <w:lvlText w:val=""/>
      <w:lvlJc w:val="left"/>
      <w:pPr>
        <w:tabs>
          <w:tab w:val="num" w:pos="2160"/>
        </w:tabs>
        <w:ind w:left="2160" w:hanging="360"/>
      </w:pPr>
      <w:rPr>
        <w:rFonts w:ascii="Wingdings" w:hAnsi="Wingdings" w:hint="default"/>
      </w:rPr>
    </w:lvl>
    <w:lvl w:ilvl="3" w:tplc="E774151C" w:tentative="1">
      <w:start w:val="1"/>
      <w:numFmt w:val="bullet"/>
      <w:lvlText w:val=""/>
      <w:lvlJc w:val="left"/>
      <w:pPr>
        <w:tabs>
          <w:tab w:val="num" w:pos="2880"/>
        </w:tabs>
        <w:ind w:left="2880" w:hanging="360"/>
      </w:pPr>
      <w:rPr>
        <w:rFonts w:ascii="Wingdings" w:hAnsi="Wingdings" w:hint="default"/>
      </w:rPr>
    </w:lvl>
    <w:lvl w:ilvl="4" w:tplc="3C980E5E" w:tentative="1">
      <w:start w:val="1"/>
      <w:numFmt w:val="bullet"/>
      <w:lvlText w:val=""/>
      <w:lvlJc w:val="left"/>
      <w:pPr>
        <w:tabs>
          <w:tab w:val="num" w:pos="3600"/>
        </w:tabs>
        <w:ind w:left="3600" w:hanging="360"/>
      </w:pPr>
      <w:rPr>
        <w:rFonts w:ascii="Wingdings" w:hAnsi="Wingdings" w:hint="default"/>
      </w:rPr>
    </w:lvl>
    <w:lvl w:ilvl="5" w:tplc="AEAED936" w:tentative="1">
      <w:start w:val="1"/>
      <w:numFmt w:val="bullet"/>
      <w:lvlText w:val=""/>
      <w:lvlJc w:val="left"/>
      <w:pPr>
        <w:tabs>
          <w:tab w:val="num" w:pos="4320"/>
        </w:tabs>
        <w:ind w:left="4320" w:hanging="360"/>
      </w:pPr>
      <w:rPr>
        <w:rFonts w:ascii="Wingdings" w:hAnsi="Wingdings" w:hint="default"/>
      </w:rPr>
    </w:lvl>
    <w:lvl w:ilvl="6" w:tplc="69EE6DB8" w:tentative="1">
      <w:start w:val="1"/>
      <w:numFmt w:val="bullet"/>
      <w:lvlText w:val=""/>
      <w:lvlJc w:val="left"/>
      <w:pPr>
        <w:tabs>
          <w:tab w:val="num" w:pos="5040"/>
        </w:tabs>
        <w:ind w:left="5040" w:hanging="360"/>
      </w:pPr>
      <w:rPr>
        <w:rFonts w:ascii="Wingdings" w:hAnsi="Wingdings" w:hint="default"/>
      </w:rPr>
    </w:lvl>
    <w:lvl w:ilvl="7" w:tplc="C76ACBFC" w:tentative="1">
      <w:start w:val="1"/>
      <w:numFmt w:val="bullet"/>
      <w:lvlText w:val=""/>
      <w:lvlJc w:val="left"/>
      <w:pPr>
        <w:tabs>
          <w:tab w:val="num" w:pos="5760"/>
        </w:tabs>
        <w:ind w:left="5760" w:hanging="360"/>
      </w:pPr>
      <w:rPr>
        <w:rFonts w:ascii="Wingdings" w:hAnsi="Wingdings" w:hint="default"/>
      </w:rPr>
    </w:lvl>
    <w:lvl w:ilvl="8" w:tplc="38326806" w:tentative="1">
      <w:start w:val="1"/>
      <w:numFmt w:val="bullet"/>
      <w:lvlText w:val=""/>
      <w:lvlJc w:val="left"/>
      <w:pPr>
        <w:tabs>
          <w:tab w:val="num" w:pos="6480"/>
        </w:tabs>
        <w:ind w:left="6480" w:hanging="360"/>
      </w:pPr>
      <w:rPr>
        <w:rFonts w:ascii="Wingdings" w:hAnsi="Wingdings" w:hint="default"/>
      </w:rPr>
    </w:lvl>
  </w:abstractNum>
  <w:abstractNum w:abstractNumId="18">
    <w:nsid w:val="581A27B4"/>
    <w:multiLevelType w:val="hybridMultilevel"/>
    <w:tmpl w:val="9DFA13B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58D11821"/>
    <w:multiLevelType w:val="multilevel"/>
    <w:tmpl w:val="58D11821"/>
    <w:lvl w:ilvl="0">
      <w:start w:val="1"/>
      <w:numFmt w:val="decimal"/>
      <w:pStyle w:val="30"/>
      <w:lvlText w:val="%1."/>
      <w:lvlJc w:val="left"/>
      <w:pPr>
        <w:tabs>
          <w:tab w:val="left" w:pos="420"/>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0">
    <w:nsid w:val="60C122DF"/>
    <w:multiLevelType w:val="hybridMultilevel"/>
    <w:tmpl w:val="186E93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2354667"/>
    <w:multiLevelType w:val="hybridMultilevel"/>
    <w:tmpl w:val="6204A81E"/>
    <w:lvl w:ilvl="0" w:tplc="0B946898">
      <w:start w:val="1"/>
      <w:numFmt w:val="bullet"/>
      <w:lvlText w:val=""/>
      <w:lvlJc w:val="left"/>
      <w:pPr>
        <w:tabs>
          <w:tab w:val="num" w:pos="720"/>
        </w:tabs>
        <w:ind w:left="720" w:hanging="360"/>
      </w:pPr>
      <w:rPr>
        <w:rFonts w:ascii="Wingdings" w:hAnsi="Wingdings" w:hint="default"/>
      </w:rPr>
    </w:lvl>
    <w:lvl w:ilvl="1" w:tplc="15BAD550" w:tentative="1">
      <w:start w:val="1"/>
      <w:numFmt w:val="bullet"/>
      <w:lvlText w:val=""/>
      <w:lvlJc w:val="left"/>
      <w:pPr>
        <w:tabs>
          <w:tab w:val="num" w:pos="1440"/>
        </w:tabs>
        <w:ind w:left="1440" w:hanging="360"/>
      </w:pPr>
      <w:rPr>
        <w:rFonts w:ascii="Wingdings" w:hAnsi="Wingdings" w:hint="default"/>
      </w:rPr>
    </w:lvl>
    <w:lvl w:ilvl="2" w:tplc="FC167B22" w:tentative="1">
      <w:start w:val="1"/>
      <w:numFmt w:val="bullet"/>
      <w:lvlText w:val=""/>
      <w:lvlJc w:val="left"/>
      <w:pPr>
        <w:tabs>
          <w:tab w:val="num" w:pos="2160"/>
        </w:tabs>
        <w:ind w:left="2160" w:hanging="360"/>
      </w:pPr>
      <w:rPr>
        <w:rFonts w:ascii="Wingdings" w:hAnsi="Wingdings" w:hint="default"/>
      </w:rPr>
    </w:lvl>
    <w:lvl w:ilvl="3" w:tplc="5178FF14" w:tentative="1">
      <w:start w:val="1"/>
      <w:numFmt w:val="bullet"/>
      <w:lvlText w:val=""/>
      <w:lvlJc w:val="left"/>
      <w:pPr>
        <w:tabs>
          <w:tab w:val="num" w:pos="2880"/>
        </w:tabs>
        <w:ind w:left="2880" w:hanging="360"/>
      </w:pPr>
      <w:rPr>
        <w:rFonts w:ascii="Wingdings" w:hAnsi="Wingdings" w:hint="default"/>
      </w:rPr>
    </w:lvl>
    <w:lvl w:ilvl="4" w:tplc="65980AE4" w:tentative="1">
      <w:start w:val="1"/>
      <w:numFmt w:val="bullet"/>
      <w:lvlText w:val=""/>
      <w:lvlJc w:val="left"/>
      <w:pPr>
        <w:tabs>
          <w:tab w:val="num" w:pos="3600"/>
        </w:tabs>
        <w:ind w:left="3600" w:hanging="360"/>
      </w:pPr>
      <w:rPr>
        <w:rFonts w:ascii="Wingdings" w:hAnsi="Wingdings" w:hint="default"/>
      </w:rPr>
    </w:lvl>
    <w:lvl w:ilvl="5" w:tplc="134CC7C0" w:tentative="1">
      <w:start w:val="1"/>
      <w:numFmt w:val="bullet"/>
      <w:lvlText w:val=""/>
      <w:lvlJc w:val="left"/>
      <w:pPr>
        <w:tabs>
          <w:tab w:val="num" w:pos="4320"/>
        </w:tabs>
        <w:ind w:left="4320" w:hanging="360"/>
      </w:pPr>
      <w:rPr>
        <w:rFonts w:ascii="Wingdings" w:hAnsi="Wingdings" w:hint="default"/>
      </w:rPr>
    </w:lvl>
    <w:lvl w:ilvl="6" w:tplc="C7B279A2" w:tentative="1">
      <w:start w:val="1"/>
      <w:numFmt w:val="bullet"/>
      <w:lvlText w:val=""/>
      <w:lvlJc w:val="left"/>
      <w:pPr>
        <w:tabs>
          <w:tab w:val="num" w:pos="5040"/>
        </w:tabs>
        <w:ind w:left="5040" w:hanging="360"/>
      </w:pPr>
      <w:rPr>
        <w:rFonts w:ascii="Wingdings" w:hAnsi="Wingdings" w:hint="default"/>
      </w:rPr>
    </w:lvl>
    <w:lvl w:ilvl="7" w:tplc="CB6EBAAA" w:tentative="1">
      <w:start w:val="1"/>
      <w:numFmt w:val="bullet"/>
      <w:lvlText w:val=""/>
      <w:lvlJc w:val="left"/>
      <w:pPr>
        <w:tabs>
          <w:tab w:val="num" w:pos="5760"/>
        </w:tabs>
        <w:ind w:left="5760" w:hanging="360"/>
      </w:pPr>
      <w:rPr>
        <w:rFonts w:ascii="Wingdings" w:hAnsi="Wingdings" w:hint="default"/>
      </w:rPr>
    </w:lvl>
    <w:lvl w:ilvl="8" w:tplc="A25893B8" w:tentative="1">
      <w:start w:val="1"/>
      <w:numFmt w:val="bullet"/>
      <w:lvlText w:val=""/>
      <w:lvlJc w:val="left"/>
      <w:pPr>
        <w:tabs>
          <w:tab w:val="num" w:pos="6480"/>
        </w:tabs>
        <w:ind w:left="6480" w:hanging="360"/>
      </w:pPr>
      <w:rPr>
        <w:rFonts w:ascii="Wingdings" w:hAnsi="Wingdings" w:hint="default"/>
      </w:rPr>
    </w:lvl>
  </w:abstractNum>
  <w:abstractNum w:abstractNumId="22">
    <w:nsid w:val="62581B8A"/>
    <w:multiLevelType w:val="hybridMultilevel"/>
    <w:tmpl w:val="700AAFAC"/>
    <w:lvl w:ilvl="0" w:tplc="EC9EE866">
      <w:start w:val="1"/>
      <w:numFmt w:val="bullet"/>
      <w:lvlText w:val=""/>
      <w:lvlJc w:val="left"/>
      <w:pPr>
        <w:tabs>
          <w:tab w:val="num" w:pos="720"/>
        </w:tabs>
        <w:ind w:left="720" w:hanging="360"/>
      </w:pPr>
      <w:rPr>
        <w:rFonts w:ascii="Wingdings" w:hAnsi="Wingdings" w:hint="default"/>
      </w:rPr>
    </w:lvl>
    <w:lvl w:ilvl="1" w:tplc="493E2630" w:tentative="1">
      <w:start w:val="1"/>
      <w:numFmt w:val="bullet"/>
      <w:lvlText w:val=""/>
      <w:lvlJc w:val="left"/>
      <w:pPr>
        <w:tabs>
          <w:tab w:val="num" w:pos="1440"/>
        </w:tabs>
        <w:ind w:left="1440" w:hanging="360"/>
      </w:pPr>
      <w:rPr>
        <w:rFonts w:ascii="Wingdings" w:hAnsi="Wingdings" w:hint="default"/>
      </w:rPr>
    </w:lvl>
    <w:lvl w:ilvl="2" w:tplc="7568AB0E" w:tentative="1">
      <w:start w:val="1"/>
      <w:numFmt w:val="bullet"/>
      <w:lvlText w:val=""/>
      <w:lvlJc w:val="left"/>
      <w:pPr>
        <w:tabs>
          <w:tab w:val="num" w:pos="2160"/>
        </w:tabs>
        <w:ind w:left="2160" w:hanging="360"/>
      </w:pPr>
      <w:rPr>
        <w:rFonts w:ascii="Wingdings" w:hAnsi="Wingdings" w:hint="default"/>
      </w:rPr>
    </w:lvl>
    <w:lvl w:ilvl="3" w:tplc="C3286FA8" w:tentative="1">
      <w:start w:val="1"/>
      <w:numFmt w:val="bullet"/>
      <w:lvlText w:val=""/>
      <w:lvlJc w:val="left"/>
      <w:pPr>
        <w:tabs>
          <w:tab w:val="num" w:pos="2880"/>
        </w:tabs>
        <w:ind w:left="2880" w:hanging="360"/>
      </w:pPr>
      <w:rPr>
        <w:rFonts w:ascii="Wingdings" w:hAnsi="Wingdings" w:hint="default"/>
      </w:rPr>
    </w:lvl>
    <w:lvl w:ilvl="4" w:tplc="F4785F34" w:tentative="1">
      <w:start w:val="1"/>
      <w:numFmt w:val="bullet"/>
      <w:lvlText w:val=""/>
      <w:lvlJc w:val="left"/>
      <w:pPr>
        <w:tabs>
          <w:tab w:val="num" w:pos="3600"/>
        </w:tabs>
        <w:ind w:left="3600" w:hanging="360"/>
      </w:pPr>
      <w:rPr>
        <w:rFonts w:ascii="Wingdings" w:hAnsi="Wingdings" w:hint="default"/>
      </w:rPr>
    </w:lvl>
    <w:lvl w:ilvl="5" w:tplc="CB2CDB34" w:tentative="1">
      <w:start w:val="1"/>
      <w:numFmt w:val="bullet"/>
      <w:lvlText w:val=""/>
      <w:lvlJc w:val="left"/>
      <w:pPr>
        <w:tabs>
          <w:tab w:val="num" w:pos="4320"/>
        </w:tabs>
        <w:ind w:left="4320" w:hanging="360"/>
      </w:pPr>
      <w:rPr>
        <w:rFonts w:ascii="Wingdings" w:hAnsi="Wingdings" w:hint="default"/>
      </w:rPr>
    </w:lvl>
    <w:lvl w:ilvl="6" w:tplc="E17A8294" w:tentative="1">
      <w:start w:val="1"/>
      <w:numFmt w:val="bullet"/>
      <w:lvlText w:val=""/>
      <w:lvlJc w:val="left"/>
      <w:pPr>
        <w:tabs>
          <w:tab w:val="num" w:pos="5040"/>
        </w:tabs>
        <w:ind w:left="5040" w:hanging="360"/>
      </w:pPr>
      <w:rPr>
        <w:rFonts w:ascii="Wingdings" w:hAnsi="Wingdings" w:hint="default"/>
      </w:rPr>
    </w:lvl>
    <w:lvl w:ilvl="7" w:tplc="07D4C868" w:tentative="1">
      <w:start w:val="1"/>
      <w:numFmt w:val="bullet"/>
      <w:lvlText w:val=""/>
      <w:lvlJc w:val="left"/>
      <w:pPr>
        <w:tabs>
          <w:tab w:val="num" w:pos="5760"/>
        </w:tabs>
        <w:ind w:left="5760" w:hanging="360"/>
      </w:pPr>
      <w:rPr>
        <w:rFonts w:ascii="Wingdings" w:hAnsi="Wingdings" w:hint="default"/>
      </w:rPr>
    </w:lvl>
    <w:lvl w:ilvl="8" w:tplc="BC8A7F7C" w:tentative="1">
      <w:start w:val="1"/>
      <w:numFmt w:val="bullet"/>
      <w:lvlText w:val=""/>
      <w:lvlJc w:val="left"/>
      <w:pPr>
        <w:tabs>
          <w:tab w:val="num" w:pos="6480"/>
        </w:tabs>
        <w:ind w:left="6480" w:hanging="360"/>
      </w:pPr>
      <w:rPr>
        <w:rFonts w:ascii="Wingdings" w:hAnsi="Wingdings" w:hint="default"/>
      </w:rPr>
    </w:lvl>
  </w:abstractNum>
  <w:abstractNum w:abstractNumId="23">
    <w:nsid w:val="6BD939F4"/>
    <w:multiLevelType w:val="hybridMultilevel"/>
    <w:tmpl w:val="F1C0EA92"/>
    <w:lvl w:ilvl="0" w:tplc="8ACE644E">
      <w:start w:val="1"/>
      <w:numFmt w:val="bullet"/>
      <w:lvlText w:val=""/>
      <w:lvlJc w:val="left"/>
      <w:pPr>
        <w:ind w:left="1046" w:hanging="480"/>
      </w:pPr>
      <w:rPr>
        <w:rFonts w:ascii="Symbol" w:hAnsi="Symbol"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24">
    <w:nsid w:val="7B717E5F"/>
    <w:multiLevelType w:val="hybridMultilevel"/>
    <w:tmpl w:val="AFA4A758"/>
    <w:lvl w:ilvl="0" w:tplc="5922D5A8">
      <w:start w:val="1"/>
      <w:numFmt w:val="bullet"/>
      <w:lvlText w:val=""/>
      <w:lvlJc w:val="left"/>
      <w:pPr>
        <w:tabs>
          <w:tab w:val="num" w:pos="720"/>
        </w:tabs>
        <w:ind w:left="720" w:hanging="360"/>
      </w:pPr>
      <w:rPr>
        <w:rFonts w:ascii="Wingdings" w:hAnsi="Wingdings" w:hint="default"/>
      </w:rPr>
    </w:lvl>
    <w:lvl w:ilvl="1" w:tplc="3954A67A" w:tentative="1">
      <w:start w:val="1"/>
      <w:numFmt w:val="bullet"/>
      <w:lvlText w:val=""/>
      <w:lvlJc w:val="left"/>
      <w:pPr>
        <w:tabs>
          <w:tab w:val="num" w:pos="1440"/>
        </w:tabs>
        <w:ind w:left="1440" w:hanging="360"/>
      </w:pPr>
      <w:rPr>
        <w:rFonts w:ascii="Wingdings" w:hAnsi="Wingdings" w:hint="default"/>
      </w:rPr>
    </w:lvl>
    <w:lvl w:ilvl="2" w:tplc="3FB8C0E8" w:tentative="1">
      <w:start w:val="1"/>
      <w:numFmt w:val="bullet"/>
      <w:lvlText w:val=""/>
      <w:lvlJc w:val="left"/>
      <w:pPr>
        <w:tabs>
          <w:tab w:val="num" w:pos="2160"/>
        </w:tabs>
        <w:ind w:left="2160" w:hanging="360"/>
      </w:pPr>
      <w:rPr>
        <w:rFonts w:ascii="Wingdings" w:hAnsi="Wingdings" w:hint="default"/>
      </w:rPr>
    </w:lvl>
    <w:lvl w:ilvl="3" w:tplc="093458BC" w:tentative="1">
      <w:start w:val="1"/>
      <w:numFmt w:val="bullet"/>
      <w:lvlText w:val=""/>
      <w:lvlJc w:val="left"/>
      <w:pPr>
        <w:tabs>
          <w:tab w:val="num" w:pos="2880"/>
        </w:tabs>
        <w:ind w:left="2880" w:hanging="360"/>
      </w:pPr>
      <w:rPr>
        <w:rFonts w:ascii="Wingdings" w:hAnsi="Wingdings" w:hint="default"/>
      </w:rPr>
    </w:lvl>
    <w:lvl w:ilvl="4" w:tplc="80B64FB2" w:tentative="1">
      <w:start w:val="1"/>
      <w:numFmt w:val="bullet"/>
      <w:lvlText w:val=""/>
      <w:lvlJc w:val="left"/>
      <w:pPr>
        <w:tabs>
          <w:tab w:val="num" w:pos="3600"/>
        </w:tabs>
        <w:ind w:left="3600" w:hanging="360"/>
      </w:pPr>
      <w:rPr>
        <w:rFonts w:ascii="Wingdings" w:hAnsi="Wingdings" w:hint="default"/>
      </w:rPr>
    </w:lvl>
    <w:lvl w:ilvl="5" w:tplc="E8883EB6" w:tentative="1">
      <w:start w:val="1"/>
      <w:numFmt w:val="bullet"/>
      <w:lvlText w:val=""/>
      <w:lvlJc w:val="left"/>
      <w:pPr>
        <w:tabs>
          <w:tab w:val="num" w:pos="4320"/>
        </w:tabs>
        <w:ind w:left="4320" w:hanging="360"/>
      </w:pPr>
      <w:rPr>
        <w:rFonts w:ascii="Wingdings" w:hAnsi="Wingdings" w:hint="default"/>
      </w:rPr>
    </w:lvl>
    <w:lvl w:ilvl="6" w:tplc="3438CBE0" w:tentative="1">
      <w:start w:val="1"/>
      <w:numFmt w:val="bullet"/>
      <w:lvlText w:val=""/>
      <w:lvlJc w:val="left"/>
      <w:pPr>
        <w:tabs>
          <w:tab w:val="num" w:pos="5040"/>
        </w:tabs>
        <w:ind w:left="5040" w:hanging="360"/>
      </w:pPr>
      <w:rPr>
        <w:rFonts w:ascii="Wingdings" w:hAnsi="Wingdings" w:hint="default"/>
      </w:rPr>
    </w:lvl>
    <w:lvl w:ilvl="7" w:tplc="F99EBCD8" w:tentative="1">
      <w:start w:val="1"/>
      <w:numFmt w:val="bullet"/>
      <w:lvlText w:val=""/>
      <w:lvlJc w:val="left"/>
      <w:pPr>
        <w:tabs>
          <w:tab w:val="num" w:pos="5760"/>
        </w:tabs>
        <w:ind w:left="5760" w:hanging="360"/>
      </w:pPr>
      <w:rPr>
        <w:rFonts w:ascii="Wingdings" w:hAnsi="Wingdings" w:hint="default"/>
      </w:rPr>
    </w:lvl>
    <w:lvl w:ilvl="8" w:tplc="4AF0553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9"/>
  </w:num>
  <w:num w:numId="4">
    <w:abstractNumId w:val="15"/>
  </w:num>
  <w:num w:numId="5">
    <w:abstractNumId w:val="12"/>
  </w:num>
  <w:num w:numId="6">
    <w:abstractNumId w:val="13"/>
  </w:num>
  <w:num w:numId="7">
    <w:abstractNumId w:val="3"/>
  </w:num>
  <w:num w:numId="8">
    <w:abstractNumId w:val="7"/>
  </w:num>
  <w:num w:numId="9">
    <w:abstractNumId w:val="16"/>
  </w:num>
  <w:num w:numId="10">
    <w:abstractNumId w:val="6"/>
  </w:num>
  <w:num w:numId="11">
    <w:abstractNumId w:val="4"/>
  </w:num>
  <w:num w:numId="12">
    <w:abstractNumId w:val="17"/>
  </w:num>
  <w:num w:numId="13">
    <w:abstractNumId w:val="24"/>
  </w:num>
  <w:num w:numId="14">
    <w:abstractNumId w:val="14"/>
  </w:num>
  <w:num w:numId="15">
    <w:abstractNumId w:val="2"/>
  </w:num>
  <w:num w:numId="16">
    <w:abstractNumId w:val="22"/>
  </w:num>
  <w:num w:numId="17">
    <w:abstractNumId w:val="21"/>
  </w:num>
  <w:num w:numId="18">
    <w:abstractNumId w:val="8"/>
  </w:num>
  <w:num w:numId="19">
    <w:abstractNumId w:val="23"/>
  </w:num>
  <w:num w:numId="20">
    <w:abstractNumId w:val="9"/>
  </w:num>
  <w:num w:numId="21">
    <w:abstractNumId w:val="1"/>
  </w:num>
  <w:num w:numId="22">
    <w:abstractNumId w:val="18"/>
  </w:num>
  <w:num w:numId="23">
    <w:abstractNumId w:val="11"/>
  </w:num>
  <w:num w:numId="24">
    <w:abstractNumId w:val="20"/>
  </w:num>
  <w:num w:numId="25">
    <w:abstractNumId w:val="10"/>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605D"/>
    <w:rsid w:val="00000702"/>
    <w:rsid w:val="0000272E"/>
    <w:rsid w:val="0000283D"/>
    <w:rsid w:val="000028B2"/>
    <w:rsid w:val="00003691"/>
    <w:rsid w:val="000038D5"/>
    <w:rsid w:val="0000485C"/>
    <w:rsid w:val="00004C1C"/>
    <w:rsid w:val="00004C7E"/>
    <w:rsid w:val="00004D21"/>
    <w:rsid w:val="00004E2D"/>
    <w:rsid w:val="00005765"/>
    <w:rsid w:val="00006536"/>
    <w:rsid w:val="00007128"/>
    <w:rsid w:val="00007319"/>
    <w:rsid w:val="000073A3"/>
    <w:rsid w:val="00010C77"/>
    <w:rsid w:val="0001104F"/>
    <w:rsid w:val="00011DBE"/>
    <w:rsid w:val="00012251"/>
    <w:rsid w:val="0001233D"/>
    <w:rsid w:val="0001295C"/>
    <w:rsid w:val="000133AC"/>
    <w:rsid w:val="000135DE"/>
    <w:rsid w:val="0001382C"/>
    <w:rsid w:val="0001461C"/>
    <w:rsid w:val="0001499D"/>
    <w:rsid w:val="00014AC2"/>
    <w:rsid w:val="000158BE"/>
    <w:rsid w:val="00016B79"/>
    <w:rsid w:val="00017060"/>
    <w:rsid w:val="000177C8"/>
    <w:rsid w:val="00017ACB"/>
    <w:rsid w:val="00017B7D"/>
    <w:rsid w:val="000204E2"/>
    <w:rsid w:val="00020988"/>
    <w:rsid w:val="0002316A"/>
    <w:rsid w:val="00023AEF"/>
    <w:rsid w:val="00023B31"/>
    <w:rsid w:val="00023DAA"/>
    <w:rsid w:val="000240E7"/>
    <w:rsid w:val="00024910"/>
    <w:rsid w:val="00024E51"/>
    <w:rsid w:val="00025276"/>
    <w:rsid w:val="0002605F"/>
    <w:rsid w:val="00026221"/>
    <w:rsid w:val="000267D0"/>
    <w:rsid w:val="0002711C"/>
    <w:rsid w:val="000273A5"/>
    <w:rsid w:val="000274F8"/>
    <w:rsid w:val="0002797A"/>
    <w:rsid w:val="00027F34"/>
    <w:rsid w:val="00030009"/>
    <w:rsid w:val="0003003D"/>
    <w:rsid w:val="00030A5A"/>
    <w:rsid w:val="0003114E"/>
    <w:rsid w:val="00031162"/>
    <w:rsid w:val="000312D6"/>
    <w:rsid w:val="00032BF3"/>
    <w:rsid w:val="00032E43"/>
    <w:rsid w:val="000332EC"/>
    <w:rsid w:val="0003346A"/>
    <w:rsid w:val="00033926"/>
    <w:rsid w:val="00033E75"/>
    <w:rsid w:val="00034549"/>
    <w:rsid w:val="00034925"/>
    <w:rsid w:val="00034B99"/>
    <w:rsid w:val="00034D0E"/>
    <w:rsid w:val="00034F53"/>
    <w:rsid w:val="000356C5"/>
    <w:rsid w:val="00037097"/>
    <w:rsid w:val="00037645"/>
    <w:rsid w:val="00037DD2"/>
    <w:rsid w:val="00040938"/>
    <w:rsid w:val="00040D1E"/>
    <w:rsid w:val="0004108C"/>
    <w:rsid w:val="000423FF"/>
    <w:rsid w:val="00042CC8"/>
    <w:rsid w:val="000435CD"/>
    <w:rsid w:val="00044484"/>
    <w:rsid w:val="00045333"/>
    <w:rsid w:val="00045A9A"/>
    <w:rsid w:val="00045B33"/>
    <w:rsid w:val="00046B28"/>
    <w:rsid w:val="00046B2C"/>
    <w:rsid w:val="00047733"/>
    <w:rsid w:val="00047FD7"/>
    <w:rsid w:val="0005003F"/>
    <w:rsid w:val="00050525"/>
    <w:rsid w:val="000509E7"/>
    <w:rsid w:val="00050AD9"/>
    <w:rsid w:val="0005112B"/>
    <w:rsid w:val="000530C5"/>
    <w:rsid w:val="00053461"/>
    <w:rsid w:val="00053766"/>
    <w:rsid w:val="00054D19"/>
    <w:rsid w:val="0005524E"/>
    <w:rsid w:val="00055385"/>
    <w:rsid w:val="00055B4D"/>
    <w:rsid w:val="00055F0A"/>
    <w:rsid w:val="000570DE"/>
    <w:rsid w:val="00060203"/>
    <w:rsid w:val="00060759"/>
    <w:rsid w:val="000612BB"/>
    <w:rsid w:val="000618CF"/>
    <w:rsid w:val="0006199A"/>
    <w:rsid w:val="00061CF9"/>
    <w:rsid w:val="00061DE0"/>
    <w:rsid w:val="000623AA"/>
    <w:rsid w:val="00063855"/>
    <w:rsid w:val="00064DC2"/>
    <w:rsid w:val="0006541B"/>
    <w:rsid w:val="0006564F"/>
    <w:rsid w:val="000656B6"/>
    <w:rsid w:val="0006571F"/>
    <w:rsid w:val="00065DB8"/>
    <w:rsid w:val="00065DF7"/>
    <w:rsid w:val="000665D9"/>
    <w:rsid w:val="00066F5A"/>
    <w:rsid w:val="0006711F"/>
    <w:rsid w:val="00067532"/>
    <w:rsid w:val="00067C63"/>
    <w:rsid w:val="00070492"/>
    <w:rsid w:val="00070B4D"/>
    <w:rsid w:val="000712C3"/>
    <w:rsid w:val="0007143E"/>
    <w:rsid w:val="0007185B"/>
    <w:rsid w:val="00071BC8"/>
    <w:rsid w:val="00071CFC"/>
    <w:rsid w:val="00071D14"/>
    <w:rsid w:val="00071D75"/>
    <w:rsid w:val="00072337"/>
    <w:rsid w:val="0007352B"/>
    <w:rsid w:val="000736D5"/>
    <w:rsid w:val="00074853"/>
    <w:rsid w:val="00074D47"/>
    <w:rsid w:val="0007583C"/>
    <w:rsid w:val="000759CE"/>
    <w:rsid w:val="000760A5"/>
    <w:rsid w:val="0007614B"/>
    <w:rsid w:val="000768E5"/>
    <w:rsid w:val="00076A97"/>
    <w:rsid w:val="00076C32"/>
    <w:rsid w:val="0007712A"/>
    <w:rsid w:val="00077F8A"/>
    <w:rsid w:val="000800D4"/>
    <w:rsid w:val="00080510"/>
    <w:rsid w:val="00080744"/>
    <w:rsid w:val="000808E8"/>
    <w:rsid w:val="00080A9B"/>
    <w:rsid w:val="00080AFD"/>
    <w:rsid w:val="00080B64"/>
    <w:rsid w:val="00081447"/>
    <w:rsid w:val="0008165B"/>
    <w:rsid w:val="00082012"/>
    <w:rsid w:val="00082473"/>
    <w:rsid w:val="000826B1"/>
    <w:rsid w:val="000826FD"/>
    <w:rsid w:val="00083724"/>
    <w:rsid w:val="000838C4"/>
    <w:rsid w:val="0008446A"/>
    <w:rsid w:val="000850F3"/>
    <w:rsid w:val="0008688A"/>
    <w:rsid w:val="00087E7F"/>
    <w:rsid w:val="000901A6"/>
    <w:rsid w:val="00090513"/>
    <w:rsid w:val="0009082F"/>
    <w:rsid w:val="00091F79"/>
    <w:rsid w:val="00092D78"/>
    <w:rsid w:val="0009415E"/>
    <w:rsid w:val="000945BF"/>
    <w:rsid w:val="000946B5"/>
    <w:rsid w:val="0009479B"/>
    <w:rsid w:val="000947C4"/>
    <w:rsid w:val="00094B8F"/>
    <w:rsid w:val="00094C01"/>
    <w:rsid w:val="00095F51"/>
    <w:rsid w:val="0009697B"/>
    <w:rsid w:val="00097AFE"/>
    <w:rsid w:val="000A07A0"/>
    <w:rsid w:val="000A3E0C"/>
    <w:rsid w:val="000A41C5"/>
    <w:rsid w:val="000A4506"/>
    <w:rsid w:val="000A45B1"/>
    <w:rsid w:val="000A4A89"/>
    <w:rsid w:val="000A524E"/>
    <w:rsid w:val="000A5BD6"/>
    <w:rsid w:val="000A5E73"/>
    <w:rsid w:val="000A6294"/>
    <w:rsid w:val="000A77F4"/>
    <w:rsid w:val="000B0033"/>
    <w:rsid w:val="000B0A0D"/>
    <w:rsid w:val="000B0F52"/>
    <w:rsid w:val="000B0F89"/>
    <w:rsid w:val="000B14B5"/>
    <w:rsid w:val="000B172C"/>
    <w:rsid w:val="000B2208"/>
    <w:rsid w:val="000B2C01"/>
    <w:rsid w:val="000B345C"/>
    <w:rsid w:val="000B459B"/>
    <w:rsid w:val="000B4A68"/>
    <w:rsid w:val="000B6D97"/>
    <w:rsid w:val="000B706A"/>
    <w:rsid w:val="000C013D"/>
    <w:rsid w:val="000C0415"/>
    <w:rsid w:val="000C0A9A"/>
    <w:rsid w:val="000C1615"/>
    <w:rsid w:val="000C198B"/>
    <w:rsid w:val="000C1999"/>
    <w:rsid w:val="000C1F79"/>
    <w:rsid w:val="000C2C7F"/>
    <w:rsid w:val="000C2CD3"/>
    <w:rsid w:val="000C35B2"/>
    <w:rsid w:val="000C3664"/>
    <w:rsid w:val="000C3929"/>
    <w:rsid w:val="000C3C1F"/>
    <w:rsid w:val="000C3E26"/>
    <w:rsid w:val="000C3ED7"/>
    <w:rsid w:val="000C48DB"/>
    <w:rsid w:val="000C4E1F"/>
    <w:rsid w:val="000C52F9"/>
    <w:rsid w:val="000C5F96"/>
    <w:rsid w:val="000C63CA"/>
    <w:rsid w:val="000C6C96"/>
    <w:rsid w:val="000C6D3D"/>
    <w:rsid w:val="000C7777"/>
    <w:rsid w:val="000C7889"/>
    <w:rsid w:val="000D001D"/>
    <w:rsid w:val="000D08DA"/>
    <w:rsid w:val="000D0F64"/>
    <w:rsid w:val="000D2A08"/>
    <w:rsid w:val="000D305E"/>
    <w:rsid w:val="000D3548"/>
    <w:rsid w:val="000D4452"/>
    <w:rsid w:val="000D54C3"/>
    <w:rsid w:val="000D5A7F"/>
    <w:rsid w:val="000D5C3D"/>
    <w:rsid w:val="000D6B5A"/>
    <w:rsid w:val="000D6D97"/>
    <w:rsid w:val="000D7A41"/>
    <w:rsid w:val="000E0859"/>
    <w:rsid w:val="000E15C9"/>
    <w:rsid w:val="000E18F2"/>
    <w:rsid w:val="000E1971"/>
    <w:rsid w:val="000E1D86"/>
    <w:rsid w:val="000E1E78"/>
    <w:rsid w:val="000E26E0"/>
    <w:rsid w:val="000E5097"/>
    <w:rsid w:val="000E50AF"/>
    <w:rsid w:val="000E54FA"/>
    <w:rsid w:val="000E58BC"/>
    <w:rsid w:val="000E5A6E"/>
    <w:rsid w:val="000E62E9"/>
    <w:rsid w:val="000E652A"/>
    <w:rsid w:val="000E6658"/>
    <w:rsid w:val="000E74E3"/>
    <w:rsid w:val="000E77D8"/>
    <w:rsid w:val="000E7CFE"/>
    <w:rsid w:val="000E7EA5"/>
    <w:rsid w:val="000F0A26"/>
    <w:rsid w:val="000F0D6C"/>
    <w:rsid w:val="000F1075"/>
    <w:rsid w:val="000F166F"/>
    <w:rsid w:val="000F1BF8"/>
    <w:rsid w:val="000F215D"/>
    <w:rsid w:val="000F21E1"/>
    <w:rsid w:val="000F24CA"/>
    <w:rsid w:val="000F36C9"/>
    <w:rsid w:val="000F39DF"/>
    <w:rsid w:val="000F3BAF"/>
    <w:rsid w:val="000F3D88"/>
    <w:rsid w:val="000F4220"/>
    <w:rsid w:val="000F43F9"/>
    <w:rsid w:val="000F4743"/>
    <w:rsid w:val="000F4B5B"/>
    <w:rsid w:val="000F4EDE"/>
    <w:rsid w:val="000F5030"/>
    <w:rsid w:val="000F5110"/>
    <w:rsid w:val="000F556D"/>
    <w:rsid w:val="000F6AC3"/>
    <w:rsid w:val="000F6B94"/>
    <w:rsid w:val="000F6D2C"/>
    <w:rsid w:val="000F7001"/>
    <w:rsid w:val="000F711D"/>
    <w:rsid w:val="000F7143"/>
    <w:rsid w:val="000F76C6"/>
    <w:rsid w:val="000F7C50"/>
    <w:rsid w:val="000F7E4A"/>
    <w:rsid w:val="0010019F"/>
    <w:rsid w:val="00100426"/>
    <w:rsid w:val="001004D2"/>
    <w:rsid w:val="00100557"/>
    <w:rsid w:val="00101574"/>
    <w:rsid w:val="0010235C"/>
    <w:rsid w:val="001030C3"/>
    <w:rsid w:val="0010343B"/>
    <w:rsid w:val="00103554"/>
    <w:rsid w:val="00103E34"/>
    <w:rsid w:val="00103F7C"/>
    <w:rsid w:val="0010402F"/>
    <w:rsid w:val="0010578D"/>
    <w:rsid w:val="00106073"/>
    <w:rsid w:val="001069B1"/>
    <w:rsid w:val="00110BAE"/>
    <w:rsid w:val="00113159"/>
    <w:rsid w:val="00113B92"/>
    <w:rsid w:val="00113DAB"/>
    <w:rsid w:val="00113EDE"/>
    <w:rsid w:val="00114032"/>
    <w:rsid w:val="0011453E"/>
    <w:rsid w:val="0011496D"/>
    <w:rsid w:val="001152C0"/>
    <w:rsid w:val="001153A6"/>
    <w:rsid w:val="001155FD"/>
    <w:rsid w:val="00115610"/>
    <w:rsid w:val="00115651"/>
    <w:rsid w:val="00115F96"/>
    <w:rsid w:val="00117AD2"/>
    <w:rsid w:val="00117FE1"/>
    <w:rsid w:val="001201A9"/>
    <w:rsid w:val="001202FD"/>
    <w:rsid w:val="001205BE"/>
    <w:rsid w:val="00120E7C"/>
    <w:rsid w:val="00121FC2"/>
    <w:rsid w:val="0012219F"/>
    <w:rsid w:val="00122CCB"/>
    <w:rsid w:val="00122E7B"/>
    <w:rsid w:val="00122FFF"/>
    <w:rsid w:val="00123ACC"/>
    <w:rsid w:val="00123CD4"/>
    <w:rsid w:val="00124365"/>
    <w:rsid w:val="001244DF"/>
    <w:rsid w:val="00124504"/>
    <w:rsid w:val="00125107"/>
    <w:rsid w:val="00125232"/>
    <w:rsid w:val="00125E29"/>
    <w:rsid w:val="001267DF"/>
    <w:rsid w:val="0012699F"/>
    <w:rsid w:val="001269B8"/>
    <w:rsid w:val="00126FF5"/>
    <w:rsid w:val="001272E0"/>
    <w:rsid w:val="00127B28"/>
    <w:rsid w:val="00127F33"/>
    <w:rsid w:val="00130DA1"/>
    <w:rsid w:val="00130DCD"/>
    <w:rsid w:val="00130E79"/>
    <w:rsid w:val="00130F27"/>
    <w:rsid w:val="0013117C"/>
    <w:rsid w:val="0013130B"/>
    <w:rsid w:val="001315DE"/>
    <w:rsid w:val="001319EA"/>
    <w:rsid w:val="00131A45"/>
    <w:rsid w:val="00131AB4"/>
    <w:rsid w:val="001327FF"/>
    <w:rsid w:val="0013417B"/>
    <w:rsid w:val="001348CF"/>
    <w:rsid w:val="001350FB"/>
    <w:rsid w:val="00135259"/>
    <w:rsid w:val="00135511"/>
    <w:rsid w:val="0013552C"/>
    <w:rsid w:val="00135BF5"/>
    <w:rsid w:val="00135F58"/>
    <w:rsid w:val="00136383"/>
    <w:rsid w:val="00137381"/>
    <w:rsid w:val="001376FC"/>
    <w:rsid w:val="00137F5C"/>
    <w:rsid w:val="0014022A"/>
    <w:rsid w:val="001404D2"/>
    <w:rsid w:val="001407F8"/>
    <w:rsid w:val="0014097E"/>
    <w:rsid w:val="0014171C"/>
    <w:rsid w:val="00141744"/>
    <w:rsid w:val="00141ACF"/>
    <w:rsid w:val="001421E7"/>
    <w:rsid w:val="0014238B"/>
    <w:rsid w:val="001431B7"/>
    <w:rsid w:val="00143C6C"/>
    <w:rsid w:val="00144294"/>
    <w:rsid w:val="00144700"/>
    <w:rsid w:val="00145844"/>
    <w:rsid w:val="00146E5C"/>
    <w:rsid w:val="00147229"/>
    <w:rsid w:val="00147442"/>
    <w:rsid w:val="001477AC"/>
    <w:rsid w:val="00147DEE"/>
    <w:rsid w:val="00150008"/>
    <w:rsid w:val="00150560"/>
    <w:rsid w:val="001509F5"/>
    <w:rsid w:val="00150C4B"/>
    <w:rsid w:val="00150D89"/>
    <w:rsid w:val="00151316"/>
    <w:rsid w:val="001517EF"/>
    <w:rsid w:val="001524B9"/>
    <w:rsid w:val="00152A1A"/>
    <w:rsid w:val="001530BE"/>
    <w:rsid w:val="00154120"/>
    <w:rsid w:val="0015486F"/>
    <w:rsid w:val="00154DE9"/>
    <w:rsid w:val="00155241"/>
    <w:rsid w:val="0015525D"/>
    <w:rsid w:val="0015556D"/>
    <w:rsid w:val="00155761"/>
    <w:rsid w:val="00155878"/>
    <w:rsid w:val="0015608D"/>
    <w:rsid w:val="00156191"/>
    <w:rsid w:val="001562BC"/>
    <w:rsid w:val="0015655F"/>
    <w:rsid w:val="00156936"/>
    <w:rsid w:val="00156D7E"/>
    <w:rsid w:val="00156E20"/>
    <w:rsid w:val="00156E8E"/>
    <w:rsid w:val="001573CD"/>
    <w:rsid w:val="001575A6"/>
    <w:rsid w:val="00157D5C"/>
    <w:rsid w:val="00157F78"/>
    <w:rsid w:val="00160105"/>
    <w:rsid w:val="0016054E"/>
    <w:rsid w:val="001608CE"/>
    <w:rsid w:val="00161F34"/>
    <w:rsid w:val="00162053"/>
    <w:rsid w:val="001625D6"/>
    <w:rsid w:val="00162899"/>
    <w:rsid w:val="001628DF"/>
    <w:rsid w:val="00162CB9"/>
    <w:rsid w:val="00162E2B"/>
    <w:rsid w:val="001638DF"/>
    <w:rsid w:val="00163F11"/>
    <w:rsid w:val="00163FF0"/>
    <w:rsid w:val="001641BD"/>
    <w:rsid w:val="001646B4"/>
    <w:rsid w:val="00165335"/>
    <w:rsid w:val="0017041E"/>
    <w:rsid w:val="00170B34"/>
    <w:rsid w:val="00170E09"/>
    <w:rsid w:val="00171769"/>
    <w:rsid w:val="00171F38"/>
    <w:rsid w:val="00172446"/>
    <w:rsid w:val="00173C85"/>
    <w:rsid w:val="00173EA6"/>
    <w:rsid w:val="00173EC1"/>
    <w:rsid w:val="00174352"/>
    <w:rsid w:val="00174493"/>
    <w:rsid w:val="00174A82"/>
    <w:rsid w:val="00174D84"/>
    <w:rsid w:val="00174E31"/>
    <w:rsid w:val="00174FFC"/>
    <w:rsid w:val="0017570D"/>
    <w:rsid w:val="001773E4"/>
    <w:rsid w:val="00177AA5"/>
    <w:rsid w:val="00177B83"/>
    <w:rsid w:val="00177BF1"/>
    <w:rsid w:val="00177E0D"/>
    <w:rsid w:val="00177E26"/>
    <w:rsid w:val="00181080"/>
    <w:rsid w:val="00181FD3"/>
    <w:rsid w:val="00181FFC"/>
    <w:rsid w:val="0018222C"/>
    <w:rsid w:val="00182255"/>
    <w:rsid w:val="001826E3"/>
    <w:rsid w:val="0018373B"/>
    <w:rsid w:val="001840F2"/>
    <w:rsid w:val="00184786"/>
    <w:rsid w:val="00184EA1"/>
    <w:rsid w:val="00184F0E"/>
    <w:rsid w:val="00185026"/>
    <w:rsid w:val="0018529F"/>
    <w:rsid w:val="001853CA"/>
    <w:rsid w:val="00185582"/>
    <w:rsid w:val="001856E6"/>
    <w:rsid w:val="0018595E"/>
    <w:rsid w:val="00185B4B"/>
    <w:rsid w:val="00186ECC"/>
    <w:rsid w:val="00187404"/>
    <w:rsid w:val="00190C93"/>
    <w:rsid w:val="00191347"/>
    <w:rsid w:val="001914AC"/>
    <w:rsid w:val="00191C7B"/>
    <w:rsid w:val="00191CEB"/>
    <w:rsid w:val="0019248B"/>
    <w:rsid w:val="00192713"/>
    <w:rsid w:val="00192B78"/>
    <w:rsid w:val="00193838"/>
    <w:rsid w:val="00193E91"/>
    <w:rsid w:val="00193FD8"/>
    <w:rsid w:val="00193FFD"/>
    <w:rsid w:val="001940CB"/>
    <w:rsid w:val="00194421"/>
    <w:rsid w:val="00195825"/>
    <w:rsid w:val="00195854"/>
    <w:rsid w:val="00196A5B"/>
    <w:rsid w:val="00197527"/>
    <w:rsid w:val="00197ACC"/>
    <w:rsid w:val="00197C74"/>
    <w:rsid w:val="001A119A"/>
    <w:rsid w:val="001A2016"/>
    <w:rsid w:val="001A2998"/>
    <w:rsid w:val="001A3574"/>
    <w:rsid w:val="001A3BDC"/>
    <w:rsid w:val="001A3FD2"/>
    <w:rsid w:val="001A448C"/>
    <w:rsid w:val="001A4661"/>
    <w:rsid w:val="001A4C8F"/>
    <w:rsid w:val="001A53C9"/>
    <w:rsid w:val="001A5BDA"/>
    <w:rsid w:val="001A5C63"/>
    <w:rsid w:val="001A6894"/>
    <w:rsid w:val="001A6BC9"/>
    <w:rsid w:val="001A743C"/>
    <w:rsid w:val="001B0297"/>
    <w:rsid w:val="001B08E3"/>
    <w:rsid w:val="001B0BFF"/>
    <w:rsid w:val="001B1A28"/>
    <w:rsid w:val="001B1C3F"/>
    <w:rsid w:val="001B2310"/>
    <w:rsid w:val="001B23DD"/>
    <w:rsid w:val="001B2740"/>
    <w:rsid w:val="001B3440"/>
    <w:rsid w:val="001B35A1"/>
    <w:rsid w:val="001B3727"/>
    <w:rsid w:val="001B3D50"/>
    <w:rsid w:val="001B46C4"/>
    <w:rsid w:val="001B4BB0"/>
    <w:rsid w:val="001B4D70"/>
    <w:rsid w:val="001B4DC2"/>
    <w:rsid w:val="001B52A5"/>
    <w:rsid w:val="001B5DE6"/>
    <w:rsid w:val="001B6809"/>
    <w:rsid w:val="001B7012"/>
    <w:rsid w:val="001B71C8"/>
    <w:rsid w:val="001B7D75"/>
    <w:rsid w:val="001C0650"/>
    <w:rsid w:val="001C07AE"/>
    <w:rsid w:val="001C12CE"/>
    <w:rsid w:val="001C2DEA"/>
    <w:rsid w:val="001C332C"/>
    <w:rsid w:val="001C3BD9"/>
    <w:rsid w:val="001C3F5B"/>
    <w:rsid w:val="001C4858"/>
    <w:rsid w:val="001C4954"/>
    <w:rsid w:val="001C5160"/>
    <w:rsid w:val="001C5538"/>
    <w:rsid w:val="001C5796"/>
    <w:rsid w:val="001C656E"/>
    <w:rsid w:val="001C686A"/>
    <w:rsid w:val="001C6E90"/>
    <w:rsid w:val="001C7684"/>
    <w:rsid w:val="001C76DF"/>
    <w:rsid w:val="001D029A"/>
    <w:rsid w:val="001D03EA"/>
    <w:rsid w:val="001D05A1"/>
    <w:rsid w:val="001D0D44"/>
    <w:rsid w:val="001D16BE"/>
    <w:rsid w:val="001D1F98"/>
    <w:rsid w:val="001D2359"/>
    <w:rsid w:val="001D2523"/>
    <w:rsid w:val="001D311D"/>
    <w:rsid w:val="001D339B"/>
    <w:rsid w:val="001D3E40"/>
    <w:rsid w:val="001D421C"/>
    <w:rsid w:val="001D427F"/>
    <w:rsid w:val="001D4BED"/>
    <w:rsid w:val="001D4C5D"/>
    <w:rsid w:val="001D54FC"/>
    <w:rsid w:val="001D5DF4"/>
    <w:rsid w:val="001D5ECD"/>
    <w:rsid w:val="001D5ED9"/>
    <w:rsid w:val="001D60B4"/>
    <w:rsid w:val="001D6449"/>
    <w:rsid w:val="001D6A12"/>
    <w:rsid w:val="001D6D37"/>
    <w:rsid w:val="001D6EC7"/>
    <w:rsid w:val="001D71FE"/>
    <w:rsid w:val="001E0D89"/>
    <w:rsid w:val="001E1844"/>
    <w:rsid w:val="001E1D4C"/>
    <w:rsid w:val="001E2585"/>
    <w:rsid w:val="001E2D48"/>
    <w:rsid w:val="001E3C9E"/>
    <w:rsid w:val="001E48DD"/>
    <w:rsid w:val="001E53A6"/>
    <w:rsid w:val="001E5731"/>
    <w:rsid w:val="001E686C"/>
    <w:rsid w:val="001E6B13"/>
    <w:rsid w:val="001E7288"/>
    <w:rsid w:val="001F0045"/>
    <w:rsid w:val="001F12D1"/>
    <w:rsid w:val="001F12FD"/>
    <w:rsid w:val="001F17E0"/>
    <w:rsid w:val="001F1A4A"/>
    <w:rsid w:val="001F1C79"/>
    <w:rsid w:val="001F2193"/>
    <w:rsid w:val="001F2D1F"/>
    <w:rsid w:val="001F37A7"/>
    <w:rsid w:val="001F37FB"/>
    <w:rsid w:val="001F3B59"/>
    <w:rsid w:val="001F485E"/>
    <w:rsid w:val="001F4BBC"/>
    <w:rsid w:val="001F51BF"/>
    <w:rsid w:val="001F5259"/>
    <w:rsid w:val="001F5C4C"/>
    <w:rsid w:val="001F5EE4"/>
    <w:rsid w:val="001F61D4"/>
    <w:rsid w:val="001F6324"/>
    <w:rsid w:val="001F68A1"/>
    <w:rsid w:val="001F6931"/>
    <w:rsid w:val="001F6D3B"/>
    <w:rsid w:val="001F782E"/>
    <w:rsid w:val="001F7983"/>
    <w:rsid w:val="001F7A22"/>
    <w:rsid w:val="00200465"/>
    <w:rsid w:val="00201F29"/>
    <w:rsid w:val="002024ED"/>
    <w:rsid w:val="00202689"/>
    <w:rsid w:val="00202E1B"/>
    <w:rsid w:val="002032B7"/>
    <w:rsid w:val="00203516"/>
    <w:rsid w:val="00203639"/>
    <w:rsid w:val="00203E2C"/>
    <w:rsid w:val="00204600"/>
    <w:rsid w:val="00204E8C"/>
    <w:rsid w:val="002051D8"/>
    <w:rsid w:val="002056DB"/>
    <w:rsid w:val="00205BC4"/>
    <w:rsid w:val="00205C3C"/>
    <w:rsid w:val="00205F41"/>
    <w:rsid w:val="0020621F"/>
    <w:rsid w:val="00206224"/>
    <w:rsid w:val="00206858"/>
    <w:rsid w:val="00206EF1"/>
    <w:rsid w:val="00206F31"/>
    <w:rsid w:val="00207EBD"/>
    <w:rsid w:val="00207F6E"/>
    <w:rsid w:val="0021042A"/>
    <w:rsid w:val="0021179E"/>
    <w:rsid w:val="00211838"/>
    <w:rsid w:val="0021238E"/>
    <w:rsid w:val="0021239B"/>
    <w:rsid w:val="0021339E"/>
    <w:rsid w:val="0021393A"/>
    <w:rsid w:val="00213E5E"/>
    <w:rsid w:val="00213E90"/>
    <w:rsid w:val="002141BF"/>
    <w:rsid w:val="0021424A"/>
    <w:rsid w:val="00214841"/>
    <w:rsid w:val="0021536A"/>
    <w:rsid w:val="002159E7"/>
    <w:rsid w:val="002163D3"/>
    <w:rsid w:val="00216D10"/>
    <w:rsid w:val="002178C7"/>
    <w:rsid w:val="00217A74"/>
    <w:rsid w:val="00217C2B"/>
    <w:rsid w:val="0022009C"/>
    <w:rsid w:val="002209DF"/>
    <w:rsid w:val="00220EDF"/>
    <w:rsid w:val="002218C8"/>
    <w:rsid w:val="00221DA0"/>
    <w:rsid w:val="00221F0A"/>
    <w:rsid w:val="00222014"/>
    <w:rsid w:val="00222B8B"/>
    <w:rsid w:val="0022313A"/>
    <w:rsid w:val="002231C9"/>
    <w:rsid w:val="0022363E"/>
    <w:rsid w:val="00223815"/>
    <w:rsid w:val="00223B8A"/>
    <w:rsid w:val="00223D08"/>
    <w:rsid w:val="00224965"/>
    <w:rsid w:val="00224AC1"/>
    <w:rsid w:val="00224C8A"/>
    <w:rsid w:val="00225465"/>
    <w:rsid w:val="002259A8"/>
    <w:rsid w:val="00225CBE"/>
    <w:rsid w:val="002260E5"/>
    <w:rsid w:val="00226E66"/>
    <w:rsid w:val="00227A62"/>
    <w:rsid w:val="0023058C"/>
    <w:rsid w:val="00230E5B"/>
    <w:rsid w:val="0023175A"/>
    <w:rsid w:val="00231767"/>
    <w:rsid w:val="00231EDC"/>
    <w:rsid w:val="00232860"/>
    <w:rsid w:val="00232947"/>
    <w:rsid w:val="00232B1F"/>
    <w:rsid w:val="0023349A"/>
    <w:rsid w:val="00233F4A"/>
    <w:rsid w:val="00233FD4"/>
    <w:rsid w:val="00234984"/>
    <w:rsid w:val="00234AF3"/>
    <w:rsid w:val="00235012"/>
    <w:rsid w:val="00236BF3"/>
    <w:rsid w:val="00236C2D"/>
    <w:rsid w:val="0023708B"/>
    <w:rsid w:val="002373D2"/>
    <w:rsid w:val="00237986"/>
    <w:rsid w:val="00240733"/>
    <w:rsid w:val="0024116B"/>
    <w:rsid w:val="002413A5"/>
    <w:rsid w:val="00241708"/>
    <w:rsid w:val="00241CFD"/>
    <w:rsid w:val="0024225D"/>
    <w:rsid w:val="00242909"/>
    <w:rsid w:val="00242FF4"/>
    <w:rsid w:val="002434B7"/>
    <w:rsid w:val="0024365F"/>
    <w:rsid w:val="00243CB7"/>
    <w:rsid w:val="00243F52"/>
    <w:rsid w:val="00244043"/>
    <w:rsid w:val="00244491"/>
    <w:rsid w:val="0024588A"/>
    <w:rsid w:val="00246379"/>
    <w:rsid w:val="00246DB4"/>
    <w:rsid w:val="00247E5D"/>
    <w:rsid w:val="00250095"/>
    <w:rsid w:val="002504F0"/>
    <w:rsid w:val="00250D29"/>
    <w:rsid w:val="00250F73"/>
    <w:rsid w:val="0025133C"/>
    <w:rsid w:val="00251487"/>
    <w:rsid w:val="0025159A"/>
    <w:rsid w:val="0025344B"/>
    <w:rsid w:val="002542D1"/>
    <w:rsid w:val="0025448C"/>
    <w:rsid w:val="002545A3"/>
    <w:rsid w:val="0025561A"/>
    <w:rsid w:val="00255D05"/>
    <w:rsid w:val="0025698C"/>
    <w:rsid w:val="00257079"/>
    <w:rsid w:val="002570BA"/>
    <w:rsid w:val="00257162"/>
    <w:rsid w:val="0025717B"/>
    <w:rsid w:val="0025750B"/>
    <w:rsid w:val="002600E6"/>
    <w:rsid w:val="00260B7C"/>
    <w:rsid w:val="00261865"/>
    <w:rsid w:val="00261AB6"/>
    <w:rsid w:val="00261C6E"/>
    <w:rsid w:val="002621B9"/>
    <w:rsid w:val="002623BE"/>
    <w:rsid w:val="00262CFF"/>
    <w:rsid w:val="00262EB5"/>
    <w:rsid w:val="0026348C"/>
    <w:rsid w:val="0026426F"/>
    <w:rsid w:val="0026442A"/>
    <w:rsid w:val="00264CF4"/>
    <w:rsid w:val="002650E6"/>
    <w:rsid w:val="002654F3"/>
    <w:rsid w:val="0026578F"/>
    <w:rsid w:val="00267014"/>
    <w:rsid w:val="002673F7"/>
    <w:rsid w:val="00267620"/>
    <w:rsid w:val="00267928"/>
    <w:rsid w:val="002701C9"/>
    <w:rsid w:val="002707B4"/>
    <w:rsid w:val="00270E7F"/>
    <w:rsid w:val="00271503"/>
    <w:rsid w:val="00271E50"/>
    <w:rsid w:val="002722EA"/>
    <w:rsid w:val="002724A1"/>
    <w:rsid w:val="00272677"/>
    <w:rsid w:val="00272B44"/>
    <w:rsid w:val="00273CC1"/>
    <w:rsid w:val="002741D8"/>
    <w:rsid w:val="00274228"/>
    <w:rsid w:val="0027460D"/>
    <w:rsid w:val="00274A8A"/>
    <w:rsid w:val="00274F54"/>
    <w:rsid w:val="002751C0"/>
    <w:rsid w:val="0027528D"/>
    <w:rsid w:val="002754BB"/>
    <w:rsid w:val="0027671D"/>
    <w:rsid w:val="00276DC5"/>
    <w:rsid w:val="002771B6"/>
    <w:rsid w:val="0027796B"/>
    <w:rsid w:val="00277C33"/>
    <w:rsid w:val="00277CD9"/>
    <w:rsid w:val="0028056D"/>
    <w:rsid w:val="00281E56"/>
    <w:rsid w:val="002831F4"/>
    <w:rsid w:val="0028326B"/>
    <w:rsid w:val="00283367"/>
    <w:rsid w:val="0028428B"/>
    <w:rsid w:val="002863DB"/>
    <w:rsid w:val="002864FA"/>
    <w:rsid w:val="00286587"/>
    <w:rsid w:val="00286C62"/>
    <w:rsid w:val="00286D7B"/>
    <w:rsid w:val="00287670"/>
    <w:rsid w:val="00287C6E"/>
    <w:rsid w:val="00287D29"/>
    <w:rsid w:val="00290956"/>
    <w:rsid w:val="00290B4A"/>
    <w:rsid w:val="00291C1E"/>
    <w:rsid w:val="00291C75"/>
    <w:rsid w:val="00293699"/>
    <w:rsid w:val="0029386A"/>
    <w:rsid w:val="00293A6E"/>
    <w:rsid w:val="00293C33"/>
    <w:rsid w:val="002941DA"/>
    <w:rsid w:val="00294289"/>
    <w:rsid w:val="002943FC"/>
    <w:rsid w:val="00294A31"/>
    <w:rsid w:val="00294E55"/>
    <w:rsid w:val="00295A1A"/>
    <w:rsid w:val="00295AE7"/>
    <w:rsid w:val="00296DA6"/>
    <w:rsid w:val="00297393"/>
    <w:rsid w:val="00297A50"/>
    <w:rsid w:val="002A0B4F"/>
    <w:rsid w:val="002A1F80"/>
    <w:rsid w:val="002A215E"/>
    <w:rsid w:val="002A319C"/>
    <w:rsid w:val="002A3620"/>
    <w:rsid w:val="002A36E4"/>
    <w:rsid w:val="002A3BCF"/>
    <w:rsid w:val="002A405E"/>
    <w:rsid w:val="002A434F"/>
    <w:rsid w:val="002A45F2"/>
    <w:rsid w:val="002A4901"/>
    <w:rsid w:val="002A4B15"/>
    <w:rsid w:val="002A5D2B"/>
    <w:rsid w:val="002A5E4C"/>
    <w:rsid w:val="002A672E"/>
    <w:rsid w:val="002A67AD"/>
    <w:rsid w:val="002A67ED"/>
    <w:rsid w:val="002A6A2D"/>
    <w:rsid w:val="002A6F60"/>
    <w:rsid w:val="002A774F"/>
    <w:rsid w:val="002B06A8"/>
    <w:rsid w:val="002B0FF8"/>
    <w:rsid w:val="002B11EE"/>
    <w:rsid w:val="002B23E7"/>
    <w:rsid w:val="002B284E"/>
    <w:rsid w:val="002B2CFB"/>
    <w:rsid w:val="002B2DB5"/>
    <w:rsid w:val="002B5208"/>
    <w:rsid w:val="002B577F"/>
    <w:rsid w:val="002B5D66"/>
    <w:rsid w:val="002B6407"/>
    <w:rsid w:val="002B6877"/>
    <w:rsid w:val="002B697F"/>
    <w:rsid w:val="002B69FB"/>
    <w:rsid w:val="002B6BAF"/>
    <w:rsid w:val="002B70B3"/>
    <w:rsid w:val="002B72FD"/>
    <w:rsid w:val="002B75B5"/>
    <w:rsid w:val="002B789A"/>
    <w:rsid w:val="002C07CD"/>
    <w:rsid w:val="002C0B64"/>
    <w:rsid w:val="002C0CB2"/>
    <w:rsid w:val="002C0D07"/>
    <w:rsid w:val="002C2F75"/>
    <w:rsid w:val="002C3040"/>
    <w:rsid w:val="002C318A"/>
    <w:rsid w:val="002C35F3"/>
    <w:rsid w:val="002C3CE3"/>
    <w:rsid w:val="002C5352"/>
    <w:rsid w:val="002C5E3D"/>
    <w:rsid w:val="002C5EAF"/>
    <w:rsid w:val="002C60B3"/>
    <w:rsid w:val="002C6CD2"/>
    <w:rsid w:val="002C7019"/>
    <w:rsid w:val="002C7789"/>
    <w:rsid w:val="002C7E35"/>
    <w:rsid w:val="002D0998"/>
    <w:rsid w:val="002D16D0"/>
    <w:rsid w:val="002D1C51"/>
    <w:rsid w:val="002D1D51"/>
    <w:rsid w:val="002D1F2C"/>
    <w:rsid w:val="002D1FBF"/>
    <w:rsid w:val="002D208C"/>
    <w:rsid w:val="002D250D"/>
    <w:rsid w:val="002D2841"/>
    <w:rsid w:val="002D2DAA"/>
    <w:rsid w:val="002D3188"/>
    <w:rsid w:val="002D31A0"/>
    <w:rsid w:val="002D322A"/>
    <w:rsid w:val="002D3896"/>
    <w:rsid w:val="002D492E"/>
    <w:rsid w:val="002D4C66"/>
    <w:rsid w:val="002D5BF1"/>
    <w:rsid w:val="002D5D51"/>
    <w:rsid w:val="002D602F"/>
    <w:rsid w:val="002D6856"/>
    <w:rsid w:val="002D7934"/>
    <w:rsid w:val="002E050C"/>
    <w:rsid w:val="002E0B95"/>
    <w:rsid w:val="002E1265"/>
    <w:rsid w:val="002E1693"/>
    <w:rsid w:val="002E1CEA"/>
    <w:rsid w:val="002E22BB"/>
    <w:rsid w:val="002E24C0"/>
    <w:rsid w:val="002E25B5"/>
    <w:rsid w:val="002E2793"/>
    <w:rsid w:val="002E27F6"/>
    <w:rsid w:val="002E2AE8"/>
    <w:rsid w:val="002E2E26"/>
    <w:rsid w:val="002E3324"/>
    <w:rsid w:val="002E374D"/>
    <w:rsid w:val="002E420D"/>
    <w:rsid w:val="002E4227"/>
    <w:rsid w:val="002E45E8"/>
    <w:rsid w:val="002E482A"/>
    <w:rsid w:val="002E4FF7"/>
    <w:rsid w:val="002E5C67"/>
    <w:rsid w:val="002E5E05"/>
    <w:rsid w:val="002E6E61"/>
    <w:rsid w:val="002E7569"/>
    <w:rsid w:val="002F0697"/>
    <w:rsid w:val="002F1D3C"/>
    <w:rsid w:val="002F2427"/>
    <w:rsid w:val="002F374C"/>
    <w:rsid w:val="002F38FF"/>
    <w:rsid w:val="002F411D"/>
    <w:rsid w:val="002F427C"/>
    <w:rsid w:val="002F48A8"/>
    <w:rsid w:val="002F48E7"/>
    <w:rsid w:val="002F4A04"/>
    <w:rsid w:val="002F4A08"/>
    <w:rsid w:val="002F588B"/>
    <w:rsid w:val="002F6919"/>
    <w:rsid w:val="002F6B9C"/>
    <w:rsid w:val="002F6E7C"/>
    <w:rsid w:val="00300300"/>
    <w:rsid w:val="0030040E"/>
    <w:rsid w:val="0030079E"/>
    <w:rsid w:val="0030086D"/>
    <w:rsid w:val="00300886"/>
    <w:rsid w:val="00300A9D"/>
    <w:rsid w:val="00300BF4"/>
    <w:rsid w:val="00301016"/>
    <w:rsid w:val="00301774"/>
    <w:rsid w:val="00301AC4"/>
    <w:rsid w:val="00301B50"/>
    <w:rsid w:val="00302751"/>
    <w:rsid w:val="0030315F"/>
    <w:rsid w:val="00303449"/>
    <w:rsid w:val="003037A5"/>
    <w:rsid w:val="00304A64"/>
    <w:rsid w:val="003055E7"/>
    <w:rsid w:val="003057D6"/>
    <w:rsid w:val="00305B11"/>
    <w:rsid w:val="00305E9A"/>
    <w:rsid w:val="00306B3A"/>
    <w:rsid w:val="00306D34"/>
    <w:rsid w:val="003071BC"/>
    <w:rsid w:val="0030738E"/>
    <w:rsid w:val="0030750C"/>
    <w:rsid w:val="0031092A"/>
    <w:rsid w:val="003110C9"/>
    <w:rsid w:val="003111D6"/>
    <w:rsid w:val="0031124F"/>
    <w:rsid w:val="00311B19"/>
    <w:rsid w:val="0031293D"/>
    <w:rsid w:val="00312A8D"/>
    <w:rsid w:val="00312D69"/>
    <w:rsid w:val="00312D8B"/>
    <w:rsid w:val="00313548"/>
    <w:rsid w:val="00314500"/>
    <w:rsid w:val="003160AA"/>
    <w:rsid w:val="00316291"/>
    <w:rsid w:val="0031716D"/>
    <w:rsid w:val="00317BC7"/>
    <w:rsid w:val="00317BFA"/>
    <w:rsid w:val="00317ED5"/>
    <w:rsid w:val="00317F38"/>
    <w:rsid w:val="00317F88"/>
    <w:rsid w:val="0032042B"/>
    <w:rsid w:val="00320898"/>
    <w:rsid w:val="003210DA"/>
    <w:rsid w:val="003214AA"/>
    <w:rsid w:val="00321FCA"/>
    <w:rsid w:val="00322FEC"/>
    <w:rsid w:val="0032346C"/>
    <w:rsid w:val="0032355B"/>
    <w:rsid w:val="00324E62"/>
    <w:rsid w:val="003271DA"/>
    <w:rsid w:val="0032725A"/>
    <w:rsid w:val="0032729E"/>
    <w:rsid w:val="00327F79"/>
    <w:rsid w:val="00330054"/>
    <w:rsid w:val="00331AF1"/>
    <w:rsid w:val="00331D91"/>
    <w:rsid w:val="00331FAB"/>
    <w:rsid w:val="00332564"/>
    <w:rsid w:val="00333458"/>
    <w:rsid w:val="003351CE"/>
    <w:rsid w:val="00335B04"/>
    <w:rsid w:val="00335B4D"/>
    <w:rsid w:val="0033667E"/>
    <w:rsid w:val="00336798"/>
    <w:rsid w:val="0033688D"/>
    <w:rsid w:val="003368D4"/>
    <w:rsid w:val="0033704F"/>
    <w:rsid w:val="003379C0"/>
    <w:rsid w:val="003379E3"/>
    <w:rsid w:val="00337A6F"/>
    <w:rsid w:val="00337C1C"/>
    <w:rsid w:val="00337D2F"/>
    <w:rsid w:val="00341445"/>
    <w:rsid w:val="00341DE5"/>
    <w:rsid w:val="003423D6"/>
    <w:rsid w:val="00342438"/>
    <w:rsid w:val="00342507"/>
    <w:rsid w:val="0034258A"/>
    <w:rsid w:val="00342701"/>
    <w:rsid w:val="00342866"/>
    <w:rsid w:val="003455BB"/>
    <w:rsid w:val="00345E6A"/>
    <w:rsid w:val="00345FED"/>
    <w:rsid w:val="003464EF"/>
    <w:rsid w:val="00346FED"/>
    <w:rsid w:val="00347092"/>
    <w:rsid w:val="00347C2C"/>
    <w:rsid w:val="00347C57"/>
    <w:rsid w:val="0035017A"/>
    <w:rsid w:val="00350264"/>
    <w:rsid w:val="00350A43"/>
    <w:rsid w:val="0035170E"/>
    <w:rsid w:val="00351823"/>
    <w:rsid w:val="00351B3A"/>
    <w:rsid w:val="00351B42"/>
    <w:rsid w:val="0035265E"/>
    <w:rsid w:val="00352A77"/>
    <w:rsid w:val="00353541"/>
    <w:rsid w:val="003535D7"/>
    <w:rsid w:val="00353861"/>
    <w:rsid w:val="00353E13"/>
    <w:rsid w:val="00354737"/>
    <w:rsid w:val="00354922"/>
    <w:rsid w:val="00354F92"/>
    <w:rsid w:val="00355096"/>
    <w:rsid w:val="003553C2"/>
    <w:rsid w:val="003557BE"/>
    <w:rsid w:val="00356884"/>
    <w:rsid w:val="0035746D"/>
    <w:rsid w:val="00360133"/>
    <w:rsid w:val="00360149"/>
    <w:rsid w:val="00360516"/>
    <w:rsid w:val="0036064F"/>
    <w:rsid w:val="00360877"/>
    <w:rsid w:val="00360950"/>
    <w:rsid w:val="00360AC7"/>
    <w:rsid w:val="00360F96"/>
    <w:rsid w:val="003610DD"/>
    <w:rsid w:val="00361205"/>
    <w:rsid w:val="003614E4"/>
    <w:rsid w:val="003614FB"/>
    <w:rsid w:val="0036266B"/>
    <w:rsid w:val="00362CF3"/>
    <w:rsid w:val="00363071"/>
    <w:rsid w:val="0036340A"/>
    <w:rsid w:val="0036442E"/>
    <w:rsid w:val="00364947"/>
    <w:rsid w:val="00364E7C"/>
    <w:rsid w:val="00364EBF"/>
    <w:rsid w:val="003653A5"/>
    <w:rsid w:val="003671DB"/>
    <w:rsid w:val="003678CE"/>
    <w:rsid w:val="00367910"/>
    <w:rsid w:val="0037034C"/>
    <w:rsid w:val="00371E3F"/>
    <w:rsid w:val="00372665"/>
    <w:rsid w:val="00372B73"/>
    <w:rsid w:val="00373382"/>
    <w:rsid w:val="0037387D"/>
    <w:rsid w:val="0037417F"/>
    <w:rsid w:val="003746E6"/>
    <w:rsid w:val="00376204"/>
    <w:rsid w:val="00376868"/>
    <w:rsid w:val="00376DDA"/>
    <w:rsid w:val="00377057"/>
    <w:rsid w:val="00377327"/>
    <w:rsid w:val="0037793B"/>
    <w:rsid w:val="00377E05"/>
    <w:rsid w:val="00377E2E"/>
    <w:rsid w:val="00380037"/>
    <w:rsid w:val="003802E6"/>
    <w:rsid w:val="00380D47"/>
    <w:rsid w:val="00381507"/>
    <w:rsid w:val="0038185B"/>
    <w:rsid w:val="00382580"/>
    <w:rsid w:val="00382670"/>
    <w:rsid w:val="003829D6"/>
    <w:rsid w:val="00382ECC"/>
    <w:rsid w:val="00383060"/>
    <w:rsid w:val="00383071"/>
    <w:rsid w:val="003836EC"/>
    <w:rsid w:val="00383804"/>
    <w:rsid w:val="00383F02"/>
    <w:rsid w:val="00384C41"/>
    <w:rsid w:val="003856C3"/>
    <w:rsid w:val="00386030"/>
    <w:rsid w:val="00386339"/>
    <w:rsid w:val="00386434"/>
    <w:rsid w:val="00386BFC"/>
    <w:rsid w:val="00390CB2"/>
    <w:rsid w:val="00391555"/>
    <w:rsid w:val="003919E1"/>
    <w:rsid w:val="00393A4F"/>
    <w:rsid w:val="00393ADF"/>
    <w:rsid w:val="00393DF8"/>
    <w:rsid w:val="00393ED2"/>
    <w:rsid w:val="00393F90"/>
    <w:rsid w:val="003948FE"/>
    <w:rsid w:val="00395506"/>
    <w:rsid w:val="003955CE"/>
    <w:rsid w:val="0039676B"/>
    <w:rsid w:val="003967E3"/>
    <w:rsid w:val="003967EC"/>
    <w:rsid w:val="00396A05"/>
    <w:rsid w:val="00396EFA"/>
    <w:rsid w:val="0039709B"/>
    <w:rsid w:val="0039738C"/>
    <w:rsid w:val="00397D3D"/>
    <w:rsid w:val="003A0242"/>
    <w:rsid w:val="003A0576"/>
    <w:rsid w:val="003A0BE5"/>
    <w:rsid w:val="003A1132"/>
    <w:rsid w:val="003A1AD3"/>
    <w:rsid w:val="003A1BD2"/>
    <w:rsid w:val="003A1E3E"/>
    <w:rsid w:val="003A26B8"/>
    <w:rsid w:val="003A2C3C"/>
    <w:rsid w:val="003A2DF0"/>
    <w:rsid w:val="003A2ED0"/>
    <w:rsid w:val="003A36BD"/>
    <w:rsid w:val="003A3940"/>
    <w:rsid w:val="003A3C3F"/>
    <w:rsid w:val="003A3EFB"/>
    <w:rsid w:val="003A4149"/>
    <w:rsid w:val="003A51E7"/>
    <w:rsid w:val="003A6453"/>
    <w:rsid w:val="003A67F3"/>
    <w:rsid w:val="003A694E"/>
    <w:rsid w:val="003A6ABF"/>
    <w:rsid w:val="003A6CDF"/>
    <w:rsid w:val="003A7980"/>
    <w:rsid w:val="003A79AE"/>
    <w:rsid w:val="003A7E99"/>
    <w:rsid w:val="003B0182"/>
    <w:rsid w:val="003B0E7A"/>
    <w:rsid w:val="003B3D90"/>
    <w:rsid w:val="003B44DF"/>
    <w:rsid w:val="003B4F35"/>
    <w:rsid w:val="003B546B"/>
    <w:rsid w:val="003B5A54"/>
    <w:rsid w:val="003B5A81"/>
    <w:rsid w:val="003B63B4"/>
    <w:rsid w:val="003B660C"/>
    <w:rsid w:val="003B7216"/>
    <w:rsid w:val="003B747A"/>
    <w:rsid w:val="003B753C"/>
    <w:rsid w:val="003B7E59"/>
    <w:rsid w:val="003C0760"/>
    <w:rsid w:val="003C0E64"/>
    <w:rsid w:val="003C187C"/>
    <w:rsid w:val="003C2157"/>
    <w:rsid w:val="003C23D1"/>
    <w:rsid w:val="003C2831"/>
    <w:rsid w:val="003C29A0"/>
    <w:rsid w:val="003C44AF"/>
    <w:rsid w:val="003C45CB"/>
    <w:rsid w:val="003C5316"/>
    <w:rsid w:val="003C534C"/>
    <w:rsid w:val="003C57A3"/>
    <w:rsid w:val="003C57E5"/>
    <w:rsid w:val="003C6081"/>
    <w:rsid w:val="003C627F"/>
    <w:rsid w:val="003C6515"/>
    <w:rsid w:val="003C6B7A"/>
    <w:rsid w:val="003C71A3"/>
    <w:rsid w:val="003C72B1"/>
    <w:rsid w:val="003C732A"/>
    <w:rsid w:val="003C7456"/>
    <w:rsid w:val="003C783F"/>
    <w:rsid w:val="003C7A2E"/>
    <w:rsid w:val="003C7B2A"/>
    <w:rsid w:val="003C7D33"/>
    <w:rsid w:val="003C7EF6"/>
    <w:rsid w:val="003D0183"/>
    <w:rsid w:val="003D04E4"/>
    <w:rsid w:val="003D0F14"/>
    <w:rsid w:val="003D12B2"/>
    <w:rsid w:val="003D2156"/>
    <w:rsid w:val="003D2EDB"/>
    <w:rsid w:val="003D335E"/>
    <w:rsid w:val="003D3655"/>
    <w:rsid w:val="003D3EFE"/>
    <w:rsid w:val="003D48E6"/>
    <w:rsid w:val="003D5130"/>
    <w:rsid w:val="003D5182"/>
    <w:rsid w:val="003D595F"/>
    <w:rsid w:val="003D5A7C"/>
    <w:rsid w:val="003D5AAA"/>
    <w:rsid w:val="003D5CF3"/>
    <w:rsid w:val="003D5D09"/>
    <w:rsid w:val="003D6237"/>
    <w:rsid w:val="003D6559"/>
    <w:rsid w:val="003D67DE"/>
    <w:rsid w:val="003D6A52"/>
    <w:rsid w:val="003D707F"/>
    <w:rsid w:val="003D7477"/>
    <w:rsid w:val="003D793B"/>
    <w:rsid w:val="003D7A59"/>
    <w:rsid w:val="003D7AF0"/>
    <w:rsid w:val="003E0241"/>
    <w:rsid w:val="003E0636"/>
    <w:rsid w:val="003E0AFB"/>
    <w:rsid w:val="003E0F7E"/>
    <w:rsid w:val="003E1D14"/>
    <w:rsid w:val="003E237C"/>
    <w:rsid w:val="003E24E3"/>
    <w:rsid w:val="003E2C6F"/>
    <w:rsid w:val="003E2D15"/>
    <w:rsid w:val="003E3121"/>
    <w:rsid w:val="003E3515"/>
    <w:rsid w:val="003E3714"/>
    <w:rsid w:val="003E3A96"/>
    <w:rsid w:val="003E3F76"/>
    <w:rsid w:val="003E3FB7"/>
    <w:rsid w:val="003E4255"/>
    <w:rsid w:val="003E4307"/>
    <w:rsid w:val="003E4647"/>
    <w:rsid w:val="003E4959"/>
    <w:rsid w:val="003E699A"/>
    <w:rsid w:val="003E6B03"/>
    <w:rsid w:val="003E6F74"/>
    <w:rsid w:val="003E7275"/>
    <w:rsid w:val="003E7AE4"/>
    <w:rsid w:val="003E7B39"/>
    <w:rsid w:val="003F06F8"/>
    <w:rsid w:val="003F0A23"/>
    <w:rsid w:val="003F0E9E"/>
    <w:rsid w:val="003F126D"/>
    <w:rsid w:val="003F1C7E"/>
    <w:rsid w:val="003F224A"/>
    <w:rsid w:val="003F23DA"/>
    <w:rsid w:val="003F2870"/>
    <w:rsid w:val="003F4177"/>
    <w:rsid w:val="003F4B20"/>
    <w:rsid w:val="003F6551"/>
    <w:rsid w:val="003F6962"/>
    <w:rsid w:val="003F71E4"/>
    <w:rsid w:val="003F7421"/>
    <w:rsid w:val="003F7437"/>
    <w:rsid w:val="003F7569"/>
    <w:rsid w:val="003F7C13"/>
    <w:rsid w:val="004000C8"/>
    <w:rsid w:val="00400148"/>
    <w:rsid w:val="00401057"/>
    <w:rsid w:val="0040177F"/>
    <w:rsid w:val="004017C6"/>
    <w:rsid w:val="00401F40"/>
    <w:rsid w:val="00402131"/>
    <w:rsid w:val="0040225D"/>
    <w:rsid w:val="004022A4"/>
    <w:rsid w:val="00402F6C"/>
    <w:rsid w:val="00404470"/>
    <w:rsid w:val="00404480"/>
    <w:rsid w:val="00404765"/>
    <w:rsid w:val="0040486D"/>
    <w:rsid w:val="0040493B"/>
    <w:rsid w:val="00404E7B"/>
    <w:rsid w:val="0040510A"/>
    <w:rsid w:val="004055F7"/>
    <w:rsid w:val="0040599E"/>
    <w:rsid w:val="004063F0"/>
    <w:rsid w:val="0040689B"/>
    <w:rsid w:val="00406DC4"/>
    <w:rsid w:val="004072C1"/>
    <w:rsid w:val="00407D86"/>
    <w:rsid w:val="004106E2"/>
    <w:rsid w:val="00410971"/>
    <w:rsid w:val="00410A30"/>
    <w:rsid w:val="00410BEE"/>
    <w:rsid w:val="0041147B"/>
    <w:rsid w:val="004121CD"/>
    <w:rsid w:val="004123F2"/>
    <w:rsid w:val="00412533"/>
    <w:rsid w:val="00412553"/>
    <w:rsid w:val="004126E0"/>
    <w:rsid w:val="0041290F"/>
    <w:rsid w:val="004137FD"/>
    <w:rsid w:val="0041420E"/>
    <w:rsid w:val="0041460C"/>
    <w:rsid w:val="00414D04"/>
    <w:rsid w:val="00414E12"/>
    <w:rsid w:val="004151FF"/>
    <w:rsid w:val="00415405"/>
    <w:rsid w:val="00415864"/>
    <w:rsid w:val="004161E0"/>
    <w:rsid w:val="004164DB"/>
    <w:rsid w:val="00416CF2"/>
    <w:rsid w:val="00417028"/>
    <w:rsid w:val="00417D75"/>
    <w:rsid w:val="00417E82"/>
    <w:rsid w:val="004203DD"/>
    <w:rsid w:val="004204EB"/>
    <w:rsid w:val="00420641"/>
    <w:rsid w:val="004209BF"/>
    <w:rsid w:val="00420EEB"/>
    <w:rsid w:val="00421A5B"/>
    <w:rsid w:val="00421DCE"/>
    <w:rsid w:val="00421EB9"/>
    <w:rsid w:val="0042271F"/>
    <w:rsid w:val="0042333B"/>
    <w:rsid w:val="00423B37"/>
    <w:rsid w:val="00423ED8"/>
    <w:rsid w:val="00424BF1"/>
    <w:rsid w:val="00425967"/>
    <w:rsid w:val="00425BD7"/>
    <w:rsid w:val="00425D85"/>
    <w:rsid w:val="00425E47"/>
    <w:rsid w:val="004260EE"/>
    <w:rsid w:val="0042661F"/>
    <w:rsid w:val="004267D1"/>
    <w:rsid w:val="0042778C"/>
    <w:rsid w:val="00427B5B"/>
    <w:rsid w:val="00427B80"/>
    <w:rsid w:val="00427E6F"/>
    <w:rsid w:val="004300EE"/>
    <w:rsid w:val="00430243"/>
    <w:rsid w:val="004302EE"/>
    <w:rsid w:val="00430622"/>
    <w:rsid w:val="004318ED"/>
    <w:rsid w:val="0043200F"/>
    <w:rsid w:val="004333B5"/>
    <w:rsid w:val="0043354F"/>
    <w:rsid w:val="004342EC"/>
    <w:rsid w:val="00434FF0"/>
    <w:rsid w:val="00435595"/>
    <w:rsid w:val="0043593F"/>
    <w:rsid w:val="00435D63"/>
    <w:rsid w:val="00435F59"/>
    <w:rsid w:val="004363AD"/>
    <w:rsid w:val="00436F10"/>
    <w:rsid w:val="004371DA"/>
    <w:rsid w:val="00440CF4"/>
    <w:rsid w:val="00441032"/>
    <w:rsid w:val="00441781"/>
    <w:rsid w:val="00441FD8"/>
    <w:rsid w:val="00442E02"/>
    <w:rsid w:val="004430C3"/>
    <w:rsid w:val="004430C8"/>
    <w:rsid w:val="00444693"/>
    <w:rsid w:val="00444A25"/>
    <w:rsid w:val="00444DBB"/>
    <w:rsid w:val="00445448"/>
    <w:rsid w:val="00447262"/>
    <w:rsid w:val="00447A5A"/>
    <w:rsid w:val="00447B2B"/>
    <w:rsid w:val="00450223"/>
    <w:rsid w:val="0045035D"/>
    <w:rsid w:val="0045057D"/>
    <w:rsid w:val="00450887"/>
    <w:rsid w:val="0045199D"/>
    <w:rsid w:val="004526A9"/>
    <w:rsid w:val="0045272F"/>
    <w:rsid w:val="00452D51"/>
    <w:rsid w:val="00452EAB"/>
    <w:rsid w:val="00453727"/>
    <w:rsid w:val="00454483"/>
    <w:rsid w:val="00454647"/>
    <w:rsid w:val="004546B3"/>
    <w:rsid w:val="00454933"/>
    <w:rsid w:val="00454E03"/>
    <w:rsid w:val="004552FD"/>
    <w:rsid w:val="00455607"/>
    <w:rsid w:val="0045603F"/>
    <w:rsid w:val="004565E2"/>
    <w:rsid w:val="004566F0"/>
    <w:rsid w:val="0045677E"/>
    <w:rsid w:val="00456A9E"/>
    <w:rsid w:val="00456BEC"/>
    <w:rsid w:val="004573BE"/>
    <w:rsid w:val="00457E6D"/>
    <w:rsid w:val="004604EA"/>
    <w:rsid w:val="00460659"/>
    <w:rsid w:val="0046066D"/>
    <w:rsid w:val="004606BB"/>
    <w:rsid w:val="004607AA"/>
    <w:rsid w:val="00460D5A"/>
    <w:rsid w:val="00461588"/>
    <w:rsid w:val="00461875"/>
    <w:rsid w:val="004618B1"/>
    <w:rsid w:val="004625DA"/>
    <w:rsid w:val="00462B79"/>
    <w:rsid w:val="004633B6"/>
    <w:rsid w:val="0046341A"/>
    <w:rsid w:val="00463847"/>
    <w:rsid w:val="0046415D"/>
    <w:rsid w:val="00464C4D"/>
    <w:rsid w:val="004651B2"/>
    <w:rsid w:val="004653EC"/>
    <w:rsid w:val="00465A4D"/>
    <w:rsid w:val="004664C6"/>
    <w:rsid w:val="00466AFB"/>
    <w:rsid w:val="00467C04"/>
    <w:rsid w:val="00470FB7"/>
    <w:rsid w:val="0047140B"/>
    <w:rsid w:val="004716DA"/>
    <w:rsid w:val="00471943"/>
    <w:rsid w:val="00471BA1"/>
    <w:rsid w:val="004723FF"/>
    <w:rsid w:val="004727B1"/>
    <w:rsid w:val="00472C4F"/>
    <w:rsid w:val="004731A4"/>
    <w:rsid w:val="00474729"/>
    <w:rsid w:val="00474EB2"/>
    <w:rsid w:val="00474EEC"/>
    <w:rsid w:val="004757B3"/>
    <w:rsid w:val="00476416"/>
    <w:rsid w:val="00476447"/>
    <w:rsid w:val="00476BBF"/>
    <w:rsid w:val="00476FF0"/>
    <w:rsid w:val="00480E12"/>
    <w:rsid w:val="00481023"/>
    <w:rsid w:val="004811FB"/>
    <w:rsid w:val="00481C5A"/>
    <w:rsid w:val="00482C63"/>
    <w:rsid w:val="00482D26"/>
    <w:rsid w:val="004833B5"/>
    <w:rsid w:val="00483526"/>
    <w:rsid w:val="00483538"/>
    <w:rsid w:val="00483761"/>
    <w:rsid w:val="0048426E"/>
    <w:rsid w:val="00485979"/>
    <w:rsid w:val="00485E98"/>
    <w:rsid w:val="00485FD6"/>
    <w:rsid w:val="004861D7"/>
    <w:rsid w:val="00486FE5"/>
    <w:rsid w:val="004872B1"/>
    <w:rsid w:val="004874B0"/>
    <w:rsid w:val="00487779"/>
    <w:rsid w:val="00490292"/>
    <w:rsid w:val="00490512"/>
    <w:rsid w:val="004907AA"/>
    <w:rsid w:val="00490CE3"/>
    <w:rsid w:val="00491629"/>
    <w:rsid w:val="00492572"/>
    <w:rsid w:val="0049266D"/>
    <w:rsid w:val="004929A7"/>
    <w:rsid w:val="00492E2B"/>
    <w:rsid w:val="00492FF8"/>
    <w:rsid w:val="00493348"/>
    <w:rsid w:val="004934DE"/>
    <w:rsid w:val="00493636"/>
    <w:rsid w:val="00493B2D"/>
    <w:rsid w:val="0049450C"/>
    <w:rsid w:val="00497037"/>
    <w:rsid w:val="00497689"/>
    <w:rsid w:val="00497E09"/>
    <w:rsid w:val="004A01CB"/>
    <w:rsid w:val="004A0205"/>
    <w:rsid w:val="004A0749"/>
    <w:rsid w:val="004A0BD4"/>
    <w:rsid w:val="004A145B"/>
    <w:rsid w:val="004A1EF7"/>
    <w:rsid w:val="004A2931"/>
    <w:rsid w:val="004A2BF3"/>
    <w:rsid w:val="004A367A"/>
    <w:rsid w:val="004A368F"/>
    <w:rsid w:val="004A4010"/>
    <w:rsid w:val="004A48BC"/>
    <w:rsid w:val="004A4B0A"/>
    <w:rsid w:val="004A4DF3"/>
    <w:rsid w:val="004A5E15"/>
    <w:rsid w:val="004A60B0"/>
    <w:rsid w:val="004A66F0"/>
    <w:rsid w:val="004A693A"/>
    <w:rsid w:val="004A6B7A"/>
    <w:rsid w:val="004A6DEE"/>
    <w:rsid w:val="004A6E72"/>
    <w:rsid w:val="004A70EE"/>
    <w:rsid w:val="004A73EC"/>
    <w:rsid w:val="004A7759"/>
    <w:rsid w:val="004A7B04"/>
    <w:rsid w:val="004B06D1"/>
    <w:rsid w:val="004B0DF8"/>
    <w:rsid w:val="004B18E1"/>
    <w:rsid w:val="004B2299"/>
    <w:rsid w:val="004B2371"/>
    <w:rsid w:val="004B2385"/>
    <w:rsid w:val="004B23CD"/>
    <w:rsid w:val="004B2FA3"/>
    <w:rsid w:val="004B3267"/>
    <w:rsid w:val="004B3B3B"/>
    <w:rsid w:val="004B4077"/>
    <w:rsid w:val="004B48C1"/>
    <w:rsid w:val="004B59C9"/>
    <w:rsid w:val="004B5C9D"/>
    <w:rsid w:val="004B66FC"/>
    <w:rsid w:val="004B71A9"/>
    <w:rsid w:val="004B7A66"/>
    <w:rsid w:val="004C0695"/>
    <w:rsid w:val="004C0BBC"/>
    <w:rsid w:val="004C15EE"/>
    <w:rsid w:val="004C18F2"/>
    <w:rsid w:val="004C1DCB"/>
    <w:rsid w:val="004C216C"/>
    <w:rsid w:val="004C21F9"/>
    <w:rsid w:val="004C229E"/>
    <w:rsid w:val="004C24FF"/>
    <w:rsid w:val="004C254F"/>
    <w:rsid w:val="004C28DC"/>
    <w:rsid w:val="004C29D3"/>
    <w:rsid w:val="004C2A04"/>
    <w:rsid w:val="004C3889"/>
    <w:rsid w:val="004C3CDE"/>
    <w:rsid w:val="004C3EBA"/>
    <w:rsid w:val="004C3FA4"/>
    <w:rsid w:val="004C45AA"/>
    <w:rsid w:val="004C4C76"/>
    <w:rsid w:val="004C4D99"/>
    <w:rsid w:val="004C588F"/>
    <w:rsid w:val="004C5BC4"/>
    <w:rsid w:val="004C64F7"/>
    <w:rsid w:val="004C6D1D"/>
    <w:rsid w:val="004C6EB4"/>
    <w:rsid w:val="004C740C"/>
    <w:rsid w:val="004C772D"/>
    <w:rsid w:val="004C7794"/>
    <w:rsid w:val="004C7B36"/>
    <w:rsid w:val="004C7D30"/>
    <w:rsid w:val="004D066C"/>
    <w:rsid w:val="004D06BA"/>
    <w:rsid w:val="004D07AC"/>
    <w:rsid w:val="004D0BBC"/>
    <w:rsid w:val="004D1066"/>
    <w:rsid w:val="004D1079"/>
    <w:rsid w:val="004D1132"/>
    <w:rsid w:val="004D1699"/>
    <w:rsid w:val="004D2425"/>
    <w:rsid w:val="004D2713"/>
    <w:rsid w:val="004D3595"/>
    <w:rsid w:val="004D38BD"/>
    <w:rsid w:val="004D3928"/>
    <w:rsid w:val="004D393F"/>
    <w:rsid w:val="004D3BD3"/>
    <w:rsid w:val="004D47A0"/>
    <w:rsid w:val="004D4AD6"/>
    <w:rsid w:val="004D4E96"/>
    <w:rsid w:val="004D4F0A"/>
    <w:rsid w:val="004D50A7"/>
    <w:rsid w:val="004D6320"/>
    <w:rsid w:val="004D633F"/>
    <w:rsid w:val="004D6D2D"/>
    <w:rsid w:val="004D7CDC"/>
    <w:rsid w:val="004E03DE"/>
    <w:rsid w:val="004E0E49"/>
    <w:rsid w:val="004E0F5B"/>
    <w:rsid w:val="004E13F0"/>
    <w:rsid w:val="004E1947"/>
    <w:rsid w:val="004E1949"/>
    <w:rsid w:val="004E283E"/>
    <w:rsid w:val="004E3BB3"/>
    <w:rsid w:val="004E461D"/>
    <w:rsid w:val="004E46E9"/>
    <w:rsid w:val="004E47C6"/>
    <w:rsid w:val="004E4C13"/>
    <w:rsid w:val="004E54BF"/>
    <w:rsid w:val="004E5D1B"/>
    <w:rsid w:val="004E6D0C"/>
    <w:rsid w:val="004E74BB"/>
    <w:rsid w:val="004E7F72"/>
    <w:rsid w:val="004F08B1"/>
    <w:rsid w:val="004F09CF"/>
    <w:rsid w:val="004F2770"/>
    <w:rsid w:val="004F282F"/>
    <w:rsid w:val="004F2A9A"/>
    <w:rsid w:val="004F2EEF"/>
    <w:rsid w:val="004F304E"/>
    <w:rsid w:val="004F32CC"/>
    <w:rsid w:val="004F3317"/>
    <w:rsid w:val="004F3381"/>
    <w:rsid w:val="004F3797"/>
    <w:rsid w:val="004F388D"/>
    <w:rsid w:val="004F3EE5"/>
    <w:rsid w:val="004F3F28"/>
    <w:rsid w:val="004F49A8"/>
    <w:rsid w:val="004F5EA6"/>
    <w:rsid w:val="004F61B3"/>
    <w:rsid w:val="004F6371"/>
    <w:rsid w:val="004F66CD"/>
    <w:rsid w:val="004F688E"/>
    <w:rsid w:val="004F7970"/>
    <w:rsid w:val="005000F1"/>
    <w:rsid w:val="005003DB"/>
    <w:rsid w:val="00501362"/>
    <w:rsid w:val="00501680"/>
    <w:rsid w:val="005028F4"/>
    <w:rsid w:val="0050382E"/>
    <w:rsid w:val="00503C2E"/>
    <w:rsid w:val="005053E9"/>
    <w:rsid w:val="005058C7"/>
    <w:rsid w:val="00505B51"/>
    <w:rsid w:val="00505E08"/>
    <w:rsid w:val="00506172"/>
    <w:rsid w:val="0050630E"/>
    <w:rsid w:val="00506810"/>
    <w:rsid w:val="005069AA"/>
    <w:rsid w:val="00507110"/>
    <w:rsid w:val="0050728D"/>
    <w:rsid w:val="00507291"/>
    <w:rsid w:val="00507385"/>
    <w:rsid w:val="00507392"/>
    <w:rsid w:val="00507EFF"/>
    <w:rsid w:val="005100D0"/>
    <w:rsid w:val="005101E5"/>
    <w:rsid w:val="005104D2"/>
    <w:rsid w:val="00510E8D"/>
    <w:rsid w:val="00511762"/>
    <w:rsid w:val="0051334C"/>
    <w:rsid w:val="00514660"/>
    <w:rsid w:val="0051524A"/>
    <w:rsid w:val="00515C38"/>
    <w:rsid w:val="005162E2"/>
    <w:rsid w:val="005167BC"/>
    <w:rsid w:val="00517025"/>
    <w:rsid w:val="00517201"/>
    <w:rsid w:val="00517374"/>
    <w:rsid w:val="00517525"/>
    <w:rsid w:val="00517837"/>
    <w:rsid w:val="00517D49"/>
    <w:rsid w:val="00520074"/>
    <w:rsid w:val="00521093"/>
    <w:rsid w:val="00521F5F"/>
    <w:rsid w:val="00522D53"/>
    <w:rsid w:val="00523E2B"/>
    <w:rsid w:val="00524AA3"/>
    <w:rsid w:val="00524EDC"/>
    <w:rsid w:val="0052541E"/>
    <w:rsid w:val="00525745"/>
    <w:rsid w:val="00525FB3"/>
    <w:rsid w:val="00526D03"/>
    <w:rsid w:val="00526EE7"/>
    <w:rsid w:val="00527A5A"/>
    <w:rsid w:val="00527BD6"/>
    <w:rsid w:val="00530272"/>
    <w:rsid w:val="005303D6"/>
    <w:rsid w:val="00530443"/>
    <w:rsid w:val="005305FB"/>
    <w:rsid w:val="00531DF2"/>
    <w:rsid w:val="00531F65"/>
    <w:rsid w:val="005323FF"/>
    <w:rsid w:val="0053295D"/>
    <w:rsid w:val="00532C7C"/>
    <w:rsid w:val="00532FB6"/>
    <w:rsid w:val="0053365E"/>
    <w:rsid w:val="005337FB"/>
    <w:rsid w:val="00533BB5"/>
    <w:rsid w:val="00536045"/>
    <w:rsid w:val="005363AA"/>
    <w:rsid w:val="005364AB"/>
    <w:rsid w:val="005365A7"/>
    <w:rsid w:val="00536A6D"/>
    <w:rsid w:val="00536EF1"/>
    <w:rsid w:val="0053719A"/>
    <w:rsid w:val="00537430"/>
    <w:rsid w:val="00537772"/>
    <w:rsid w:val="00540F0F"/>
    <w:rsid w:val="005410EF"/>
    <w:rsid w:val="005412F4"/>
    <w:rsid w:val="00541A19"/>
    <w:rsid w:val="00543D66"/>
    <w:rsid w:val="00543E03"/>
    <w:rsid w:val="00543EA4"/>
    <w:rsid w:val="0054479F"/>
    <w:rsid w:val="00544B4B"/>
    <w:rsid w:val="00547282"/>
    <w:rsid w:val="005476DF"/>
    <w:rsid w:val="00547A88"/>
    <w:rsid w:val="00547E75"/>
    <w:rsid w:val="00550AB6"/>
    <w:rsid w:val="00550D45"/>
    <w:rsid w:val="00550FDC"/>
    <w:rsid w:val="005511E2"/>
    <w:rsid w:val="005514F3"/>
    <w:rsid w:val="00551CB0"/>
    <w:rsid w:val="005527A9"/>
    <w:rsid w:val="0055280E"/>
    <w:rsid w:val="00552A1B"/>
    <w:rsid w:val="005530F7"/>
    <w:rsid w:val="00553DB7"/>
    <w:rsid w:val="00554A3E"/>
    <w:rsid w:val="00554F07"/>
    <w:rsid w:val="00554FFA"/>
    <w:rsid w:val="005556E3"/>
    <w:rsid w:val="00555CAC"/>
    <w:rsid w:val="00555D86"/>
    <w:rsid w:val="00555E42"/>
    <w:rsid w:val="005565EB"/>
    <w:rsid w:val="005567A1"/>
    <w:rsid w:val="00556BE7"/>
    <w:rsid w:val="00556EB0"/>
    <w:rsid w:val="0055709D"/>
    <w:rsid w:val="005570BF"/>
    <w:rsid w:val="00557D8C"/>
    <w:rsid w:val="00557DD0"/>
    <w:rsid w:val="00560415"/>
    <w:rsid w:val="005605CD"/>
    <w:rsid w:val="00560756"/>
    <w:rsid w:val="0056085C"/>
    <w:rsid w:val="00560988"/>
    <w:rsid w:val="00560993"/>
    <w:rsid w:val="005609F1"/>
    <w:rsid w:val="00560C10"/>
    <w:rsid w:val="00560CCD"/>
    <w:rsid w:val="0056283D"/>
    <w:rsid w:val="00562A8A"/>
    <w:rsid w:val="00562E23"/>
    <w:rsid w:val="00563039"/>
    <w:rsid w:val="0056308D"/>
    <w:rsid w:val="00563738"/>
    <w:rsid w:val="0056376C"/>
    <w:rsid w:val="00564457"/>
    <w:rsid w:val="005649DB"/>
    <w:rsid w:val="00564BFE"/>
    <w:rsid w:val="005653E8"/>
    <w:rsid w:val="005659B8"/>
    <w:rsid w:val="00565C28"/>
    <w:rsid w:val="00566965"/>
    <w:rsid w:val="00567712"/>
    <w:rsid w:val="00567985"/>
    <w:rsid w:val="00567A21"/>
    <w:rsid w:val="00567EA5"/>
    <w:rsid w:val="005704F3"/>
    <w:rsid w:val="00572F38"/>
    <w:rsid w:val="00573E5F"/>
    <w:rsid w:val="00573EF4"/>
    <w:rsid w:val="00574127"/>
    <w:rsid w:val="005743A8"/>
    <w:rsid w:val="00574693"/>
    <w:rsid w:val="005748C9"/>
    <w:rsid w:val="005749CF"/>
    <w:rsid w:val="00575780"/>
    <w:rsid w:val="0057578D"/>
    <w:rsid w:val="00575DA4"/>
    <w:rsid w:val="00576531"/>
    <w:rsid w:val="00576596"/>
    <w:rsid w:val="0057690D"/>
    <w:rsid w:val="00577343"/>
    <w:rsid w:val="00577903"/>
    <w:rsid w:val="00582D0B"/>
    <w:rsid w:val="005837AE"/>
    <w:rsid w:val="00583CF9"/>
    <w:rsid w:val="00583F55"/>
    <w:rsid w:val="00583F6C"/>
    <w:rsid w:val="0058438D"/>
    <w:rsid w:val="00584534"/>
    <w:rsid w:val="005848DC"/>
    <w:rsid w:val="005848FC"/>
    <w:rsid w:val="00585A6E"/>
    <w:rsid w:val="00585C56"/>
    <w:rsid w:val="005863AD"/>
    <w:rsid w:val="00586A27"/>
    <w:rsid w:val="00586A95"/>
    <w:rsid w:val="00586BCD"/>
    <w:rsid w:val="00586E76"/>
    <w:rsid w:val="0058710E"/>
    <w:rsid w:val="00587399"/>
    <w:rsid w:val="005879BE"/>
    <w:rsid w:val="00587B3D"/>
    <w:rsid w:val="0059005D"/>
    <w:rsid w:val="0059117F"/>
    <w:rsid w:val="005915B6"/>
    <w:rsid w:val="00591BE0"/>
    <w:rsid w:val="00591E1D"/>
    <w:rsid w:val="00592115"/>
    <w:rsid w:val="00592442"/>
    <w:rsid w:val="00592AA8"/>
    <w:rsid w:val="0059372C"/>
    <w:rsid w:val="00593FA3"/>
    <w:rsid w:val="00594553"/>
    <w:rsid w:val="00595BA0"/>
    <w:rsid w:val="00595C0C"/>
    <w:rsid w:val="00596227"/>
    <w:rsid w:val="00596280"/>
    <w:rsid w:val="0059658F"/>
    <w:rsid w:val="005965DC"/>
    <w:rsid w:val="00596AD8"/>
    <w:rsid w:val="00596D38"/>
    <w:rsid w:val="00596E26"/>
    <w:rsid w:val="005972D5"/>
    <w:rsid w:val="00597977"/>
    <w:rsid w:val="005979A8"/>
    <w:rsid w:val="00597AA3"/>
    <w:rsid w:val="00597FBA"/>
    <w:rsid w:val="005A0965"/>
    <w:rsid w:val="005A09AE"/>
    <w:rsid w:val="005A102D"/>
    <w:rsid w:val="005A1BA4"/>
    <w:rsid w:val="005A2120"/>
    <w:rsid w:val="005A259A"/>
    <w:rsid w:val="005A2604"/>
    <w:rsid w:val="005A2BCF"/>
    <w:rsid w:val="005A2FDA"/>
    <w:rsid w:val="005A3932"/>
    <w:rsid w:val="005A3BE1"/>
    <w:rsid w:val="005A3C65"/>
    <w:rsid w:val="005A4888"/>
    <w:rsid w:val="005A514B"/>
    <w:rsid w:val="005A51F9"/>
    <w:rsid w:val="005A6286"/>
    <w:rsid w:val="005A7620"/>
    <w:rsid w:val="005A7C46"/>
    <w:rsid w:val="005A7E77"/>
    <w:rsid w:val="005B05EE"/>
    <w:rsid w:val="005B0692"/>
    <w:rsid w:val="005B0AEB"/>
    <w:rsid w:val="005B0C89"/>
    <w:rsid w:val="005B0CFB"/>
    <w:rsid w:val="005B13B0"/>
    <w:rsid w:val="005B1627"/>
    <w:rsid w:val="005B168F"/>
    <w:rsid w:val="005B16C0"/>
    <w:rsid w:val="005B23F5"/>
    <w:rsid w:val="005B2911"/>
    <w:rsid w:val="005B36B6"/>
    <w:rsid w:val="005B495C"/>
    <w:rsid w:val="005B4BA4"/>
    <w:rsid w:val="005B56C3"/>
    <w:rsid w:val="005B5ECF"/>
    <w:rsid w:val="005B6986"/>
    <w:rsid w:val="005B7351"/>
    <w:rsid w:val="005B789C"/>
    <w:rsid w:val="005C0161"/>
    <w:rsid w:val="005C0529"/>
    <w:rsid w:val="005C0D66"/>
    <w:rsid w:val="005C139A"/>
    <w:rsid w:val="005C16C1"/>
    <w:rsid w:val="005C1835"/>
    <w:rsid w:val="005C2878"/>
    <w:rsid w:val="005C2BE4"/>
    <w:rsid w:val="005C2D0C"/>
    <w:rsid w:val="005C3204"/>
    <w:rsid w:val="005C32F8"/>
    <w:rsid w:val="005C332C"/>
    <w:rsid w:val="005C40A6"/>
    <w:rsid w:val="005C437A"/>
    <w:rsid w:val="005C4431"/>
    <w:rsid w:val="005C4C54"/>
    <w:rsid w:val="005C5B67"/>
    <w:rsid w:val="005C61AC"/>
    <w:rsid w:val="005C6740"/>
    <w:rsid w:val="005C6E7A"/>
    <w:rsid w:val="005C7A19"/>
    <w:rsid w:val="005C7B26"/>
    <w:rsid w:val="005D09F8"/>
    <w:rsid w:val="005D2145"/>
    <w:rsid w:val="005D26B0"/>
    <w:rsid w:val="005D39BB"/>
    <w:rsid w:val="005D3E4B"/>
    <w:rsid w:val="005D4197"/>
    <w:rsid w:val="005D4580"/>
    <w:rsid w:val="005D58E5"/>
    <w:rsid w:val="005D5973"/>
    <w:rsid w:val="005D5A87"/>
    <w:rsid w:val="005D6056"/>
    <w:rsid w:val="005D6152"/>
    <w:rsid w:val="005D6822"/>
    <w:rsid w:val="005D68CF"/>
    <w:rsid w:val="005D6E12"/>
    <w:rsid w:val="005D6FB3"/>
    <w:rsid w:val="005D6FD7"/>
    <w:rsid w:val="005D7199"/>
    <w:rsid w:val="005D7AEC"/>
    <w:rsid w:val="005E0B7A"/>
    <w:rsid w:val="005E0F6A"/>
    <w:rsid w:val="005E178E"/>
    <w:rsid w:val="005E1845"/>
    <w:rsid w:val="005E1954"/>
    <w:rsid w:val="005E1B4C"/>
    <w:rsid w:val="005E1F64"/>
    <w:rsid w:val="005E29DB"/>
    <w:rsid w:val="005E36F4"/>
    <w:rsid w:val="005E3AA6"/>
    <w:rsid w:val="005E3D48"/>
    <w:rsid w:val="005E421B"/>
    <w:rsid w:val="005E4222"/>
    <w:rsid w:val="005E455B"/>
    <w:rsid w:val="005E4995"/>
    <w:rsid w:val="005E4CF4"/>
    <w:rsid w:val="005E5140"/>
    <w:rsid w:val="005E51B0"/>
    <w:rsid w:val="005E6059"/>
    <w:rsid w:val="005E6348"/>
    <w:rsid w:val="005E67BB"/>
    <w:rsid w:val="005E68AA"/>
    <w:rsid w:val="005E74A4"/>
    <w:rsid w:val="005E79E3"/>
    <w:rsid w:val="005E7A02"/>
    <w:rsid w:val="005E7F10"/>
    <w:rsid w:val="005F06B8"/>
    <w:rsid w:val="005F1B2D"/>
    <w:rsid w:val="005F1DCD"/>
    <w:rsid w:val="005F21C1"/>
    <w:rsid w:val="005F2A32"/>
    <w:rsid w:val="005F3A4F"/>
    <w:rsid w:val="005F3B87"/>
    <w:rsid w:val="005F3B91"/>
    <w:rsid w:val="005F3F4A"/>
    <w:rsid w:val="005F3FE6"/>
    <w:rsid w:val="005F4956"/>
    <w:rsid w:val="005F4E22"/>
    <w:rsid w:val="005F5090"/>
    <w:rsid w:val="005F53EA"/>
    <w:rsid w:val="005F56EC"/>
    <w:rsid w:val="005F5D95"/>
    <w:rsid w:val="005F6A2E"/>
    <w:rsid w:val="005F6D06"/>
    <w:rsid w:val="005F6F3B"/>
    <w:rsid w:val="005F73B6"/>
    <w:rsid w:val="005F740C"/>
    <w:rsid w:val="005F76A1"/>
    <w:rsid w:val="005F7CDE"/>
    <w:rsid w:val="00600180"/>
    <w:rsid w:val="006004DF"/>
    <w:rsid w:val="00600732"/>
    <w:rsid w:val="00600D29"/>
    <w:rsid w:val="006016C6"/>
    <w:rsid w:val="006018D4"/>
    <w:rsid w:val="00601F2A"/>
    <w:rsid w:val="00602209"/>
    <w:rsid w:val="00602816"/>
    <w:rsid w:val="00602DD0"/>
    <w:rsid w:val="0060308A"/>
    <w:rsid w:val="006032AA"/>
    <w:rsid w:val="006035EA"/>
    <w:rsid w:val="0060414D"/>
    <w:rsid w:val="006058FD"/>
    <w:rsid w:val="00605962"/>
    <w:rsid w:val="00605AA7"/>
    <w:rsid w:val="00605CCA"/>
    <w:rsid w:val="006065C0"/>
    <w:rsid w:val="0060660D"/>
    <w:rsid w:val="00606D71"/>
    <w:rsid w:val="00606F2D"/>
    <w:rsid w:val="00606F83"/>
    <w:rsid w:val="0060719B"/>
    <w:rsid w:val="006073BA"/>
    <w:rsid w:val="00607DFF"/>
    <w:rsid w:val="0061088A"/>
    <w:rsid w:val="00610A74"/>
    <w:rsid w:val="00610ACA"/>
    <w:rsid w:val="00610DC8"/>
    <w:rsid w:val="0061124B"/>
    <w:rsid w:val="00612176"/>
    <w:rsid w:val="0061290E"/>
    <w:rsid w:val="00612986"/>
    <w:rsid w:val="00612E7A"/>
    <w:rsid w:val="006136D4"/>
    <w:rsid w:val="00613867"/>
    <w:rsid w:val="00613DC8"/>
    <w:rsid w:val="006140D1"/>
    <w:rsid w:val="00614532"/>
    <w:rsid w:val="0061467B"/>
    <w:rsid w:val="00614AE6"/>
    <w:rsid w:val="0061506F"/>
    <w:rsid w:val="00615448"/>
    <w:rsid w:val="00615647"/>
    <w:rsid w:val="00615756"/>
    <w:rsid w:val="00616129"/>
    <w:rsid w:val="00616DEB"/>
    <w:rsid w:val="00616F61"/>
    <w:rsid w:val="0061772C"/>
    <w:rsid w:val="0062098E"/>
    <w:rsid w:val="00620D0F"/>
    <w:rsid w:val="0062160A"/>
    <w:rsid w:val="00621E24"/>
    <w:rsid w:val="0062232A"/>
    <w:rsid w:val="006225F3"/>
    <w:rsid w:val="00622891"/>
    <w:rsid w:val="00623122"/>
    <w:rsid w:val="006234F5"/>
    <w:rsid w:val="00623697"/>
    <w:rsid w:val="00623C1C"/>
    <w:rsid w:val="00623CE1"/>
    <w:rsid w:val="00624018"/>
    <w:rsid w:val="00624503"/>
    <w:rsid w:val="00624517"/>
    <w:rsid w:val="00624A3F"/>
    <w:rsid w:val="00625B9A"/>
    <w:rsid w:val="00625E95"/>
    <w:rsid w:val="006262FB"/>
    <w:rsid w:val="00626428"/>
    <w:rsid w:val="00626BCC"/>
    <w:rsid w:val="00627F97"/>
    <w:rsid w:val="00630404"/>
    <w:rsid w:val="00630567"/>
    <w:rsid w:val="00630ABF"/>
    <w:rsid w:val="00630B79"/>
    <w:rsid w:val="00631E15"/>
    <w:rsid w:val="00631EC2"/>
    <w:rsid w:val="00632077"/>
    <w:rsid w:val="006326CB"/>
    <w:rsid w:val="0063361A"/>
    <w:rsid w:val="00633B5C"/>
    <w:rsid w:val="006344E1"/>
    <w:rsid w:val="00634932"/>
    <w:rsid w:val="00634C4B"/>
    <w:rsid w:val="006356FA"/>
    <w:rsid w:val="00635912"/>
    <w:rsid w:val="00636A44"/>
    <w:rsid w:val="00636B86"/>
    <w:rsid w:val="00636BAD"/>
    <w:rsid w:val="00637ACA"/>
    <w:rsid w:val="00640877"/>
    <w:rsid w:val="00641CAC"/>
    <w:rsid w:val="006432D0"/>
    <w:rsid w:val="00643511"/>
    <w:rsid w:val="00644295"/>
    <w:rsid w:val="00644819"/>
    <w:rsid w:val="0064483D"/>
    <w:rsid w:val="00645A5E"/>
    <w:rsid w:val="00645A80"/>
    <w:rsid w:val="00645DD2"/>
    <w:rsid w:val="00646584"/>
    <w:rsid w:val="0064661F"/>
    <w:rsid w:val="006469F2"/>
    <w:rsid w:val="00646AA0"/>
    <w:rsid w:val="00646F00"/>
    <w:rsid w:val="006478DD"/>
    <w:rsid w:val="006479C3"/>
    <w:rsid w:val="00647D48"/>
    <w:rsid w:val="00650E09"/>
    <w:rsid w:val="0065135E"/>
    <w:rsid w:val="006514AB"/>
    <w:rsid w:val="00651F00"/>
    <w:rsid w:val="0065220D"/>
    <w:rsid w:val="00652222"/>
    <w:rsid w:val="006523C7"/>
    <w:rsid w:val="00652C26"/>
    <w:rsid w:val="0065306E"/>
    <w:rsid w:val="00653134"/>
    <w:rsid w:val="00653C8E"/>
    <w:rsid w:val="00654040"/>
    <w:rsid w:val="006542AF"/>
    <w:rsid w:val="006543F4"/>
    <w:rsid w:val="006549BB"/>
    <w:rsid w:val="00654EB8"/>
    <w:rsid w:val="006550D7"/>
    <w:rsid w:val="006552F4"/>
    <w:rsid w:val="00655CD3"/>
    <w:rsid w:val="006561BE"/>
    <w:rsid w:val="00656284"/>
    <w:rsid w:val="00656A2D"/>
    <w:rsid w:val="00656D65"/>
    <w:rsid w:val="00656F67"/>
    <w:rsid w:val="00660083"/>
    <w:rsid w:val="00660812"/>
    <w:rsid w:val="00660FA8"/>
    <w:rsid w:val="00661A7B"/>
    <w:rsid w:val="00661B95"/>
    <w:rsid w:val="0066345B"/>
    <w:rsid w:val="00664281"/>
    <w:rsid w:val="006645CD"/>
    <w:rsid w:val="00664D59"/>
    <w:rsid w:val="006659B8"/>
    <w:rsid w:val="00665C93"/>
    <w:rsid w:val="0066630E"/>
    <w:rsid w:val="00667195"/>
    <w:rsid w:val="00667E1D"/>
    <w:rsid w:val="00667FEA"/>
    <w:rsid w:val="00670322"/>
    <w:rsid w:val="00670357"/>
    <w:rsid w:val="00670AB5"/>
    <w:rsid w:val="00671B4F"/>
    <w:rsid w:val="00671CF8"/>
    <w:rsid w:val="00672D5A"/>
    <w:rsid w:val="0067313A"/>
    <w:rsid w:val="006732AA"/>
    <w:rsid w:val="00673608"/>
    <w:rsid w:val="00673949"/>
    <w:rsid w:val="006739F3"/>
    <w:rsid w:val="00673A6A"/>
    <w:rsid w:val="0067464B"/>
    <w:rsid w:val="00674F47"/>
    <w:rsid w:val="00675040"/>
    <w:rsid w:val="0067544B"/>
    <w:rsid w:val="00675869"/>
    <w:rsid w:val="006762F1"/>
    <w:rsid w:val="00676BEA"/>
    <w:rsid w:val="0067705D"/>
    <w:rsid w:val="006771DF"/>
    <w:rsid w:val="00677344"/>
    <w:rsid w:val="00677938"/>
    <w:rsid w:val="00680570"/>
    <w:rsid w:val="0068098F"/>
    <w:rsid w:val="006810F3"/>
    <w:rsid w:val="00681FED"/>
    <w:rsid w:val="006824E7"/>
    <w:rsid w:val="0068301C"/>
    <w:rsid w:val="0068330F"/>
    <w:rsid w:val="006834FE"/>
    <w:rsid w:val="00683749"/>
    <w:rsid w:val="00683C88"/>
    <w:rsid w:val="00683E56"/>
    <w:rsid w:val="006840E3"/>
    <w:rsid w:val="00684154"/>
    <w:rsid w:val="00684842"/>
    <w:rsid w:val="00684C25"/>
    <w:rsid w:val="006853DA"/>
    <w:rsid w:val="00685C4D"/>
    <w:rsid w:val="00685F15"/>
    <w:rsid w:val="006863B6"/>
    <w:rsid w:val="00686807"/>
    <w:rsid w:val="00686DA1"/>
    <w:rsid w:val="00686FDF"/>
    <w:rsid w:val="006873D1"/>
    <w:rsid w:val="00687544"/>
    <w:rsid w:val="00687BFF"/>
    <w:rsid w:val="0069037F"/>
    <w:rsid w:val="006907F0"/>
    <w:rsid w:val="00690B2B"/>
    <w:rsid w:val="00690EF3"/>
    <w:rsid w:val="00690F66"/>
    <w:rsid w:val="0069139F"/>
    <w:rsid w:val="00691759"/>
    <w:rsid w:val="0069193F"/>
    <w:rsid w:val="00691E35"/>
    <w:rsid w:val="0069281D"/>
    <w:rsid w:val="00692DD8"/>
    <w:rsid w:val="006930F3"/>
    <w:rsid w:val="00693536"/>
    <w:rsid w:val="006936D4"/>
    <w:rsid w:val="00693789"/>
    <w:rsid w:val="00693B6A"/>
    <w:rsid w:val="0069431C"/>
    <w:rsid w:val="006945E9"/>
    <w:rsid w:val="006947CC"/>
    <w:rsid w:val="006947FF"/>
    <w:rsid w:val="00695556"/>
    <w:rsid w:val="006963BC"/>
    <w:rsid w:val="00697404"/>
    <w:rsid w:val="006A03B2"/>
    <w:rsid w:val="006A0706"/>
    <w:rsid w:val="006A23E9"/>
    <w:rsid w:val="006A243A"/>
    <w:rsid w:val="006A2879"/>
    <w:rsid w:val="006A2EFA"/>
    <w:rsid w:val="006A3336"/>
    <w:rsid w:val="006A3739"/>
    <w:rsid w:val="006A4420"/>
    <w:rsid w:val="006A5A18"/>
    <w:rsid w:val="006A5E18"/>
    <w:rsid w:val="006A5F93"/>
    <w:rsid w:val="006A64A8"/>
    <w:rsid w:val="006A6857"/>
    <w:rsid w:val="006A6C2D"/>
    <w:rsid w:val="006A74B0"/>
    <w:rsid w:val="006A7AE8"/>
    <w:rsid w:val="006A7C1C"/>
    <w:rsid w:val="006A7FE2"/>
    <w:rsid w:val="006B105A"/>
    <w:rsid w:val="006B166F"/>
    <w:rsid w:val="006B1940"/>
    <w:rsid w:val="006B2086"/>
    <w:rsid w:val="006B263E"/>
    <w:rsid w:val="006B2672"/>
    <w:rsid w:val="006B30DD"/>
    <w:rsid w:val="006B3933"/>
    <w:rsid w:val="006B3B3E"/>
    <w:rsid w:val="006B4094"/>
    <w:rsid w:val="006B43E5"/>
    <w:rsid w:val="006B4942"/>
    <w:rsid w:val="006B4B83"/>
    <w:rsid w:val="006B53D0"/>
    <w:rsid w:val="006B583B"/>
    <w:rsid w:val="006B5958"/>
    <w:rsid w:val="006B5AF4"/>
    <w:rsid w:val="006B5BAB"/>
    <w:rsid w:val="006B686B"/>
    <w:rsid w:val="006B69DE"/>
    <w:rsid w:val="006B74AD"/>
    <w:rsid w:val="006B79E2"/>
    <w:rsid w:val="006B7C22"/>
    <w:rsid w:val="006B7D3F"/>
    <w:rsid w:val="006C0181"/>
    <w:rsid w:val="006C0FA2"/>
    <w:rsid w:val="006C16DF"/>
    <w:rsid w:val="006C2456"/>
    <w:rsid w:val="006C2474"/>
    <w:rsid w:val="006C2867"/>
    <w:rsid w:val="006C2D59"/>
    <w:rsid w:val="006C3EA0"/>
    <w:rsid w:val="006C4621"/>
    <w:rsid w:val="006C534F"/>
    <w:rsid w:val="006C5584"/>
    <w:rsid w:val="006C569E"/>
    <w:rsid w:val="006C6138"/>
    <w:rsid w:val="006C62FF"/>
    <w:rsid w:val="006C661F"/>
    <w:rsid w:val="006C6BA3"/>
    <w:rsid w:val="006C75CA"/>
    <w:rsid w:val="006C7AAF"/>
    <w:rsid w:val="006D0133"/>
    <w:rsid w:val="006D160C"/>
    <w:rsid w:val="006D1661"/>
    <w:rsid w:val="006D236C"/>
    <w:rsid w:val="006D3821"/>
    <w:rsid w:val="006D3B3D"/>
    <w:rsid w:val="006D3E92"/>
    <w:rsid w:val="006D4037"/>
    <w:rsid w:val="006D567D"/>
    <w:rsid w:val="006D6893"/>
    <w:rsid w:val="006D68C6"/>
    <w:rsid w:val="006D7057"/>
    <w:rsid w:val="006D78A1"/>
    <w:rsid w:val="006D7D3C"/>
    <w:rsid w:val="006D7E3F"/>
    <w:rsid w:val="006E09E3"/>
    <w:rsid w:val="006E0D91"/>
    <w:rsid w:val="006E1506"/>
    <w:rsid w:val="006E1F6F"/>
    <w:rsid w:val="006E2298"/>
    <w:rsid w:val="006E2A16"/>
    <w:rsid w:val="006E2DB3"/>
    <w:rsid w:val="006E30A3"/>
    <w:rsid w:val="006E331A"/>
    <w:rsid w:val="006E394B"/>
    <w:rsid w:val="006E4120"/>
    <w:rsid w:val="006E427B"/>
    <w:rsid w:val="006E5125"/>
    <w:rsid w:val="006E5547"/>
    <w:rsid w:val="006E5E69"/>
    <w:rsid w:val="006E60B2"/>
    <w:rsid w:val="006E6EF9"/>
    <w:rsid w:val="006E76DA"/>
    <w:rsid w:val="006E7888"/>
    <w:rsid w:val="006F0AB7"/>
    <w:rsid w:val="006F0BB5"/>
    <w:rsid w:val="006F1D78"/>
    <w:rsid w:val="006F23A4"/>
    <w:rsid w:val="006F25CB"/>
    <w:rsid w:val="006F277F"/>
    <w:rsid w:val="006F27CE"/>
    <w:rsid w:val="006F2F46"/>
    <w:rsid w:val="006F33B1"/>
    <w:rsid w:val="006F3667"/>
    <w:rsid w:val="006F42A7"/>
    <w:rsid w:val="006F461B"/>
    <w:rsid w:val="006F52CB"/>
    <w:rsid w:val="006F537B"/>
    <w:rsid w:val="006F5417"/>
    <w:rsid w:val="006F54A2"/>
    <w:rsid w:val="006F54AD"/>
    <w:rsid w:val="006F55D4"/>
    <w:rsid w:val="006F56A2"/>
    <w:rsid w:val="006F5AB7"/>
    <w:rsid w:val="006F5E87"/>
    <w:rsid w:val="006F610A"/>
    <w:rsid w:val="006F6284"/>
    <w:rsid w:val="006F6435"/>
    <w:rsid w:val="006F6A89"/>
    <w:rsid w:val="006F760B"/>
    <w:rsid w:val="007007F4"/>
    <w:rsid w:val="00700EBC"/>
    <w:rsid w:val="00702724"/>
    <w:rsid w:val="0070278F"/>
    <w:rsid w:val="0070292C"/>
    <w:rsid w:val="00704639"/>
    <w:rsid w:val="00704A01"/>
    <w:rsid w:val="00704A73"/>
    <w:rsid w:val="00704D9C"/>
    <w:rsid w:val="00705038"/>
    <w:rsid w:val="007052D1"/>
    <w:rsid w:val="007053BA"/>
    <w:rsid w:val="00706085"/>
    <w:rsid w:val="0070633E"/>
    <w:rsid w:val="00706598"/>
    <w:rsid w:val="00707145"/>
    <w:rsid w:val="007077FA"/>
    <w:rsid w:val="007078B6"/>
    <w:rsid w:val="00707B38"/>
    <w:rsid w:val="007106F5"/>
    <w:rsid w:val="007110DE"/>
    <w:rsid w:val="007122C1"/>
    <w:rsid w:val="00712649"/>
    <w:rsid w:val="00712B32"/>
    <w:rsid w:val="0071386A"/>
    <w:rsid w:val="007139EA"/>
    <w:rsid w:val="00713A75"/>
    <w:rsid w:val="007151D4"/>
    <w:rsid w:val="00715542"/>
    <w:rsid w:val="0071580F"/>
    <w:rsid w:val="00715873"/>
    <w:rsid w:val="0071683D"/>
    <w:rsid w:val="007171C1"/>
    <w:rsid w:val="00717586"/>
    <w:rsid w:val="0072080D"/>
    <w:rsid w:val="0072157F"/>
    <w:rsid w:val="00722699"/>
    <w:rsid w:val="00722813"/>
    <w:rsid w:val="007228AD"/>
    <w:rsid w:val="007232E9"/>
    <w:rsid w:val="007236BE"/>
    <w:rsid w:val="0072419B"/>
    <w:rsid w:val="0072431E"/>
    <w:rsid w:val="0072499D"/>
    <w:rsid w:val="00724ADD"/>
    <w:rsid w:val="00724E7D"/>
    <w:rsid w:val="0072561C"/>
    <w:rsid w:val="00726222"/>
    <w:rsid w:val="007265C3"/>
    <w:rsid w:val="0072722D"/>
    <w:rsid w:val="007318DC"/>
    <w:rsid w:val="007318F9"/>
    <w:rsid w:val="00731EFD"/>
    <w:rsid w:val="00732140"/>
    <w:rsid w:val="0073219E"/>
    <w:rsid w:val="00732A29"/>
    <w:rsid w:val="0073345B"/>
    <w:rsid w:val="007345AD"/>
    <w:rsid w:val="00734976"/>
    <w:rsid w:val="00734EE0"/>
    <w:rsid w:val="00735A6F"/>
    <w:rsid w:val="0073634A"/>
    <w:rsid w:val="007365D1"/>
    <w:rsid w:val="00736B24"/>
    <w:rsid w:val="00736F52"/>
    <w:rsid w:val="007371FD"/>
    <w:rsid w:val="007373E1"/>
    <w:rsid w:val="0073776A"/>
    <w:rsid w:val="00737F5B"/>
    <w:rsid w:val="007403A5"/>
    <w:rsid w:val="007406CD"/>
    <w:rsid w:val="00740848"/>
    <w:rsid w:val="00740B91"/>
    <w:rsid w:val="00740BAA"/>
    <w:rsid w:val="00740FE4"/>
    <w:rsid w:val="0074121C"/>
    <w:rsid w:val="007420BD"/>
    <w:rsid w:val="00742170"/>
    <w:rsid w:val="0074247B"/>
    <w:rsid w:val="007424C9"/>
    <w:rsid w:val="00742618"/>
    <w:rsid w:val="007427CA"/>
    <w:rsid w:val="007432E2"/>
    <w:rsid w:val="007434E4"/>
    <w:rsid w:val="007434FC"/>
    <w:rsid w:val="007436B4"/>
    <w:rsid w:val="007447F7"/>
    <w:rsid w:val="0074501F"/>
    <w:rsid w:val="00745DE8"/>
    <w:rsid w:val="00745FE0"/>
    <w:rsid w:val="00746452"/>
    <w:rsid w:val="007469A6"/>
    <w:rsid w:val="00746A79"/>
    <w:rsid w:val="00746DBF"/>
    <w:rsid w:val="007472EB"/>
    <w:rsid w:val="00747A09"/>
    <w:rsid w:val="00747ADE"/>
    <w:rsid w:val="00747C1F"/>
    <w:rsid w:val="007507A8"/>
    <w:rsid w:val="00750901"/>
    <w:rsid w:val="00751A33"/>
    <w:rsid w:val="00751D20"/>
    <w:rsid w:val="00751EE9"/>
    <w:rsid w:val="007524E3"/>
    <w:rsid w:val="0075282E"/>
    <w:rsid w:val="0075299B"/>
    <w:rsid w:val="00752C0D"/>
    <w:rsid w:val="00752C54"/>
    <w:rsid w:val="00752F45"/>
    <w:rsid w:val="0075309B"/>
    <w:rsid w:val="0075396A"/>
    <w:rsid w:val="00753A1F"/>
    <w:rsid w:val="00753B3A"/>
    <w:rsid w:val="00753E4E"/>
    <w:rsid w:val="00753ED3"/>
    <w:rsid w:val="00753EE2"/>
    <w:rsid w:val="007542FF"/>
    <w:rsid w:val="007544A3"/>
    <w:rsid w:val="00754599"/>
    <w:rsid w:val="00754A49"/>
    <w:rsid w:val="00754EC7"/>
    <w:rsid w:val="007553FA"/>
    <w:rsid w:val="00756785"/>
    <w:rsid w:val="00756A32"/>
    <w:rsid w:val="00756CB2"/>
    <w:rsid w:val="00757588"/>
    <w:rsid w:val="0076037A"/>
    <w:rsid w:val="00760ADE"/>
    <w:rsid w:val="00760E32"/>
    <w:rsid w:val="007612A0"/>
    <w:rsid w:val="00761EB3"/>
    <w:rsid w:val="007629C6"/>
    <w:rsid w:val="00762ECC"/>
    <w:rsid w:val="00763106"/>
    <w:rsid w:val="00763411"/>
    <w:rsid w:val="0076354C"/>
    <w:rsid w:val="00763BCC"/>
    <w:rsid w:val="00763D85"/>
    <w:rsid w:val="00763E2E"/>
    <w:rsid w:val="00763E61"/>
    <w:rsid w:val="007640ED"/>
    <w:rsid w:val="007643DB"/>
    <w:rsid w:val="00765132"/>
    <w:rsid w:val="00765ACB"/>
    <w:rsid w:val="00765D50"/>
    <w:rsid w:val="00765DA7"/>
    <w:rsid w:val="0076605F"/>
    <w:rsid w:val="0076612D"/>
    <w:rsid w:val="00766C1D"/>
    <w:rsid w:val="00766D9B"/>
    <w:rsid w:val="00766FE2"/>
    <w:rsid w:val="00767128"/>
    <w:rsid w:val="00767334"/>
    <w:rsid w:val="007674A5"/>
    <w:rsid w:val="00767B15"/>
    <w:rsid w:val="00767CFE"/>
    <w:rsid w:val="0077047E"/>
    <w:rsid w:val="0077055A"/>
    <w:rsid w:val="007714F6"/>
    <w:rsid w:val="007723C3"/>
    <w:rsid w:val="00772B49"/>
    <w:rsid w:val="00772F9B"/>
    <w:rsid w:val="00773241"/>
    <w:rsid w:val="007735F2"/>
    <w:rsid w:val="00773E8A"/>
    <w:rsid w:val="00774294"/>
    <w:rsid w:val="007745AB"/>
    <w:rsid w:val="007747C0"/>
    <w:rsid w:val="007749B1"/>
    <w:rsid w:val="00774A1B"/>
    <w:rsid w:val="00774E0F"/>
    <w:rsid w:val="00775191"/>
    <w:rsid w:val="00781221"/>
    <w:rsid w:val="007820F4"/>
    <w:rsid w:val="00782490"/>
    <w:rsid w:val="007824FF"/>
    <w:rsid w:val="00782541"/>
    <w:rsid w:val="007838E9"/>
    <w:rsid w:val="00784084"/>
    <w:rsid w:val="007849DF"/>
    <w:rsid w:val="0078535C"/>
    <w:rsid w:val="007853AB"/>
    <w:rsid w:val="00785F52"/>
    <w:rsid w:val="00786146"/>
    <w:rsid w:val="00786344"/>
    <w:rsid w:val="0078689D"/>
    <w:rsid w:val="00786AD4"/>
    <w:rsid w:val="00787230"/>
    <w:rsid w:val="00790A8E"/>
    <w:rsid w:val="00790C39"/>
    <w:rsid w:val="00791242"/>
    <w:rsid w:val="0079146F"/>
    <w:rsid w:val="00791662"/>
    <w:rsid w:val="00792165"/>
    <w:rsid w:val="007928D3"/>
    <w:rsid w:val="00792900"/>
    <w:rsid w:val="00792AF0"/>
    <w:rsid w:val="00792EB7"/>
    <w:rsid w:val="00794A15"/>
    <w:rsid w:val="007953B7"/>
    <w:rsid w:val="00795469"/>
    <w:rsid w:val="00795709"/>
    <w:rsid w:val="007963BE"/>
    <w:rsid w:val="00796424"/>
    <w:rsid w:val="00796546"/>
    <w:rsid w:val="00796D38"/>
    <w:rsid w:val="00796F65"/>
    <w:rsid w:val="0079730C"/>
    <w:rsid w:val="00797D5A"/>
    <w:rsid w:val="007A03DA"/>
    <w:rsid w:val="007A0A9C"/>
    <w:rsid w:val="007A0BBF"/>
    <w:rsid w:val="007A10EA"/>
    <w:rsid w:val="007A11EE"/>
    <w:rsid w:val="007A1377"/>
    <w:rsid w:val="007A1749"/>
    <w:rsid w:val="007A1DCA"/>
    <w:rsid w:val="007A2309"/>
    <w:rsid w:val="007A26DD"/>
    <w:rsid w:val="007A29EA"/>
    <w:rsid w:val="007A2BDE"/>
    <w:rsid w:val="007A2DF1"/>
    <w:rsid w:val="007A3673"/>
    <w:rsid w:val="007A391B"/>
    <w:rsid w:val="007A3E0C"/>
    <w:rsid w:val="007A414E"/>
    <w:rsid w:val="007A4AE6"/>
    <w:rsid w:val="007A55B2"/>
    <w:rsid w:val="007A56C3"/>
    <w:rsid w:val="007A6ED9"/>
    <w:rsid w:val="007A7979"/>
    <w:rsid w:val="007A7ABC"/>
    <w:rsid w:val="007A7D82"/>
    <w:rsid w:val="007B04B7"/>
    <w:rsid w:val="007B0950"/>
    <w:rsid w:val="007B0D96"/>
    <w:rsid w:val="007B0FF6"/>
    <w:rsid w:val="007B1FCD"/>
    <w:rsid w:val="007B21BD"/>
    <w:rsid w:val="007B2267"/>
    <w:rsid w:val="007B3840"/>
    <w:rsid w:val="007B3858"/>
    <w:rsid w:val="007B4306"/>
    <w:rsid w:val="007B468C"/>
    <w:rsid w:val="007B4ACF"/>
    <w:rsid w:val="007B5046"/>
    <w:rsid w:val="007B565E"/>
    <w:rsid w:val="007B56BE"/>
    <w:rsid w:val="007B56DE"/>
    <w:rsid w:val="007B6858"/>
    <w:rsid w:val="007B6CE5"/>
    <w:rsid w:val="007B7455"/>
    <w:rsid w:val="007B7478"/>
    <w:rsid w:val="007B7C86"/>
    <w:rsid w:val="007C059A"/>
    <w:rsid w:val="007C140C"/>
    <w:rsid w:val="007C1AFA"/>
    <w:rsid w:val="007C1BE8"/>
    <w:rsid w:val="007C1E27"/>
    <w:rsid w:val="007C27DE"/>
    <w:rsid w:val="007C2A1D"/>
    <w:rsid w:val="007C2B60"/>
    <w:rsid w:val="007C2B75"/>
    <w:rsid w:val="007C2EF3"/>
    <w:rsid w:val="007C42E2"/>
    <w:rsid w:val="007C44B8"/>
    <w:rsid w:val="007C458B"/>
    <w:rsid w:val="007C4EA1"/>
    <w:rsid w:val="007C5313"/>
    <w:rsid w:val="007C593A"/>
    <w:rsid w:val="007C594E"/>
    <w:rsid w:val="007C6440"/>
    <w:rsid w:val="007C6700"/>
    <w:rsid w:val="007C681D"/>
    <w:rsid w:val="007C6C21"/>
    <w:rsid w:val="007C6D1A"/>
    <w:rsid w:val="007C75C2"/>
    <w:rsid w:val="007C78D7"/>
    <w:rsid w:val="007C7BE6"/>
    <w:rsid w:val="007C7F74"/>
    <w:rsid w:val="007D04FE"/>
    <w:rsid w:val="007D06E0"/>
    <w:rsid w:val="007D09D7"/>
    <w:rsid w:val="007D1BF4"/>
    <w:rsid w:val="007D2494"/>
    <w:rsid w:val="007D39E3"/>
    <w:rsid w:val="007D442E"/>
    <w:rsid w:val="007D53A9"/>
    <w:rsid w:val="007D56A6"/>
    <w:rsid w:val="007D5F5E"/>
    <w:rsid w:val="007D5FFD"/>
    <w:rsid w:val="007D6004"/>
    <w:rsid w:val="007D6435"/>
    <w:rsid w:val="007D6844"/>
    <w:rsid w:val="007D6A88"/>
    <w:rsid w:val="007D6D2B"/>
    <w:rsid w:val="007D75E9"/>
    <w:rsid w:val="007E068C"/>
    <w:rsid w:val="007E06DA"/>
    <w:rsid w:val="007E0BA3"/>
    <w:rsid w:val="007E0DB3"/>
    <w:rsid w:val="007E0E39"/>
    <w:rsid w:val="007E0F69"/>
    <w:rsid w:val="007E1428"/>
    <w:rsid w:val="007E142A"/>
    <w:rsid w:val="007E192E"/>
    <w:rsid w:val="007E1BAB"/>
    <w:rsid w:val="007E23DC"/>
    <w:rsid w:val="007E25F8"/>
    <w:rsid w:val="007E2ADB"/>
    <w:rsid w:val="007E3255"/>
    <w:rsid w:val="007E3691"/>
    <w:rsid w:val="007E3A1B"/>
    <w:rsid w:val="007E3C37"/>
    <w:rsid w:val="007E4160"/>
    <w:rsid w:val="007E447F"/>
    <w:rsid w:val="007E4526"/>
    <w:rsid w:val="007E45B9"/>
    <w:rsid w:val="007E472B"/>
    <w:rsid w:val="007E4F9D"/>
    <w:rsid w:val="007E50CD"/>
    <w:rsid w:val="007E5429"/>
    <w:rsid w:val="007E5592"/>
    <w:rsid w:val="007E58C5"/>
    <w:rsid w:val="007E63B8"/>
    <w:rsid w:val="007E6D24"/>
    <w:rsid w:val="007E7281"/>
    <w:rsid w:val="007E77C0"/>
    <w:rsid w:val="007E7BEE"/>
    <w:rsid w:val="007F08BD"/>
    <w:rsid w:val="007F158D"/>
    <w:rsid w:val="007F1CD4"/>
    <w:rsid w:val="007F3124"/>
    <w:rsid w:val="007F3405"/>
    <w:rsid w:val="007F3D5A"/>
    <w:rsid w:val="007F43BD"/>
    <w:rsid w:val="007F44FC"/>
    <w:rsid w:val="007F4772"/>
    <w:rsid w:val="007F57F9"/>
    <w:rsid w:val="007F5EA6"/>
    <w:rsid w:val="007F6005"/>
    <w:rsid w:val="007F6102"/>
    <w:rsid w:val="007F6287"/>
    <w:rsid w:val="007F6477"/>
    <w:rsid w:val="007F64B8"/>
    <w:rsid w:val="007F743B"/>
    <w:rsid w:val="007F7D9B"/>
    <w:rsid w:val="00800126"/>
    <w:rsid w:val="0080045E"/>
    <w:rsid w:val="00801925"/>
    <w:rsid w:val="008019F0"/>
    <w:rsid w:val="00801D9E"/>
    <w:rsid w:val="00801DD5"/>
    <w:rsid w:val="00802331"/>
    <w:rsid w:val="0080277B"/>
    <w:rsid w:val="00803855"/>
    <w:rsid w:val="008038BC"/>
    <w:rsid w:val="0080398C"/>
    <w:rsid w:val="00803DD7"/>
    <w:rsid w:val="008041AE"/>
    <w:rsid w:val="008043DC"/>
    <w:rsid w:val="00804723"/>
    <w:rsid w:val="00804DD4"/>
    <w:rsid w:val="0080537E"/>
    <w:rsid w:val="008053F1"/>
    <w:rsid w:val="00805807"/>
    <w:rsid w:val="00805D2B"/>
    <w:rsid w:val="0080631B"/>
    <w:rsid w:val="008069CF"/>
    <w:rsid w:val="00806A13"/>
    <w:rsid w:val="00806DAD"/>
    <w:rsid w:val="0080740B"/>
    <w:rsid w:val="0080774C"/>
    <w:rsid w:val="0080788B"/>
    <w:rsid w:val="00810034"/>
    <w:rsid w:val="0081082C"/>
    <w:rsid w:val="00810D98"/>
    <w:rsid w:val="00811074"/>
    <w:rsid w:val="00811A1E"/>
    <w:rsid w:val="00811A78"/>
    <w:rsid w:val="00812F6B"/>
    <w:rsid w:val="0081302A"/>
    <w:rsid w:val="00813233"/>
    <w:rsid w:val="00813265"/>
    <w:rsid w:val="00813380"/>
    <w:rsid w:val="00813A29"/>
    <w:rsid w:val="008142F4"/>
    <w:rsid w:val="008143BA"/>
    <w:rsid w:val="008147BC"/>
    <w:rsid w:val="0081480C"/>
    <w:rsid w:val="0081627C"/>
    <w:rsid w:val="00816505"/>
    <w:rsid w:val="00816593"/>
    <w:rsid w:val="00816BD2"/>
    <w:rsid w:val="00817DCF"/>
    <w:rsid w:val="008203BC"/>
    <w:rsid w:val="008203CD"/>
    <w:rsid w:val="0082086F"/>
    <w:rsid w:val="00820BFC"/>
    <w:rsid w:val="00821691"/>
    <w:rsid w:val="0082170E"/>
    <w:rsid w:val="00821D2A"/>
    <w:rsid w:val="00822261"/>
    <w:rsid w:val="00823112"/>
    <w:rsid w:val="00823C14"/>
    <w:rsid w:val="00823D9E"/>
    <w:rsid w:val="00823F30"/>
    <w:rsid w:val="00824375"/>
    <w:rsid w:val="008249C6"/>
    <w:rsid w:val="00824BDA"/>
    <w:rsid w:val="00824DD3"/>
    <w:rsid w:val="008250A2"/>
    <w:rsid w:val="00825129"/>
    <w:rsid w:val="00825374"/>
    <w:rsid w:val="00825CAC"/>
    <w:rsid w:val="00826774"/>
    <w:rsid w:val="00826EB6"/>
    <w:rsid w:val="00826EE5"/>
    <w:rsid w:val="00830480"/>
    <w:rsid w:val="0083086F"/>
    <w:rsid w:val="00831551"/>
    <w:rsid w:val="00831661"/>
    <w:rsid w:val="00831679"/>
    <w:rsid w:val="00831715"/>
    <w:rsid w:val="008332C6"/>
    <w:rsid w:val="00833C06"/>
    <w:rsid w:val="0083401E"/>
    <w:rsid w:val="0083445C"/>
    <w:rsid w:val="008348AB"/>
    <w:rsid w:val="00834B6F"/>
    <w:rsid w:val="00834E59"/>
    <w:rsid w:val="00834FFA"/>
    <w:rsid w:val="008355C0"/>
    <w:rsid w:val="00835841"/>
    <w:rsid w:val="00835B79"/>
    <w:rsid w:val="008363CA"/>
    <w:rsid w:val="0083674F"/>
    <w:rsid w:val="00836A1B"/>
    <w:rsid w:val="00836CD4"/>
    <w:rsid w:val="00836F57"/>
    <w:rsid w:val="00836FD9"/>
    <w:rsid w:val="00837115"/>
    <w:rsid w:val="008379E0"/>
    <w:rsid w:val="00837A3E"/>
    <w:rsid w:val="008401BC"/>
    <w:rsid w:val="008407D6"/>
    <w:rsid w:val="00840A94"/>
    <w:rsid w:val="008411A2"/>
    <w:rsid w:val="0084120C"/>
    <w:rsid w:val="00842490"/>
    <w:rsid w:val="00842779"/>
    <w:rsid w:val="0084402E"/>
    <w:rsid w:val="008444CD"/>
    <w:rsid w:val="008448B0"/>
    <w:rsid w:val="00845537"/>
    <w:rsid w:val="00846D1C"/>
    <w:rsid w:val="008472FF"/>
    <w:rsid w:val="00850344"/>
    <w:rsid w:val="0085085B"/>
    <w:rsid w:val="0085141F"/>
    <w:rsid w:val="00851ED6"/>
    <w:rsid w:val="00852342"/>
    <w:rsid w:val="00852EE3"/>
    <w:rsid w:val="008534AE"/>
    <w:rsid w:val="008541DC"/>
    <w:rsid w:val="0085440A"/>
    <w:rsid w:val="008544BE"/>
    <w:rsid w:val="00854D8A"/>
    <w:rsid w:val="00855180"/>
    <w:rsid w:val="00855902"/>
    <w:rsid w:val="00855FA7"/>
    <w:rsid w:val="008561D5"/>
    <w:rsid w:val="00856E21"/>
    <w:rsid w:val="008574B2"/>
    <w:rsid w:val="008577DC"/>
    <w:rsid w:val="0085787D"/>
    <w:rsid w:val="00860705"/>
    <w:rsid w:val="00860A7D"/>
    <w:rsid w:val="00861195"/>
    <w:rsid w:val="008618AC"/>
    <w:rsid w:val="00861BAA"/>
    <w:rsid w:val="00861DFB"/>
    <w:rsid w:val="00861E95"/>
    <w:rsid w:val="0086219B"/>
    <w:rsid w:val="00862ADF"/>
    <w:rsid w:val="008635A7"/>
    <w:rsid w:val="008638CD"/>
    <w:rsid w:val="00863D46"/>
    <w:rsid w:val="008641F3"/>
    <w:rsid w:val="0086508C"/>
    <w:rsid w:val="008652EF"/>
    <w:rsid w:val="008662A6"/>
    <w:rsid w:val="008663BB"/>
    <w:rsid w:val="00866462"/>
    <w:rsid w:val="008669EE"/>
    <w:rsid w:val="00866BA4"/>
    <w:rsid w:val="008672EF"/>
    <w:rsid w:val="00867729"/>
    <w:rsid w:val="00867E67"/>
    <w:rsid w:val="00867E82"/>
    <w:rsid w:val="008706A6"/>
    <w:rsid w:val="00870E4C"/>
    <w:rsid w:val="00872429"/>
    <w:rsid w:val="0087246D"/>
    <w:rsid w:val="008724B9"/>
    <w:rsid w:val="0087256F"/>
    <w:rsid w:val="008731A7"/>
    <w:rsid w:val="00873872"/>
    <w:rsid w:val="00873D75"/>
    <w:rsid w:val="00873F29"/>
    <w:rsid w:val="008744D4"/>
    <w:rsid w:val="0087545A"/>
    <w:rsid w:val="00875501"/>
    <w:rsid w:val="00875C80"/>
    <w:rsid w:val="00876925"/>
    <w:rsid w:val="00876D05"/>
    <w:rsid w:val="00876D91"/>
    <w:rsid w:val="0087717A"/>
    <w:rsid w:val="008772C6"/>
    <w:rsid w:val="008778CC"/>
    <w:rsid w:val="00877BCC"/>
    <w:rsid w:val="00877F55"/>
    <w:rsid w:val="00881BE8"/>
    <w:rsid w:val="00881FB0"/>
    <w:rsid w:val="0088232A"/>
    <w:rsid w:val="00882758"/>
    <w:rsid w:val="0088318E"/>
    <w:rsid w:val="00883394"/>
    <w:rsid w:val="008834CE"/>
    <w:rsid w:val="00883921"/>
    <w:rsid w:val="00883993"/>
    <w:rsid w:val="008851C6"/>
    <w:rsid w:val="00885254"/>
    <w:rsid w:val="008858F8"/>
    <w:rsid w:val="00885A3E"/>
    <w:rsid w:val="0088605D"/>
    <w:rsid w:val="00886C9C"/>
    <w:rsid w:val="008876B7"/>
    <w:rsid w:val="00887ECA"/>
    <w:rsid w:val="00890EA8"/>
    <w:rsid w:val="008911CD"/>
    <w:rsid w:val="00891B05"/>
    <w:rsid w:val="00891BD9"/>
    <w:rsid w:val="00891E51"/>
    <w:rsid w:val="0089300F"/>
    <w:rsid w:val="00893388"/>
    <w:rsid w:val="008941AF"/>
    <w:rsid w:val="00894D4D"/>
    <w:rsid w:val="00894F5F"/>
    <w:rsid w:val="008956FA"/>
    <w:rsid w:val="00895712"/>
    <w:rsid w:val="008958F0"/>
    <w:rsid w:val="00895C93"/>
    <w:rsid w:val="00896675"/>
    <w:rsid w:val="00896959"/>
    <w:rsid w:val="00896DB3"/>
    <w:rsid w:val="00896E31"/>
    <w:rsid w:val="00897042"/>
    <w:rsid w:val="008A0D94"/>
    <w:rsid w:val="008A158E"/>
    <w:rsid w:val="008A17A5"/>
    <w:rsid w:val="008A18CE"/>
    <w:rsid w:val="008A1B1B"/>
    <w:rsid w:val="008A210B"/>
    <w:rsid w:val="008A2377"/>
    <w:rsid w:val="008A257C"/>
    <w:rsid w:val="008A29E9"/>
    <w:rsid w:val="008A316F"/>
    <w:rsid w:val="008A43BC"/>
    <w:rsid w:val="008A4B0B"/>
    <w:rsid w:val="008A5AA7"/>
    <w:rsid w:val="008A5BD3"/>
    <w:rsid w:val="008A5EE6"/>
    <w:rsid w:val="008A61CC"/>
    <w:rsid w:val="008A788F"/>
    <w:rsid w:val="008A7E95"/>
    <w:rsid w:val="008B0421"/>
    <w:rsid w:val="008B0D41"/>
    <w:rsid w:val="008B0D7C"/>
    <w:rsid w:val="008B12B6"/>
    <w:rsid w:val="008B1627"/>
    <w:rsid w:val="008B227B"/>
    <w:rsid w:val="008B228E"/>
    <w:rsid w:val="008B2DC5"/>
    <w:rsid w:val="008B336E"/>
    <w:rsid w:val="008B34F8"/>
    <w:rsid w:val="008B3754"/>
    <w:rsid w:val="008B3EE5"/>
    <w:rsid w:val="008B426A"/>
    <w:rsid w:val="008B4472"/>
    <w:rsid w:val="008B4660"/>
    <w:rsid w:val="008B47AA"/>
    <w:rsid w:val="008B4AB0"/>
    <w:rsid w:val="008B5233"/>
    <w:rsid w:val="008B5B78"/>
    <w:rsid w:val="008B5D4D"/>
    <w:rsid w:val="008B647E"/>
    <w:rsid w:val="008B65F9"/>
    <w:rsid w:val="008B6BAD"/>
    <w:rsid w:val="008B74EA"/>
    <w:rsid w:val="008B7733"/>
    <w:rsid w:val="008B7753"/>
    <w:rsid w:val="008B7A2B"/>
    <w:rsid w:val="008B7BB2"/>
    <w:rsid w:val="008C0573"/>
    <w:rsid w:val="008C0917"/>
    <w:rsid w:val="008C13DA"/>
    <w:rsid w:val="008C15FD"/>
    <w:rsid w:val="008C17A8"/>
    <w:rsid w:val="008C192D"/>
    <w:rsid w:val="008C2174"/>
    <w:rsid w:val="008C285E"/>
    <w:rsid w:val="008C2975"/>
    <w:rsid w:val="008C2F3F"/>
    <w:rsid w:val="008C3062"/>
    <w:rsid w:val="008C3738"/>
    <w:rsid w:val="008C39E6"/>
    <w:rsid w:val="008C3CB3"/>
    <w:rsid w:val="008C3DDC"/>
    <w:rsid w:val="008C3E7F"/>
    <w:rsid w:val="008C40F9"/>
    <w:rsid w:val="008C4189"/>
    <w:rsid w:val="008C4A45"/>
    <w:rsid w:val="008C61DB"/>
    <w:rsid w:val="008C6C9D"/>
    <w:rsid w:val="008C78F9"/>
    <w:rsid w:val="008D052B"/>
    <w:rsid w:val="008D0729"/>
    <w:rsid w:val="008D0E23"/>
    <w:rsid w:val="008D146B"/>
    <w:rsid w:val="008D19C5"/>
    <w:rsid w:val="008D2015"/>
    <w:rsid w:val="008D291D"/>
    <w:rsid w:val="008D2E87"/>
    <w:rsid w:val="008D2E89"/>
    <w:rsid w:val="008D3052"/>
    <w:rsid w:val="008D31F7"/>
    <w:rsid w:val="008D368B"/>
    <w:rsid w:val="008D3D47"/>
    <w:rsid w:val="008D43CD"/>
    <w:rsid w:val="008D44FF"/>
    <w:rsid w:val="008D51F6"/>
    <w:rsid w:val="008D5BE6"/>
    <w:rsid w:val="008D70AA"/>
    <w:rsid w:val="008D7C1D"/>
    <w:rsid w:val="008D7E62"/>
    <w:rsid w:val="008E0159"/>
    <w:rsid w:val="008E0AFC"/>
    <w:rsid w:val="008E11DA"/>
    <w:rsid w:val="008E124C"/>
    <w:rsid w:val="008E15CC"/>
    <w:rsid w:val="008E2955"/>
    <w:rsid w:val="008E2CBF"/>
    <w:rsid w:val="008E3D5F"/>
    <w:rsid w:val="008E3D7C"/>
    <w:rsid w:val="008E41DA"/>
    <w:rsid w:val="008E445E"/>
    <w:rsid w:val="008E4AB6"/>
    <w:rsid w:val="008E5196"/>
    <w:rsid w:val="008E5570"/>
    <w:rsid w:val="008E64C8"/>
    <w:rsid w:val="008E6700"/>
    <w:rsid w:val="008E7961"/>
    <w:rsid w:val="008F01B8"/>
    <w:rsid w:val="008F02AE"/>
    <w:rsid w:val="008F0506"/>
    <w:rsid w:val="008F1B17"/>
    <w:rsid w:val="008F208E"/>
    <w:rsid w:val="008F212B"/>
    <w:rsid w:val="008F2446"/>
    <w:rsid w:val="008F2DE9"/>
    <w:rsid w:val="008F32FD"/>
    <w:rsid w:val="008F3361"/>
    <w:rsid w:val="008F35AD"/>
    <w:rsid w:val="008F3A7A"/>
    <w:rsid w:val="008F4D43"/>
    <w:rsid w:val="008F4DC5"/>
    <w:rsid w:val="008F5724"/>
    <w:rsid w:val="008F58F2"/>
    <w:rsid w:val="008F5DEC"/>
    <w:rsid w:val="008F5EFF"/>
    <w:rsid w:val="008F6964"/>
    <w:rsid w:val="008F697D"/>
    <w:rsid w:val="008F7A8A"/>
    <w:rsid w:val="008F7CF3"/>
    <w:rsid w:val="008F7F0A"/>
    <w:rsid w:val="0090088B"/>
    <w:rsid w:val="00900BF6"/>
    <w:rsid w:val="009017AC"/>
    <w:rsid w:val="009022AB"/>
    <w:rsid w:val="00902695"/>
    <w:rsid w:val="00903687"/>
    <w:rsid w:val="00903BC8"/>
    <w:rsid w:val="00903CF5"/>
    <w:rsid w:val="009042AA"/>
    <w:rsid w:val="00904965"/>
    <w:rsid w:val="00905337"/>
    <w:rsid w:val="009055A3"/>
    <w:rsid w:val="0090567D"/>
    <w:rsid w:val="009056FF"/>
    <w:rsid w:val="00906009"/>
    <w:rsid w:val="009064A8"/>
    <w:rsid w:val="009065D6"/>
    <w:rsid w:val="00906669"/>
    <w:rsid w:val="00906722"/>
    <w:rsid w:val="00906788"/>
    <w:rsid w:val="00906861"/>
    <w:rsid w:val="009070F3"/>
    <w:rsid w:val="00907158"/>
    <w:rsid w:val="0090742F"/>
    <w:rsid w:val="00907BDB"/>
    <w:rsid w:val="00910A9C"/>
    <w:rsid w:val="00910DD3"/>
    <w:rsid w:val="00911158"/>
    <w:rsid w:val="00911F07"/>
    <w:rsid w:val="00911FDD"/>
    <w:rsid w:val="00912579"/>
    <w:rsid w:val="009132AF"/>
    <w:rsid w:val="00913668"/>
    <w:rsid w:val="00913E2A"/>
    <w:rsid w:val="00915214"/>
    <w:rsid w:val="0091629D"/>
    <w:rsid w:val="009165DF"/>
    <w:rsid w:val="00916708"/>
    <w:rsid w:val="00916763"/>
    <w:rsid w:val="00916C4E"/>
    <w:rsid w:val="00917101"/>
    <w:rsid w:val="00917683"/>
    <w:rsid w:val="00920AB8"/>
    <w:rsid w:val="00920D40"/>
    <w:rsid w:val="00921BA4"/>
    <w:rsid w:val="0092219E"/>
    <w:rsid w:val="00922742"/>
    <w:rsid w:val="00923A2B"/>
    <w:rsid w:val="00923B3D"/>
    <w:rsid w:val="00923CAF"/>
    <w:rsid w:val="00923D01"/>
    <w:rsid w:val="00923FB6"/>
    <w:rsid w:val="0092567D"/>
    <w:rsid w:val="009265CA"/>
    <w:rsid w:val="0092665E"/>
    <w:rsid w:val="00926C43"/>
    <w:rsid w:val="00926E1D"/>
    <w:rsid w:val="00927206"/>
    <w:rsid w:val="0092765F"/>
    <w:rsid w:val="00930E45"/>
    <w:rsid w:val="0093210E"/>
    <w:rsid w:val="009322C6"/>
    <w:rsid w:val="00932745"/>
    <w:rsid w:val="00933129"/>
    <w:rsid w:val="009332E7"/>
    <w:rsid w:val="00933301"/>
    <w:rsid w:val="00933429"/>
    <w:rsid w:val="00933D3F"/>
    <w:rsid w:val="00933F4E"/>
    <w:rsid w:val="00933FFC"/>
    <w:rsid w:val="00934883"/>
    <w:rsid w:val="00934C1A"/>
    <w:rsid w:val="0093501E"/>
    <w:rsid w:val="00935127"/>
    <w:rsid w:val="00935206"/>
    <w:rsid w:val="009355C6"/>
    <w:rsid w:val="00935882"/>
    <w:rsid w:val="00935BA8"/>
    <w:rsid w:val="00935E25"/>
    <w:rsid w:val="00935F1C"/>
    <w:rsid w:val="009367E7"/>
    <w:rsid w:val="0093688F"/>
    <w:rsid w:val="00936EEB"/>
    <w:rsid w:val="00937557"/>
    <w:rsid w:val="00937844"/>
    <w:rsid w:val="00940318"/>
    <w:rsid w:val="00940342"/>
    <w:rsid w:val="00940FE4"/>
    <w:rsid w:val="0094124E"/>
    <w:rsid w:val="009417CF"/>
    <w:rsid w:val="00941C22"/>
    <w:rsid w:val="00941EF8"/>
    <w:rsid w:val="0094252C"/>
    <w:rsid w:val="0094324E"/>
    <w:rsid w:val="00943F38"/>
    <w:rsid w:val="00944202"/>
    <w:rsid w:val="00944310"/>
    <w:rsid w:val="00945946"/>
    <w:rsid w:val="00945EFF"/>
    <w:rsid w:val="00945F6F"/>
    <w:rsid w:val="009461A5"/>
    <w:rsid w:val="0094648D"/>
    <w:rsid w:val="0094718D"/>
    <w:rsid w:val="00947C90"/>
    <w:rsid w:val="009500AB"/>
    <w:rsid w:val="00950299"/>
    <w:rsid w:val="009506FF"/>
    <w:rsid w:val="0095071A"/>
    <w:rsid w:val="009513ED"/>
    <w:rsid w:val="00951E29"/>
    <w:rsid w:val="0095226A"/>
    <w:rsid w:val="0095233C"/>
    <w:rsid w:val="00952BD9"/>
    <w:rsid w:val="009534BA"/>
    <w:rsid w:val="00953607"/>
    <w:rsid w:val="00953880"/>
    <w:rsid w:val="00953C16"/>
    <w:rsid w:val="00954AD3"/>
    <w:rsid w:val="00955273"/>
    <w:rsid w:val="009556B5"/>
    <w:rsid w:val="0095576A"/>
    <w:rsid w:val="009557F8"/>
    <w:rsid w:val="00955856"/>
    <w:rsid w:val="0095587A"/>
    <w:rsid w:val="00955C5E"/>
    <w:rsid w:val="00956F0F"/>
    <w:rsid w:val="009575DF"/>
    <w:rsid w:val="00957BDD"/>
    <w:rsid w:val="00960269"/>
    <w:rsid w:val="00961BE9"/>
    <w:rsid w:val="00962203"/>
    <w:rsid w:val="00962897"/>
    <w:rsid w:val="00962A78"/>
    <w:rsid w:val="009632CF"/>
    <w:rsid w:val="0096352C"/>
    <w:rsid w:val="00963B3E"/>
    <w:rsid w:val="00963BA6"/>
    <w:rsid w:val="009645D7"/>
    <w:rsid w:val="0096460A"/>
    <w:rsid w:val="00965B8E"/>
    <w:rsid w:val="0096644A"/>
    <w:rsid w:val="009667A8"/>
    <w:rsid w:val="0096694E"/>
    <w:rsid w:val="00966D99"/>
    <w:rsid w:val="00966DAF"/>
    <w:rsid w:val="00967115"/>
    <w:rsid w:val="0096723C"/>
    <w:rsid w:val="00967599"/>
    <w:rsid w:val="00967956"/>
    <w:rsid w:val="00967BEE"/>
    <w:rsid w:val="009705A0"/>
    <w:rsid w:val="009705C4"/>
    <w:rsid w:val="009706FE"/>
    <w:rsid w:val="0097099A"/>
    <w:rsid w:val="00970A45"/>
    <w:rsid w:val="00970FBF"/>
    <w:rsid w:val="00971008"/>
    <w:rsid w:val="00971492"/>
    <w:rsid w:val="009720D4"/>
    <w:rsid w:val="00972C83"/>
    <w:rsid w:val="00972F36"/>
    <w:rsid w:val="009732C7"/>
    <w:rsid w:val="00973787"/>
    <w:rsid w:val="0097379E"/>
    <w:rsid w:val="009737A0"/>
    <w:rsid w:val="00973DA7"/>
    <w:rsid w:val="00974099"/>
    <w:rsid w:val="009740CF"/>
    <w:rsid w:val="00974514"/>
    <w:rsid w:val="00975EF5"/>
    <w:rsid w:val="00975F37"/>
    <w:rsid w:val="00976CC8"/>
    <w:rsid w:val="00976DE3"/>
    <w:rsid w:val="00976E3C"/>
    <w:rsid w:val="00976F60"/>
    <w:rsid w:val="00977927"/>
    <w:rsid w:val="00977B57"/>
    <w:rsid w:val="00977E22"/>
    <w:rsid w:val="00980136"/>
    <w:rsid w:val="00980400"/>
    <w:rsid w:val="00980A19"/>
    <w:rsid w:val="00980C06"/>
    <w:rsid w:val="00980D93"/>
    <w:rsid w:val="009825E5"/>
    <w:rsid w:val="00982A01"/>
    <w:rsid w:val="00982D05"/>
    <w:rsid w:val="00983811"/>
    <w:rsid w:val="00984FFE"/>
    <w:rsid w:val="00985320"/>
    <w:rsid w:val="00985444"/>
    <w:rsid w:val="0098555F"/>
    <w:rsid w:val="00985701"/>
    <w:rsid w:val="00985F06"/>
    <w:rsid w:val="00986020"/>
    <w:rsid w:val="00986737"/>
    <w:rsid w:val="00986838"/>
    <w:rsid w:val="00986A9C"/>
    <w:rsid w:val="00987ACD"/>
    <w:rsid w:val="00987CA5"/>
    <w:rsid w:val="00987D58"/>
    <w:rsid w:val="00990207"/>
    <w:rsid w:val="009902AE"/>
    <w:rsid w:val="009905A2"/>
    <w:rsid w:val="00990E07"/>
    <w:rsid w:val="009917A4"/>
    <w:rsid w:val="00991EAB"/>
    <w:rsid w:val="0099231D"/>
    <w:rsid w:val="009927E3"/>
    <w:rsid w:val="0099361A"/>
    <w:rsid w:val="009938BD"/>
    <w:rsid w:val="00993A1C"/>
    <w:rsid w:val="00993D3C"/>
    <w:rsid w:val="0099411B"/>
    <w:rsid w:val="00994A1E"/>
    <w:rsid w:val="009957B2"/>
    <w:rsid w:val="00995CC8"/>
    <w:rsid w:val="00995DA0"/>
    <w:rsid w:val="009963C8"/>
    <w:rsid w:val="00996AAE"/>
    <w:rsid w:val="00996BD3"/>
    <w:rsid w:val="00996C23"/>
    <w:rsid w:val="009973C7"/>
    <w:rsid w:val="0099790B"/>
    <w:rsid w:val="0099794C"/>
    <w:rsid w:val="00997C9B"/>
    <w:rsid w:val="00997F50"/>
    <w:rsid w:val="009A14EE"/>
    <w:rsid w:val="009A16CC"/>
    <w:rsid w:val="009A1797"/>
    <w:rsid w:val="009A192E"/>
    <w:rsid w:val="009A21F6"/>
    <w:rsid w:val="009A2C00"/>
    <w:rsid w:val="009A3E25"/>
    <w:rsid w:val="009A494F"/>
    <w:rsid w:val="009A5C03"/>
    <w:rsid w:val="009A5F88"/>
    <w:rsid w:val="009A6902"/>
    <w:rsid w:val="009A7854"/>
    <w:rsid w:val="009B0727"/>
    <w:rsid w:val="009B0A7A"/>
    <w:rsid w:val="009B134C"/>
    <w:rsid w:val="009B19D0"/>
    <w:rsid w:val="009B298C"/>
    <w:rsid w:val="009B2C97"/>
    <w:rsid w:val="009B36BF"/>
    <w:rsid w:val="009B39C1"/>
    <w:rsid w:val="009B3C34"/>
    <w:rsid w:val="009B3E35"/>
    <w:rsid w:val="009B43DF"/>
    <w:rsid w:val="009B45F5"/>
    <w:rsid w:val="009B4B45"/>
    <w:rsid w:val="009B4BCB"/>
    <w:rsid w:val="009B4DDC"/>
    <w:rsid w:val="009B4E0C"/>
    <w:rsid w:val="009B4F0C"/>
    <w:rsid w:val="009B50CB"/>
    <w:rsid w:val="009B5FE7"/>
    <w:rsid w:val="009B6179"/>
    <w:rsid w:val="009B6D51"/>
    <w:rsid w:val="009B7876"/>
    <w:rsid w:val="009B7929"/>
    <w:rsid w:val="009B79E4"/>
    <w:rsid w:val="009B7C83"/>
    <w:rsid w:val="009C0091"/>
    <w:rsid w:val="009C0166"/>
    <w:rsid w:val="009C10C4"/>
    <w:rsid w:val="009C174A"/>
    <w:rsid w:val="009C19D9"/>
    <w:rsid w:val="009C2FE9"/>
    <w:rsid w:val="009C31E4"/>
    <w:rsid w:val="009C5CDD"/>
    <w:rsid w:val="009C6118"/>
    <w:rsid w:val="009C67AA"/>
    <w:rsid w:val="009C6EFD"/>
    <w:rsid w:val="009C7569"/>
    <w:rsid w:val="009C757C"/>
    <w:rsid w:val="009C7910"/>
    <w:rsid w:val="009C7E72"/>
    <w:rsid w:val="009D0525"/>
    <w:rsid w:val="009D0564"/>
    <w:rsid w:val="009D0DF0"/>
    <w:rsid w:val="009D1885"/>
    <w:rsid w:val="009D247A"/>
    <w:rsid w:val="009D2550"/>
    <w:rsid w:val="009D317D"/>
    <w:rsid w:val="009D360B"/>
    <w:rsid w:val="009D3903"/>
    <w:rsid w:val="009D477C"/>
    <w:rsid w:val="009D497D"/>
    <w:rsid w:val="009D51DB"/>
    <w:rsid w:val="009D5B20"/>
    <w:rsid w:val="009D635C"/>
    <w:rsid w:val="009D644C"/>
    <w:rsid w:val="009D69D8"/>
    <w:rsid w:val="009D7663"/>
    <w:rsid w:val="009D7CBF"/>
    <w:rsid w:val="009E010F"/>
    <w:rsid w:val="009E02F8"/>
    <w:rsid w:val="009E06B1"/>
    <w:rsid w:val="009E12F0"/>
    <w:rsid w:val="009E2513"/>
    <w:rsid w:val="009E2989"/>
    <w:rsid w:val="009E2D94"/>
    <w:rsid w:val="009E39A4"/>
    <w:rsid w:val="009E3A9A"/>
    <w:rsid w:val="009E41EC"/>
    <w:rsid w:val="009E49F9"/>
    <w:rsid w:val="009E4A98"/>
    <w:rsid w:val="009E4C2A"/>
    <w:rsid w:val="009E69F1"/>
    <w:rsid w:val="009E6C73"/>
    <w:rsid w:val="009E6DAB"/>
    <w:rsid w:val="009E6ECD"/>
    <w:rsid w:val="009E70A1"/>
    <w:rsid w:val="009E7102"/>
    <w:rsid w:val="009E7173"/>
    <w:rsid w:val="009E71FA"/>
    <w:rsid w:val="009E7419"/>
    <w:rsid w:val="009E743C"/>
    <w:rsid w:val="009E7BC6"/>
    <w:rsid w:val="009F04B7"/>
    <w:rsid w:val="009F063F"/>
    <w:rsid w:val="009F0A26"/>
    <w:rsid w:val="009F0C65"/>
    <w:rsid w:val="009F0CC6"/>
    <w:rsid w:val="009F1873"/>
    <w:rsid w:val="009F1D81"/>
    <w:rsid w:val="009F2B4C"/>
    <w:rsid w:val="009F314D"/>
    <w:rsid w:val="009F3211"/>
    <w:rsid w:val="009F3876"/>
    <w:rsid w:val="009F3BB0"/>
    <w:rsid w:val="009F3DEA"/>
    <w:rsid w:val="009F411F"/>
    <w:rsid w:val="009F4224"/>
    <w:rsid w:val="009F4434"/>
    <w:rsid w:val="009F4501"/>
    <w:rsid w:val="009F459A"/>
    <w:rsid w:val="009F518E"/>
    <w:rsid w:val="009F5537"/>
    <w:rsid w:val="009F5D2B"/>
    <w:rsid w:val="009F7055"/>
    <w:rsid w:val="00A0058C"/>
    <w:rsid w:val="00A0087E"/>
    <w:rsid w:val="00A0118E"/>
    <w:rsid w:val="00A0136E"/>
    <w:rsid w:val="00A01E46"/>
    <w:rsid w:val="00A0206E"/>
    <w:rsid w:val="00A02141"/>
    <w:rsid w:val="00A02E15"/>
    <w:rsid w:val="00A0300F"/>
    <w:rsid w:val="00A03186"/>
    <w:rsid w:val="00A032F1"/>
    <w:rsid w:val="00A035A9"/>
    <w:rsid w:val="00A03A12"/>
    <w:rsid w:val="00A0526C"/>
    <w:rsid w:val="00A055D8"/>
    <w:rsid w:val="00A05CB0"/>
    <w:rsid w:val="00A0620F"/>
    <w:rsid w:val="00A068A4"/>
    <w:rsid w:val="00A06F3B"/>
    <w:rsid w:val="00A07FE9"/>
    <w:rsid w:val="00A10055"/>
    <w:rsid w:val="00A104DD"/>
    <w:rsid w:val="00A108E6"/>
    <w:rsid w:val="00A112EF"/>
    <w:rsid w:val="00A11BFA"/>
    <w:rsid w:val="00A11EBF"/>
    <w:rsid w:val="00A1232A"/>
    <w:rsid w:val="00A1259E"/>
    <w:rsid w:val="00A12690"/>
    <w:rsid w:val="00A13129"/>
    <w:rsid w:val="00A144D4"/>
    <w:rsid w:val="00A14B81"/>
    <w:rsid w:val="00A14D44"/>
    <w:rsid w:val="00A165F7"/>
    <w:rsid w:val="00A16655"/>
    <w:rsid w:val="00A16E8F"/>
    <w:rsid w:val="00A16FB2"/>
    <w:rsid w:val="00A1781F"/>
    <w:rsid w:val="00A17D8D"/>
    <w:rsid w:val="00A2064A"/>
    <w:rsid w:val="00A208E9"/>
    <w:rsid w:val="00A20EE6"/>
    <w:rsid w:val="00A212EE"/>
    <w:rsid w:val="00A21B31"/>
    <w:rsid w:val="00A21E01"/>
    <w:rsid w:val="00A21E3B"/>
    <w:rsid w:val="00A22348"/>
    <w:rsid w:val="00A226C5"/>
    <w:rsid w:val="00A227C4"/>
    <w:rsid w:val="00A22D63"/>
    <w:rsid w:val="00A23429"/>
    <w:rsid w:val="00A24038"/>
    <w:rsid w:val="00A25026"/>
    <w:rsid w:val="00A25542"/>
    <w:rsid w:val="00A25753"/>
    <w:rsid w:val="00A25AB9"/>
    <w:rsid w:val="00A25B96"/>
    <w:rsid w:val="00A25C09"/>
    <w:rsid w:val="00A25DA7"/>
    <w:rsid w:val="00A25E01"/>
    <w:rsid w:val="00A2659F"/>
    <w:rsid w:val="00A265C9"/>
    <w:rsid w:val="00A26BAD"/>
    <w:rsid w:val="00A26F61"/>
    <w:rsid w:val="00A27810"/>
    <w:rsid w:val="00A31AEB"/>
    <w:rsid w:val="00A323A9"/>
    <w:rsid w:val="00A33277"/>
    <w:rsid w:val="00A33372"/>
    <w:rsid w:val="00A34169"/>
    <w:rsid w:val="00A34836"/>
    <w:rsid w:val="00A349FF"/>
    <w:rsid w:val="00A34EF4"/>
    <w:rsid w:val="00A34F01"/>
    <w:rsid w:val="00A350D8"/>
    <w:rsid w:val="00A354CA"/>
    <w:rsid w:val="00A35DDD"/>
    <w:rsid w:val="00A36CD1"/>
    <w:rsid w:val="00A36E8B"/>
    <w:rsid w:val="00A372DF"/>
    <w:rsid w:val="00A3757A"/>
    <w:rsid w:val="00A40273"/>
    <w:rsid w:val="00A402A3"/>
    <w:rsid w:val="00A40664"/>
    <w:rsid w:val="00A407ED"/>
    <w:rsid w:val="00A41CD8"/>
    <w:rsid w:val="00A41E39"/>
    <w:rsid w:val="00A42463"/>
    <w:rsid w:val="00A42828"/>
    <w:rsid w:val="00A42B5F"/>
    <w:rsid w:val="00A42FF8"/>
    <w:rsid w:val="00A43766"/>
    <w:rsid w:val="00A4392E"/>
    <w:rsid w:val="00A44378"/>
    <w:rsid w:val="00A44EB6"/>
    <w:rsid w:val="00A450F0"/>
    <w:rsid w:val="00A45270"/>
    <w:rsid w:val="00A45432"/>
    <w:rsid w:val="00A454ED"/>
    <w:rsid w:val="00A45B23"/>
    <w:rsid w:val="00A45CE8"/>
    <w:rsid w:val="00A46F0E"/>
    <w:rsid w:val="00A47BAB"/>
    <w:rsid w:val="00A50029"/>
    <w:rsid w:val="00A50063"/>
    <w:rsid w:val="00A5022C"/>
    <w:rsid w:val="00A509B3"/>
    <w:rsid w:val="00A50AFF"/>
    <w:rsid w:val="00A50B24"/>
    <w:rsid w:val="00A51631"/>
    <w:rsid w:val="00A517F1"/>
    <w:rsid w:val="00A52AC7"/>
    <w:rsid w:val="00A534E5"/>
    <w:rsid w:val="00A53A24"/>
    <w:rsid w:val="00A53AA7"/>
    <w:rsid w:val="00A540F7"/>
    <w:rsid w:val="00A544F1"/>
    <w:rsid w:val="00A545A0"/>
    <w:rsid w:val="00A54E64"/>
    <w:rsid w:val="00A5589C"/>
    <w:rsid w:val="00A558AD"/>
    <w:rsid w:val="00A559D0"/>
    <w:rsid w:val="00A55FFA"/>
    <w:rsid w:val="00A563F8"/>
    <w:rsid w:val="00A56AC4"/>
    <w:rsid w:val="00A5721A"/>
    <w:rsid w:val="00A57D09"/>
    <w:rsid w:val="00A57DF5"/>
    <w:rsid w:val="00A606E0"/>
    <w:rsid w:val="00A6078A"/>
    <w:rsid w:val="00A6117B"/>
    <w:rsid w:val="00A61665"/>
    <w:rsid w:val="00A61963"/>
    <w:rsid w:val="00A61B58"/>
    <w:rsid w:val="00A61C68"/>
    <w:rsid w:val="00A61CA2"/>
    <w:rsid w:val="00A620CE"/>
    <w:rsid w:val="00A62287"/>
    <w:rsid w:val="00A6280F"/>
    <w:rsid w:val="00A6295C"/>
    <w:rsid w:val="00A634FA"/>
    <w:rsid w:val="00A6418A"/>
    <w:rsid w:val="00A643CA"/>
    <w:rsid w:val="00A64599"/>
    <w:rsid w:val="00A64D03"/>
    <w:rsid w:val="00A653FD"/>
    <w:rsid w:val="00A66005"/>
    <w:rsid w:val="00A66049"/>
    <w:rsid w:val="00A66345"/>
    <w:rsid w:val="00A66575"/>
    <w:rsid w:val="00A67529"/>
    <w:rsid w:val="00A71588"/>
    <w:rsid w:val="00A7163D"/>
    <w:rsid w:val="00A716AD"/>
    <w:rsid w:val="00A7188C"/>
    <w:rsid w:val="00A71902"/>
    <w:rsid w:val="00A71A14"/>
    <w:rsid w:val="00A71D60"/>
    <w:rsid w:val="00A71E77"/>
    <w:rsid w:val="00A73CF0"/>
    <w:rsid w:val="00A73F8D"/>
    <w:rsid w:val="00A7422A"/>
    <w:rsid w:val="00A744F5"/>
    <w:rsid w:val="00A7454D"/>
    <w:rsid w:val="00A7485F"/>
    <w:rsid w:val="00A75094"/>
    <w:rsid w:val="00A7522F"/>
    <w:rsid w:val="00A75539"/>
    <w:rsid w:val="00A765AA"/>
    <w:rsid w:val="00A7681F"/>
    <w:rsid w:val="00A76A3A"/>
    <w:rsid w:val="00A7750B"/>
    <w:rsid w:val="00A77947"/>
    <w:rsid w:val="00A805F0"/>
    <w:rsid w:val="00A8067C"/>
    <w:rsid w:val="00A80AB2"/>
    <w:rsid w:val="00A80E1E"/>
    <w:rsid w:val="00A81EDA"/>
    <w:rsid w:val="00A82010"/>
    <w:rsid w:val="00A822CF"/>
    <w:rsid w:val="00A8251C"/>
    <w:rsid w:val="00A836B8"/>
    <w:rsid w:val="00A83924"/>
    <w:rsid w:val="00A83B30"/>
    <w:rsid w:val="00A83EE1"/>
    <w:rsid w:val="00A8411F"/>
    <w:rsid w:val="00A845CB"/>
    <w:rsid w:val="00A84714"/>
    <w:rsid w:val="00A8485A"/>
    <w:rsid w:val="00A84B75"/>
    <w:rsid w:val="00A84E7C"/>
    <w:rsid w:val="00A8567C"/>
    <w:rsid w:val="00A8576A"/>
    <w:rsid w:val="00A85E8C"/>
    <w:rsid w:val="00A86A3E"/>
    <w:rsid w:val="00A86A5C"/>
    <w:rsid w:val="00A87F19"/>
    <w:rsid w:val="00A9036D"/>
    <w:rsid w:val="00A9187C"/>
    <w:rsid w:val="00A919A6"/>
    <w:rsid w:val="00A924A6"/>
    <w:rsid w:val="00A9258C"/>
    <w:rsid w:val="00A927D2"/>
    <w:rsid w:val="00A92B7F"/>
    <w:rsid w:val="00A94210"/>
    <w:rsid w:val="00A94261"/>
    <w:rsid w:val="00A9444F"/>
    <w:rsid w:val="00A944C9"/>
    <w:rsid w:val="00A94919"/>
    <w:rsid w:val="00A94C9D"/>
    <w:rsid w:val="00A95100"/>
    <w:rsid w:val="00A95D5A"/>
    <w:rsid w:val="00A96051"/>
    <w:rsid w:val="00A962FE"/>
    <w:rsid w:val="00A96777"/>
    <w:rsid w:val="00A96DF6"/>
    <w:rsid w:val="00A973D8"/>
    <w:rsid w:val="00A976A0"/>
    <w:rsid w:val="00A976ED"/>
    <w:rsid w:val="00A977EA"/>
    <w:rsid w:val="00A97A34"/>
    <w:rsid w:val="00AA0524"/>
    <w:rsid w:val="00AA0593"/>
    <w:rsid w:val="00AA06CD"/>
    <w:rsid w:val="00AA12D8"/>
    <w:rsid w:val="00AA1A72"/>
    <w:rsid w:val="00AA250B"/>
    <w:rsid w:val="00AA281C"/>
    <w:rsid w:val="00AA2FFD"/>
    <w:rsid w:val="00AA32A0"/>
    <w:rsid w:val="00AA4327"/>
    <w:rsid w:val="00AA4925"/>
    <w:rsid w:val="00AA4F4F"/>
    <w:rsid w:val="00AA5071"/>
    <w:rsid w:val="00AA5280"/>
    <w:rsid w:val="00AA6473"/>
    <w:rsid w:val="00AA7AAA"/>
    <w:rsid w:val="00AB002C"/>
    <w:rsid w:val="00AB0B98"/>
    <w:rsid w:val="00AB0CEE"/>
    <w:rsid w:val="00AB0DBE"/>
    <w:rsid w:val="00AB113F"/>
    <w:rsid w:val="00AB11B1"/>
    <w:rsid w:val="00AB1272"/>
    <w:rsid w:val="00AB192C"/>
    <w:rsid w:val="00AB19DA"/>
    <w:rsid w:val="00AB1E53"/>
    <w:rsid w:val="00AB2123"/>
    <w:rsid w:val="00AB3001"/>
    <w:rsid w:val="00AB30B7"/>
    <w:rsid w:val="00AB313F"/>
    <w:rsid w:val="00AB4715"/>
    <w:rsid w:val="00AB5563"/>
    <w:rsid w:val="00AB5D6E"/>
    <w:rsid w:val="00AB5E2E"/>
    <w:rsid w:val="00AB6C46"/>
    <w:rsid w:val="00AB7988"/>
    <w:rsid w:val="00AB7D5F"/>
    <w:rsid w:val="00AC00A8"/>
    <w:rsid w:val="00AC052F"/>
    <w:rsid w:val="00AC1542"/>
    <w:rsid w:val="00AC1B0A"/>
    <w:rsid w:val="00AC240C"/>
    <w:rsid w:val="00AC280A"/>
    <w:rsid w:val="00AC2B4E"/>
    <w:rsid w:val="00AC2DE0"/>
    <w:rsid w:val="00AC3028"/>
    <w:rsid w:val="00AC3660"/>
    <w:rsid w:val="00AC4619"/>
    <w:rsid w:val="00AC4637"/>
    <w:rsid w:val="00AC514E"/>
    <w:rsid w:val="00AC52B1"/>
    <w:rsid w:val="00AC5B5E"/>
    <w:rsid w:val="00AC5DFF"/>
    <w:rsid w:val="00AC6B64"/>
    <w:rsid w:val="00AC6C5F"/>
    <w:rsid w:val="00AC7251"/>
    <w:rsid w:val="00AC77B6"/>
    <w:rsid w:val="00AD018E"/>
    <w:rsid w:val="00AD028D"/>
    <w:rsid w:val="00AD05AE"/>
    <w:rsid w:val="00AD09A4"/>
    <w:rsid w:val="00AD0D8D"/>
    <w:rsid w:val="00AD1402"/>
    <w:rsid w:val="00AD16EB"/>
    <w:rsid w:val="00AD27DD"/>
    <w:rsid w:val="00AD2CC5"/>
    <w:rsid w:val="00AD353F"/>
    <w:rsid w:val="00AD4615"/>
    <w:rsid w:val="00AD55BA"/>
    <w:rsid w:val="00AD67F3"/>
    <w:rsid w:val="00AD746E"/>
    <w:rsid w:val="00AD7842"/>
    <w:rsid w:val="00AE016D"/>
    <w:rsid w:val="00AE061C"/>
    <w:rsid w:val="00AE1411"/>
    <w:rsid w:val="00AE1662"/>
    <w:rsid w:val="00AE196C"/>
    <w:rsid w:val="00AE19C6"/>
    <w:rsid w:val="00AE1BAC"/>
    <w:rsid w:val="00AE1E65"/>
    <w:rsid w:val="00AE3A62"/>
    <w:rsid w:val="00AE4137"/>
    <w:rsid w:val="00AE483B"/>
    <w:rsid w:val="00AE4FDB"/>
    <w:rsid w:val="00AE5BC1"/>
    <w:rsid w:val="00AE5CC0"/>
    <w:rsid w:val="00AE61CA"/>
    <w:rsid w:val="00AF05FC"/>
    <w:rsid w:val="00AF2191"/>
    <w:rsid w:val="00AF2634"/>
    <w:rsid w:val="00AF27C1"/>
    <w:rsid w:val="00AF2CB6"/>
    <w:rsid w:val="00AF3563"/>
    <w:rsid w:val="00AF3CBB"/>
    <w:rsid w:val="00AF3D0F"/>
    <w:rsid w:val="00AF507E"/>
    <w:rsid w:val="00AF5378"/>
    <w:rsid w:val="00AF58C5"/>
    <w:rsid w:val="00AF5933"/>
    <w:rsid w:val="00AF5A67"/>
    <w:rsid w:val="00AF6225"/>
    <w:rsid w:val="00AF6657"/>
    <w:rsid w:val="00AF68CA"/>
    <w:rsid w:val="00AF6DCD"/>
    <w:rsid w:val="00AF7B75"/>
    <w:rsid w:val="00AF7C0B"/>
    <w:rsid w:val="00B0047C"/>
    <w:rsid w:val="00B00628"/>
    <w:rsid w:val="00B015B8"/>
    <w:rsid w:val="00B01663"/>
    <w:rsid w:val="00B018F4"/>
    <w:rsid w:val="00B02165"/>
    <w:rsid w:val="00B02695"/>
    <w:rsid w:val="00B02ABE"/>
    <w:rsid w:val="00B02EA6"/>
    <w:rsid w:val="00B03CB1"/>
    <w:rsid w:val="00B043FE"/>
    <w:rsid w:val="00B04787"/>
    <w:rsid w:val="00B04B07"/>
    <w:rsid w:val="00B05128"/>
    <w:rsid w:val="00B05569"/>
    <w:rsid w:val="00B05AF0"/>
    <w:rsid w:val="00B064CD"/>
    <w:rsid w:val="00B06F4F"/>
    <w:rsid w:val="00B071F3"/>
    <w:rsid w:val="00B079BC"/>
    <w:rsid w:val="00B07C6D"/>
    <w:rsid w:val="00B10A2C"/>
    <w:rsid w:val="00B11742"/>
    <w:rsid w:val="00B11CDA"/>
    <w:rsid w:val="00B11E17"/>
    <w:rsid w:val="00B11ECF"/>
    <w:rsid w:val="00B12572"/>
    <w:rsid w:val="00B12DCB"/>
    <w:rsid w:val="00B1320A"/>
    <w:rsid w:val="00B149F8"/>
    <w:rsid w:val="00B15542"/>
    <w:rsid w:val="00B159A0"/>
    <w:rsid w:val="00B160C0"/>
    <w:rsid w:val="00B16545"/>
    <w:rsid w:val="00B16A5D"/>
    <w:rsid w:val="00B16FCC"/>
    <w:rsid w:val="00B172A9"/>
    <w:rsid w:val="00B174A3"/>
    <w:rsid w:val="00B17730"/>
    <w:rsid w:val="00B1787F"/>
    <w:rsid w:val="00B178AF"/>
    <w:rsid w:val="00B17BA4"/>
    <w:rsid w:val="00B202F3"/>
    <w:rsid w:val="00B205CD"/>
    <w:rsid w:val="00B20C8D"/>
    <w:rsid w:val="00B20CA3"/>
    <w:rsid w:val="00B224CE"/>
    <w:rsid w:val="00B22675"/>
    <w:rsid w:val="00B22A79"/>
    <w:rsid w:val="00B22CAE"/>
    <w:rsid w:val="00B231A8"/>
    <w:rsid w:val="00B2349E"/>
    <w:rsid w:val="00B2401E"/>
    <w:rsid w:val="00B24075"/>
    <w:rsid w:val="00B24FFC"/>
    <w:rsid w:val="00B25B64"/>
    <w:rsid w:val="00B26F3F"/>
    <w:rsid w:val="00B27434"/>
    <w:rsid w:val="00B27467"/>
    <w:rsid w:val="00B27A3E"/>
    <w:rsid w:val="00B309B5"/>
    <w:rsid w:val="00B30D9B"/>
    <w:rsid w:val="00B3128D"/>
    <w:rsid w:val="00B315D8"/>
    <w:rsid w:val="00B3162B"/>
    <w:rsid w:val="00B31F5F"/>
    <w:rsid w:val="00B3215A"/>
    <w:rsid w:val="00B328E0"/>
    <w:rsid w:val="00B32CD3"/>
    <w:rsid w:val="00B33144"/>
    <w:rsid w:val="00B338FC"/>
    <w:rsid w:val="00B34271"/>
    <w:rsid w:val="00B350F0"/>
    <w:rsid w:val="00B351A2"/>
    <w:rsid w:val="00B353E5"/>
    <w:rsid w:val="00B35B43"/>
    <w:rsid w:val="00B35DA5"/>
    <w:rsid w:val="00B35EE6"/>
    <w:rsid w:val="00B36082"/>
    <w:rsid w:val="00B3608B"/>
    <w:rsid w:val="00B36130"/>
    <w:rsid w:val="00B368A3"/>
    <w:rsid w:val="00B3767D"/>
    <w:rsid w:val="00B37BFE"/>
    <w:rsid w:val="00B37C57"/>
    <w:rsid w:val="00B41696"/>
    <w:rsid w:val="00B41A12"/>
    <w:rsid w:val="00B41A9E"/>
    <w:rsid w:val="00B42123"/>
    <w:rsid w:val="00B4273C"/>
    <w:rsid w:val="00B438AF"/>
    <w:rsid w:val="00B43E58"/>
    <w:rsid w:val="00B4499A"/>
    <w:rsid w:val="00B45090"/>
    <w:rsid w:val="00B45170"/>
    <w:rsid w:val="00B452F0"/>
    <w:rsid w:val="00B4593B"/>
    <w:rsid w:val="00B45D6E"/>
    <w:rsid w:val="00B45E8E"/>
    <w:rsid w:val="00B46C1F"/>
    <w:rsid w:val="00B47492"/>
    <w:rsid w:val="00B50139"/>
    <w:rsid w:val="00B50B32"/>
    <w:rsid w:val="00B5100E"/>
    <w:rsid w:val="00B5111D"/>
    <w:rsid w:val="00B51BDC"/>
    <w:rsid w:val="00B524C9"/>
    <w:rsid w:val="00B5272F"/>
    <w:rsid w:val="00B52735"/>
    <w:rsid w:val="00B527CD"/>
    <w:rsid w:val="00B52F50"/>
    <w:rsid w:val="00B539D8"/>
    <w:rsid w:val="00B541EE"/>
    <w:rsid w:val="00B54CA5"/>
    <w:rsid w:val="00B54D6F"/>
    <w:rsid w:val="00B54F29"/>
    <w:rsid w:val="00B551D5"/>
    <w:rsid w:val="00B56217"/>
    <w:rsid w:val="00B56DB0"/>
    <w:rsid w:val="00B578F1"/>
    <w:rsid w:val="00B57B41"/>
    <w:rsid w:val="00B60EBC"/>
    <w:rsid w:val="00B6135E"/>
    <w:rsid w:val="00B6178C"/>
    <w:rsid w:val="00B618F0"/>
    <w:rsid w:val="00B61AF3"/>
    <w:rsid w:val="00B62488"/>
    <w:rsid w:val="00B62EF2"/>
    <w:rsid w:val="00B62F09"/>
    <w:rsid w:val="00B63727"/>
    <w:rsid w:val="00B63AB7"/>
    <w:rsid w:val="00B63EE9"/>
    <w:rsid w:val="00B640A0"/>
    <w:rsid w:val="00B64572"/>
    <w:rsid w:val="00B6475A"/>
    <w:rsid w:val="00B64806"/>
    <w:rsid w:val="00B64B09"/>
    <w:rsid w:val="00B64C1B"/>
    <w:rsid w:val="00B64EE0"/>
    <w:rsid w:val="00B65DB2"/>
    <w:rsid w:val="00B6690D"/>
    <w:rsid w:val="00B669BE"/>
    <w:rsid w:val="00B66FA6"/>
    <w:rsid w:val="00B674C0"/>
    <w:rsid w:val="00B679AA"/>
    <w:rsid w:val="00B7026A"/>
    <w:rsid w:val="00B70BC5"/>
    <w:rsid w:val="00B70C08"/>
    <w:rsid w:val="00B71187"/>
    <w:rsid w:val="00B7155C"/>
    <w:rsid w:val="00B71A7D"/>
    <w:rsid w:val="00B71DB6"/>
    <w:rsid w:val="00B723DB"/>
    <w:rsid w:val="00B725C3"/>
    <w:rsid w:val="00B7273F"/>
    <w:rsid w:val="00B72F7D"/>
    <w:rsid w:val="00B73BE5"/>
    <w:rsid w:val="00B7455F"/>
    <w:rsid w:val="00B747E5"/>
    <w:rsid w:val="00B75124"/>
    <w:rsid w:val="00B75369"/>
    <w:rsid w:val="00B75618"/>
    <w:rsid w:val="00B76CC6"/>
    <w:rsid w:val="00B76E5E"/>
    <w:rsid w:val="00B775A1"/>
    <w:rsid w:val="00B77873"/>
    <w:rsid w:val="00B8026A"/>
    <w:rsid w:val="00B80ECB"/>
    <w:rsid w:val="00B82030"/>
    <w:rsid w:val="00B82CE7"/>
    <w:rsid w:val="00B83BF1"/>
    <w:rsid w:val="00B84437"/>
    <w:rsid w:val="00B84B7A"/>
    <w:rsid w:val="00B84DE9"/>
    <w:rsid w:val="00B84F6E"/>
    <w:rsid w:val="00B85447"/>
    <w:rsid w:val="00B85EFF"/>
    <w:rsid w:val="00B86794"/>
    <w:rsid w:val="00B87486"/>
    <w:rsid w:val="00B87E28"/>
    <w:rsid w:val="00B87E3C"/>
    <w:rsid w:val="00B87FEB"/>
    <w:rsid w:val="00B9020E"/>
    <w:rsid w:val="00B90410"/>
    <w:rsid w:val="00B908D8"/>
    <w:rsid w:val="00B911E0"/>
    <w:rsid w:val="00B916B7"/>
    <w:rsid w:val="00B91AD4"/>
    <w:rsid w:val="00B91F6C"/>
    <w:rsid w:val="00B923BB"/>
    <w:rsid w:val="00B9318A"/>
    <w:rsid w:val="00B939E0"/>
    <w:rsid w:val="00B93F38"/>
    <w:rsid w:val="00B943AD"/>
    <w:rsid w:val="00B9476F"/>
    <w:rsid w:val="00B947F1"/>
    <w:rsid w:val="00B94E58"/>
    <w:rsid w:val="00B95520"/>
    <w:rsid w:val="00B958AC"/>
    <w:rsid w:val="00B95D76"/>
    <w:rsid w:val="00B96675"/>
    <w:rsid w:val="00B96A20"/>
    <w:rsid w:val="00B96FE0"/>
    <w:rsid w:val="00B97289"/>
    <w:rsid w:val="00BA07FA"/>
    <w:rsid w:val="00BA0981"/>
    <w:rsid w:val="00BA0ACB"/>
    <w:rsid w:val="00BA1503"/>
    <w:rsid w:val="00BA15E6"/>
    <w:rsid w:val="00BA1A8B"/>
    <w:rsid w:val="00BA219E"/>
    <w:rsid w:val="00BA2244"/>
    <w:rsid w:val="00BA2720"/>
    <w:rsid w:val="00BA2855"/>
    <w:rsid w:val="00BA491B"/>
    <w:rsid w:val="00BA4F5E"/>
    <w:rsid w:val="00BA5008"/>
    <w:rsid w:val="00BA56B9"/>
    <w:rsid w:val="00BA5E85"/>
    <w:rsid w:val="00BA5F69"/>
    <w:rsid w:val="00BA77C3"/>
    <w:rsid w:val="00BA7939"/>
    <w:rsid w:val="00BA7BD1"/>
    <w:rsid w:val="00BA7ED3"/>
    <w:rsid w:val="00BB0669"/>
    <w:rsid w:val="00BB0BB9"/>
    <w:rsid w:val="00BB0D18"/>
    <w:rsid w:val="00BB1169"/>
    <w:rsid w:val="00BB1480"/>
    <w:rsid w:val="00BB1770"/>
    <w:rsid w:val="00BB1EDF"/>
    <w:rsid w:val="00BB2418"/>
    <w:rsid w:val="00BB24A7"/>
    <w:rsid w:val="00BB24AF"/>
    <w:rsid w:val="00BB2546"/>
    <w:rsid w:val="00BB25B2"/>
    <w:rsid w:val="00BB284F"/>
    <w:rsid w:val="00BB29C5"/>
    <w:rsid w:val="00BB2BE1"/>
    <w:rsid w:val="00BB33D7"/>
    <w:rsid w:val="00BB428F"/>
    <w:rsid w:val="00BB4371"/>
    <w:rsid w:val="00BB5AD7"/>
    <w:rsid w:val="00BB6127"/>
    <w:rsid w:val="00BB676D"/>
    <w:rsid w:val="00BB70A9"/>
    <w:rsid w:val="00BB755A"/>
    <w:rsid w:val="00BB7E98"/>
    <w:rsid w:val="00BC00B2"/>
    <w:rsid w:val="00BC05A2"/>
    <w:rsid w:val="00BC0B69"/>
    <w:rsid w:val="00BC0D15"/>
    <w:rsid w:val="00BC1482"/>
    <w:rsid w:val="00BC2BFE"/>
    <w:rsid w:val="00BC3065"/>
    <w:rsid w:val="00BC32B2"/>
    <w:rsid w:val="00BC3AD8"/>
    <w:rsid w:val="00BC49CF"/>
    <w:rsid w:val="00BC4D35"/>
    <w:rsid w:val="00BC4D40"/>
    <w:rsid w:val="00BC51D4"/>
    <w:rsid w:val="00BC51F5"/>
    <w:rsid w:val="00BC55E0"/>
    <w:rsid w:val="00BC639C"/>
    <w:rsid w:val="00BD00C7"/>
    <w:rsid w:val="00BD0492"/>
    <w:rsid w:val="00BD0C3F"/>
    <w:rsid w:val="00BD16FC"/>
    <w:rsid w:val="00BD1AAD"/>
    <w:rsid w:val="00BD1EB2"/>
    <w:rsid w:val="00BD2495"/>
    <w:rsid w:val="00BD27E4"/>
    <w:rsid w:val="00BD2A8B"/>
    <w:rsid w:val="00BD2E9A"/>
    <w:rsid w:val="00BD514B"/>
    <w:rsid w:val="00BD5B79"/>
    <w:rsid w:val="00BD5BDB"/>
    <w:rsid w:val="00BD5C28"/>
    <w:rsid w:val="00BD6E4E"/>
    <w:rsid w:val="00BD6F18"/>
    <w:rsid w:val="00BD7788"/>
    <w:rsid w:val="00BE0068"/>
    <w:rsid w:val="00BE0E04"/>
    <w:rsid w:val="00BE1368"/>
    <w:rsid w:val="00BE1496"/>
    <w:rsid w:val="00BE1ABB"/>
    <w:rsid w:val="00BE1F22"/>
    <w:rsid w:val="00BE2121"/>
    <w:rsid w:val="00BE2429"/>
    <w:rsid w:val="00BE2ECD"/>
    <w:rsid w:val="00BE3D9D"/>
    <w:rsid w:val="00BE3FD7"/>
    <w:rsid w:val="00BE4C83"/>
    <w:rsid w:val="00BE5210"/>
    <w:rsid w:val="00BE5403"/>
    <w:rsid w:val="00BE55A1"/>
    <w:rsid w:val="00BE5D23"/>
    <w:rsid w:val="00BE63EC"/>
    <w:rsid w:val="00BE750B"/>
    <w:rsid w:val="00BE77AE"/>
    <w:rsid w:val="00BE7A63"/>
    <w:rsid w:val="00BF079D"/>
    <w:rsid w:val="00BF0AA0"/>
    <w:rsid w:val="00BF10D4"/>
    <w:rsid w:val="00BF117D"/>
    <w:rsid w:val="00BF1437"/>
    <w:rsid w:val="00BF210F"/>
    <w:rsid w:val="00BF2D91"/>
    <w:rsid w:val="00BF300F"/>
    <w:rsid w:val="00BF370A"/>
    <w:rsid w:val="00BF38B2"/>
    <w:rsid w:val="00BF3BDB"/>
    <w:rsid w:val="00BF42F2"/>
    <w:rsid w:val="00BF4563"/>
    <w:rsid w:val="00BF50E9"/>
    <w:rsid w:val="00BF514D"/>
    <w:rsid w:val="00BF58B2"/>
    <w:rsid w:val="00BF5C78"/>
    <w:rsid w:val="00BF77A4"/>
    <w:rsid w:val="00C0008D"/>
    <w:rsid w:val="00C00348"/>
    <w:rsid w:val="00C00BC0"/>
    <w:rsid w:val="00C00D73"/>
    <w:rsid w:val="00C01A63"/>
    <w:rsid w:val="00C01ABE"/>
    <w:rsid w:val="00C01ED8"/>
    <w:rsid w:val="00C0234F"/>
    <w:rsid w:val="00C032B4"/>
    <w:rsid w:val="00C035EB"/>
    <w:rsid w:val="00C0405B"/>
    <w:rsid w:val="00C04285"/>
    <w:rsid w:val="00C04324"/>
    <w:rsid w:val="00C04746"/>
    <w:rsid w:val="00C04BBD"/>
    <w:rsid w:val="00C04E44"/>
    <w:rsid w:val="00C055FE"/>
    <w:rsid w:val="00C05D19"/>
    <w:rsid w:val="00C064BF"/>
    <w:rsid w:val="00C064DD"/>
    <w:rsid w:val="00C07B05"/>
    <w:rsid w:val="00C108E5"/>
    <w:rsid w:val="00C109B9"/>
    <w:rsid w:val="00C10C7C"/>
    <w:rsid w:val="00C10CA5"/>
    <w:rsid w:val="00C10D9E"/>
    <w:rsid w:val="00C10E09"/>
    <w:rsid w:val="00C115E5"/>
    <w:rsid w:val="00C11B65"/>
    <w:rsid w:val="00C11BB3"/>
    <w:rsid w:val="00C13410"/>
    <w:rsid w:val="00C13D63"/>
    <w:rsid w:val="00C13FEF"/>
    <w:rsid w:val="00C143A4"/>
    <w:rsid w:val="00C1449D"/>
    <w:rsid w:val="00C1454F"/>
    <w:rsid w:val="00C146B7"/>
    <w:rsid w:val="00C14BEC"/>
    <w:rsid w:val="00C14DDA"/>
    <w:rsid w:val="00C1551C"/>
    <w:rsid w:val="00C171E7"/>
    <w:rsid w:val="00C1782A"/>
    <w:rsid w:val="00C205FE"/>
    <w:rsid w:val="00C22164"/>
    <w:rsid w:val="00C22228"/>
    <w:rsid w:val="00C22352"/>
    <w:rsid w:val="00C22B61"/>
    <w:rsid w:val="00C22CC9"/>
    <w:rsid w:val="00C23261"/>
    <w:rsid w:val="00C23686"/>
    <w:rsid w:val="00C2459A"/>
    <w:rsid w:val="00C247B4"/>
    <w:rsid w:val="00C25B8D"/>
    <w:rsid w:val="00C266CC"/>
    <w:rsid w:val="00C26B36"/>
    <w:rsid w:val="00C2721B"/>
    <w:rsid w:val="00C31715"/>
    <w:rsid w:val="00C3191E"/>
    <w:rsid w:val="00C32303"/>
    <w:rsid w:val="00C32437"/>
    <w:rsid w:val="00C325DE"/>
    <w:rsid w:val="00C32AA9"/>
    <w:rsid w:val="00C32F7B"/>
    <w:rsid w:val="00C33A52"/>
    <w:rsid w:val="00C3435F"/>
    <w:rsid w:val="00C34483"/>
    <w:rsid w:val="00C347FE"/>
    <w:rsid w:val="00C34E1F"/>
    <w:rsid w:val="00C3647F"/>
    <w:rsid w:val="00C36E37"/>
    <w:rsid w:val="00C3796B"/>
    <w:rsid w:val="00C37FB9"/>
    <w:rsid w:val="00C40B99"/>
    <w:rsid w:val="00C418FB"/>
    <w:rsid w:val="00C41C40"/>
    <w:rsid w:val="00C4335F"/>
    <w:rsid w:val="00C4400D"/>
    <w:rsid w:val="00C443C7"/>
    <w:rsid w:val="00C449C7"/>
    <w:rsid w:val="00C44DAF"/>
    <w:rsid w:val="00C45CE0"/>
    <w:rsid w:val="00C462BA"/>
    <w:rsid w:val="00C46456"/>
    <w:rsid w:val="00C46ABD"/>
    <w:rsid w:val="00C46D26"/>
    <w:rsid w:val="00C46D3A"/>
    <w:rsid w:val="00C46EB3"/>
    <w:rsid w:val="00C47BB1"/>
    <w:rsid w:val="00C50027"/>
    <w:rsid w:val="00C50A03"/>
    <w:rsid w:val="00C5104C"/>
    <w:rsid w:val="00C51816"/>
    <w:rsid w:val="00C51823"/>
    <w:rsid w:val="00C51ADF"/>
    <w:rsid w:val="00C5306D"/>
    <w:rsid w:val="00C53464"/>
    <w:rsid w:val="00C5421A"/>
    <w:rsid w:val="00C54429"/>
    <w:rsid w:val="00C54B60"/>
    <w:rsid w:val="00C54D7F"/>
    <w:rsid w:val="00C54F21"/>
    <w:rsid w:val="00C55150"/>
    <w:rsid w:val="00C55364"/>
    <w:rsid w:val="00C55DFA"/>
    <w:rsid w:val="00C55F54"/>
    <w:rsid w:val="00C56175"/>
    <w:rsid w:val="00C56944"/>
    <w:rsid w:val="00C571A9"/>
    <w:rsid w:val="00C57E52"/>
    <w:rsid w:val="00C600D1"/>
    <w:rsid w:val="00C6059B"/>
    <w:rsid w:val="00C60917"/>
    <w:rsid w:val="00C6095D"/>
    <w:rsid w:val="00C61342"/>
    <w:rsid w:val="00C6207C"/>
    <w:rsid w:val="00C62289"/>
    <w:rsid w:val="00C622FD"/>
    <w:rsid w:val="00C62B89"/>
    <w:rsid w:val="00C62FA3"/>
    <w:rsid w:val="00C635A8"/>
    <w:rsid w:val="00C639F3"/>
    <w:rsid w:val="00C63F60"/>
    <w:rsid w:val="00C661B5"/>
    <w:rsid w:val="00C66881"/>
    <w:rsid w:val="00C672DB"/>
    <w:rsid w:val="00C70031"/>
    <w:rsid w:val="00C7027E"/>
    <w:rsid w:val="00C706F5"/>
    <w:rsid w:val="00C71328"/>
    <w:rsid w:val="00C723E5"/>
    <w:rsid w:val="00C72596"/>
    <w:rsid w:val="00C72BFB"/>
    <w:rsid w:val="00C733E3"/>
    <w:rsid w:val="00C737F2"/>
    <w:rsid w:val="00C73CC3"/>
    <w:rsid w:val="00C73CF2"/>
    <w:rsid w:val="00C73E82"/>
    <w:rsid w:val="00C73EC9"/>
    <w:rsid w:val="00C7535C"/>
    <w:rsid w:val="00C76248"/>
    <w:rsid w:val="00C76EBF"/>
    <w:rsid w:val="00C76F99"/>
    <w:rsid w:val="00C773F6"/>
    <w:rsid w:val="00C77921"/>
    <w:rsid w:val="00C77B52"/>
    <w:rsid w:val="00C77CBD"/>
    <w:rsid w:val="00C77E76"/>
    <w:rsid w:val="00C80A8B"/>
    <w:rsid w:val="00C80F66"/>
    <w:rsid w:val="00C818C3"/>
    <w:rsid w:val="00C81AB9"/>
    <w:rsid w:val="00C8224A"/>
    <w:rsid w:val="00C8270A"/>
    <w:rsid w:val="00C82BDE"/>
    <w:rsid w:val="00C82CEE"/>
    <w:rsid w:val="00C83F04"/>
    <w:rsid w:val="00C841DB"/>
    <w:rsid w:val="00C851CD"/>
    <w:rsid w:val="00C858D2"/>
    <w:rsid w:val="00C85915"/>
    <w:rsid w:val="00C85950"/>
    <w:rsid w:val="00C85D31"/>
    <w:rsid w:val="00C85D50"/>
    <w:rsid w:val="00C85E7B"/>
    <w:rsid w:val="00C86123"/>
    <w:rsid w:val="00C86A50"/>
    <w:rsid w:val="00C86C18"/>
    <w:rsid w:val="00C86CDC"/>
    <w:rsid w:val="00C875B8"/>
    <w:rsid w:val="00C87ED2"/>
    <w:rsid w:val="00C92491"/>
    <w:rsid w:val="00C9254A"/>
    <w:rsid w:val="00C929BF"/>
    <w:rsid w:val="00C92DA3"/>
    <w:rsid w:val="00C92F08"/>
    <w:rsid w:val="00C9319D"/>
    <w:rsid w:val="00C933E6"/>
    <w:rsid w:val="00C9351F"/>
    <w:rsid w:val="00C937C6"/>
    <w:rsid w:val="00C946A7"/>
    <w:rsid w:val="00C9484C"/>
    <w:rsid w:val="00C94C29"/>
    <w:rsid w:val="00C9567E"/>
    <w:rsid w:val="00C95897"/>
    <w:rsid w:val="00C95DF7"/>
    <w:rsid w:val="00C96A32"/>
    <w:rsid w:val="00C96CBB"/>
    <w:rsid w:val="00C971F1"/>
    <w:rsid w:val="00C97EF2"/>
    <w:rsid w:val="00CA0761"/>
    <w:rsid w:val="00CA0904"/>
    <w:rsid w:val="00CA0E4F"/>
    <w:rsid w:val="00CA1260"/>
    <w:rsid w:val="00CA1E19"/>
    <w:rsid w:val="00CA20B0"/>
    <w:rsid w:val="00CA2914"/>
    <w:rsid w:val="00CA29C0"/>
    <w:rsid w:val="00CA2CB3"/>
    <w:rsid w:val="00CA300A"/>
    <w:rsid w:val="00CA32CF"/>
    <w:rsid w:val="00CA3819"/>
    <w:rsid w:val="00CA40A8"/>
    <w:rsid w:val="00CA5851"/>
    <w:rsid w:val="00CA5EAA"/>
    <w:rsid w:val="00CA5F93"/>
    <w:rsid w:val="00CA689A"/>
    <w:rsid w:val="00CA702F"/>
    <w:rsid w:val="00CA7708"/>
    <w:rsid w:val="00CA7F1F"/>
    <w:rsid w:val="00CB025E"/>
    <w:rsid w:val="00CB03FC"/>
    <w:rsid w:val="00CB091F"/>
    <w:rsid w:val="00CB0DB6"/>
    <w:rsid w:val="00CB1573"/>
    <w:rsid w:val="00CB1859"/>
    <w:rsid w:val="00CB1CD6"/>
    <w:rsid w:val="00CB1E49"/>
    <w:rsid w:val="00CB1EAE"/>
    <w:rsid w:val="00CB2561"/>
    <w:rsid w:val="00CB291B"/>
    <w:rsid w:val="00CB2C70"/>
    <w:rsid w:val="00CB30BF"/>
    <w:rsid w:val="00CB3289"/>
    <w:rsid w:val="00CB3DE2"/>
    <w:rsid w:val="00CB428C"/>
    <w:rsid w:val="00CB4BAA"/>
    <w:rsid w:val="00CB5117"/>
    <w:rsid w:val="00CB53E0"/>
    <w:rsid w:val="00CB571A"/>
    <w:rsid w:val="00CB5970"/>
    <w:rsid w:val="00CB604C"/>
    <w:rsid w:val="00CB64BF"/>
    <w:rsid w:val="00CB68EC"/>
    <w:rsid w:val="00CB6DB9"/>
    <w:rsid w:val="00CB71DA"/>
    <w:rsid w:val="00CB72B7"/>
    <w:rsid w:val="00CB77CA"/>
    <w:rsid w:val="00CC0A51"/>
    <w:rsid w:val="00CC0B1B"/>
    <w:rsid w:val="00CC0E34"/>
    <w:rsid w:val="00CC1811"/>
    <w:rsid w:val="00CC1DE3"/>
    <w:rsid w:val="00CC35D0"/>
    <w:rsid w:val="00CC3766"/>
    <w:rsid w:val="00CC454F"/>
    <w:rsid w:val="00CC4D18"/>
    <w:rsid w:val="00CC5011"/>
    <w:rsid w:val="00CC506A"/>
    <w:rsid w:val="00CC5844"/>
    <w:rsid w:val="00CC58A5"/>
    <w:rsid w:val="00CC5B3D"/>
    <w:rsid w:val="00CC60DB"/>
    <w:rsid w:val="00CC62E5"/>
    <w:rsid w:val="00CC680E"/>
    <w:rsid w:val="00CC68E6"/>
    <w:rsid w:val="00CD00A5"/>
    <w:rsid w:val="00CD04D0"/>
    <w:rsid w:val="00CD07DC"/>
    <w:rsid w:val="00CD0838"/>
    <w:rsid w:val="00CD0F81"/>
    <w:rsid w:val="00CD17C2"/>
    <w:rsid w:val="00CD1B4A"/>
    <w:rsid w:val="00CD2063"/>
    <w:rsid w:val="00CD25F0"/>
    <w:rsid w:val="00CD29D6"/>
    <w:rsid w:val="00CD2B22"/>
    <w:rsid w:val="00CD2B43"/>
    <w:rsid w:val="00CD2E41"/>
    <w:rsid w:val="00CD3DC6"/>
    <w:rsid w:val="00CD3ECD"/>
    <w:rsid w:val="00CD4072"/>
    <w:rsid w:val="00CD4593"/>
    <w:rsid w:val="00CD49FA"/>
    <w:rsid w:val="00CD5750"/>
    <w:rsid w:val="00CD59C9"/>
    <w:rsid w:val="00CD5D48"/>
    <w:rsid w:val="00CD6A16"/>
    <w:rsid w:val="00CD7548"/>
    <w:rsid w:val="00CD7CA6"/>
    <w:rsid w:val="00CE04EC"/>
    <w:rsid w:val="00CE0543"/>
    <w:rsid w:val="00CE0905"/>
    <w:rsid w:val="00CE0BCD"/>
    <w:rsid w:val="00CE0D64"/>
    <w:rsid w:val="00CE1168"/>
    <w:rsid w:val="00CE1243"/>
    <w:rsid w:val="00CE2B5F"/>
    <w:rsid w:val="00CE3096"/>
    <w:rsid w:val="00CE3186"/>
    <w:rsid w:val="00CE3E88"/>
    <w:rsid w:val="00CE56DD"/>
    <w:rsid w:val="00CE59E4"/>
    <w:rsid w:val="00CE6BDA"/>
    <w:rsid w:val="00CE6D39"/>
    <w:rsid w:val="00CE7007"/>
    <w:rsid w:val="00CE7C3D"/>
    <w:rsid w:val="00CF008C"/>
    <w:rsid w:val="00CF0096"/>
    <w:rsid w:val="00CF020F"/>
    <w:rsid w:val="00CF02A4"/>
    <w:rsid w:val="00CF05C2"/>
    <w:rsid w:val="00CF0689"/>
    <w:rsid w:val="00CF1815"/>
    <w:rsid w:val="00CF1AE4"/>
    <w:rsid w:val="00CF312F"/>
    <w:rsid w:val="00CF337A"/>
    <w:rsid w:val="00CF349B"/>
    <w:rsid w:val="00CF3CA7"/>
    <w:rsid w:val="00CF47A1"/>
    <w:rsid w:val="00CF485A"/>
    <w:rsid w:val="00CF576F"/>
    <w:rsid w:val="00CF6580"/>
    <w:rsid w:val="00D00080"/>
    <w:rsid w:val="00D0031C"/>
    <w:rsid w:val="00D00BAB"/>
    <w:rsid w:val="00D00BD0"/>
    <w:rsid w:val="00D00DA7"/>
    <w:rsid w:val="00D00EA3"/>
    <w:rsid w:val="00D02169"/>
    <w:rsid w:val="00D025A0"/>
    <w:rsid w:val="00D0280A"/>
    <w:rsid w:val="00D03180"/>
    <w:rsid w:val="00D03216"/>
    <w:rsid w:val="00D033DA"/>
    <w:rsid w:val="00D0386D"/>
    <w:rsid w:val="00D04073"/>
    <w:rsid w:val="00D043F2"/>
    <w:rsid w:val="00D0492A"/>
    <w:rsid w:val="00D04BA4"/>
    <w:rsid w:val="00D05512"/>
    <w:rsid w:val="00D05559"/>
    <w:rsid w:val="00D07BBB"/>
    <w:rsid w:val="00D07D02"/>
    <w:rsid w:val="00D1008E"/>
    <w:rsid w:val="00D10175"/>
    <w:rsid w:val="00D104A1"/>
    <w:rsid w:val="00D109B3"/>
    <w:rsid w:val="00D119C6"/>
    <w:rsid w:val="00D12128"/>
    <w:rsid w:val="00D129E5"/>
    <w:rsid w:val="00D12FB9"/>
    <w:rsid w:val="00D13521"/>
    <w:rsid w:val="00D14330"/>
    <w:rsid w:val="00D14627"/>
    <w:rsid w:val="00D1490A"/>
    <w:rsid w:val="00D15262"/>
    <w:rsid w:val="00D15B6C"/>
    <w:rsid w:val="00D15C39"/>
    <w:rsid w:val="00D164EC"/>
    <w:rsid w:val="00D16C20"/>
    <w:rsid w:val="00D17137"/>
    <w:rsid w:val="00D17652"/>
    <w:rsid w:val="00D17A96"/>
    <w:rsid w:val="00D17AE7"/>
    <w:rsid w:val="00D17B06"/>
    <w:rsid w:val="00D17F8F"/>
    <w:rsid w:val="00D20253"/>
    <w:rsid w:val="00D20E5A"/>
    <w:rsid w:val="00D21926"/>
    <w:rsid w:val="00D21B62"/>
    <w:rsid w:val="00D2217A"/>
    <w:rsid w:val="00D224BA"/>
    <w:rsid w:val="00D22E52"/>
    <w:rsid w:val="00D2309D"/>
    <w:rsid w:val="00D23989"/>
    <w:rsid w:val="00D23B1B"/>
    <w:rsid w:val="00D23F6C"/>
    <w:rsid w:val="00D24558"/>
    <w:rsid w:val="00D24DAE"/>
    <w:rsid w:val="00D24DB0"/>
    <w:rsid w:val="00D25E5F"/>
    <w:rsid w:val="00D26266"/>
    <w:rsid w:val="00D263AF"/>
    <w:rsid w:val="00D2643C"/>
    <w:rsid w:val="00D27627"/>
    <w:rsid w:val="00D27B00"/>
    <w:rsid w:val="00D27E06"/>
    <w:rsid w:val="00D30FAF"/>
    <w:rsid w:val="00D3163C"/>
    <w:rsid w:val="00D316D2"/>
    <w:rsid w:val="00D31834"/>
    <w:rsid w:val="00D31F6C"/>
    <w:rsid w:val="00D3246D"/>
    <w:rsid w:val="00D32901"/>
    <w:rsid w:val="00D32EB4"/>
    <w:rsid w:val="00D330AB"/>
    <w:rsid w:val="00D33178"/>
    <w:rsid w:val="00D3454B"/>
    <w:rsid w:val="00D3487F"/>
    <w:rsid w:val="00D3565B"/>
    <w:rsid w:val="00D35BF5"/>
    <w:rsid w:val="00D36B43"/>
    <w:rsid w:val="00D36C07"/>
    <w:rsid w:val="00D36F0F"/>
    <w:rsid w:val="00D37254"/>
    <w:rsid w:val="00D372C9"/>
    <w:rsid w:val="00D375D6"/>
    <w:rsid w:val="00D37C38"/>
    <w:rsid w:val="00D40A58"/>
    <w:rsid w:val="00D40E65"/>
    <w:rsid w:val="00D41362"/>
    <w:rsid w:val="00D414C1"/>
    <w:rsid w:val="00D423D9"/>
    <w:rsid w:val="00D43137"/>
    <w:rsid w:val="00D43824"/>
    <w:rsid w:val="00D44ACD"/>
    <w:rsid w:val="00D45257"/>
    <w:rsid w:val="00D45635"/>
    <w:rsid w:val="00D4612E"/>
    <w:rsid w:val="00D46AAA"/>
    <w:rsid w:val="00D46AAE"/>
    <w:rsid w:val="00D46C3A"/>
    <w:rsid w:val="00D46E93"/>
    <w:rsid w:val="00D472DF"/>
    <w:rsid w:val="00D47643"/>
    <w:rsid w:val="00D5025C"/>
    <w:rsid w:val="00D502B1"/>
    <w:rsid w:val="00D5207D"/>
    <w:rsid w:val="00D52799"/>
    <w:rsid w:val="00D54053"/>
    <w:rsid w:val="00D54091"/>
    <w:rsid w:val="00D541C8"/>
    <w:rsid w:val="00D54456"/>
    <w:rsid w:val="00D547D0"/>
    <w:rsid w:val="00D54886"/>
    <w:rsid w:val="00D54E95"/>
    <w:rsid w:val="00D56121"/>
    <w:rsid w:val="00D5625D"/>
    <w:rsid w:val="00D565E9"/>
    <w:rsid w:val="00D57049"/>
    <w:rsid w:val="00D577E3"/>
    <w:rsid w:val="00D57B27"/>
    <w:rsid w:val="00D57CF2"/>
    <w:rsid w:val="00D57FD3"/>
    <w:rsid w:val="00D620F5"/>
    <w:rsid w:val="00D62A09"/>
    <w:rsid w:val="00D63414"/>
    <w:rsid w:val="00D636C7"/>
    <w:rsid w:val="00D63B92"/>
    <w:rsid w:val="00D63F86"/>
    <w:rsid w:val="00D64256"/>
    <w:rsid w:val="00D64301"/>
    <w:rsid w:val="00D65124"/>
    <w:rsid w:val="00D6671C"/>
    <w:rsid w:val="00D670FA"/>
    <w:rsid w:val="00D700A8"/>
    <w:rsid w:val="00D7054C"/>
    <w:rsid w:val="00D709E4"/>
    <w:rsid w:val="00D71223"/>
    <w:rsid w:val="00D719DA"/>
    <w:rsid w:val="00D71AF8"/>
    <w:rsid w:val="00D72028"/>
    <w:rsid w:val="00D72036"/>
    <w:rsid w:val="00D72597"/>
    <w:rsid w:val="00D73511"/>
    <w:rsid w:val="00D736EE"/>
    <w:rsid w:val="00D73FB4"/>
    <w:rsid w:val="00D746CC"/>
    <w:rsid w:val="00D74BA4"/>
    <w:rsid w:val="00D7578B"/>
    <w:rsid w:val="00D75A7A"/>
    <w:rsid w:val="00D75B36"/>
    <w:rsid w:val="00D75CC9"/>
    <w:rsid w:val="00D763BB"/>
    <w:rsid w:val="00D766A3"/>
    <w:rsid w:val="00D76EE8"/>
    <w:rsid w:val="00D77785"/>
    <w:rsid w:val="00D77AB3"/>
    <w:rsid w:val="00D81D27"/>
    <w:rsid w:val="00D82359"/>
    <w:rsid w:val="00D8260C"/>
    <w:rsid w:val="00D82836"/>
    <w:rsid w:val="00D8330D"/>
    <w:rsid w:val="00D834CC"/>
    <w:rsid w:val="00D83CA2"/>
    <w:rsid w:val="00D83D67"/>
    <w:rsid w:val="00D83DC6"/>
    <w:rsid w:val="00D840EE"/>
    <w:rsid w:val="00D8452C"/>
    <w:rsid w:val="00D84CB1"/>
    <w:rsid w:val="00D85A3E"/>
    <w:rsid w:val="00D85A7C"/>
    <w:rsid w:val="00D85F98"/>
    <w:rsid w:val="00D861A9"/>
    <w:rsid w:val="00D86BC1"/>
    <w:rsid w:val="00D86C48"/>
    <w:rsid w:val="00D86E02"/>
    <w:rsid w:val="00D87449"/>
    <w:rsid w:val="00D874AD"/>
    <w:rsid w:val="00D87A45"/>
    <w:rsid w:val="00D87C87"/>
    <w:rsid w:val="00D87CAA"/>
    <w:rsid w:val="00D901C7"/>
    <w:rsid w:val="00D9183D"/>
    <w:rsid w:val="00D9185B"/>
    <w:rsid w:val="00D92AEB"/>
    <w:rsid w:val="00D9376A"/>
    <w:rsid w:val="00D93EC1"/>
    <w:rsid w:val="00D944D3"/>
    <w:rsid w:val="00D949EC"/>
    <w:rsid w:val="00D94A89"/>
    <w:rsid w:val="00D94F17"/>
    <w:rsid w:val="00D94F9C"/>
    <w:rsid w:val="00D95536"/>
    <w:rsid w:val="00D96BE4"/>
    <w:rsid w:val="00D97F47"/>
    <w:rsid w:val="00DA0AC5"/>
    <w:rsid w:val="00DA1729"/>
    <w:rsid w:val="00DA1CE7"/>
    <w:rsid w:val="00DA1EF1"/>
    <w:rsid w:val="00DA2692"/>
    <w:rsid w:val="00DA3292"/>
    <w:rsid w:val="00DA37A1"/>
    <w:rsid w:val="00DA3BFD"/>
    <w:rsid w:val="00DA4281"/>
    <w:rsid w:val="00DA42E4"/>
    <w:rsid w:val="00DA4C3A"/>
    <w:rsid w:val="00DA55E0"/>
    <w:rsid w:val="00DA5907"/>
    <w:rsid w:val="00DA5B75"/>
    <w:rsid w:val="00DA5B99"/>
    <w:rsid w:val="00DA5C1A"/>
    <w:rsid w:val="00DA626C"/>
    <w:rsid w:val="00DA64EA"/>
    <w:rsid w:val="00DA6538"/>
    <w:rsid w:val="00DA6717"/>
    <w:rsid w:val="00DA70CA"/>
    <w:rsid w:val="00DA7285"/>
    <w:rsid w:val="00DA7BA0"/>
    <w:rsid w:val="00DA7BAB"/>
    <w:rsid w:val="00DA7E1C"/>
    <w:rsid w:val="00DB009F"/>
    <w:rsid w:val="00DB0573"/>
    <w:rsid w:val="00DB05F1"/>
    <w:rsid w:val="00DB09C4"/>
    <w:rsid w:val="00DB108A"/>
    <w:rsid w:val="00DB10BA"/>
    <w:rsid w:val="00DB1A50"/>
    <w:rsid w:val="00DB1C34"/>
    <w:rsid w:val="00DB2077"/>
    <w:rsid w:val="00DB2AED"/>
    <w:rsid w:val="00DB2B2A"/>
    <w:rsid w:val="00DB30EB"/>
    <w:rsid w:val="00DB32C3"/>
    <w:rsid w:val="00DB3475"/>
    <w:rsid w:val="00DB37DA"/>
    <w:rsid w:val="00DB458C"/>
    <w:rsid w:val="00DB4A71"/>
    <w:rsid w:val="00DB521B"/>
    <w:rsid w:val="00DB582D"/>
    <w:rsid w:val="00DB650E"/>
    <w:rsid w:val="00DB6535"/>
    <w:rsid w:val="00DB68B9"/>
    <w:rsid w:val="00DB784C"/>
    <w:rsid w:val="00DB7907"/>
    <w:rsid w:val="00DB7983"/>
    <w:rsid w:val="00DC0703"/>
    <w:rsid w:val="00DC2099"/>
    <w:rsid w:val="00DC21BC"/>
    <w:rsid w:val="00DC2475"/>
    <w:rsid w:val="00DC24F6"/>
    <w:rsid w:val="00DC265F"/>
    <w:rsid w:val="00DC2841"/>
    <w:rsid w:val="00DC297A"/>
    <w:rsid w:val="00DC2A1B"/>
    <w:rsid w:val="00DC2D8B"/>
    <w:rsid w:val="00DC33C9"/>
    <w:rsid w:val="00DC383D"/>
    <w:rsid w:val="00DC39D3"/>
    <w:rsid w:val="00DC3B40"/>
    <w:rsid w:val="00DC3B97"/>
    <w:rsid w:val="00DC3C1E"/>
    <w:rsid w:val="00DC3F3C"/>
    <w:rsid w:val="00DC419C"/>
    <w:rsid w:val="00DC442A"/>
    <w:rsid w:val="00DC4D83"/>
    <w:rsid w:val="00DC5041"/>
    <w:rsid w:val="00DC564E"/>
    <w:rsid w:val="00DC5C75"/>
    <w:rsid w:val="00DC6CF8"/>
    <w:rsid w:val="00DC6F1C"/>
    <w:rsid w:val="00DC76A1"/>
    <w:rsid w:val="00DC7795"/>
    <w:rsid w:val="00DC77E0"/>
    <w:rsid w:val="00DC78AA"/>
    <w:rsid w:val="00DC7D2C"/>
    <w:rsid w:val="00DC7E4B"/>
    <w:rsid w:val="00DD0765"/>
    <w:rsid w:val="00DD0B46"/>
    <w:rsid w:val="00DD0C62"/>
    <w:rsid w:val="00DD1B9F"/>
    <w:rsid w:val="00DD21EA"/>
    <w:rsid w:val="00DD24E1"/>
    <w:rsid w:val="00DD2793"/>
    <w:rsid w:val="00DD27A0"/>
    <w:rsid w:val="00DD3270"/>
    <w:rsid w:val="00DD3A7A"/>
    <w:rsid w:val="00DD3BA1"/>
    <w:rsid w:val="00DD3DDC"/>
    <w:rsid w:val="00DD3DFA"/>
    <w:rsid w:val="00DD4CD5"/>
    <w:rsid w:val="00DD4FDA"/>
    <w:rsid w:val="00DD5111"/>
    <w:rsid w:val="00DD51E1"/>
    <w:rsid w:val="00DD58BF"/>
    <w:rsid w:val="00DD5C27"/>
    <w:rsid w:val="00DD61AA"/>
    <w:rsid w:val="00DD6537"/>
    <w:rsid w:val="00DD65B7"/>
    <w:rsid w:val="00DD69AC"/>
    <w:rsid w:val="00DD6A40"/>
    <w:rsid w:val="00DD71B8"/>
    <w:rsid w:val="00DE03B5"/>
    <w:rsid w:val="00DE0892"/>
    <w:rsid w:val="00DE0ED8"/>
    <w:rsid w:val="00DE12B1"/>
    <w:rsid w:val="00DE1A32"/>
    <w:rsid w:val="00DE1DFB"/>
    <w:rsid w:val="00DE1E0A"/>
    <w:rsid w:val="00DE2091"/>
    <w:rsid w:val="00DE358E"/>
    <w:rsid w:val="00DE35F6"/>
    <w:rsid w:val="00DE3710"/>
    <w:rsid w:val="00DE3C31"/>
    <w:rsid w:val="00DE3DD5"/>
    <w:rsid w:val="00DE43D4"/>
    <w:rsid w:val="00DE498A"/>
    <w:rsid w:val="00DE5098"/>
    <w:rsid w:val="00DE54DE"/>
    <w:rsid w:val="00DE5EF8"/>
    <w:rsid w:val="00DE66D7"/>
    <w:rsid w:val="00DE69DF"/>
    <w:rsid w:val="00DE737F"/>
    <w:rsid w:val="00DE745A"/>
    <w:rsid w:val="00DE75D0"/>
    <w:rsid w:val="00DE79D1"/>
    <w:rsid w:val="00DE7B27"/>
    <w:rsid w:val="00DE7C05"/>
    <w:rsid w:val="00DE7C08"/>
    <w:rsid w:val="00DE7F07"/>
    <w:rsid w:val="00DE7F5C"/>
    <w:rsid w:val="00DF02DD"/>
    <w:rsid w:val="00DF03CB"/>
    <w:rsid w:val="00DF0693"/>
    <w:rsid w:val="00DF0896"/>
    <w:rsid w:val="00DF0D4D"/>
    <w:rsid w:val="00DF12F8"/>
    <w:rsid w:val="00DF1451"/>
    <w:rsid w:val="00DF1629"/>
    <w:rsid w:val="00DF1EAE"/>
    <w:rsid w:val="00DF2ADF"/>
    <w:rsid w:val="00DF37DF"/>
    <w:rsid w:val="00DF3FA0"/>
    <w:rsid w:val="00DF4038"/>
    <w:rsid w:val="00DF4555"/>
    <w:rsid w:val="00DF56F2"/>
    <w:rsid w:val="00DF5DC0"/>
    <w:rsid w:val="00DF5EFF"/>
    <w:rsid w:val="00DF64C3"/>
    <w:rsid w:val="00DF6C5E"/>
    <w:rsid w:val="00DF757C"/>
    <w:rsid w:val="00E00B3F"/>
    <w:rsid w:val="00E01B5A"/>
    <w:rsid w:val="00E01D2C"/>
    <w:rsid w:val="00E01F40"/>
    <w:rsid w:val="00E01F86"/>
    <w:rsid w:val="00E0295B"/>
    <w:rsid w:val="00E02ECB"/>
    <w:rsid w:val="00E036E3"/>
    <w:rsid w:val="00E03A38"/>
    <w:rsid w:val="00E03BC9"/>
    <w:rsid w:val="00E046FD"/>
    <w:rsid w:val="00E0488F"/>
    <w:rsid w:val="00E04A5B"/>
    <w:rsid w:val="00E05190"/>
    <w:rsid w:val="00E05382"/>
    <w:rsid w:val="00E057F7"/>
    <w:rsid w:val="00E061FF"/>
    <w:rsid w:val="00E079EA"/>
    <w:rsid w:val="00E101AB"/>
    <w:rsid w:val="00E10444"/>
    <w:rsid w:val="00E11416"/>
    <w:rsid w:val="00E11752"/>
    <w:rsid w:val="00E11DD7"/>
    <w:rsid w:val="00E12078"/>
    <w:rsid w:val="00E12845"/>
    <w:rsid w:val="00E1293A"/>
    <w:rsid w:val="00E12B2A"/>
    <w:rsid w:val="00E13137"/>
    <w:rsid w:val="00E1369A"/>
    <w:rsid w:val="00E1374A"/>
    <w:rsid w:val="00E13AF0"/>
    <w:rsid w:val="00E13B6B"/>
    <w:rsid w:val="00E13DA5"/>
    <w:rsid w:val="00E14166"/>
    <w:rsid w:val="00E1434B"/>
    <w:rsid w:val="00E143E1"/>
    <w:rsid w:val="00E1442B"/>
    <w:rsid w:val="00E14BCD"/>
    <w:rsid w:val="00E14CF6"/>
    <w:rsid w:val="00E157A7"/>
    <w:rsid w:val="00E15944"/>
    <w:rsid w:val="00E1594D"/>
    <w:rsid w:val="00E15E93"/>
    <w:rsid w:val="00E16483"/>
    <w:rsid w:val="00E1649D"/>
    <w:rsid w:val="00E175CB"/>
    <w:rsid w:val="00E1778B"/>
    <w:rsid w:val="00E1791B"/>
    <w:rsid w:val="00E20560"/>
    <w:rsid w:val="00E20C68"/>
    <w:rsid w:val="00E20DBC"/>
    <w:rsid w:val="00E215B1"/>
    <w:rsid w:val="00E21B0A"/>
    <w:rsid w:val="00E21E04"/>
    <w:rsid w:val="00E2225F"/>
    <w:rsid w:val="00E22734"/>
    <w:rsid w:val="00E23362"/>
    <w:rsid w:val="00E23F44"/>
    <w:rsid w:val="00E241F4"/>
    <w:rsid w:val="00E242E5"/>
    <w:rsid w:val="00E2666B"/>
    <w:rsid w:val="00E27E3D"/>
    <w:rsid w:val="00E27E82"/>
    <w:rsid w:val="00E3050A"/>
    <w:rsid w:val="00E31332"/>
    <w:rsid w:val="00E3184C"/>
    <w:rsid w:val="00E318DF"/>
    <w:rsid w:val="00E32D10"/>
    <w:rsid w:val="00E32DE2"/>
    <w:rsid w:val="00E33565"/>
    <w:rsid w:val="00E339BC"/>
    <w:rsid w:val="00E33F91"/>
    <w:rsid w:val="00E358A0"/>
    <w:rsid w:val="00E35CA0"/>
    <w:rsid w:val="00E35D92"/>
    <w:rsid w:val="00E36503"/>
    <w:rsid w:val="00E367C3"/>
    <w:rsid w:val="00E36CE0"/>
    <w:rsid w:val="00E37859"/>
    <w:rsid w:val="00E37ACA"/>
    <w:rsid w:val="00E37FB6"/>
    <w:rsid w:val="00E40638"/>
    <w:rsid w:val="00E40645"/>
    <w:rsid w:val="00E40BBA"/>
    <w:rsid w:val="00E40C4A"/>
    <w:rsid w:val="00E424CF"/>
    <w:rsid w:val="00E440B4"/>
    <w:rsid w:val="00E44613"/>
    <w:rsid w:val="00E450A8"/>
    <w:rsid w:val="00E455DE"/>
    <w:rsid w:val="00E46BEE"/>
    <w:rsid w:val="00E46F1D"/>
    <w:rsid w:val="00E471FB"/>
    <w:rsid w:val="00E47774"/>
    <w:rsid w:val="00E47C9A"/>
    <w:rsid w:val="00E47CDE"/>
    <w:rsid w:val="00E50208"/>
    <w:rsid w:val="00E50C13"/>
    <w:rsid w:val="00E51185"/>
    <w:rsid w:val="00E515A2"/>
    <w:rsid w:val="00E51B42"/>
    <w:rsid w:val="00E52335"/>
    <w:rsid w:val="00E52DBE"/>
    <w:rsid w:val="00E53E79"/>
    <w:rsid w:val="00E54414"/>
    <w:rsid w:val="00E546BF"/>
    <w:rsid w:val="00E5500D"/>
    <w:rsid w:val="00E5502D"/>
    <w:rsid w:val="00E55B44"/>
    <w:rsid w:val="00E55D17"/>
    <w:rsid w:val="00E55E67"/>
    <w:rsid w:val="00E5621C"/>
    <w:rsid w:val="00E565D6"/>
    <w:rsid w:val="00E5745D"/>
    <w:rsid w:val="00E57765"/>
    <w:rsid w:val="00E57A89"/>
    <w:rsid w:val="00E602BE"/>
    <w:rsid w:val="00E604A7"/>
    <w:rsid w:val="00E605C2"/>
    <w:rsid w:val="00E6072B"/>
    <w:rsid w:val="00E60C78"/>
    <w:rsid w:val="00E6142D"/>
    <w:rsid w:val="00E62C19"/>
    <w:rsid w:val="00E63120"/>
    <w:rsid w:val="00E63413"/>
    <w:rsid w:val="00E637A6"/>
    <w:rsid w:val="00E637BE"/>
    <w:rsid w:val="00E643E1"/>
    <w:rsid w:val="00E64744"/>
    <w:rsid w:val="00E647FF"/>
    <w:rsid w:val="00E64802"/>
    <w:rsid w:val="00E64C6A"/>
    <w:rsid w:val="00E64FD4"/>
    <w:rsid w:val="00E65A98"/>
    <w:rsid w:val="00E6607A"/>
    <w:rsid w:val="00E663DB"/>
    <w:rsid w:val="00E665DD"/>
    <w:rsid w:val="00E66D1A"/>
    <w:rsid w:val="00E70052"/>
    <w:rsid w:val="00E7039E"/>
    <w:rsid w:val="00E7049C"/>
    <w:rsid w:val="00E708DF"/>
    <w:rsid w:val="00E71238"/>
    <w:rsid w:val="00E721E3"/>
    <w:rsid w:val="00E72983"/>
    <w:rsid w:val="00E736BE"/>
    <w:rsid w:val="00E73903"/>
    <w:rsid w:val="00E73B05"/>
    <w:rsid w:val="00E73DF3"/>
    <w:rsid w:val="00E7412E"/>
    <w:rsid w:val="00E7477C"/>
    <w:rsid w:val="00E74EF0"/>
    <w:rsid w:val="00E75822"/>
    <w:rsid w:val="00E7590F"/>
    <w:rsid w:val="00E75E86"/>
    <w:rsid w:val="00E7719B"/>
    <w:rsid w:val="00E77381"/>
    <w:rsid w:val="00E815BB"/>
    <w:rsid w:val="00E816F1"/>
    <w:rsid w:val="00E8197C"/>
    <w:rsid w:val="00E81B88"/>
    <w:rsid w:val="00E83ED7"/>
    <w:rsid w:val="00E844B5"/>
    <w:rsid w:val="00E84698"/>
    <w:rsid w:val="00E84718"/>
    <w:rsid w:val="00E85328"/>
    <w:rsid w:val="00E85651"/>
    <w:rsid w:val="00E858C6"/>
    <w:rsid w:val="00E859A6"/>
    <w:rsid w:val="00E859EC"/>
    <w:rsid w:val="00E85A38"/>
    <w:rsid w:val="00E85AC1"/>
    <w:rsid w:val="00E85C2C"/>
    <w:rsid w:val="00E8629C"/>
    <w:rsid w:val="00E864F4"/>
    <w:rsid w:val="00E86673"/>
    <w:rsid w:val="00E86E6A"/>
    <w:rsid w:val="00E873DC"/>
    <w:rsid w:val="00E878A2"/>
    <w:rsid w:val="00E87905"/>
    <w:rsid w:val="00E87CFA"/>
    <w:rsid w:val="00E90B32"/>
    <w:rsid w:val="00E91464"/>
    <w:rsid w:val="00E929A6"/>
    <w:rsid w:val="00E92D8E"/>
    <w:rsid w:val="00E93180"/>
    <w:rsid w:val="00E93F09"/>
    <w:rsid w:val="00E9498B"/>
    <w:rsid w:val="00E94F93"/>
    <w:rsid w:val="00E95477"/>
    <w:rsid w:val="00E955B3"/>
    <w:rsid w:val="00E955B5"/>
    <w:rsid w:val="00E95D8C"/>
    <w:rsid w:val="00E96240"/>
    <w:rsid w:val="00E97955"/>
    <w:rsid w:val="00E97EA3"/>
    <w:rsid w:val="00E97FEA"/>
    <w:rsid w:val="00EA0DD3"/>
    <w:rsid w:val="00EA1232"/>
    <w:rsid w:val="00EA1B13"/>
    <w:rsid w:val="00EA2163"/>
    <w:rsid w:val="00EA2559"/>
    <w:rsid w:val="00EA2AC6"/>
    <w:rsid w:val="00EA2D44"/>
    <w:rsid w:val="00EA35DE"/>
    <w:rsid w:val="00EA438C"/>
    <w:rsid w:val="00EA4738"/>
    <w:rsid w:val="00EA474C"/>
    <w:rsid w:val="00EA500D"/>
    <w:rsid w:val="00EA5080"/>
    <w:rsid w:val="00EA548D"/>
    <w:rsid w:val="00EA667C"/>
    <w:rsid w:val="00EA6C8D"/>
    <w:rsid w:val="00EA6F93"/>
    <w:rsid w:val="00EA7446"/>
    <w:rsid w:val="00EA754E"/>
    <w:rsid w:val="00EA7952"/>
    <w:rsid w:val="00EA7A47"/>
    <w:rsid w:val="00EB0628"/>
    <w:rsid w:val="00EB0F99"/>
    <w:rsid w:val="00EB149F"/>
    <w:rsid w:val="00EB2BD9"/>
    <w:rsid w:val="00EB30D1"/>
    <w:rsid w:val="00EB3CD5"/>
    <w:rsid w:val="00EB42F1"/>
    <w:rsid w:val="00EB440C"/>
    <w:rsid w:val="00EB4486"/>
    <w:rsid w:val="00EB454F"/>
    <w:rsid w:val="00EB4A7B"/>
    <w:rsid w:val="00EB4EFF"/>
    <w:rsid w:val="00EB5036"/>
    <w:rsid w:val="00EB5125"/>
    <w:rsid w:val="00EB5767"/>
    <w:rsid w:val="00EB5CAB"/>
    <w:rsid w:val="00EB5DF7"/>
    <w:rsid w:val="00EB6025"/>
    <w:rsid w:val="00EB6F14"/>
    <w:rsid w:val="00EC0147"/>
    <w:rsid w:val="00EC05C4"/>
    <w:rsid w:val="00EC0A9E"/>
    <w:rsid w:val="00EC1353"/>
    <w:rsid w:val="00EC18B4"/>
    <w:rsid w:val="00EC23D4"/>
    <w:rsid w:val="00EC24AC"/>
    <w:rsid w:val="00EC2C28"/>
    <w:rsid w:val="00EC2D43"/>
    <w:rsid w:val="00EC31FC"/>
    <w:rsid w:val="00EC33E0"/>
    <w:rsid w:val="00EC377F"/>
    <w:rsid w:val="00EC38AA"/>
    <w:rsid w:val="00EC3B05"/>
    <w:rsid w:val="00EC401E"/>
    <w:rsid w:val="00EC541F"/>
    <w:rsid w:val="00EC55E7"/>
    <w:rsid w:val="00EC7E33"/>
    <w:rsid w:val="00ED09D9"/>
    <w:rsid w:val="00ED0CC7"/>
    <w:rsid w:val="00ED1541"/>
    <w:rsid w:val="00ED1EA4"/>
    <w:rsid w:val="00ED2213"/>
    <w:rsid w:val="00ED3279"/>
    <w:rsid w:val="00ED3575"/>
    <w:rsid w:val="00ED477F"/>
    <w:rsid w:val="00ED4CF0"/>
    <w:rsid w:val="00ED4D0A"/>
    <w:rsid w:val="00ED4FDF"/>
    <w:rsid w:val="00ED51A6"/>
    <w:rsid w:val="00ED5728"/>
    <w:rsid w:val="00ED57A3"/>
    <w:rsid w:val="00ED5D9F"/>
    <w:rsid w:val="00ED5F88"/>
    <w:rsid w:val="00ED60E0"/>
    <w:rsid w:val="00ED64B8"/>
    <w:rsid w:val="00ED6C6C"/>
    <w:rsid w:val="00ED79A9"/>
    <w:rsid w:val="00EE0776"/>
    <w:rsid w:val="00EE07BC"/>
    <w:rsid w:val="00EE0A35"/>
    <w:rsid w:val="00EE0AD7"/>
    <w:rsid w:val="00EE2077"/>
    <w:rsid w:val="00EE2322"/>
    <w:rsid w:val="00EE2A32"/>
    <w:rsid w:val="00EE2A9A"/>
    <w:rsid w:val="00EE328F"/>
    <w:rsid w:val="00EE3DF2"/>
    <w:rsid w:val="00EE42F1"/>
    <w:rsid w:val="00EE4512"/>
    <w:rsid w:val="00EE4A85"/>
    <w:rsid w:val="00EE4EDC"/>
    <w:rsid w:val="00EE50F6"/>
    <w:rsid w:val="00EE523A"/>
    <w:rsid w:val="00EE58B6"/>
    <w:rsid w:val="00EE7008"/>
    <w:rsid w:val="00EE718A"/>
    <w:rsid w:val="00EE746B"/>
    <w:rsid w:val="00EE771A"/>
    <w:rsid w:val="00EE77A3"/>
    <w:rsid w:val="00EE7864"/>
    <w:rsid w:val="00EE7A91"/>
    <w:rsid w:val="00EF06A3"/>
    <w:rsid w:val="00EF119C"/>
    <w:rsid w:val="00EF16B6"/>
    <w:rsid w:val="00EF1845"/>
    <w:rsid w:val="00EF18B0"/>
    <w:rsid w:val="00EF18FC"/>
    <w:rsid w:val="00EF19F3"/>
    <w:rsid w:val="00EF251B"/>
    <w:rsid w:val="00EF29E4"/>
    <w:rsid w:val="00EF2CF3"/>
    <w:rsid w:val="00EF3132"/>
    <w:rsid w:val="00EF3D62"/>
    <w:rsid w:val="00EF4FA6"/>
    <w:rsid w:val="00EF5105"/>
    <w:rsid w:val="00EF539A"/>
    <w:rsid w:val="00EF5792"/>
    <w:rsid w:val="00EF6089"/>
    <w:rsid w:val="00EF61DF"/>
    <w:rsid w:val="00EF698A"/>
    <w:rsid w:val="00EF7FAB"/>
    <w:rsid w:val="00F00860"/>
    <w:rsid w:val="00F00876"/>
    <w:rsid w:val="00F00BA6"/>
    <w:rsid w:val="00F01148"/>
    <w:rsid w:val="00F017D5"/>
    <w:rsid w:val="00F02159"/>
    <w:rsid w:val="00F02A8B"/>
    <w:rsid w:val="00F03473"/>
    <w:rsid w:val="00F03807"/>
    <w:rsid w:val="00F0383C"/>
    <w:rsid w:val="00F0384B"/>
    <w:rsid w:val="00F03B53"/>
    <w:rsid w:val="00F04126"/>
    <w:rsid w:val="00F0512B"/>
    <w:rsid w:val="00F053A8"/>
    <w:rsid w:val="00F05CAA"/>
    <w:rsid w:val="00F05E88"/>
    <w:rsid w:val="00F06383"/>
    <w:rsid w:val="00F0663A"/>
    <w:rsid w:val="00F06D20"/>
    <w:rsid w:val="00F071C5"/>
    <w:rsid w:val="00F072D0"/>
    <w:rsid w:val="00F10307"/>
    <w:rsid w:val="00F1030E"/>
    <w:rsid w:val="00F10D73"/>
    <w:rsid w:val="00F10DF2"/>
    <w:rsid w:val="00F1139B"/>
    <w:rsid w:val="00F11D2C"/>
    <w:rsid w:val="00F1200B"/>
    <w:rsid w:val="00F1287F"/>
    <w:rsid w:val="00F12A07"/>
    <w:rsid w:val="00F12DAB"/>
    <w:rsid w:val="00F13533"/>
    <w:rsid w:val="00F1386E"/>
    <w:rsid w:val="00F14079"/>
    <w:rsid w:val="00F145C9"/>
    <w:rsid w:val="00F1472C"/>
    <w:rsid w:val="00F1481F"/>
    <w:rsid w:val="00F14DE2"/>
    <w:rsid w:val="00F14F42"/>
    <w:rsid w:val="00F15583"/>
    <w:rsid w:val="00F15902"/>
    <w:rsid w:val="00F159BD"/>
    <w:rsid w:val="00F161B7"/>
    <w:rsid w:val="00F16C93"/>
    <w:rsid w:val="00F1739B"/>
    <w:rsid w:val="00F17822"/>
    <w:rsid w:val="00F203BE"/>
    <w:rsid w:val="00F2043B"/>
    <w:rsid w:val="00F205A7"/>
    <w:rsid w:val="00F20B6D"/>
    <w:rsid w:val="00F20B85"/>
    <w:rsid w:val="00F212A8"/>
    <w:rsid w:val="00F21393"/>
    <w:rsid w:val="00F215DB"/>
    <w:rsid w:val="00F220AC"/>
    <w:rsid w:val="00F22268"/>
    <w:rsid w:val="00F22271"/>
    <w:rsid w:val="00F224C9"/>
    <w:rsid w:val="00F229BC"/>
    <w:rsid w:val="00F22D24"/>
    <w:rsid w:val="00F233E0"/>
    <w:rsid w:val="00F23710"/>
    <w:rsid w:val="00F23D08"/>
    <w:rsid w:val="00F2413B"/>
    <w:rsid w:val="00F2459A"/>
    <w:rsid w:val="00F246F7"/>
    <w:rsid w:val="00F248DA"/>
    <w:rsid w:val="00F25316"/>
    <w:rsid w:val="00F2597C"/>
    <w:rsid w:val="00F266FF"/>
    <w:rsid w:val="00F27CDD"/>
    <w:rsid w:val="00F30215"/>
    <w:rsid w:val="00F309B3"/>
    <w:rsid w:val="00F31C08"/>
    <w:rsid w:val="00F32452"/>
    <w:rsid w:val="00F32477"/>
    <w:rsid w:val="00F325EC"/>
    <w:rsid w:val="00F32DCF"/>
    <w:rsid w:val="00F33148"/>
    <w:rsid w:val="00F33B4C"/>
    <w:rsid w:val="00F33EAE"/>
    <w:rsid w:val="00F34C24"/>
    <w:rsid w:val="00F35045"/>
    <w:rsid w:val="00F35A45"/>
    <w:rsid w:val="00F35C88"/>
    <w:rsid w:val="00F36267"/>
    <w:rsid w:val="00F366BA"/>
    <w:rsid w:val="00F36C5A"/>
    <w:rsid w:val="00F3712A"/>
    <w:rsid w:val="00F371F9"/>
    <w:rsid w:val="00F376A9"/>
    <w:rsid w:val="00F378D4"/>
    <w:rsid w:val="00F40110"/>
    <w:rsid w:val="00F413AF"/>
    <w:rsid w:val="00F41CBA"/>
    <w:rsid w:val="00F425FD"/>
    <w:rsid w:val="00F43697"/>
    <w:rsid w:val="00F43767"/>
    <w:rsid w:val="00F43BE8"/>
    <w:rsid w:val="00F43F99"/>
    <w:rsid w:val="00F441DE"/>
    <w:rsid w:val="00F442BA"/>
    <w:rsid w:val="00F444E5"/>
    <w:rsid w:val="00F449FD"/>
    <w:rsid w:val="00F45659"/>
    <w:rsid w:val="00F45B33"/>
    <w:rsid w:val="00F465A5"/>
    <w:rsid w:val="00F4709F"/>
    <w:rsid w:val="00F474B5"/>
    <w:rsid w:val="00F478C9"/>
    <w:rsid w:val="00F47B3C"/>
    <w:rsid w:val="00F47DF5"/>
    <w:rsid w:val="00F47F65"/>
    <w:rsid w:val="00F5062E"/>
    <w:rsid w:val="00F510C2"/>
    <w:rsid w:val="00F51637"/>
    <w:rsid w:val="00F51E63"/>
    <w:rsid w:val="00F52745"/>
    <w:rsid w:val="00F52847"/>
    <w:rsid w:val="00F5345E"/>
    <w:rsid w:val="00F53701"/>
    <w:rsid w:val="00F53834"/>
    <w:rsid w:val="00F53868"/>
    <w:rsid w:val="00F541C3"/>
    <w:rsid w:val="00F54AB3"/>
    <w:rsid w:val="00F54CE4"/>
    <w:rsid w:val="00F54D53"/>
    <w:rsid w:val="00F55626"/>
    <w:rsid w:val="00F55883"/>
    <w:rsid w:val="00F55C19"/>
    <w:rsid w:val="00F55DAD"/>
    <w:rsid w:val="00F5781F"/>
    <w:rsid w:val="00F57EC4"/>
    <w:rsid w:val="00F606AD"/>
    <w:rsid w:val="00F615EE"/>
    <w:rsid w:val="00F61E12"/>
    <w:rsid w:val="00F620FC"/>
    <w:rsid w:val="00F629ED"/>
    <w:rsid w:val="00F633A2"/>
    <w:rsid w:val="00F63469"/>
    <w:rsid w:val="00F63A4D"/>
    <w:rsid w:val="00F63D1C"/>
    <w:rsid w:val="00F63FC1"/>
    <w:rsid w:val="00F64458"/>
    <w:rsid w:val="00F645AC"/>
    <w:rsid w:val="00F647B2"/>
    <w:rsid w:val="00F65490"/>
    <w:rsid w:val="00F65C69"/>
    <w:rsid w:val="00F66398"/>
    <w:rsid w:val="00F66730"/>
    <w:rsid w:val="00F67232"/>
    <w:rsid w:val="00F67959"/>
    <w:rsid w:val="00F67A5C"/>
    <w:rsid w:val="00F701F4"/>
    <w:rsid w:val="00F7088B"/>
    <w:rsid w:val="00F70AC0"/>
    <w:rsid w:val="00F7168E"/>
    <w:rsid w:val="00F7213B"/>
    <w:rsid w:val="00F7253B"/>
    <w:rsid w:val="00F725AA"/>
    <w:rsid w:val="00F72EA2"/>
    <w:rsid w:val="00F73377"/>
    <w:rsid w:val="00F735A5"/>
    <w:rsid w:val="00F73972"/>
    <w:rsid w:val="00F73E19"/>
    <w:rsid w:val="00F7440B"/>
    <w:rsid w:val="00F749BB"/>
    <w:rsid w:val="00F749ED"/>
    <w:rsid w:val="00F74A79"/>
    <w:rsid w:val="00F7672A"/>
    <w:rsid w:val="00F76C7E"/>
    <w:rsid w:val="00F77B2F"/>
    <w:rsid w:val="00F77C2A"/>
    <w:rsid w:val="00F80778"/>
    <w:rsid w:val="00F80834"/>
    <w:rsid w:val="00F80928"/>
    <w:rsid w:val="00F8172A"/>
    <w:rsid w:val="00F821CD"/>
    <w:rsid w:val="00F822B7"/>
    <w:rsid w:val="00F82B3B"/>
    <w:rsid w:val="00F83148"/>
    <w:rsid w:val="00F83431"/>
    <w:rsid w:val="00F83C7A"/>
    <w:rsid w:val="00F83CE7"/>
    <w:rsid w:val="00F83F8F"/>
    <w:rsid w:val="00F84168"/>
    <w:rsid w:val="00F84347"/>
    <w:rsid w:val="00F84919"/>
    <w:rsid w:val="00F8547D"/>
    <w:rsid w:val="00F855D2"/>
    <w:rsid w:val="00F8587D"/>
    <w:rsid w:val="00F8650A"/>
    <w:rsid w:val="00F86717"/>
    <w:rsid w:val="00F86FB4"/>
    <w:rsid w:val="00F8704A"/>
    <w:rsid w:val="00F874EC"/>
    <w:rsid w:val="00F8775F"/>
    <w:rsid w:val="00F878C1"/>
    <w:rsid w:val="00F87B29"/>
    <w:rsid w:val="00F900CE"/>
    <w:rsid w:val="00F90349"/>
    <w:rsid w:val="00F9034F"/>
    <w:rsid w:val="00F9048E"/>
    <w:rsid w:val="00F906E0"/>
    <w:rsid w:val="00F909F8"/>
    <w:rsid w:val="00F9159E"/>
    <w:rsid w:val="00F91657"/>
    <w:rsid w:val="00F9188B"/>
    <w:rsid w:val="00F91C2A"/>
    <w:rsid w:val="00F922C5"/>
    <w:rsid w:val="00F924B2"/>
    <w:rsid w:val="00F9266C"/>
    <w:rsid w:val="00F927A5"/>
    <w:rsid w:val="00F927AF"/>
    <w:rsid w:val="00F928AB"/>
    <w:rsid w:val="00F92A04"/>
    <w:rsid w:val="00F934D4"/>
    <w:rsid w:val="00F93E05"/>
    <w:rsid w:val="00F93E3F"/>
    <w:rsid w:val="00F9442B"/>
    <w:rsid w:val="00F94663"/>
    <w:rsid w:val="00F95398"/>
    <w:rsid w:val="00F9567B"/>
    <w:rsid w:val="00F95A37"/>
    <w:rsid w:val="00F95E76"/>
    <w:rsid w:val="00F9628F"/>
    <w:rsid w:val="00F96431"/>
    <w:rsid w:val="00F9674A"/>
    <w:rsid w:val="00F96F7A"/>
    <w:rsid w:val="00F9703C"/>
    <w:rsid w:val="00F97166"/>
    <w:rsid w:val="00F9730B"/>
    <w:rsid w:val="00F97A80"/>
    <w:rsid w:val="00FA1469"/>
    <w:rsid w:val="00FA1607"/>
    <w:rsid w:val="00FA1D2F"/>
    <w:rsid w:val="00FA275F"/>
    <w:rsid w:val="00FA3852"/>
    <w:rsid w:val="00FA3AA9"/>
    <w:rsid w:val="00FA3E46"/>
    <w:rsid w:val="00FA4D19"/>
    <w:rsid w:val="00FA4E12"/>
    <w:rsid w:val="00FA520C"/>
    <w:rsid w:val="00FA52D3"/>
    <w:rsid w:val="00FA54CA"/>
    <w:rsid w:val="00FA55F1"/>
    <w:rsid w:val="00FA5727"/>
    <w:rsid w:val="00FA577A"/>
    <w:rsid w:val="00FA57BE"/>
    <w:rsid w:val="00FA616F"/>
    <w:rsid w:val="00FA6697"/>
    <w:rsid w:val="00FA6F75"/>
    <w:rsid w:val="00FA718E"/>
    <w:rsid w:val="00FA7CD9"/>
    <w:rsid w:val="00FB01F4"/>
    <w:rsid w:val="00FB095F"/>
    <w:rsid w:val="00FB0E21"/>
    <w:rsid w:val="00FB164E"/>
    <w:rsid w:val="00FB18FF"/>
    <w:rsid w:val="00FB1D9B"/>
    <w:rsid w:val="00FB2855"/>
    <w:rsid w:val="00FB2B9C"/>
    <w:rsid w:val="00FB3E6C"/>
    <w:rsid w:val="00FB3E74"/>
    <w:rsid w:val="00FB444E"/>
    <w:rsid w:val="00FB4568"/>
    <w:rsid w:val="00FB4AF7"/>
    <w:rsid w:val="00FB5758"/>
    <w:rsid w:val="00FB5C4D"/>
    <w:rsid w:val="00FB605B"/>
    <w:rsid w:val="00FB621F"/>
    <w:rsid w:val="00FB65B9"/>
    <w:rsid w:val="00FB6B67"/>
    <w:rsid w:val="00FB6F8B"/>
    <w:rsid w:val="00FB70B2"/>
    <w:rsid w:val="00FB76CB"/>
    <w:rsid w:val="00FC017F"/>
    <w:rsid w:val="00FC02E1"/>
    <w:rsid w:val="00FC0311"/>
    <w:rsid w:val="00FC21F1"/>
    <w:rsid w:val="00FC2779"/>
    <w:rsid w:val="00FC37C5"/>
    <w:rsid w:val="00FC4050"/>
    <w:rsid w:val="00FC4CD8"/>
    <w:rsid w:val="00FC5140"/>
    <w:rsid w:val="00FC5C50"/>
    <w:rsid w:val="00FC5EE0"/>
    <w:rsid w:val="00FC6F74"/>
    <w:rsid w:val="00FC75E6"/>
    <w:rsid w:val="00FC789E"/>
    <w:rsid w:val="00FC7D33"/>
    <w:rsid w:val="00FC7FFD"/>
    <w:rsid w:val="00FD07D8"/>
    <w:rsid w:val="00FD0913"/>
    <w:rsid w:val="00FD0AB6"/>
    <w:rsid w:val="00FD0D60"/>
    <w:rsid w:val="00FD2221"/>
    <w:rsid w:val="00FD3820"/>
    <w:rsid w:val="00FD4DD1"/>
    <w:rsid w:val="00FD5CFC"/>
    <w:rsid w:val="00FD62AC"/>
    <w:rsid w:val="00FD6408"/>
    <w:rsid w:val="00FD64DF"/>
    <w:rsid w:val="00FD686A"/>
    <w:rsid w:val="00FD6B46"/>
    <w:rsid w:val="00FD71F9"/>
    <w:rsid w:val="00FE0157"/>
    <w:rsid w:val="00FE01B1"/>
    <w:rsid w:val="00FE12DD"/>
    <w:rsid w:val="00FE23AC"/>
    <w:rsid w:val="00FE2683"/>
    <w:rsid w:val="00FE2C65"/>
    <w:rsid w:val="00FE305B"/>
    <w:rsid w:val="00FE315A"/>
    <w:rsid w:val="00FE33D7"/>
    <w:rsid w:val="00FE3493"/>
    <w:rsid w:val="00FE39E7"/>
    <w:rsid w:val="00FE3B97"/>
    <w:rsid w:val="00FE3D52"/>
    <w:rsid w:val="00FE3D5F"/>
    <w:rsid w:val="00FE4427"/>
    <w:rsid w:val="00FE447B"/>
    <w:rsid w:val="00FE49C0"/>
    <w:rsid w:val="00FE4A20"/>
    <w:rsid w:val="00FE5349"/>
    <w:rsid w:val="00FE5595"/>
    <w:rsid w:val="00FE5AE2"/>
    <w:rsid w:val="00FE5FAD"/>
    <w:rsid w:val="00FE671A"/>
    <w:rsid w:val="00FE6F3C"/>
    <w:rsid w:val="00FE7C27"/>
    <w:rsid w:val="00FF1B73"/>
    <w:rsid w:val="00FF1C5D"/>
    <w:rsid w:val="00FF2352"/>
    <w:rsid w:val="00FF2938"/>
    <w:rsid w:val="00FF29FF"/>
    <w:rsid w:val="00FF31D8"/>
    <w:rsid w:val="00FF35AE"/>
    <w:rsid w:val="00FF37BD"/>
    <w:rsid w:val="00FF39DE"/>
    <w:rsid w:val="00FF3BFE"/>
    <w:rsid w:val="00FF3D47"/>
    <w:rsid w:val="00FF4865"/>
    <w:rsid w:val="00FF570E"/>
    <w:rsid w:val="00FF5AFE"/>
    <w:rsid w:val="00FF64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3872"/>
    <w:pPr>
      <w:widowControl w:val="0"/>
      <w:spacing w:line="360" w:lineRule="auto"/>
      <w:jc w:val="both"/>
    </w:pPr>
    <w:rPr>
      <w:kern w:val="2"/>
      <w:sz w:val="24"/>
      <w:szCs w:val="22"/>
    </w:rPr>
  </w:style>
  <w:style w:type="paragraph" w:styleId="1">
    <w:name w:val="heading 1"/>
    <w:basedOn w:val="a"/>
    <w:next w:val="a"/>
    <w:link w:val="1Char"/>
    <w:autoRedefine/>
    <w:qFormat/>
    <w:rsid w:val="00CB604C"/>
    <w:pPr>
      <w:numPr>
        <w:numId w:val="1"/>
      </w:numPr>
      <w:spacing w:before="120" w:after="60"/>
      <w:jc w:val="left"/>
      <w:outlineLvl w:val="0"/>
    </w:pPr>
    <w:rPr>
      <w:rFonts w:ascii="幼圆" w:eastAsia="幼圆" w:hAnsi="Times New Roman"/>
      <w:b/>
      <w:snapToGrid w:val="0"/>
      <w:kern w:val="0"/>
      <w:sz w:val="36"/>
      <w:szCs w:val="28"/>
    </w:rPr>
  </w:style>
  <w:style w:type="paragraph" w:styleId="2">
    <w:name w:val="heading 2"/>
    <w:basedOn w:val="a0"/>
    <w:next w:val="a"/>
    <w:link w:val="2Char"/>
    <w:autoRedefine/>
    <w:qFormat/>
    <w:rsid w:val="00DA6717"/>
    <w:pPr>
      <w:numPr>
        <w:ilvl w:val="1"/>
        <w:numId w:val="1"/>
      </w:numPr>
      <w:spacing w:before="0" w:after="0"/>
      <w:jc w:val="left"/>
      <w:outlineLvl w:val="1"/>
    </w:pPr>
    <w:rPr>
      <w:rFonts w:ascii="幼圆" w:eastAsia="幼圆" w:hAnsi="Times New Roman"/>
      <w:bCs w:val="0"/>
      <w:snapToGrid w:val="0"/>
      <w:color w:val="000000"/>
      <w:kern w:val="0"/>
      <w:szCs w:val="24"/>
    </w:rPr>
  </w:style>
  <w:style w:type="paragraph" w:styleId="3">
    <w:name w:val="heading 3"/>
    <w:basedOn w:val="2"/>
    <w:next w:val="a"/>
    <w:link w:val="3Char"/>
    <w:autoRedefine/>
    <w:qFormat/>
    <w:rsid w:val="003E6F74"/>
    <w:pPr>
      <w:numPr>
        <w:ilvl w:val="2"/>
      </w:numPr>
      <w:outlineLvl w:val="2"/>
    </w:pPr>
    <w:rPr>
      <w:rFonts w:ascii="宋体"/>
      <w:color w:val="auto"/>
      <w:sz w:val="30"/>
    </w:rPr>
  </w:style>
  <w:style w:type="paragraph" w:styleId="4">
    <w:name w:val="heading 4"/>
    <w:basedOn w:val="2"/>
    <w:next w:val="a"/>
    <w:link w:val="4Char"/>
    <w:autoRedefine/>
    <w:qFormat/>
    <w:rsid w:val="00E87CFA"/>
    <w:pPr>
      <w:numPr>
        <w:ilvl w:val="3"/>
      </w:numPr>
      <w:outlineLvl w:val="3"/>
    </w:pPr>
    <w:rPr>
      <w:sz w:val="28"/>
    </w:rPr>
  </w:style>
  <w:style w:type="paragraph" w:styleId="5">
    <w:name w:val="heading 5"/>
    <w:basedOn w:val="2"/>
    <w:next w:val="a"/>
    <w:link w:val="5Char"/>
    <w:autoRedefine/>
    <w:qFormat/>
    <w:rsid w:val="006262FB"/>
    <w:pPr>
      <w:numPr>
        <w:ilvl w:val="4"/>
      </w:numPr>
      <w:spacing w:before="240" w:after="60"/>
      <w:outlineLvl w:val="4"/>
    </w:pPr>
    <w:rPr>
      <w:rFonts w:ascii="宋体"/>
      <w:sz w:val="24"/>
      <w:szCs w:val="20"/>
    </w:rPr>
  </w:style>
  <w:style w:type="paragraph" w:styleId="6">
    <w:name w:val="heading 6"/>
    <w:basedOn w:val="a"/>
    <w:next w:val="a"/>
    <w:link w:val="6Char"/>
    <w:qFormat/>
    <w:rsid w:val="00B62F09"/>
    <w:pPr>
      <w:spacing w:before="240" w:after="60"/>
      <w:ind w:leftChars="200" w:left="2880"/>
      <w:jc w:val="left"/>
      <w:outlineLvl w:val="5"/>
    </w:pPr>
    <w:rPr>
      <w:rFonts w:ascii="宋体" w:hAnsi="Times New Roman"/>
      <w:b/>
      <w:snapToGrid w:val="0"/>
      <w:kern w:val="0"/>
      <w:sz w:val="21"/>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CB604C"/>
    <w:rPr>
      <w:rFonts w:ascii="幼圆" w:eastAsia="幼圆" w:hAnsi="Times New Roman"/>
      <w:b/>
      <w:snapToGrid w:val="0"/>
      <w:sz w:val="36"/>
      <w:szCs w:val="28"/>
    </w:rPr>
  </w:style>
  <w:style w:type="character" w:customStyle="1" w:styleId="2Char">
    <w:name w:val="标题 2 Char"/>
    <w:basedOn w:val="a1"/>
    <w:link w:val="2"/>
    <w:rsid w:val="00DA6717"/>
    <w:rPr>
      <w:rFonts w:ascii="幼圆" w:eastAsia="幼圆" w:hAnsi="Times New Roman"/>
      <w:b/>
      <w:snapToGrid w:val="0"/>
      <w:color w:val="000000"/>
      <w:sz w:val="32"/>
      <w:szCs w:val="24"/>
    </w:rPr>
  </w:style>
  <w:style w:type="character" w:customStyle="1" w:styleId="3Char">
    <w:name w:val="标题 3 Char"/>
    <w:basedOn w:val="a1"/>
    <w:link w:val="3"/>
    <w:rsid w:val="003E6F74"/>
    <w:rPr>
      <w:rFonts w:ascii="宋体" w:eastAsia="幼圆" w:hAnsi="Times New Roman"/>
      <w:b/>
      <w:snapToGrid w:val="0"/>
      <w:sz w:val="30"/>
      <w:szCs w:val="24"/>
    </w:rPr>
  </w:style>
  <w:style w:type="character" w:customStyle="1" w:styleId="5Char">
    <w:name w:val="标题 5 Char"/>
    <w:basedOn w:val="a1"/>
    <w:link w:val="5"/>
    <w:rsid w:val="00187404"/>
    <w:rPr>
      <w:rFonts w:ascii="宋体" w:eastAsia="幼圆" w:hAnsi="Times New Roman"/>
      <w:b/>
      <w:snapToGrid w:val="0"/>
      <w:color w:val="000000"/>
      <w:sz w:val="24"/>
    </w:rPr>
  </w:style>
  <w:style w:type="paragraph" w:styleId="a0">
    <w:name w:val="Title"/>
    <w:basedOn w:val="a"/>
    <w:next w:val="a"/>
    <w:link w:val="Char"/>
    <w:uiPriority w:val="10"/>
    <w:qFormat/>
    <w:rsid w:val="00187404"/>
    <w:pPr>
      <w:spacing w:before="240" w:after="60"/>
      <w:jc w:val="center"/>
      <w:outlineLvl w:val="0"/>
    </w:pPr>
    <w:rPr>
      <w:rFonts w:ascii="Cambria" w:hAnsi="Cambria"/>
      <w:b/>
      <w:bCs/>
      <w:sz w:val="32"/>
      <w:szCs w:val="32"/>
    </w:rPr>
  </w:style>
  <w:style w:type="character" w:customStyle="1" w:styleId="Char">
    <w:name w:val="标题 Char"/>
    <w:basedOn w:val="a1"/>
    <w:link w:val="a0"/>
    <w:uiPriority w:val="10"/>
    <w:rsid w:val="00187404"/>
    <w:rPr>
      <w:rFonts w:ascii="Cambria" w:eastAsia="宋体" w:hAnsi="Cambria" w:cs="Times New Roman"/>
      <w:b/>
      <w:bCs/>
      <w:sz w:val="32"/>
      <w:szCs w:val="32"/>
    </w:rPr>
  </w:style>
  <w:style w:type="character" w:customStyle="1" w:styleId="4Char">
    <w:name w:val="标题 4 Char"/>
    <w:basedOn w:val="a1"/>
    <w:link w:val="4"/>
    <w:rsid w:val="00E87CFA"/>
    <w:rPr>
      <w:rFonts w:ascii="幼圆" w:eastAsia="幼圆" w:hAnsi="Times New Roman"/>
      <w:b/>
      <w:snapToGrid w:val="0"/>
      <w:color w:val="000000"/>
      <w:sz w:val="28"/>
      <w:szCs w:val="24"/>
    </w:rPr>
  </w:style>
  <w:style w:type="character" w:customStyle="1" w:styleId="6Char">
    <w:name w:val="标题 6 Char"/>
    <w:basedOn w:val="a1"/>
    <w:link w:val="6"/>
    <w:rsid w:val="00B62F09"/>
    <w:rPr>
      <w:rFonts w:ascii="宋体" w:hAnsi="Times New Roman"/>
      <w:b/>
      <w:snapToGrid w:val="0"/>
      <w:sz w:val="21"/>
    </w:rPr>
  </w:style>
  <w:style w:type="paragraph" w:styleId="a4">
    <w:name w:val="List Paragraph"/>
    <w:basedOn w:val="a"/>
    <w:uiPriority w:val="34"/>
    <w:qFormat/>
    <w:rsid w:val="00983811"/>
    <w:pPr>
      <w:ind w:firstLineChars="200" w:firstLine="420"/>
    </w:pPr>
  </w:style>
  <w:style w:type="paragraph" w:styleId="a5">
    <w:name w:val="header"/>
    <w:basedOn w:val="a"/>
    <w:link w:val="Char0"/>
    <w:uiPriority w:val="99"/>
    <w:unhideWhenUsed/>
    <w:rsid w:val="00BD51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BD514B"/>
    <w:rPr>
      <w:kern w:val="2"/>
      <w:sz w:val="18"/>
      <w:szCs w:val="18"/>
    </w:rPr>
  </w:style>
  <w:style w:type="paragraph" w:styleId="a6">
    <w:name w:val="footer"/>
    <w:basedOn w:val="a"/>
    <w:link w:val="Char1"/>
    <w:uiPriority w:val="99"/>
    <w:unhideWhenUsed/>
    <w:rsid w:val="00BD514B"/>
    <w:pPr>
      <w:tabs>
        <w:tab w:val="center" w:pos="4153"/>
        <w:tab w:val="right" w:pos="8306"/>
      </w:tabs>
      <w:snapToGrid w:val="0"/>
      <w:jc w:val="left"/>
    </w:pPr>
    <w:rPr>
      <w:sz w:val="18"/>
      <w:szCs w:val="18"/>
    </w:rPr>
  </w:style>
  <w:style w:type="character" w:customStyle="1" w:styleId="Char1">
    <w:name w:val="页脚 Char"/>
    <w:basedOn w:val="a1"/>
    <w:link w:val="a6"/>
    <w:uiPriority w:val="99"/>
    <w:rsid w:val="00BD514B"/>
    <w:rPr>
      <w:kern w:val="2"/>
      <w:sz w:val="18"/>
      <w:szCs w:val="18"/>
    </w:rPr>
  </w:style>
  <w:style w:type="paragraph" w:customStyle="1" w:styleId="a7">
    <w:name w:val="封面标题"/>
    <w:basedOn w:val="a"/>
    <w:link w:val="Char2"/>
    <w:qFormat/>
    <w:rsid w:val="00BD514B"/>
    <w:pPr>
      <w:spacing w:beforeLines="1000" w:afterLines="2000"/>
      <w:jc w:val="center"/>
    </w:pPr>
    <w:rPr>
      <w:rFonts w:ascii="黑体" w:eastAsia="黑体"/>
      <w:b/>
      <w:sz w:val="84"/>
      <w:szCs w:val="84"/>
    </w:rPr>
  </w:style>
  <w:style w:type="table" w:styleId="a8">
    <w:name w:val="Table Grid"/>
    <w:basedOn w:val="a2"/>
    <w:uiPriority w:val="59"/>
    <w:rsid w:val="00BD51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2">
    <w:name w:val="封面标题 Char"/>
    <w:basedOn w:val="a1"/>
    <w:link w:val="a7"/>
    <w:rsid w:val="00BD514B"/>
    <w:rPr>
      <w:rFonts w:ascii="黑体" w:eastAsia="黑体"/>
      <w:b/>
      <w:kern w:val="2"/>
      <w:sz w:val="84"/>
      <w:szCs w:val="84"/>
    </w:rPr>
  </w:style>
  <w:style w:type="paragraph" w:styleId="a9">
    <w:name w:val="Document Map"/>
    <w:basedOn w:val="a"/>
    <w:link w:val="Char3"/>
    <w:uiPriority w:val="99"/>
    <w:semiHidden/>
    <w:unhideWhenUsed/>
    <w:rsid w:val="001F17E0"/>
    <w:rPr>
      <w:rFonts w:ascii="宋体"/>
      <w:sz w:val="18"/>
      <w:szCs w:val="18"/>
    </w:rPr>
  </w:style>
  <w:style w:type="character" w:customStyle="1" w:styleId="Char3">
    <w:name w:val="文档结构图 Char"/>
    <w:basedOn w:val="a1"/>
    <w:link w:val="a9"/>
    <w:uiPriority w:val="99"/>
    <w:semiHidden/>
    <w:rsid w:val="001F17E0"/>
    <w:rPr>
      <w:rFonts w:ascii="宋体"/>
      <w:kern w:val="2"/>
      <w:sz w:val="18"/>
      <w:szCs w:val="18"/>
    </w:rPr>
  </w:style>
  <w:style w:type="paragraph" w:styleId="TOC">
    <w:name w:val="TOC Heading"/>
    <w:basedOn w:val="1"/>
    <w:next w:val="a"/>
    <w:uiPriority w:val="39"/>
    <w:unhideWhenUsed/>
    <w:qFormat/>
    <w:rsid w:val="00922742"/>
    <w:pPr>
      <w:keepNext/>
      <w:keepLines/>
      <w:widowControl/>
      <w:numPr>
        <w:numId w:val="0"/>
      </w:numPr>
      <w:spacing w:before="480" w:after="0" w:line="276" w:lineRule="auto"/>
      <w:outlineLvl w:val="9"/>
    </w:pPr>
    <w:rPr>
      <w:rFonts w:ascii="Cambria" w:eastAsia="宋体" w:hAnsi="Cambria"/>
      <w:bCs/>
      <w:snapToGrid/>
      <w:color w:val="365F91"/>
      <w:sz w:val="28"/>
    </w:rPr>
  </w:style>
  <w:style w:type="paragraph" w:styleId="10">
    <w:name w:val="toc 1"/>
    <w:basedOn w:val="a"/>
    <w:next w:val="a"/>
    <w:autoRedefine/>
    <w:uiPriority w:val="39"/>
    <w:unhideWhenUsed/>
    <w:qFormat/>
    <w:rsid w:val="00922742"/>
  </w:style>
  <w:style w:type="character" w:styleId="aa">
    <w:name w:val="Hyperlink"/>
    <w:basedOn w:val="a1"/>
    <w:uiPriority w:val="99"/>
    <w:unhideWhenUsed/>
    <w:rsid w:val="00922742"/>
    <w:rPr>
      <w:color w:val="0000FF"/>
      <w:u w:val="single"/>
    </w:rPr>
  </w:style>
  <w:style w:type="paragraph" w:styleId="ab">
    <w:name w:val="Balloon Text"/>
    <w:basedOn w:val="a"/>
    <w:link w:val="Char4"/>
    <w:uiPriority w:val="99"/>
    <w:semiHidden/>
    <w:unhideWhenUsed/>
    <w:rsid w:val="00922742"/>
    <w:rPr>
      <w:sz w:val="18"/>
      <w:szCs w:val="18"/>
    </w:rPr>
  </w:style>
  <w:style w:type="character" w:customStyle="1" w:styleId="Char4">
    <w:name w:val="批注框文本 Char"/>
    <w:basedOn w:val="a1"/>
    <w:link w:val="ab"/>
    <w:uiPriority w:val="99"/>
    <w:semiHidden/>
    <w:rsid w:val="00922742"/>
    <w:rPr>
      <w:kern w:val="2"/>
      <w:sz w:val="18"/>
      <w:szCs w:val="18"/>
    </w:rPr>
  </w:style>
  <w:style w:type="paragraph" w:styleId="ac">
    <w:name w:val="caption"/>
    <w:basedOn w:val="a"/>
    <w:next w:val="a"/>
    <w:uiPriority w:val="35"/>
    <w:unhideWhenUsed/>
    <w:qFormat/>
    <w:rsid w:val="00BC1482"/>
    <w:rPr>
      <w:rFonts w:ascii="Cambria" w:eastAsia="黑体" w:hAnsi="Cambria"/>
      <w:sz w:val="20"/>
      <w:szCs w:val="20"/>
    </w:rPr>
  </w:style>
  <w:style w:type="paragraph" w:styleId="ad">
    <w:name w:val="footnote text"/>
    <w:basedOn w:val="a"/>
    <w:link w:val="Char5"/>
    <w:uiPriority w:val="99"/>
    <w:semiHidden/>
    <w:unhideWhenUsed/>
    <w:rsid w:val="007A414E"/>
    <w:pPr>
      <w:snapToGrid w:val="0"/>
      <w:jc w:val="left"/>
    </w:pPr>
    <w:rPr>
      <w:sz w:val="18"/>
      <w:szCs w:val="18"/>
    </w:rPr>
  </w:style>
  <w:style w:type="character" w:customStyle="1" w:styleId="Char5">
    <w:name w:val="脚注文本 Char"/>
    <w:basedOn w:val="a1"/>
    <w:link w:val="ad"/>
    <w:uiPriority w:val="99"/>
    <w:semiHidden/>
    <w:rsid w:val="007A414E"/>
    <w:rPr>
      <w:kern w:val="2"/>
      <w:sz w:val="18"/>
      <w:szCs w:val="18"/>
    </w:rPr>
  </w:style>
  <w:style w:type="character" w:styleId="ae">
    <w:name w:val="footnote reference"/>
    <w:basedOn w:val="a1"/>
    <w:uiPriority w:val="99"/>
    <w:semiHidden/>
    <w:unhideWhenUsed/>
    <w:rsid w:val="007A414E"/>
    <w:rPr>
      <w:vertAlign w:val="superscript"/>
    </w:rPr>
  </w:style>
  <w:style w:type="paragraph" w:styleId="20">
    <w:name w:val="toc 2"/>
    <w:basedOn w:val="a"/>
    <w:next w:val="a"/>
    <w:autoRedefine/>
    <w:uiPriority w:val="39"/>
    <w:unhideWhenUsed/>
    <w:qFormat/>
    <w:rsid w:val="00B91F6C"/>
    <w:pPr>
      <w:ind w:leftChars="200" w:left="420"/>
    </w:pPr>
  </w:style>
  <w:style w:type="paragraph" w:styleId="31">
    <w:name w:val="toc 3"/>
    <w:basedOn w:val="a"/>
    <w:next w:val="a"/>
    <w:autoRedefine/>
    <w:uiPriority w:val="39"/>
    <w:unhideWhenUsed/>
    <w:qFormat/>
    <w:rsid w:val="00B91F6C"/>
    <w:pPr>
      <w:ind w:leftChars="400" w:left="840"/>
    </w:pPr>
  </w:style>
  <w:style w:type="table" w:customStyle="1" w:styleId="-11">
    <w:name w:val="浅色底纹 - 强调文字颜色 11"/>
    <w:basedOn w:val="a2"/>
    <w:uiPriority w:val="60"/>
    <w:rsid w:val="00C33A52"/>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0">
    <w:name w:val="浅色列表 - 强调文字颜色 11"/>
    <w:basedOn w:val="a2"/>
    <w:uiPriority w:val="61"/>
    <w:rsid w:val="00C33A5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1">
    <w:name w:val="浅色网格 - 强调文字颜色 11"/>
    <w:basedOn w:val="a2"/>
    <w:uiPriority w:val="62"/>
    <w:rsid w:val="00C33A52"/>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40">
    <w:name w:val="toc 4"/>
    <w:basedOn w:val="a"/>
    <w:next w:val="a"/>
    <w:autoRedefine/>
    <w:uiPriority w:val="39"/>
    <w:unhideWhenUsed/>
    <w:rsid w:val="00D64301"/>
    <w:pPr>
      <w:spacing w:line="240" w:lineRule="auto"/>
      <w:ind w:leftChars="600" w:left="1260"/>
    </w:pPr>
  </w:style>
  <w:style w:type="paragraph" w:styleId="50">
    <w:name w:val="toc 5"/>
    <w:basedOn w:val="a"/>
    <w:next w:val="a"/>
    <w:autoRedefine/>
    <w:uiPriority w:val="39"/>
    <w:unhideWhenUsed/>
    <w:rsid w:val="00D64301"/>
    <w:pPr>
      <w:spacing w:line="240" w:lineRule="auto"/>
      <w:ind w:leftChars="800" w:left="1680"/>
    </w:pPr>
  </w:style>
  <w:style w:type="paragraph" w:styleId="60">
    <w:name w:val="toc 6"/>
    <w:basedOn w:val="a"/>
    <w:next w:val="a"/>
    <w:autoRedefine/>
    <w:uiPriority w:val="39"/>
    <w:unhideWhenUsed/>
    <w:rsid w:val="00D64301"/>
    <w:pPr>
      <w:spacing w:line="240" w:lineRule="auto"/>
      <w:ind w:leftChars="1000" w:left="2100"/>
    </w:pPr>
  </w:style>
  <w:style w:type="paragraph" w:styleId="7">
    <w:name w:val="toc 7"/>
    <w:basedOn w:val="a"/>
    <w:next w:val="a"/>
    <w:autoRedefine/>
    <w:uiPriority w:val="39"/>
    <w:unhideWhenUsed/>
    <w:rsid w:val="00D64301"/>
    <w:pPr>
      <w:spacing w:line="240" w:lineRule="auto"/>
      <w:ind w:leftChars="1200" w:left="2520"/>
    </w:pPr>
  </w:style>
  <w:style w:type="paragraph" w:styleId="8">
    <w:name w:val="toc 8"/>
    <w:basedOn w:val="a"/>
    <w:next w:val="a"/>
    <w:autoRedefine/>
    <w:uiPriority w:val="39"/>
    <w:unhideWhenUsed/>
    <w:rsid w:val="00D64301"/>
    <w:pPr>
      <w:spacing w:line="240" w:lineRule="auto"/>
      <w:ind w:leftChars="1400" w:left="2940"/>
    </w:pPr>
  </w:style>
  <w:style w:type="paragraph" w:styleId="9">
    <w:name w:val="toc 9"/>
    <w:basedOn w:val="a"/>
    <w:next w:val="a"/>
    <w:autoRedefine/>
    <w:uiPriority w:val="39"/>
    <w:unhideWhenUsed/>
    <w:rsid w:val="00D64301"/>
    <w:pPr>
      <w:spacing w:line="240" w:lineRule="auto"/>
      <w:ind w:leftChars="1600" w:left="3360"/>
    </w:pPr>
  </w:style>
  <w:style w:type="paragraph" w:customStyle="1" w:styleId="MMTopic1">
    <w:name w:val="MM Topic 1"/>
    <w:basedOn w:val="1"/>
    <w:link w:val="MMTopic1Char"/>
    <w:rsid w:val="00F35045"/>
    <w:pPr>
      <w:keepNext/>
      <w:keepLines/>
      <w:numPr>
        <w:numId w:val="2"/>
      </w:numPr>
      <w:spacing w:before="340" w:after="330" w:line="578" w:lineRule="auto"/>
      <w:jc w:val="both"/>
    </w:pPr>
    <w:rPr>
      <w:rFonts w:ascii="Calibri" w:eastAsia="宋体" w:hAnsi="Calibri"/>
      <w:bCs/>
      <w:snapToGrid/>
      <w:kern w:val="44"/>
      <w:sz w:val="44"/>
      <w:szCs w:val="44"/>
    </w:rPr>
  </w:style>
  <w:style w:type="character" w:customStyle="1" w:styleId="MMTopic1Char">
    <w:name w:val="MM Topic 1 Char"/>
    <w:basedOn w:val="1Char"/>
    <w:link w:val="MMTopic1"/>
    <w:rsid w:val="00F35045"/>
    <w:rPr>
      <w:rFonts w:ascii="幼圆" w:eastAsia="幼圆" w:hAnsi="Times New Roman"/>
      <w:b/>
      <w:bCs/>
      <w:snapToGrid w:val="0"/>
      <w:kern w:val="44"/>
      <w:sz w:val="44"/>
      <w:szCs w:val="44"/>
    </w:rPr>
  </w:style>
  <w:style w:type="paragraph" w:customStyle="1" w:styleId="MMTopic2">
    <w:name w:val="MM Topic 2"/>
    <w:basedOn w:val="2"/>
    <w:link w:val="MMTopic2Char"/>
    <w:rsid w:val="00F35045"/>
    <w:pPr>
      <w:keepNext/>
      <w:keepLines/>
      <w:numPr>
        <w:numId w:val="2"/>
      </w:numPr>
      <w:spacing w:before="260" w:after="260" w:line="416" w:lineRule="auto"/>
      <w:jc w:val="both"/>
    </w:pPr>
    <w:rPr>
      <w:rFonts w:ascii="Cambria" w:eastAsia="宋体" w:hAnsi="Cambria"/>
      <w:bCs/>
      <w:snapToGrid/>
      <w:color w:val="auto"/>
      <w:kern w:val="2"/>
      <w:szCs w:val="32"/>
    </w:rPr>
  </w:style>
  <w:style w:type="character" w:customStyle="1" w:styleId="MMTopic2Char">
    <w:name w:val="MM Topic 2 Char"/>
    <w:basedOn w:val="2Char"/>
    <w:link w:val="MMTopic2"/>
    <w:rsid w:val="00F35045"/>
    <w:rPr>
      <w:rFonts w:ascii="Cambria" w:eastAsia="幼圆" w:hAnsi="Cambria"/>
      <w:b/>
      <w:bCs/>
      <w:snapToGrid w:val="0"/>
      <w:color w:val="000000"/>
      <w:kern w:val="2"/>
      <w:sz w:val="32"/>
      <w:szCs w:val="32"/>
    </w:rPr>
  </w:style>
  <w:style w:type="paragraph" w:customStyle="1" w:styleId="MMTopic3">
    <w:name w:val="MM Topic 3"/>
    <w:basedOn w:val="3"/>
    <w:link w:val="MMTopic3Char"/>
    <w:rsid w:val="00F35045"/>
    <w:pPr>
      <w:keepNext/>
      <w:keepLines/>
      <w:numPr>
        <w:numId w:val="2"/>
      </w:numPr>
      <w:spacing w:before="260" w:after="260" w:line="416" w:lineRule="auto"/>
      <w:jc w:val="both"/>
    </w:pPr>
    <w:rPr>
      <w:rFonts w:ascii="Calibri" w:hAnsi="Calibri"/>
      <w:bCs/>
      <w:snapToGrid/>
      <w:kern w:val="2"/>
      <w:szCs w:val="32"/>
    </w:rPr>
  </w:style>
  <w:style w:type="character" w:customStyle="1" w:styleId="MMTopic3Char">
    <w:name w:val="MM Topic 3 Char"/>
    <w:basedOn w:val="3Char"/>
    <w:link w:val="MMTopic3"/>
    <w:rsid w:val="00F35045"/>
    <w:rPr>
      <w:rFonts w:ascii="宋体" w:eastAsia="幼圆" w:hAnsi="Times New Roman"/>
      <w:b/>
      <w:bCs/>
      <w:snapToGrid w:val="0"/>
      <w:kern w:val="2"/>
      <w:sz w:val="30"/>
      <w:szCs w:val="32"/>
    </w:rPr>
  </w:style>
  <w:style w:type="paragraph" w:customStyle="1" w:styleId="MMTopic4">
    <w:name w:val="MM Topic 4"/>
    <w:basedOn w:val="4"/>
    <w:link w:val="MMTopic4Char"/>
    <w:rsid w:val="00F35045"/>
    <w:pPr>
      <w:keepNext/>
      <w:keepLines/>
      <w:numPr>
        <w:ilvl w:val="0"/>
        <w:numId w:val="0"/>
      </w:numPr>
      <w:spacing w:before="280" w:after="290" w:line="376" w:lineRule="auto"/>
      <w:jc w:val="both"/>
    </w:pPr>
    <w:rPr>
      <w:rFonts w:ascii="Cambria" w:eastAsia="宋体" w:hAnsi="Cambria"/>
      <w:bCs/>
      <w:snapToGrid/>
      <w:color w:val="auto"/>
      <w:kern w:val="2"/>
      <w:szCs w:val="28"/>
    </w:rPr>
  </w:style>
  <w:style w:type="character" w:customStyle="1" w:styleId="MMTopic4Char">
    <w:name w:val="MM Topic 4 Char"/>
    <w:basedOn w:val="4Char"/>
    <w:link w:val="MMTopic4"/>
    <w:rsid w:val="00F35045"/>
    <w:rPr>
      <w:rFonts w:ascii="Cambria" w:eastAsia="宋体" w:hAnsi="Cambria" w:cs="Times New Roman"/>
      <w:b/>
      <w:bCs/>
      <w:snapToGrid w:val="0"/>
      <w:color w:val="000000"/>
      <w:kern w:val="2"/>
      <w:sz w:val="28"/>
      <w:szCs w:val="28"/>
    </w:rPr>
  </w:style>
  <w:style w:type="paragraph" w:customStyle="1" w:styleId="MMTopic5">
    <w:name w:val="MM Topic 5"/>
    <w:basedOn w:val="5"/>
    <w:link w:val="MMTopic5Char"/>
    <w:rsid w:val="00F35045"/>
    <w:pPr>
      <w:keepNext/>
      <w:keepLines/>
      <w:numPr>
        <w:ilvl w:val="0"/>
        <w:numId w:val="0"/>
      </w:numPr>
      <w:spacing w:before="280" w:after="290" w:line="376" w:lineRule="auto"/>
      <w:jc w:val="both"/>
    </w:pPr>
    <w:rPr>
      <w:rFonts w:ascii="Calibri" w:eastAsia="宋体" w:hAnsi="Calibri"/>
      <w:bCs/>
      <w:snapToGrid/>
      <w:color w:val="auto"/>
      <w:kern w:val="2"/>
      <w:sz w:val="28"/>
      <w:szCs w:val="28"/>
    </w:rPr>
  </w:style>
  <w:style w:type="character" w:customStyle="1" w:styleId="MMTopic5Char">
    <w:name w:val="MM Topic 5 Char"/>
    <w:basedOn w:val="5Char"/>
    <w:link w:val="MMTopic5"/>
    <w:rsid w:val="00F35045"/>
    <w:rPr>
      <w:rFonts w:ascii="Calibri" w:eastAsia="宋体" w:hAnsi="Calibri" w:cs="Times New Roman"/>
      <w:b/>
      <w:bCs/>
      <w:snapToGrid w:val="0"/>
      <w:color w:val="000000"/>
      <w:kern w:val="2"/>
      <w:sz w:val="28"/>
      <w:szCs w:val="28"/>
    </w:rPr>
  </w:style>
  <w:style w:type="paragraph" w:customStyle="1" w:styleId="MMTopic6">
    <w:name w:val="MM Topic 6"/>
    <w:basedOn w:val="6"/>
    <w:link w:val="MMTopic6Char"/>
    <w:rsid w:val="00F35045"/>
    <w:pPr>
      <w:keepNext/>
      <w:keepLines/>
      <w:spacing w:after="64" w:line="320" w:lineRule="auto"/>
      <w:ind w:leftChars="0" w:left="0"/>
      <w:jc w:val="both"/>
    </w:pPr>
    <w:rPr>
      <w:rFonts w:ascii="Cambria" w:hAnsi="Cambria"/>
      <w:bCs/>
      <w:snapToGrid/>
      <w:kern w:val="2"/>
      <w:sz w:val="24"/>
      <w:szCs w:val="24"/>
    </w:rPr>
  </w:style>
  <w:style w:type="character" w:customStyle="1" w:styleId="MMTopic6Char">
    <w:name w:val="MM Topic 6 Char"/>
    <w:basedOn w:val="6Char"/>
    <w:link w:val="MMTopic6"/>
    <w:rsid w:val="00F35045"/>
    <w:rPr>
      <w:rFonts w:ascii="Cambria" w:eastAsia="宋体" w:hAnsi="Cambria" w:cs="Times New Roman"/>
      <w:b/>
      <w:bCs/>
      <w:i/>
      <w:snapToGrid w:val="0"/>
      <w:kern w:val="2"/>
      <w:sz w:val="24"/>
      <w:szCs w:val="24"/>
    </w:rPr>
  </w:style>
  <w:style w:type="character" w:styleId="af">
    <w:name w:val="Strong"/>
    <w:basedOn w:val="a1"/>
    <w:uiPriority w:val="22"/>
    <w:qFormat/>
    <w:rsid w:val="00D164EC"/>
    <w:rPr>
      <w:b/>
      <w:bCs/>
    </w:rPr>
  </w:style>
  <w:style w:type="table" w:customStyle="1" w:styleId="11">
    <w:name w:val="浅色底纹1"/>
    <w:basedOn w:val="a2"/>
    <w:uiPriority w:val="60"/>
    <w:rsid w:val="00FE315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0">
    <w:name w:val="Normal Indent"/>
    <w:basedOn w:val="a"/>
    <w:autoRedefine/>
    <w:semiHidden/>
    <w:rsid w:val="009A192E"/>
    <w:pPr>
      <w:ind w:firstLineChars="200" w:firstLine="420"/>
    </w:pPr>
    <w:rPr>
      <w:rFonts w:ascii="Arial" w:hAnsi="Arial"/>
      <w:szCs w:val="20"/>
    </w:rPr>
  </w:style>
  <w:style w:type="character" w:customStyle="1" w:styleId="apple-style-span">
    <w:name w:val="apple-style-span"/>
    <w:basedOn w:val="a1"/>
    <w:rsid w:val="00332564"/>
  </w:style>
  <w:style w:type="table" w:styleId="-5">
    <w:name w:val="Light List Accent 5"/>
    <w:basedOn w:val="a2"/>
    <w:uiPriority w:val="61"/>
    <w:rsid w:val="00A534E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2">
    <w:name w:val="浅色列表 - 强调文字颜色 12"/>
    <w:basedOn w:val="a2"/>
    <w:uiPriority w:val="61"/>
    <w:rsid w:val="00A534E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21">
    <w:name w:val="浅色底纹2"/>
    <w:basedOn w:val="a2"/>
    <w:uiPriority w:val="60"/>
    <w:rsid w:val="0086508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1">
    <w:name w:val="No Spacing"/>
    <w:link w:val="Char6"/>
    <w:uiPriority w:val="1"/>
    <w:qFormat/>
    <w:rsid w:val="0007185B"/>
    <w:rPr>
      <w:rFonts w:asciiTheme="minorHAnsi" w:eastAsiaTheme="minorEastAsia" w:hAnsiTheme="minorHAnsi" w:cstheme="minorBidi"/>
      <w:sz w:val="22"/>
      <w:szCs w:val="22"/>
    </w:rPr>
  </w:style>
  <w:style w:type="character" w:customStyle="1" w:styleId="Char6">
    <w:name w:val="无间隔 Char"/>
    <w:basedOn w:val="a1"/>
    <w:link w:val="af1"/>
    <w:uiPriority w:val="1"/>
    <w:rsid w:val="0007185B"/>
    <w:rPr>
      <w:rFonts w:asciiTheme="minorHAnsi" w:eastAsiaTheme="minorEastAsia" w:hAnsiTheme="minorHAnsi" w:cstheme="minorBidi"/>
      <w:sz w:val="22"/>
      <w:szCs w:val="22"/>
    </w:rPr>
  </w:style>
  <w:style w:type="character" w:styleId="af2">
    <w:name w:val="Emphasis"/>
    <w:basedOn w:val="a1"/>
    <w:uiPriority w:val="20"/>
    <w:qFormat/>
    <w:rsid w:val="00270E7F"/>
    <w:rPr>
      <w:i/>
      <w:iCs/>
    </w:rPr>
  </w:style>
  <w:style w:type="table" w:customStyle="1" w:styleId="12">
    <w:name w:val="浅色列表1"/>
    <w:basedOn w:val="a2"/>
    <w:uiPriority w:val="61"/>
    <w:rsid w:val="00CD2E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210">
    <w:name w:val="中等深浅列表 21"/>
    <w:basedOn w:val="a2"/>
    <w:uiPriority w:val="66"/>
    <w:rsid w:val="00CD2E41"/>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3">
    <w:name w:val="浅色网格1"/>
    <w:basedOn w:val="a2"/>
    <w:uiPriority w:val="62"/>
    <w:rsid w:val="00CD2E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a1"/>
    <w:rsid w:val="001826E3"/>
  </w:style>
  <w:style w:type="table" w:customStyle="1" w:styleId="32">
    <w:name w:val="浅色底纹3"/>
    <w:basedOn w:val="a2"/>
    <w:uiPriority w:val="60"/>
    <w:rsid w:val="00973DA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3">
    <w:name w:val="annotation reference"/>
    <w:basedOn w:val="a1"/>
    <w:uiPriority w:val="99"/>
    <w:semiHidden/>
    <w:unhideWhenUsed/>
    <w:rsid w:val="00F20B85"/>
    <w:rPr>
      <w:sz w:val="21"/>
      <w:szCs w:val="21"/>
    </w:rPr>
  </w:style>
  <w:style w:type="paragraph" w:styleId="af4">
    <w:name w:val="annotation text"/>
    <w:basedOn w:val="a"/>
    <w:link w:val="Char7"/>
    <w:uiPriority w:val="99"/>
    <w:semiHidden/>
    <w:unhideWhenUsed/>
    <w:rsid w:val="00F20B85"/>
    <w:pPr>
      <w:widowControl/>
      <w:spacing w:line="240" w:lineRule="auto"/>
      <w:jc w:val="left"/>
    </w:pPr>
    <w:rPr>
      <w:rFonts w:asciiTheme="minorHAnsi" w:eastAsiaTheme="minorEastAsia" w:hAnsiTheme="minorHAnsi" w:cstheme="minorBidi"/>
      <w:kern w:val="0"/>
      <w:szCs w:val="24"/>
    </w:rPr>
  </w:style>
  <w:style w:type="character" w:customStyle="1" w:styleId="Char7">
    <w:name w:val="批注文字 Char"/>
    <w:basedOn w:val="a1"/>
    <w:link w:val="af4"/>
    <w:uiPriority w:val="99"/>
    <w:semiHidden/>
    <w:rsid w:val="00F20B85"/>
    <w:rPr>
      <w:rFonts w:asciiTheme="minorHAnsi" w:eastAsiaTheme="minorEastAsia" w:hAnsiTheme="minorHAnsi" w:cstheme="minorBidi"/>
      <w:sz w:val="24"/>
      <w:szCs w:val="24"/>
    </w:rPr>
  </w:style>
  <w:style w:type="paragraph" w:customStyle="1" w:styleId="14">
    <w:name w:val="列出段落1"/>
    <w:basedOn w:val="a"/>
    <w:uiPriority w:val="34"/>
    <w:qFormat/>
    <w:rsid w:val="003535D7"/>
    <w:pPr>
      <w:spacing w:line="240" w:lineRule="auto"/>
      <w:ind w:firstLineChars="200" w:firstLine="420"/>
    </w:pPr>
    <w:rPr>
      <w:rFonts w:ascii="Cambria" w:hAnsi="Cambria"/>
      <w:szCs w:val="24"/>
    </w:rPr>
  </w:style>
  <w:style w:type="paragraph" w:customStyle="1" w:styleId="30">
    <w:name w:val="样式3"/>
    <w:basedOn w:val="a"/>
    <w:rsid w:val="003535D7"/>
    <w:pPr>
      <w:numPr>
        <w:numId w:val="3"/>
      </w:numPr>
      <w:spacing w:line="240" w:lineRule="auto"/>
    </w:pPr>
    <w:rPr>
      <w:rFonts w:ascii="Cambria" w:hAnsi="Cambria"/>
      <w:sz w:val="32"/>
      <w:szCs w:val="24"/>
    </w:rPr>
  </w:style>
  <w:style w:type="paragraph" w:styleId="af5">
    <w:name w:val="Date"/>
    <w:basedOn w:val="a"/>
    <w:next w:val="a"/>
    <w:link w:val="Char8"/>
    <w:uiPriority w:val="99"/>
    <w:unhideWhenUsed/>
    <w:rsid w:val="00ED64B8"/>
    <w:pPr>
      <w:ind w:leftChars="2500" w:left="100"/>
    </w:pPr>
  </w:style>
  <w:style w:type="character" w:customStyle="1" w:styleId="Char8">
    <w:name w:val="日期 Char"/>
    <w:basedOn w:val="a1"/>
    <w:link w:val="af5"/>
    <w:uiPriority w:val="99"/>
    <w:rsid w:val="00ED64B8"/>
    <w:rPr>
      <w:kern w:val="2"/>
      <w:sz w:val="24"/>
      <w:szCs w:val="22"/>
    </w:rPr>
  </w:style>
  <w:style w:type="table" w:customStyle="1" w:styleId="110">
    <w:name w:val="浅色网格11"/>
    <w:basedOn w:val="a2"/>
    <w:uiPriority w:val="62"/>
    <w:rsid w:val="00D17A9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56732">
      <w:bodyDiv w:val="1"/>
      <w:marLeft w:val="0"/>
      <w:marRight w:val="0"/>
      <w:marTop w:val="0"/>
      <w:marBottom w:val="0"/>
      <w:divBdr>
        <w:top w:val="none" w:sz="0" w:space="0" w:color="auto"/>
        <w:left w:val="none" w:sz="0" w:space="0" w:color="auto"/>
        <w:bottom w:val="none" w:sz="0" w:space="0" w:color="auto"/>
        <w:right w:val="none" w:sz="0" w:space="0" w:color="auto"/>
      </w:divBdr>
    </w:div>
    <w:div w:id="166990685">
      <w:bodyDiv w:val="1"/>
      <w:marLeft w:val="0"/>
      <w:marRight w:val="0"/>
      <w:marTop w:val="0"/>
      <w:marBottom w:val="0"/>
      <w:divBdr>
        <w:top w:val="none" w:sz="0" w:space="0" w:color="auto"/>
        <w:left w:val="none" w:sz="0" w:space="0" w:color="auto"/>
        <w:bottom w:val="none" w:sz="0" w:space="0" w:color="auto"/>
        <w:right w:val="none" w:sz="0" w:space="0" w:color="auto"/>
      </w:divBdr>
      <w:divsChild>
        <w:div w:id="1353144837">
          <w:marLeft w:val="562"/>
          <w:marRight w:val="0"/>
          <w:marTop w:val="0"/>
          <w:marBottom w:val="0"/>
          <w:divBdr>
            <w:top w:val="none" w:sz="0" w:space="0" w:color="auto"/>
            <w:left w:val="none" w:sz="0" w:space="0" w:color="auto"/>
            <w:bottom w:val="none" w:sz="0" w:space="0" w:color="auto"/>
            <w:right w:val="none" w:sz="0" w:space="0" w:color="auto"/>
          </w:divBdr>
        </w:div>
        <w:div w:id="168562436">
          <w:marLeft w:val="1282"/>
          <w:marRight w:val="0"/>
          <w:marTop w:val="0"/>
          <w:marBottom w:val="0"/>
          <w:divBdr>
            <w:top w:val="none" w:sz="0" w:space="0" w:color="auto"/>
            <w:left w:val="none" w:sz="0" w:space="0" w:color="auto"/>
            <w:bottom w:val="none" w:sz="0" w:space="0" w:color="auto"/>
            <w:right w:val="none" w:sz="0" w:space="0" w:color="auto"/>
          </w:divBdr>
        </w:div>
        <w:div w:id="440299711">
          <w:marLeft w:val="1282"/>
          <w:marRight w:val="0"/>
          <w:marTop w:val="0"/>
          <w:marBottom w:val="0"/>
          <w:divBdr>
            <w:top w:val="none" w:sz="0" w:space="0" w:color="auto"/>
            <w:left w:val="none" w:sz="0" w:space="0" w:color="auto"/>
            <w:bottom w:val="none" w:sz="0" w:space="0" w:color="auto"/>
            <w:right w:val="none" w:sz="0" w:space="0" w:color="auto"/>
          </w:divBdr>
        </w:div>
        <w:div w:id="1856111230">
          <w:marLeft w:val="1282"/>
          <w:marRight w:val="0"/>
          <w:marTop w:val="0"/>
          <w:marBottom w:val="0"/>
          <w:divBdr>
            <w:top w:val="none" w:sz="0" w:space="0" w:color="auto"/>
            <w:left w:val="none" w:sz="0" w:space="0" w:color="auto"/>
            <w:bottom w:val="none" w:sz="0" w:space="0" w:color="auto"/>
            <w:right w:val="none" w:sz="0" w:space="0" w:color="auto"/>
          </w:divBdr>
        </w:div>
        <w:div w:id="664482076">
          <w:marLeft w:val="1282"/>
          <w:marRight w:val="0"/>
          <w:marTop w:val="0"/>
          <w:marBottom w:val="0"/>
          <w:divBdr>
            <w:top w:val="none" w:sz="0" w:space="0" w:color="auto"/>
            <w:left w:val="none" w:sz="0" w:space="0" w:color="auto"/>
            <w:bottom w:val="none" w:sz="0" w:space="0" w:color="auto"/>
            <w:right w:val="none" w:sz="0" w:space="0" w:color="auto"/>
          </w:divBdr>
        </w:div>
        <w:div w:id="373820613">
          <w:marLeft w:val="1282"/>
          <w:marRight w:val="0"/>
          <w:marTop w:val="0"/>
          <w:marBottom w:val="0"/>
          <w:divBdr>
            <w:top w:val="none" w:sz="0" w:space="0" w:color="auto"/>
            <w:left w:val="none" w:sz="0" w:space="0" w:color="auto"/>
            <w:bottom w:val="none" w:sz="0" w:space="0" w:color="auto"/>
            <w:right w:val="none" w:sz="0" w:space="0" w:color="auto"/>
          </w:divBdr>
        </w:div>
        <w:div w:id="1863663382">
          <w:marLeft w:val="1282"/>
          <w:marRight w:val="0"/>
          <w:marTop w:val="0"/>
          <w:marBottom w:val="0"/>
          <w:divBdr>
            <w:top w:val="none" w:sz="0" w:space="0" w:color="auto"/>
            <w:left w:val="none" w:sz="0" w:space="0" w:color="auto"/>
            <w:bottom w:val="none" w:sz="0" w:space="0" w:color="auto"/>
            <w:right w:val="none" w:sz="0" w:space="0" w:color="auto"/>
          </w:divBdr>
        </w:div>
        <w:div w:id="1473057863">
          <w:marLeft w:val="1282"/>
          <w:marRight w:val="0"/>
          <w:marTop w:val="0"/>
          <w:marBottom w:val="0"/>
          <w:divBdr>
            <w:top w:val="none" w:sz="0" w:space="0" w:color="auto"/>
            <w:left w:val="none" w:sz="0" w:space="0" w:color="auto"/>
            <w:bottom w:val="none" w:sz="0" w:space="0" w:color="auto"/>
            <w:right w:val="none" w:sz="0" w:space="0" w:color="auto"/>
          </w:divBdr>
        </w:div>
        <w:div w:id="2007709988">
          <w:marLeft w:val="562"/>
          <w:marRight w:val="0"/>
          <w:marTop w:val="0"/>
          <w:marBottom w:val="0"/>
          <w:divBdr>
            <w:top w:val="none" w:sz="0" w:space="0" w:color="auto"/>
            <w:left w:val="none" w:sz="0" w:space="0" w:color="auto"/>
            <w:bottom w:val="none" w:sz="0" w:space="0" w:color="auto"/>
            <w:right w:val="none" w:sz="0" w:space="0" w:color="auto"/>
          </w:divBdr>
        </w:div>
        <w:div w:id="1002317967">
          <w:marLeft w:val="1282"/>
          <w:marRight w:val="0"/>
          <w:marTop w:val="0"/>
          <w:marBottom w:val="0"/>
          <w:divBdr>
            <w:top w:val="none" w:sz="0" w:space="0" w:color="auto"/>
            <w:left w:val="none" w:sz="0" w:space="0" w:color="auto"/>
            <w:bottom w:val="none" w:sz="0" w:space="0" w:color="auto"/>
            <w:right w:val="none" w:sz="0" w:space="0" w:color="auto"/>
          </w:divBdr>
        </w:div>
      </w:divsChild>
    </w:div>
    <w:div w:id="219487801">
      <w:bodyDiv w:val="1"/>
      <w:marLeft w:val="0"/>
      <w:marRight w:val="0"/>
      <w:marTop w:val="0"/>
      <w:marBottom w:val="0"/>
      <w:divBdr>
        <w:top w:val="none" w:sz="0" w:space="0" w:color="auto"/>
        <w:left w:val="none" w:sz="0" w:space="0" w:color="auto"/>
        <w:bottom w:val="none" w:sz="0" w:space="0" w:color="auto"/>
        <w:right w:val="none" w:sz="0" w:space="0" w:color="auto"/>
      </w:divBdr>
      <w:divsChild>
        <w:div w:id="1460150533">
          <w:marLeft w:val="562"/>
          <w:marRight w:val="0"/>
          <w:marTop w:val="0"/>
          <w:marBottom w:val="0"/>
          <w:divBdr>
            <w:top w:val="none" w:sz="0" w:space="0" w:color="auto"/>
            <w:left w:val="none" w:sz="0" w:space="0" w:color="auto"/>
            <w:bottom w:val="none" w:sz="0" w:space="0" w:color="auto"/>
            <w:right w:val="none" w:sz="0" w:space="0" w:color="auto"/>
          </w:divBdr>
        </w:div>
        <w:div w:id="607859729">
          <w:marLeft w:val="562"/>
          <w:marRight w:val="0"/>
          <w:marTop w:val="0"/>
          <w:marBottom w:val="0"/>
          <w:divBdr>
            <w:top w:val="none" w:sz="0" w:space="0" w:color="auto"/>
            <w:left w:val="none" w:sz="0" w:space="0" w:color="auto"/>
            <w:bottom w:val="none" w:sz="0" w:space="0" w:color="auto"/>
            <w:right w:val="none" w:sz="0" w:space="0" w:color="auto"/>
          </w:divBdr>
        </w:div>
        <w:div w:id="25641075">
          <w:marLeft w:val="562"/>
          <w:marRight w:val="0"/>
          <w:marTop w:val="0"/>
          <w:marBottom w:val="0"/>
          <w:divBdr>
            <w:top w:val="none" w:sz="0" w:space="0" w:color="auto"/>
            <w:left w:val="none" w:sz="0" w:space="0" w:color="auto"/>
            <w:bottom w:val="none" w:sz="0" w:space="0" w:color="auto"/>
            <w:right w:val="none" w:sz="0" w:space="0" w:color="auto"/>
          </w:divBdr>
        </w:div>
        <w:div w:id="1023701457">
          <w:marLeft w:val="562"/>
          <w:marRight w:val="0"/>
          <w:marTop w:val="0"/>
          <w:marBottom w:val="0"/>
          <w:divBdr>
            <w:top w:val="none" w:sz="0" w:space="0" w:color="auto"/>
            <w:left w:val="none" w:sz="0" w:space="0" w:color="auto"/>
            <w:bottom w:val="none" w:sz="0" w:space="0" w:color="auto"/>
            <w:right w:val="none" w:sz="0" w:space="0" w:color="auto"/>
          </w:divBdr>
        </w:div>
      </w:divsChild>
    </w:div>
    <w:div w:id="222646162">
      <w:bodyDiv w:val="1"/>
      <w:marLeft w:val="0"/>
      <w:marRight w:val="0"/>
      <w:marTop w:val="0"/>
      <w:marBottom w:val="0"/>
      <w:divBdr>
        <w:top w:val="none" w:sz="0" w:space="0" w:color="auto"/>
        <w:left w:val="none" w:sz="0" w:space="0" w:color="auto"/>
        <w:bottom w:val="none" w:sz="0" w:space="0" w:color="auto"/>
        <w:right w:val="none" w:sz="0" w:space="0" w:color="auto"/>
      </w:divBdr>
      <w:divsChild>
        <w:div w:id="702052773">
          <w:marLeft w:val="562"/>
          <w:marRight w:val="0"/>
          <w:marTop w:val="0"/>
          <w:marBottom w:val="0"/>
          <w:divBdr>
            <w:top w:val="none" w:sz="0" w:space="0" w:color="auto"/>
            <w:left w:val="none" w:sz="0" w:space="0" w:color="auto"/>
            <w:bottom w:val="none" w:sz="0" w:space="0" w:color="auto"/>
            <w:right w:val="none" w:sz="0" w:space="0" w:color="auto"/>
          </w:divBdr>
        </w:div>
        <w:div w:id="1408645525">
          <w:marLeft w:val="562"/>
          <w:marRight w:val="0"/>
          <w:marTop w:val="0"/>
          <w:marBottom w:val="0"/>
          <w:divBdr>
            <w:top w:val="none" w:sz="0" w:space="0" w:color="auto"/>
            <w:left w:val="none" w:sz="0" w:space="0" w:color="auto"/>
            <w:bottom w:val="none" w:sz="0" w:space="0" w:color="auto"/>
            <w:right w:val="none" w:sz="0" w:space="0" w:color="auto"/>
          </w:divBdr>
        </w:div>
        <w:div w:id="876741629">
          <w:marLeft w:val="562"/>
          <w:marRight w:val="0"/>
          <w:marTop w:val="0"/>
          <w:marBottom w:val="0"/>
          <w:divBdr>
            <w:top w:val="none" w:sz="0" w:space="0" w:color="auto"/>
            <w:left w:val="none" w:sz="0" w:space="0" w:color="auto"/>
            <w:bottom w:val="none" w:sz="0" w:space="0" w:color="auto"/>
            <w:right w:val="none" w:sz="0" w:space="0" w:color="auto"/>
          </w:divBdr>
        </w:div>
      </w:divsChild>
    </w:div>
    <w:div w:id="230048188">
      <w:bodyDiv w:val="1"/>
      <w:marLeft w:val="0"/>
      <w:marRight w:val="0"/>
      <w:marTop w:val="0"/>
      <w:marBottom w:val="0"/>
      <w:divBdr>
        <w:top w:val="none" w:sz="0" w:space="0" w:color="auto"/>
        <w:left w:val="none" w:sz="0" w:space="0" w:color="auto"/>
        <w:bottom w:val="none" w:sz="0" w:space="0" w:color="auto"/>
        <w:right w:val="none" w:sz="0" w:space="0" w:color="auto"/>
      </w:divBdr>
      <w:divsChild>
        <w:div w:id="1104762779">
          <w:marLeft w:val="562"/>
          <w:marRight w:val="0"/>
          <w:marTop w:val="0"/>
          <w:marBottom w:val="0"/>
          <w:divBdr>
            <w:top w:val="none" w:sz="0" w:space="0" w:color="auto"/>
            <w:left w:val="none" w:sz="0" w:space="0" w:color="auto"/>
            <w:bottom w:val="none" w:sz="0" w:space="0" w:color="auto"/>
            <w:right w:val="none" w:sz="0" w:space="0" w:color="auto"/>
          </w:divBdr>
        </w:div>
        <w:div w:id="1907180954">
          <w:marLeft w:val="562"/>
          <w:marRight w:val="0"/>
          <w:marTop w:val="0"/>
          <w:marBottom w:val="0"/>
          <w:divBdr>
            <w:top w:val="none" w:sz="0" w:space="0" w:color="auto"/>
            <w:left w:val="none" w:sz="0" w:space="0" w:color="auto"/>
            <w:bottom w:val="none" w:sz="0" w:space="0" w:color="auto"/>
            <w:right w:val="none" w:sz="0" w:space="0" w:color="auto"/>
          </w:divBdr>
        </w:div>
        <w:div w:id="839614317">
          <w:marLeft w:val="562"/>
          <w:marRight w:val="0"/>
          <w:marTop w:val="0"/>
          <w:marBottom w:val="0"/>
          <w:divBdr>
            <w:top w:val="none" w:sz="0" w:space="0" w:color="auto"/>
            <w:left w:val="none" w:sz="0" w:space="0" w:color="auto"/>
            <w:bottom w:val="none" w:sz="0" w:space="0" w:color="auto"/>
            <w:right w:val="none" w:sz="0" w:space="0" w:color="auto"/>
          </w:divBdr>
        </w:div>
        <w:div w:id="620066558">
          <w:marLeft w:val="562"/>
          <w:marRight w:val="0"/>
          <w:marTop w:val="0"/>
          <w:marBottom w:val="0"/>
          <w:divBdr>
            <w:top w:val="none" w:sz="0" w:space="0" w:color="auto"/>
            <w:left w:val="none" w:sz="0" w:space="0" w:color="auto"/>
            <w:bottom w:val="none" w:sz="0" w:space="0" w:color="auto"/>
            <w:right w:val="none" w:sz="0" w:space="0" w:color="auto"/>
          </w:divBdr>
        </w:div>
        <w:div w:id="295306553">
          <w:marLeft w:val="562"/>
          <w:marRight w:val="0"/>
          <w:marTop w:val="0"/>
          <w:marBottom w:val="0"/>
          <w:divBdr>
            <w:top w:val="none" w:sz="0" w:space="0" w:color="auto"/>
            <w:left w:val="none" w:sz="0" w:space="0" w:color="auto"/>
            <w:bottom w:val="none" w:sz="0" w:space="0" w:color="auto"/>
            <w:right w:val="none" w:sz="0" w:space="0" w:color="auto"/>
          </w:divBdr>
        </w:div>
        <w:div w:id="1830827279">
          <w:marLeft w:val="562"/>
          <w:marRight w:val="0"/>
          <w:marTop w:val="0"/>
          <w:marBottom w:val="0"/>
          <w:divBdr>
            <w:top w:val="none" w:sz="0" w:space="0" w:color="auto"/>
            <w:left w:val="none" w:sz="0" w:space="0" w:color="auto"/>
            <w:bottom w:val="none" w:sz="0" w:space="0" w:color="auto"/>
            <w:right w:val="none" w:sz="0" w:space="0" w:color="auto"/>
          </w:divBdr>
        </w:div>
      </w:divsChild>
    </w:div>
    <w:div w:id="315497981">
      <w:bodyDiv w:val="1"/>
      <w:marLeft w:val="0"/>
      <w:marRight w:val="0"/>
      <w:marTop w:val="0"/>
      <w:marBottom w:val="0"/>
      <w:divBdr>
        <w:top w:val="none" w:sz="0" w:space="0" w:color="auto"/>
        <w:left w:val="none" w:sz="0" w:space="0" w:color="auto"/>
        <w:bottom w:val="none" w:sz="0" w:space="0" w:color="auto"/>
        <w:right w:val="none" w:sz="0" w:space="0" w:color="auto"/>
      </w:divBdr>
    </w:div>
    <w:div w:id="426467139">
      <w:bodyDiv w:val="1"/>
      <w:marLeft w:val="0"/>
      <w:marRight w:val="0"/>
      <w:marTop w:val="0"/>
      <w:marBottom w:val="0"/>
      <w:divBdr>
        <w:top w:val="none" w:sz="0" w:space="0" w:color="auto"/>
        <w:left w:val="none" w:sz="0" w:space="0" w:color="auto"/>
        <w:bottom w:val="none" w:sz="0" w:space="0" w:color="auto"/>
        <w:right w:val="none" w:sz="0" w:space="0" w:color="auto"/>
      </w:divBdr>
    </w:div>
    <w:div w:id="439572674">
      <w:bodyDiv w:val="1"/>
      <w:marLeft w:val="0"/>
      <w:marRight w:val="0"/>
      <w:marTop w:val="0"/>
      <w:marBottom w:val="0"/>
      <w:divBdr>
        <w:top w:val="none" w:sz="0" w:space="0" w:color="auto"/>
        <w:left w:val="none" w:sz="0" w:space="0" w:color="auto"/>
        <w:bottom w:val="none" w:sz="0" w:space="0" w:color="auto"/>
        <w:right w:val="none" w:sz="0" w:space="0" w:color="auto"/>
      </w:divBdr>
      <w:divsChild>
        <w:div w:id="619577437">
          <w:marLeft w:val="562"/>
          <w:marRight w:val="0"/>
          <w:marTop w:val="0"/>
          <w:marBottom w:val="0"/>
          <w:divBdr>
            <w:top w:val="none" w:sz="0" w:space="0" w:color="auto"/>
            <w:left w:val="none" w:sz="0" w:space="0" w:color="auto"/>
            <w:bottom w:val="none" w:sz="0" w:space="0" w:color="auto"/>
            <w:right w:val="none" w:sz="0" w:space="0" w:color="auto"/>
          </w:divBdr>
        </w:div>
        <w:div w:id="1325475744">
          <w:marLeft w:val="562"/>
          <w:marRight w:val="0"/>
          <w:marTop w:val="0"/>
          <w:marBottom w:val="0"/>
          <w:divBdr>
            <w:top w:val="none" w:sz="0" w:space="0" w:color="auto"/>
            <w:left w:val="none" w:sz="0" w:space="0" w:color="auto"/>
            <w:bottom w:val="none" w:sz="0" w:space="0" w:color="auto"/>
            <w:right w:val="none" w:sz="0" w:space="0" w:color="auto"/>
          </w:divBdr>
        </w:div>
        <w:div w:id="692878852">
          <w:marLeft w:val="562"/>
          <w:marRight w:val="0"/>
          <w:marTop w:val="0"/>
          <w:marBottom w:val="0"/>
          <w:divBdr>
            <w:top w:val="none" w:sz="0" w:space="0" w:color="auto"/>
            <w:left w:val="none" w:sz="0" w:space="0" w:color="auto"/>
            <w:bottom w:val="none" w:sz="0" w:space="0" w:color="auto"/>
            <w:right w:val="none" w:sz="0" w:space="0" w:color="auto"/>
          </w:divBdr>
        </w:div>
      </w:divsChild>
    </w:div>
    <w:div w:id="579827125">
      <w:bodyDiv w:val="1"/>
      <w:marLeft w:val="0"/>
      <w:marRight w:val="0"/>
      <w:marTop w:val="0"/>
      <w:marBottom w:val="0"/>
      <w:divBdr>
        <w:top w:val="none" w:sz="0" w:space="0" w:color="auto"/>
        <w:left w:val="none" w:sz="0" w:space="0" w:color="auto"/>
        <w:bottom w:val="none" w:sz="0" w:space="0" w:color="auto"/>
        <w:right w:val="none" w:sz="0" w:space="0" w:color="auto"/>
      </w:divBdr>
    </w:div>
    <w:div w:id="587540406">
      <w:bodyDiv w:val="1"/>
      <w:marLeft w:val="0"/>
      <w:marRight w:val="0"/>
      <w:marTop w:val="0"/>
      <w:marBottom w:val="0"/>
      <w:divBdr>
        <w:top w:val="none" w:sz="0" w:space="0" w:color="auto"/>
        <w:left w:val="none" w:sz="0" w:space="0" w:color="auto"/>
        <w:bottom w:val="none" w:sz="0" w:space="0" w:color="auto"/>
        <w:right w:val="none" w:sz="0" w:space="0" w:color="auto"/>
      </w:divBdr>
    </w:div>
    <w:div w:id="658195965">
      <w:bodyDiv w:val="1"/>
      <w:marLeft w:val="0"/>
      <w:marRight w:val="0"/>
      <w:marTop w:val="0"/>
      <w:marBottom w:val="0"/>
      <w:divBdr>
        <w:top w:val="none" w:sz="0" w:space="0" w:color="auto"/>
        <w:left w:val="none" w:sz="0" w:space="0" w:color="auto"/>
        <w:bottom w:val="none" w:sz="0" w:space="0" w:color="auto"/>
        <w:right w:val="none" w:sz="0" w:space="0" w:color="auto"/>
      </w:divBdr>
    </w:div>
    <w:div w:id="715469566">
      <w:bodyDiv w:val="1"/>
      <w:marLeft w:val="0"/>
      <w:marRight w:val="0"/>
      <w:marTop w:val="0"/>
      <w:marBottom w:val="0"/>
      <w:divBdr>
        <w:top w:val="none" w:sz="0" w:space="0" w:color="auto"/>
        <w:left w:val="none" w:sz="0" w:space="0" w:color="auto"/>
        <w:bottom w:val="none" w:sz="0" w:space="0" w:color="auto"/>
        <w:right w:val="none" w:sz="0" w:space="0" w:color="auto"/>
      </w:divBdr>
    </w:div>
    <w:div w:id="791628974">
      <w:bodyDiv w:val="1"/>
      <w:marLeft w:val="0"/>
      <w:marRight w:val="0"/>
      <w:marTop w:val="0"/>
      <w:marBottom w:val="0"/>
      <w:divBdr>
        <w:top w:val="none" w:sz="0" w:space="0" w:color="auto"/>
        <w:left w:val="none" w:sz="0" w:space="0" w:color="auto"/>
        <w:bottom w:val="none" w:sz="0" w:space="0" w:color="auto"/>
        <w:right w:val="none" w:sz="0" w:space="0" w:color="auto"/>
      </w:divBdr>
    </w:div>
    <w:div w:id="882256430">
      <w:bodyDiv w:val="1"/>
      <w:marLeft w:val="0"/>
      <w:marRight w:val="0"/>
      <w:marTop w:val="0"/>
      <w:marBottom w:val="0"/>
      <w:divBdr>
        <w:top w:val="none" w:sz="0" w:space="0" w:color="auto"/>
        <w:left w:val="none" w:sz="0" w:space="0" w:color="auto"/>
        <w:bottom w:val="none" w:sz="0" w:space="0" w:color="auto"/>
        <w:right w:val="none" w:sz="0" w:space="0" w:color="auto"/>
      </w:divBdr>
    </w:div>
    <w:div w:id="892697345">
      <w:bodyDiv w:val="1"/>
      <w:marLeft w:val="0"/>
      <w:marRight w:val="0"/>
      <w:marTop w:val="0"/>
      <w:marBottom w:val="0"/>
      <w:divBdr>
        <w:top w:val="none" w:sz="0" w:space="0" w:color="auto"/>
        <w:left w:val="none" w:sz="0" w:space="0" w:color="auto"/>
        <w:bottom w:val="none" w:sz="0" w:space="0" w:color="auto"/>
        <w:right w:val="none" w:sz="0" w:space="0" w:color="auto"/>
      </w:divBdr>
    </w:div>
    <w:div w:id="933633263">
      <w:bodyDiv w:val="1"/>
      <w:marLeft w:val="0"/>
      <w:marRight w:val="0"/>
      <w:marTop w:val="0"/>
      <w:marBottom w:val="0"/>
      <w:divBdr>
        <w:top w:val="none" w:sz="0" w:space="0" w:color="auto"/>
        <w:left w:val="none" w:sz="0" w:space="0" w:color="auto"/>
        <w:bottom w:val="none" w:sz="0" w:space="0" w:color="auto"/>
        <w:right w:val="none" w:sz="0" w:space="0" w:color="auto"/>
      </w:divBdr>
      <w:divsChild>
        <w:div w:id="116722427">
          <w:marLeft w:val="562"/>
          <w:marRight w:val="0"/>
          <w:marTop w:val="0"/>
          <w:marBottom w:val="0"/>
          <w:divBdr>
            <w:top w:val="none" w:sz="0" w:space="0" w:color="auto"/>
            <w:left w:val="none" w:sz="0" w:space="0" w:color="auto"/>
            <w:bottom w:val="none" w:sz="0" w:space="0" w:color="auto"/>
            <w:right w:val="none" w:sz="0" w:space="0" w:color="auto"/>
          </w:divBdr>
        </w:div>
        <w:div w:id="1489244598">
          <w:marLeft w:val="562"/>
          <w:marRight w:val="0"/>
          <w:marTop w:val="0"/>
          <w:marBottom w:val="0"/>
          <w:divBdr>
            <w:top w:val="none" w:sz="0" w:space="0" w:color="auto"/>
            <w:left w:val="none" w:sz="0" w:space="0" w:color="auto"/>
            <w:bottom w:val="none" w:sz="0" w:space="0" w:color="auto"/>
            <w:right w:val="none" w:sz="0" w:space="0" w:color="auto"/>
          </w:divBdr>
        </w:div>
        <w:div w:id="2093504386">
          <w:marLeft w:val="562"/>
          <w:marRight w:val="0"/>
          <w:marTop w:val="0"/>
          <w:marBottom w:val="0"/>
          <w:divBdr>
            <w:top w:val="none" w:sz="0" w:space="0" w:color="auto"/>
            <w:left w:val="none" w:sz="0" w:space="0" w:color="auto"/>
            <w:bottom w:val="none" w:sz="0" w:space="0" w:color="auto"/>
            <w:right w:val="none" w:sz="0" w:space="0" w:color="auto"/>
          </w:divBdr>
        </w:div>
        <w:div w:id="1233734513">
          <w:marLeft w:val="562"/>
          <w:marRight w:val="0"/>
          <w:marTop w:val="0"/>
          <w:marBottom w:val="0"/>
          <w:divBdr>
            <w:top w:val="none" w:sz="0" w:space="0" w:color="auto"/>
            <w:left w:val="none" w:sz="0" w:space="0" w:color="auto"/>
            <w:bottom w:val="none" w:sz="0" w:space="0" w:color="auto"/>
            <w:right w:val="none" w:sz="0" w:space="0" w:color="auto"/>
          </w:divBdr>
        </w:div>
        <w:div w:id="1438329591">
          <w:marLeft w:val="562"/>
          <w:marRight w:val="0"/>
          <w:marTop w:val="0"/>
          <w:marBottom w:val="0"/>
          <w:divBdr>
            <w:top w:val="none" w:sz="0" w:space="0" w:color="auto"/>
            <w:left w:val="none" w:sz="0" w:space="0" w:color="auto"/>
            <w:bottom w:val="none" w:sz="0" w:space="0" w:color="auto"/>
            <w:right w:val="none" w:sz="0" w:space="0" w:color="auto"/>
          </w:divBdr>
        </w:div>
        <w:div w:id="1704938017">
          <w:marLeft w:val="562"/>
          <w:marRight w:val="0"/>
          <w:marTop w:val="0"/>
          <w:marBottom w:val="0"/>
          <w:divBdr>
            <w:top w:val="none" w:sz="0" w:space="0" w:color="auto"/>
            <w:left w:val="none" w:sz="0" w:space="0" w:color="auto"/>
            <w:bottom w:val="none" w:sz="0" w:space="0" w:color="auto"/>
            <w:right w:val="none" w:sz="0" w:space="0" w:color="auto"/>
          </w:divBdr>
        </w:div>
        <w:div w:id="5593095">
          <w:marLeft w:val="562"/>
          <w:marRight w:val="0"/>
          <w:marTop w:val="0"/>
          <w:marBottom w:val="0"/>
          <w:divBdr>
            <w:top w:val="none" w:sz="0" w:space="0" w:color="auto"/>
            <w:left w:val="none" w:sz="0" w:space="0" w:color="auto"/>
            <w:bottom w:val="none" w:sz="0" w:space="0" w:color="auto"/>
            <w:right w:val="none" w:sz="0" w:space="0" w:color="auto"/>
          </w:divBdr>
        </w:div>
      </w:divsChild>
    </w:div>
    <w:div w:id="1023165463">
      <w:bodyDiv w:val="1"/>
      <w:marLeft w:val="0"/>
      <w:marRight w:val="0"/>
      <w:marTop w:val="0"/>
      <w:marBottom w:val="0"/>
      <w:divBdr>
        <w:top w:val="none" w:sz="0" w:space="0" w:color="auto"/>
        <w:left w:val="none" w:sz="0" w:space="0" w:color="auto"/>
        <w:bottom w:val="none" w:sz="0" w:space="0" w:color="auto"/>
        <w:right w:val="none" w:sz="0" w:space="0" w:color="auto"/>
      </w:divBdr>
    </w:div>
    <w:div w:id="1029527774">
      <w:bodyDiv w:val="1"/>
      <w:marLeft w:val="0"/>
      <w:marRight w:val="0"/>
      <w:marTop w:val="0"/>
      <w:marBottom w:val="0"/>
      <w:divBdr>
        <w:top w:val="none" w:sz="0" w:space="0" w:color="auto"/>
        <w:left w:val="none" w:sz="0" w:space="0" w:color="auto"/>
        <w:bottom w:val="none" w:sz="0" w:space="0" w:color="auto"/>
        <w:right w:val="none" w:sz="0" w:space="0" w:color="auto"/>
      </w:divBdr>
    </w:div>
    <w:div w:id="1079597826">
      <w:bodyDiv w:val="1"/>
      <w:marLeft w:val="0"/>
      <w:marRight w:val="0"/>
      <w:marTop w:val="0"/>
      <w:marBottom w:val="0"/>
      <w:divBdr>
        <w:top w:val="none" w:sz="0" w:space="0" w:color="auto"/>
        <w:left w:val="none" w:sz="0" w:space="0" w:color="auto"/>
        <w:bottom w:val="none" w:sz="0" w:space="0" w:color="auto"/>
        <w:right w:val="none" w:sz="0" w:space="0" w:color="auto"/>
      </w:divBdr>
      <w:divsChild>
        <w:div w:id="11146516">
          <w:marLeft w:val="562"/>
          <w:marRight w:val="0"/>
          <w:marTop w:val="0"/>
          <w:marBottom w:val="0"/>
          <w:divBdr>
            <w:top w:val="none" w:sz="0" w:space="0" w:color="auto"/>
            <w:left w:val="none" w:sz="0" w:space="0" w:color="auto"/>
            <w:bottom w:val="none" w:sz="0" w:space="0" w:color="auto"/>
            <w:right w:val="none" w:sz="0" w:space="0" w:color="auto"/>
          </w:divBdr>
        </w:div>
        <w:div w:id="566961918">
          <w:marLeft w:val="562"/>
          <w:marRight w:val="0"/>
          <w:marTop w:val="0"/>
          <w:marBottom w:val="0"/>
          <w:divBdr>
            <w:top w:val="none" w:sz="0" w:space="0" w:color="auto"/>
            <w:left w:val="none" w:sz="0" w:space="0" w:color="auto"/>
            <w:bottom w:val="none" w:sz="0" w:space="0" w:color="auto"/>
            <w:right w:val="none" w:sz="0" w:space="0" w:color="auto"/>
          </w:divBdr>
        </w:div>
        <w:div w:id="1779791903">
          <w:marLeft w:val="562"/>
          <w:marRight w:val="0"/>
          <w:marTop w:val="0"/>
          <w:marBottom w:val="0"/>
          <w:divBdr>
            <w:top w:val="none" w:sz="0" w:space="0" w:color="auto"/>
            <w:left w:val="none" w:sz="0" w:space="0" w:color="auto"/>
            <w:bottom w:val="none" w:sz="0" w:space="0" w:color="auto"/>
            <w:right w:val="none" w:sz="0" w:space="0" w:color="auto"/>
          </w:divBdr>
        </w:div>
        <w:div w:id="1951162126">
          <w:marLeft w:val="562"/>
          <w:marRight w:val="0"/>
          <w:marTop w:val="0"/>
          <w:marBottom w:val="0"/>
          <w:divBdr>
            <w:top w:val="none" w:sz="0" w:space="0" w:color="auto"/>
            <w:left w:val="none" w:sz="0" w:space="0" w:color="auto"/>
            <w:bottom w:val="none" w:sz="0" w:space="0" w:color="auto"/>
            <w:right w:val="none" w:sz="0" w:space="0" w:color="auto"/>
          </w:divBdr>
        </w:div>
      </w:divsChild>
    </w:div>
    <w:div w:id="1130246312">
      <w:bodyDiv w:val="1"/>
      <w:marLeft w:val="0"/>
      <w:marRight w:val="0"/>
      <w:marTop w:val="0"/>
      <w:marBottom w:val="0"/>
      <w:divBdr>
        <w:top w:val="none" w:sz="0" w:space="0" w:color="auto"/>
        <w:left w:val="none" w:sz="0" w:space="0" w:color="auto"/>
        <w:bottom w:val="none" w:sz="0" w:space="0" w:color="auto"/>
        <w:right w:val="none" w:sz="0" w:space="0" w:color="auto"/>
      </w:divBdr>
    </w:div>
    <w:div w:id="1315067113">
      <w:bodyDiv w:val="1"/>
      <w:marLeft w:val="0"/>
      <w:marRight w:val="0"/>
      <w:marTop w:val="0"/>
      <w:marBottom w:val="0"/>
      <w:divBdr>
        <w:top w:val="none" w:sz="0" w:space="0" w:color="auto"/>
        <w:left w:val="none" w:sz="0" w:space="0" w:color="auto"/>
        <w:bottom w:val="none" w:sz="0" w:space="0" w:color="auto"/>
        <w:right w:val="none" w:sz="0" w:space="0" w:color="auto"/>
      </w:divBdr>
    </w:div>
    <w:div w:id="135122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4812">
          <w:marLeft w:val="562"/>
          <w:marRight w:val="0"/>
          <w:marTop w:val="0"/>
          <w:marBottom w:val="0"/>
          <w:divBdr>
            <w:top w:val="none" w:sz="0" w:space="0" w:color="auto"/>
            <w:left w:val="none" w:sz="0" w:space="0" w:color="auto"/>
            <w:bottom w:val="none" w:sz="0" w:space="0" w:color="auto"/>
            <w:right w:val="none" w:sz="0" w:space="0" w:color="auto"/>
          </w:divBdr>
        </w:div>
        <w:div w:id="944650633">
          <w:marLeft w:val="562"/>
          <w:marRight w:val="0"/>
          <w:marTop w:val="0"/>
          <w:marBottom w:val="0"/>
          <w:divBdr>
            <w:top w:val="none" w:sz="0" w:space="0" w:color="auto"/>
            <w:left w:val="none" w:sz="0" w:space="0" w:color="auto"/>
            <w:bottom w:val="none" w:sz="0" w:space="0" w:color="auto"/>
            <w:right w:val="none" w:sz="0" w:space="0" w:color="auto"/>
          </w:divBdr>
        </w:div>
        <w:div w:id="1205947214">
          <w:marLeft w:val="562"/>
          <w:marRight w:val="0"/>
          <w:marTop w:val="0"/>
          <w:marBottom w:val="0"/>
          <w:divBdr>
            <w:top w:val="none" w:sz="0" w:space="0" w:color="auto"/>
            <w:left w:val="none" w:sz="0" w:space="0" w:color="auto"/>
            <w:bottom w:val="none" w:sz="0" w:space="0" w:color="auto"/>
            <w:right w:val="none" w:sz="0" w:space="0" w:color="auto"/>
          </w:divBdr>
        </w:div>
        <w:div w:id="320280536">
          <w:marLeft w:val="562"/>
          <w:marRight w:val="0"/>
          <w:marTop w:val="0"/>
          <w:marBottom w:val="0"/>
          <w:divBdr>
            <w:top w:val="none" w:sz="0" w:space="0" w:color="auto"/>
            <w:left w:val="none" w:sz="0" w:space="0" w:color="auto"/>
            <w:bottom w:val="none" w:sz="0" w:space="0" w:color="auto"/>
            <w:right w:val="none" w:sz="0" w:space="0" w:color="auto"/>
          </w:divBdr>
        </w:div>
        <w:div w:id="1499031942">
          <w:marLeft w:val="562"/>
          <w:marRight w:val="0"/>
          <w:marTop w:val="0"/>
          <w:marBottom w:val="0"/>
          <w:divBdr>
            <w:top w:val="none" w:sz="0" w:space="0" w:color="auto"/>
            <w:left w:val="none" w:sz="0" w:space="0" w:color="auto"/>
            <w:bottom w:val="none" w:sz="0" w:space="0" w:color="auto"/>
            <w:right w:val="none" w:sz="0" w:space="0" w:color="auto"/>
          </w:divBdr>
        </w:div>
        <w:div w:id="1470855609">
          <w:marLeft w:val="562"/>
          <w:marRight w:val="0"/>
          <w:marTop w:val="0"/>
          <w:marBottom w:val="0"/>
          <w:divBdr>
            <w:top w:val="none" w:sz="0" w:space="0" w:color="auto"/>
            <w:left w:val="none" w:sz="0" w:space="0" w:color="auto"/>
            <w:bottom w:val="none" w:sz="0" w:space="0" w:color="auto"/>
            <w:right w:val="none" w:sz="0" w:space="0" w:color="auto"/>
          </w:divBdr>
        </w:div>
      </w:divsChild>
    </w:div>
    <w:div w:id="1409965555">
      <w:bodyDiv w:val="1"/>
      <w:marLeft w:val="0"/>
      <w:marRight w:val="0"/>
      <w:marTop w:val="0"/>
      <w:marBottom w:val="0"/>
      <w:divBdr>
        <w:top w:val="none" w:sz="0" w:space="0" w:color="auto"/>
        <w:left w:val="none" w:sz="0" w:space="0" w:color="auto"/>
        <w:bottom w:val="none" w:sz="0" w:space="0" w:color="auto"/>
        <w:right w:val="none" w:sz="0" w:space="0" w:color="auto"/>
      </w:divBdr>
    </w:div>
    <w:div w:id="1511870479">
      <w:bodyDiv w:val="1"/>
      <w:marLeft w:val="0"/>
      <w:marRight w:val="0"/>
      <w:marTop w:val="0"/>
      <w:marBottom w:val="0"/>
      <w:divBdr>
        <w:top w:val="none" w:sz="0" w:space="0" w:color="auto"/>
        <w:left w:val="none" w:sz="0" w:space="0" w:color="auto"/>
        <w:bottom w:val="none" w:sz="0" w:space="0" w:color="auto"/>
        <w:right w:val="none" w:sz="0" w:space="0" w:color="auto"/>
      </w:divBdr>
      <w:divsChild>
        <w:div w:id="13726485">
          <w:marLeft w:val="806"/>
          <w:marRight w:val="0"/>
          <w:marTop w:val="144"/>
          <w:marBottom w:val="0"/>
          <w:divBdr>
            <w:top w:val="none" w:sz="0" w:space="0" w:color="auto"/>
            <w:left w:val="none" w:sz="0" w:space="0" w:color="auto"/>
            <w:bottom w:val="none" w:sz="0" w:space="0" w:color="auto"/>
            <w:right w:val="none" w:sz="0" w:space="0" w:color="auto"/>
          </w:divBdr>
        </w:div>
        <w:div w:id="217865516">
          <w:marLeft w:val="806"/>
          <w:marRight w:val="0"/>
          <w:marTop w:val="144"/>
          <w:marBottom w:val="0"/>
          <w:divBdr>
            <w:top w:val="none" w:sz="0" w:space="0" w:color="auto"/>
            <w:left w:val="none" w:sz="0" w:space="0" w:color="auto"/>
            <w:bottom w:val="none" w:sz="0" w:space="0" w:color="auto"/>
            <w:right w:val="none" w:sz="0" w:space="0" w:color="auto"/>
          </w:divBdr>
        </w:div>
        <w:div w:id="236016895">
          <w:marLeft w:val="806"/>
          <w:marRight w:val="0"/>
          <w:marTop w:val="144"/>
          <w:marBottom w:val="0"/>
          <w:divBdr>
            <w:top w:val="none" w:sz="0" w:space="0" w:color="auto"/>
            <w:left w:val="none" w:sz="0" w:space="0" w:color="auto"/>
            <w:bottom w:val="none" w:sz="0" w:space="0" w:color="auto"/>
            <w:right w:val="none" w:sz="0" w:space="0" w:color="auto"/>
          </w:divBdr>
        </w:div>
        <w:div w:id="1953708767">
          <w:marLeft w:val="806"/>
          <w:marRight w:val="0"/>
          <w:marTop w:val="144"/>
          <w:marBottom w:val="0"/>
          <w:divBdr>
            <w:top w:val="none" w:sz="0" w:space="0" w:color="auto"/>
            <w:left w:val="none" w:sz="0" w:space="0" w:color="auto"/>
            <w:bottom w:val="none" w:sz="0" w:space="0" w:color="auto"/>
            <w:right w:val="none" w:sz="0" w:space="0" w:color="auto"/>
          </w:divBdr>
        </w:div>
      </w:divsChild>
    </w:div>
    <w:div w:id="1675721876">
      <w:bodyDiv w:val="1"/>
      <w:marLeft w:val="0"/>
      <w:marRight w:val="0"/>
      <w:marTop w:val="0"/>
      <w:marBottom w:val="0"/>
      <w:divBdr>
        <w:top w:val="none" w:sz="0" w:space="0" w:color="auto"/>
        <w:left w:val="none" w:sz="0" w:space="0" w:color="auto"/>
        <w:bottom w:val="none" w:sz="0" w:space="0" w:color="auto"/>
        <w:right w:val="none" w:sz="0" w:space="0" w:color="auto"/>
      </w:divBdr>
    </w:div>
    <w:div w:id="1753971075">
      <w:bodyDiv w:val="1"/>
      <w:marLeft w:val="0"/>
      <w:marRight w:val="0"/>
      <w:marTop w:val="0"/>
      <w:marBottom w:val="0"/>
      <w:divBdr>
        <w:top w:val="none" w:sz="0" w:space="0" w:color="auto"/>
        <w:left w:val="none" w:sz="0" w:space="0" w:color="auto"/>
        <w:bottom w:val="none" w:sz="0" w:space="0" w:color="auto"/>
        <w:right w:val="none" w:sz="0" w:space="0" w:color="auto"/>
      </w:divBdr>
    </w:div>
    <w:div w:id="1992320749">
      <w:bodyDiv w:val="1"/>
      <w:marLeft w:val="0"/>
      <w:marRight w:val="0"/>
      <w:marTop w:val="0"/>
      <w:marBottom w:val="0"/>
      <w:divBdr>
        <w:top w:val="none" w:sz="0" w:space="0" w:color="auto"/>
        <w:left w:val="none" w:sz="0" w:space="0" w:color="auto"/>
        <w:bottom w:val="none" w:sz="0" w:space="0" w:color="auto"/>
        <w:right w:val="none" w:sz="0" w:space="0" w:color="auto"/>
      </w:divBdr>
      <w:divsChild>
        <w:div w:id="102917290">
          <w:marLeft w:val="806"/>
          <w:marRight w:val="0"/>
          <w:marTop w:val="130"/>
          <w:marBottom w:val="0"/>
          <w:divBdr>
            <w:top w:val="none" w:sz="0" w:space="0" w:color="auto"/>
            <w:left w:val="none" w:sz="0" w:space="0" w:color="auto"/>
            <w:bottom w:val="none" w:sz="0" w:space="0" w:color="auto"/>
            <w:right w:val="none" w:sz="0" w:space="0" w:color="auto"/>
          </w:divBdr>
        </w:div>
        <w:div w:id="1196457079">
          <w:marLeft w:val="806"/>
          <w:marRight w:val="0"/>
          <w:marTop w:val="130"/>
          <w:marBottom w:val="0"/>
          <w:divBdr>
            <w:top w:val="none" w:sz="0" w:space="0" w:color="auto"/>
            <w:left w:val="none" w:sz="0" w:space="0" w:color="auto"/>
            <w:bottom w:val="none" w:sz="0" w:space="0" w:color="auto"/>
            <w:right w:val="none" w:sz="0" w:space="0" w:color="auto"/>
          </w:divBdr>
        </w:div>
        <w:div w:id="1923250815">
          <w:marLeft w:val="806"/>
          <w:marRight w:val="0"/>
          <w:marTop w:val="130"/>
          <w:marBottom w:val="0"/>
          <w:divBdr>
            <w:top w:val="none" w:sz="0" w:space="0" w:color="auto"/>
            <w:left w:val="none" w:sz="0" w:space="0" w:color="auto"/>
            <w:bottom w:val="none" w:sz="0" w:space="0" w:color="auto"/>
            <w:right w:val="none" w:sz="0" w:space="0" w:color="auto"/>
          </w:divBdr>
        </w:div>
        <w:div w:id="1958482498">
          <w:marLeft w:val="806"/>
          <w:marRight w:val="0"/>
          <w:marTop w:val="130"/>
          <w:marBottom w:val="0"/>
          <w:divBdr>
            <w:top w:val="none" w:sz="0" w:space="0" w:color="auto"/>
            <w:left w:val="none" w:sz="0" w:space="0" w:color="auto"/>
            <w:bottom w:val="none" w:sz="0" w:space="0" w:color="auto"/>
            <w:right w:val="none" w:sz="0" w:space="0" w:color="auto"/>
          </w:divBdr>
        </w:div>
      </w:divsChild>
    </w:div>
    <w:div w:id="1992447135">
      <w:bodyDiv w:val="1"/>
      <w:marLeft w:val="0"/>
      <w:marRight w:val="0"/>
      <w:marTop w:val="0"/>
      <w:marBottom w:val="0"/>
      <w:divBdr>
        <w:top w:val="none" w:sz="0" w:space="0" w:color="auto"/>
        <w:left w:val="none" w:sz="0" w:space="0" w:color="auto"/>
        <w:bottom w:val="none" w:sz="0" w:space="0" w:color="auto"/>
        <w:right w:val="none" w:sz="0" w:space="0" w:color="auto"/>
      </w:divBdr>
    </w:div>
    <w:div w:id="2051564016">
      <w:bodyDiv w:val="1"/>
      <w:marLeft w:val="0"/>
      <w:marRight w:val="0"/>
      <w:marTop w:val="0"/>
      <w:marBottom w:val="0"/>
      <w:divBdr>
        <w:top w:val="none" w:sz="0" w:space="0" w:color="auto"/>
        <w:left w:val="none" w:sz="0" w:space="0" w:color="auto"/>
        <w:bottom w:val="none" w:sz="0" w:space="0" w:color="auto"/>
        <w:right w:val="none" w:sz="0" w:space="0" w:color="auto"/>
      </w:divBdr>
    </w:div>
    <w:div w:id="2111469665">
      <w:bodyDiv w:val="1"/>
      <w:marLeft w:val="0"/>
      <w:marRight w:val="0"/>
      <w:marTop w:val="0"/>
      <w:marBottom w:val="0"/>
      <w:divBdr>
        <w:top w:val="none" w:sz="0" w:space="0" w:color="auto"/>
        <w:left w:val="none" w:sz="0" w:space="0" w:color="auto"/>
        <w:bottom w:val="none" w:sz="0" w:space="0" w:color="auto"/>
        <w:right w:val="none" w:sz="0" w:space="0" w:color="auto"/>
      </w:divBdr>
    </w:div>
    <w:div w:id="212835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30446;&#24405;\&#39033;&#30446;&#31649;&#29702;&#25991;&#20214;\&#27169;&#26495;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39869-A854-4377-BA06-AF8BCD37F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模板2.dotx</Template>
  <TotalTime>9405</TotalTime>
  <Pages>21</Pages>
  <Words>1146</Words>
  <Characters>6533</Characters>
  <Application>Microsoft Office Word</Application>
  <DocSecurity>0</DocSecurity>
  <Lines>54</Lines>
  <Paragraphs>15</Paragraphs>
  <ScaleCrop>false</ScaleCrop>
  <Company>Toshiba</Company>
  <LinksUpToDate>false</LinksUpToDate>
  <CharactersWithSpaces>7664</CharactersWithSpaces>
  <SharedDoc>false</SharedDoc>
  <HLinks>
    <vt:vector size="126" baseType="variant">
      <vt:variant>
        <vt:i4>1835061</vt:i4>
      </vt:variant>
      <vt:variant>
        <vt:i4>122</vt:i4>
      </vt:variant>
      <vt:variant>
        <vt:i4>0</vt:i4>
      </vt:variant>
      <vt:variant>
        <vt:i4>5</vt:i4>
      </vt:variant>
      <vt:variant>
        <vt:lpwstr/>
      </vt:variant>
      <vt:variant>
        <vt:lpwstr>_Toc314477593</vt:lpwstr>
      </vt:variant>
      <vt:variant>
        <vt:i4>1835061</vt:i4>
      </vt:variant>
      <vt:variant>
        <vt:i4>116</vt:i4>
      </vt:variant>
      <vt:variant>
        <vt:i4>0</vt:i4>
      </vt:variant>
      <vt:variant>
        <vt:i4>5</vt:i4>
      </vt:variant>
      <vt:variant>
        <vt:lpwstr/>
      </vt:variant>
      <vt:variant>
        <vt:lpwstr>_Toc314477592</vt:lpwstr>
      </vt:variant>
      <vt:variant>
        <vt:i4>1835061</vt:i4>
      </vt:variant>
      <vt:variant>
        <vt:i4>110</vt:i4>
      </vt:variant>
      <vt:variant>
        <vt:i4>0</vt:i4>
      </vt:variant>
      <vt:variant>
        <vt:i4>5</vt:i4>
      </vt:variant>
      <vt:variant>
        <vt:lpwstr/>
      </vt:variant>
      <vt:variant>
        <vt:lpwstr>_Toc314477591</vt:lpwstr>
      </vt:variant>
      <vt:variant>
        <vt:i4>1835061</vt:i4>
      </vt:variant>
      <vt:variant>
        <vt:i4>104</vt:i4>
      </vt:variant>
      <vt:variant>
        <vt:i4>0</vt:i4>
      </vt:variant>
      <vt:variant>
        <vt:i4>5</vt:i4>
      </vt:variant>
      <vt:variant>
        <vt:lpwstr/>
      </vt:variant>
      <vt:variant>
        <vt:lpwstr>_Toc314477590</vt:lpwstr>
      </vt:variant>
      <vt:variant>
        <vt:i4>1900597</vt:i4>
      </vt:variant>
      <vt:variant>
        <vt:i4>98</vt:i4>
      </vt:variant>
      <vt:variant>
        <vt:i4>0</vt:i4>
      </vt:variant>
      <vt:variant>
        <vt:i4>5</vt:i4>
      </vt:variant>
      <vt:variant>
        <vt:lpwstr/>
      </vt:variant>
      <vt:variant>
        <vt:lpwstr>_Toc314477589</vt:lpwstr>
      </vt:variant>
      <vt:variant>
        <vt:i4>1900597</vt:i4>
      </vt:variant>
      <vt:variant>
        <vt:i4>92</vt:i4>
      </vt:variant>
      <vt:variant>
        <vt:i4>0</vt:i4>
      </vt:variant>
      <vt:variant>
        <vt:i4>5</vt:i4>
      </vt:variant>
      <vt:variant>
        <vt:lpwstr/>
      </vt:variant>
      <vt:variant>
        <vt:lpwstr>_Toc314477588</vt:lpwstr>
      </vt:variant>
      <vt:variant>
        <vt:i4>1900597</vt:i4>
      </vt:variant>
      <vt:variant>
        <vt:i4>86</vt:i4>
      </vt:variant>
      <vt:variant>
        <vt:i4>0</vt:i4>
      </vt:variant>
      <vt:variant>
        <vt:i4>5</vt:i4>
      </vt:variant>
      <vt:variant>
        <vt:lpwstr/>
      </vt:variant>
      <vt:variant>
        <vt:lpwstr>_Toc314477587</vt:lpwstr>
      </vt:variant>
      <vt:variant>
        <vt:i4>1900597</vt:i4>
      </vt:variant>
      <vt:variant>
        <vt:i4>80</vt:i4>
      </vt:variant>
      <vt:variant>
        <vt:i4>0</vt:i4>
      </vt:variant>
      <vt:variant>
        <vt:i4>5</vt:i4>
      </vt:variant>
      <vt:variant>
        <vt:lpwstr/>
      </vt:variant>
      <vt:variant>
        <vt:lpwstr>_Toc314477586</vt:lpwstr>
      </vt:variant>
      <vt:variant>
        <vt:i4>1900597</vt:i4>
      </vt:variant>
      <vt:variant>
        <vt:i4>74</vt:i4>
      </vt:variant>
      <vt:variant>
        <vt:i4>0</vt:i4>
      </vt:variant>
      <vt:variant>
        <vt:i4>5</vt:i4>
      </vt:variant>
      <vt:variant>
        <vt:lpwstr/>
      </vt:variant>
      <vt:variant>
        <vt:lpwstr>_Toc314477585</vt:lpwstr>
      </vt:variant>
      <vt:variant>
        <vt:i4>1900597</vt:i4>
      </vt:variant>
      <vt:variant>
        <vt:i4>68</vt:i4>
      </vt:variant>
      <vt:variant>
        <vt:i4>0</vt:i4>
      </vt:variant>
      <vt:variant>
        <vt:i4>5</vt:i4>
      </vt:variant>
      <vt:variant>
        <vt:lpwstr/>
      </vt:variant>
      <vt:variant>
        <vt:lpwstr>_Toc314477584</vt:lpwstr>
      </vt:variant>
      <vt:variant>
        <vt:i4>1900597</vt:i4>
      </vt:variant>
      <vt:variant>
        <vt:i4>62</vt:i4>
      </vt:variant>
      <vt:variant>
        <vt:i4>0</vt:i4>
      </vt:variant>
      <vt:variant>
        <vt:i4>5</vt:i4>
      </vt:variant>
      <vt:variant>
        <vt:lpwstr/>
      </vt:variant>
      <vt:variant>
        <vt:lpwstr>_Toc314477583</vt:lpwstr>
      </vt:variant>
      <vt:variant>
        <vt:i4>1900597</vt:i4>
      </vt:variant>
      <vt:variant>
        <vt:i4>56</vt:i4>
      </vt:variant>
      <vt:variant>
        <vt:i4>0</vt:i4>
      </vt:variant>
      <vt:variant>
        <vt:i4>5</vt:i4>
      </vt:variant>
      <vt:variant>
        <vt:lpwstr/>
      </vt:variant>
      <vt:variant>
        <vt:lpwstr>_Toc314477582</vt:lpwstr>
      </vt:variant>
      <vt:variant>
        <vt:i4>1900597</vt:i4>
      </vt:variant>
      <vt:variant>
        <vt:i4>50</vt:i4>
      </vt:variant>
      <vt:variant>
        <vt:i4>0</vt:i4>
      </vt:variant>
      <vt:variant>
        <vt:i4>5</vt:i4>
      </vt:variant>
      <vt:variant>
        <vt:lpwstr/>
      </vt:variant>
      <vt:variant>
        <vt:lpwstr>_Toc314477581</vt:lpwstr>
      </vt:variant>
      <vt:variant>
        <vt:i4>1900597</vt:i4>
      </vt:variant>
      <vt:variant>
        <vt:i4>44</vt:i4>
      </vt:variant>
      <vt:variant>
        <vt:i4>0</vt:i4>
      </vt:variant>
      <vt:variant>
        <vt:i4>5</vt:i4>
      </vt:variant>
      <vt:variant>
        <vt:lpwstr/>
      </vt:variant>
      <vt:variant>
        <vt:lpwstr>_Toc314477580</vt:lpwstr>
      </vt:variant>
      <vt:variant>
        <vt:i4>1179701</vt:i4>
      </vt:variant>
      <vt:variant>
        <vt:i4>38</vt:i4>
      </vt:variant>
      <vt:variant>
        <vt:i4>0</vt:i4>
      </vt:variant>
      <vt:variant>
        <vt:i4>5</vt:i4>
      </vt:variant>
      <vt:variant>
        <vt:lpwstr/>
      </vt:variant>
      <vt:variant>
        <vt:lpwstr>_Toc314477579</vt:lpwstr>
      </vt:variant>
      <vt:variant>
        <vt:i4>1179701</vt:i4>
      </vt:variant>
      <vt:variant>
        <vt:i4>32</vt:i4>
      </vt:variant>
      <vt:variant>
        <vt:i4>0</vt:i4>
      </vt:variant>
      <vt:variant>
        <vt:i4>5</vt:i4>
      </vt:variant>
      <vt:variant>
        <vt:lpwstr/>
      </vt:variant>
      <vt:variant>
        <vt:lpwstr>_Toc314477578</vt:lpwstr>
      </vt:variant>
      <vt:variant>
        <vt:i4>1179701</vt:i4>
      </vt:variant>
      <vt:variant>
        <vt:i4>26</vt:i4>
      </vt:variant>
      <vt:variant>
        <vt:i4>0</vt:i4>
      </vt:variant>
      <vt:variant>
        <vt:i4>5</vt:i4>
      </vt:variant>
      <vt:variant>
        <vt:lpwstr/>
      </vt:variant>
      <vt:variant>
        <vt:lpwstr>_Toc314477577</vt:lpwstr>
      </vt:variant>
      <vt:variant>
        <vt:i4>1179701</vt:i4>
      </vt:variant>
      <vt:variant>
        <vt:i4>20</vt:i4>
      </vt:variant>
      <vt:variant>
        <vt:i4>0</vt:i4>
      </vt:variant>
      <vt:variant>
        <vt:i4>5</vt:i4>
      </vt:variant>
      <vt:variant>
        <vt:lpwstr/>
      </vt:variant>
      <vt:variant>
        <vt:lpwstr>_Toc314477576</vt:lpwstr>
      </vt:variant>
      <vt:variant>
        <vt:i4>1179701</vt:i4>
      </vt:variant>
      <vt:variant>
        <vt:i4>14</vt:i4>
      </vt:variant>
      <vt:variant>
        <vt:i4>0</vt:i4>
      </vt:variant>
      <vt:variant>
        <vt:i4>5</vt:i4>
      </vt:variant>
      <vt:variant>
        <vt:lpwstr/>
      </vt:variant>
      <vt:variant>
        <vt:lpwstr>_Toc314477575</vt:lpwstr>
      </vt:variant>
      <vt:variant>
        <vt:i4>1179701</vt:i4>
      </vt:variant>
      <vt:variant>
        <vt:i4>8</vt:i4>
      </vt:variant>
      <vt:variant>
        <vt:i4>0</vt:i4>
      </vt:variant>
      <vt:variant>
        <vt:i4>5</vt:i4>
      </vt:variant>
      <vt:variant>
        <vt:lpwstr/>
      </vt:variant>
      <vt:variant>
        <vt:lpwstr>_Toc314477574</vt:lpwstr>
      </vt:variant>
      <vt:variant>
        <vt:i4>1179701</vt:i4>
      </vt:variant>
      <vt:variant>
        <vt:i4>2</vt:i4>
      </vt:variant>
      <vt:variant>
        <vt:i4>0</vt:i4>
      </vt:variant>
      <vt:variant>
        <vt:i4>5</vt:i4>
      </vt:variant>
      <vt:variant>
        <vt:lpwstr/>
      </vt:variant>
      <vt:variant>
        <vt:lpwstr>_Toc314477573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Administrator</cp:lastModifiedBy>
  <cp:revision>181</cp:revision>
  <dcterms:created xsi:type="dcterms:W3CDTF">2018-11-23T10:16:00Z</dcterms:created>
  <dcterms:modified xsi:type="dcterms:W3CDTF">2018-12-01T02:36:00Z</dcterms:modified>
</cp:coreProperties>
</file>